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Default Extension="jpg" ContentType="image/jp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1.xml" ContentType="application/vnd.openxmlformats-officedocument.wordprocessingml.footer+xml"/>
  <Override PartName="/word/header14.xml" ContentType="application/vnd.openxmlformats-officedocument.wordprocessingml.header+xml"/>
  <Override PartName="/word/footer12.xml" ContentType="application/vnd.openxmlformats-officedocument.wordprocessingml.footer+xml"/>
  <Override PartName="/word/header15.xml" ContentType="application/vnd.openxmlformats-officedocument.wordprocessingml.header+xml"/>
  <Override PartName="/word/footer13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4.xml" ContentType="application/vnd.openxmlformats-officedocument.wordprocessingml.footer+xml"/>
  <Override PartName="/word/header18.xml" ContentType="application/vnd.openxmlformats-officedocument.wordprocessingml.header+xml"/>
  <Override PartName="/word/footer15.xml" ContentType="application/vnd.openxmlformats-officedocument.wordprocessingml.footer+xml"/>
  <Override PartName="/word/header19.xml" ContentType="application/vnd.openxmlformats-officedocument.wordprocessingml.header+xml"/>
  <Override PartName="/word/footer16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7.xml" ContentType="application/vnd.openxmlformats-officedocument.wordprocessingml.footer+xml"/>
  <Override PartName="/word/header22.xml" ContentType="application/vnd.openxmlformats-officedocument.wordprocessingml.header+xml"/>
  <Override PartName="/word/footer18.xml" ContentType="application/vnd.openxmlformats-officedocument.wordprocessingml.footer+xml"/>
  <Override PartName="/word/header23.xml" ContentType="application/vnd.openxmlformats-officedocument.wordprocessingml.header+xml"/>
  <Override PartName="/word/footer19.xml" ContentType="application/vnd.openxmlformats-officedocument.wordprocessingml.footer+xml"/>
  <Override PartName="/word/header24.xml" ContentType="application/vnd.openxmlformats-officedocument.wordprocessingml.header+xml"/>
  <Override PartName="/word/footer20.xml" ContentType="application/vnd.openxmlformats-officedocument.wordprocessingml.footer+xml"/>
  <Override PartName="/word/header25.xml" ContentType="application/vnd.openxmlformats-officedocument.wordprocessingml.header+xml"/>
  <Override PartName="/word/footer21.xml" ContentType="application/vnd.openxmlformats-officedocument.wordprocessingml.footer+xml"/>
  <Override PartName="/word/header26.xml" ContentType="application/vnd.openxmlformats-officedocument.wordprocessingml.header+xml"/>
  <Override PartName="/word/footer22.xml" ContentType="application/vnd.openxmlformats-officedocument.wordprocessingml.footer+xml"/>
  <Override PartName="/word/header27.xml" ContentType="application/vnd.openxmlformats-officedocument.wordprocessingml.header+xml"/>
  <Override PartName="/word/footer23.xml" ContentType="application/vnd.openxmlformats-officedocument.wordprocessingml.footer+xml"/>
  <Override PartName="/word/header28.xml" ContentType="application/vnd.openxmlformats-officedocument.wordprocessingml.header+xml"/>
  <Override PartName="/word/footer2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Creating a new app | Ruby on Rails Tutor" w:id="1"/>
      <w:bookmarkEnd w:id="1"/>
      <w:r>
        <w:rPr/>
      </w:r>
      <w:bookmarkStart w:name="_bookmark0" w:id="2"/>
      <w:bookmarkEnd w:id="2"/>
      <w:r>
        <w:rPr/>
      </w:r>
      <w:hyperlink w:history="true" w:anchor="_bookmark0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0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ind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Lesso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FFFFFF"/>
          <w:spacing w:val="-5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Creatin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FFFFFF"/>
          <w:spacing w:val="-4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FFFFFF"/>
          <w:spacing w:val="-4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ne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w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app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7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headerReference w:type="default" r:id="rId5"/>
          <w:footerReference w:type="default" r:id="rId6"/>
          <w:type w:val="continuous"/>
          <w:pgSz w:w="12240" w:h="15840"/>
          <w:pgMar w:header="90" w:footer="21" w:top="280" w:bottom="220" w:left="0" w:right="160"/>
        </w:sectPr>
      </w:pPr>
    </w:p>
    <w:p>
      <w:pPr>
        <w:pStyle w:val="BodyText"/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12.1535pt;margin-top:-2.027927pt;width:187.3324pt;height:3.1969pt;mso-position-horizontal-relative:page;mso-position-vertical-relative:paragraph;z-index:-13617" coordorigin="243,-41" coordsize="3747,64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29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9.5pt;margin-top:-134.677933pt;width:592.75pt;height:100.465pt;mso-position-horizontal-relative:page;mso-position-vertical-relative:paragraph;z-index:-13608" coordorigin="190,-2694" coordsize="11855,2009">
            <v:group style="position:absolute;left:200;top:-1953;width:11835;height:1259" coordorigin="200,-1953" coordsize="11835,1259">
              <v:shape style="position:absolute;left:200;top:-1953;width:11835;height:1259" coordorigin="200,-1953" coordsize="11835,1259" path="m200,-694l12035,-694,12035,-1953,200,-1953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180;width:11835;height:1473" type="#_x0000_t75">
                <v:imagedata r:id="rId12" o:title=""/>
              </v:shape>
            </v:group>
            <v:group style="position:absolute;left:200;top:-2684;width:2;height:730" coordorigin="200,-2684" coordsize="2,730">
              <v:shape style="position:absolute;left:200;top:-2684;width:2;height:730" coordorigin="200,-2684" coordsize="0,730" path="m200,-1953l200,-2684,200,-1953xe" filled="t" fillcolor="#000000" stroked="f">
                <v:path arrowok="t"/>
                <v:fill type="solid"/>
              </v:shape>
            </v:group>
            <v:group style="position:absolute;left:200;top:-2684;width:11835;height:730" coordorigin="200,-2684" coordsize="11835,730">
              <v:shape style="position:absolute;left:200;top:-2684;width:11835;height:730" coordorigin="200,-2684" coordsize="11835,730" path="m200,-1953l12035,-1953,12035,-2684,200,-2684,200,-1953xe" filled="t" fillcolor="#FAFAFA" stroked="f">
                <v:path arrowok="t"/>
                <v:fill type="solid"/>
              </v:shape>
              <v:shape style="position:absolute;left:452;top:-2633;width:630;height:630" type="#_x0000_t75">
                <v:imagedata r:id="rId13" o:title=""/>
              </v:shape>
            </v:group>
            <v:group style="position:absolute;left:2668;top:-2482;width:1561;height:252" coordorigin="2668,-2482" coordsize="1561,252">
              <v:shape style="position:absolute;left:2668;top:-2482;width:1561;height:252" coordorigin="2668,-2482" coordsize="1561,252" path="m4191,-2482l2705,-2482,2684,-2476,2671,-2459,2668,-2444,2668,-2268,2674,-2247,2691,-2233,2705,-2230,4191,-2230,4212,-2237,4226,-2253,4229,-2268,4229,-2444,4223,-2465,4206,-2479,4191,-2482xe" filled="t" fillcolor="#F8F8F8" stroked="f">
                <v:path arrowok="t"/>
                <v:fill type="solid"/>
              </v:shape>
            </v:group>
            <v:group style="position:absolute;left:2675;top:-2482;width:30;height:18" coordorigin="2675,-2482" coordsize="30,18">
              <v:shape style="position:absolute;left:2675;top:-2482;width:30;height:18" coordorigin="2675,-2482" coordsize="30,18" path="m2705,-2482l2684,-2476,2676,-2465e" filled="f" stroked="t" strokeweight="1.259pt" strokecolor="#CDCDCD">
                <v:path arrowok="t"/>
              </v:shape>
            </v:group>
            <v:group style="position:absolute;left:4212;top:-2474;width:17;height:30" coordorigin="4212,-2474" coordsize="17,30">
              <v:shape style="position:absolute;left:4212;top:-2474;width:17;height:30" coordorigin="4212,-2474" coordsize="17,30" path="m4229,-2444l4223,-2465,4213,-2473e" filled="f" stroked="t" strokeweight="1.259pt" strokecolor="#CDCDCD">
                <v:path arrowok="t"/>
              </v:shape>
            </v:group>
            <v:group style="position:absolute;left:2706;top:-2237;width:1486;height:2" coordorigin="2706,-2237" coordsize="1486,2">
              <v:shape style="position:absolute;left:2706;top:-2237;width:1486;height:2" coordorigin="2706,-2237" coordsize="1486,0" path="m2706,-2237l4191,-2237e" filled="f" stroked="t" strokeweight=".729pt" strokecolor="#CDCDCD">
                <v:path arrowok="t"/>
              </v:shape>
            </v:group>
            <v:group style="position:absolute;left:2668;top:-2268;width:3;height:10" coordorigin="2668,-2268" coordsize="3,10">
              <v:shape style="position:absolute;left:2668;top:-2268;width:3;height:10" coordorigin="2668,-2268" coordsize="3,10" path="m2668,-2268l2671,-2258e" filled="f" stroked="t" strokeweight="1.259pt" strokecolor="#CDCDCD">
                <v:path arrowok="t"/>
              </v:shape>
            </v:group>
            <v:group style="position:absolute;left:2674;top:-2444;width:2;height:176" coordorigin="2674,-2444" coordsize="2,176">
              <v:shape style="position:absolute;left:2674;top:-2444;width:2;height:176" coordorigin="2674,-2444" coordsize="0,176" path="m2674,-2444l2674,-2268e" filled="f" stroked="t" strokeweight=".73pt" strokecolor="#CDCDCD">
                <v:path arrowok="t"/>
              </v:shape>
            </v:group>
            <v:group style="position:absolute;left:4223;top:-2444;width:2;height:176" coordorigin="4223,-2444" coordsize="2,176">
              <v:shape style="position:absolute;left:4223;top:-2444;width:2;height:176" coordorigin="4223,-2444" coordsize="0,176" path="m4223,-2444l4223,-2268e" filled="f" stroked="t" strokeweight=".73pt" strokecolor="#CDCDCD">
                <v:path arrowok="t"/>
              </v:shape>
              <v:shape style="position:absolute;left:2705;top:-2419;width:201;height:164" type="#_x0000_t75">
                <v:imagedata r:id="rId14" o:title=""/>
              </v:shape>
            </v:group>
            <v:group style="position:absolute;left:4632;top:-2482;width:579;height:252" coordorigin="4632,-2482" coordsize="579,252">
              <v:shape style="position:absolute;left:4632;top:-2482;width:579;height:252" coordorigin="4632,-2482" coordsize="579,252" path="m5173,-2482l4670,-2482,4649,-2476,4635,-2459,4632,-2444,4632,-2268,4638,-2247,4655,-2233,4670,-2230,5173,-2230,5194,-2237,5208,-2253,5211,-2268,5211,-2444,5205,-2465,5188,-2479,5173,-2482xe" filled="t" fillcolor="#ECEEF5" stroked="f">
                <v:path arrowok="t"/>
                <v:fill type="solid"/>
              </v:shape>
            </v:group>
            <v:group style="position:absolute;left:4670;top:-2476;width:504;height:2" coordorigin="4670,-2476" coordsize="504,2">
              <v:shape style="position:absolute;left:4670;top:-2476;width:504;height:2" coordorigin="4670,-2476" coordsize="504,0" path="m4670,-2476l5173,-2476e" filled="f" stroked="t" strokeweight=".73pt" strokecolor="#CAD4E7">
                <v:path arrowok="t"/>
              </v:shape>
            </v:group>
            <v:group style="position:absolute;left:4657;top:-2482;width:13;height:4" coordorigin="4657,-2482" coordsize="13,4">
              <v:shape style="position:absolute;left:4657;top:-2482;width:13;height:4" coordorigin="4657,-2482" coordsize="13,4" path="m4670,-2482l4658,-2478e" filled="f" stroked="t" strokeweight="1.259pt" strokecolor="#CAD4E7">
                <v:path arrowok="t"/>
              </v:shape>
            </v:group>
            <v:group style="position:absolute;left:4670;top:-2237;width:504;height:2" coordorigin="4670,-2237" coordsize="504,2">
              <v:shape style="position:absolute;left:4670;top:-2237;width:504;height:2" coordorigin="4670,-2237" coordsize="504,0" path="m4670,-2237l5173,-2237e" filled="f" stroked="t" strokeweight=".729pt" strokecolor="#CAD4E7">
                <v:path arrowok="t"/>
              </v:shape>
            </v:group>
            <v:group style="position:absolute;left:4638;top:-2444;width:2;height:176" coordorigin="4638,-2444" coordsize="2,176">
              <v:shape style="position:absolute;left:4638;top:-2444;width:2;height:176" coordorigin="4638,-2444" coordsize="0,176" path="m4638,-2444l4638,-2268e" filled="f" stroked="t" strokeweight=".729pt" strokecolor="#CAD4E7">
                <v:path arrowok="t"/>
              </v:shape>
            </v:group>
            <v:group style="position:absolute;left:5205;top:-2444;width:2;height:176" coordorigin="5205,-2444" coordsize="2,176">
              <v:shape style="position:absolute;left:5205;top:-2444;width:2;height:176" coordorigin="5205,-2444" coordsize="0,176" path="m5205,-2444l5205,-2268e" filled="f" stroked="t" strokeweight=".729pt" strokecolor="#CAD4E7">
                <v:path arrowok="t"/>
              </v:shape>
              <v:shape style="position:absolute;left:4695;top:-2444;width:176;height:176" type="#_x0000_t75">
                <v:imagedata r:id="rId15" o:title=""/>
              </v:shape>
            </v:group>
            <v:group style="position:absolute;left:5236;top:-2407;width:2;height:101" coordorigin="5236,-2407" coordsize="2,101">
              <v:shape style="position:absolute;left:5236;top:-2407;width:2;height:101" coordorigin="5236,-2407" coordsize="0,101" path="m5236,-2306l5236,-2356,5236,-2407,5236,-2306xe" filled="t" fillcolor="#D8D8D8" stroked="f">
                <v:path arrowok="t"/>
                <v:fill type="solid"/>
              </v:shape>
            </v:group>
            <v:group style="position:absolute;left:5236;top:-2376;width:25;height:40" coordorigin="5236,-2376" coordsize="25,40">
              <v:shape style="position:absolute;left:5236;top:-2376;width:25;height:40" coordorigin="5236,-2376" coordsize="25,40" path="m5261,-2376l5236,-2356,5261,-2336,5261,-2376xe" filled="t" fillcolor="#D8D8D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10.63pt;margin-top:21.629072pt;width:187.597pt;height:.1pt;mso-position-horizontal-relative:page;mso-position-vertical-relative:paragraph;z-index:-13607" coordorigin="213,433" coordsize="3752,2">
            <v:shape style="position:absolute;left:213;top:433;width:3752;height:2" coordorigin="213,433" coordsize="3752,0" path="m213,433l3965,433e" filled="f" stroked="t" strokeweight=".73pt" strokecolor="#E6E6E6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Module</w:t>
      </w:r>
      <w:r>
        <w:rPr>
          <w:rFonts w:ascii="Arial" w:hAnsi="Arial" w:cs="Arial" w:eastAsia="Arial"/>
          <w:b w:val="0"/>
          <w:bCs w:val="0"/>
          <w:color w:val="0088CC"/>
          <w:spacing w:val="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1.</w:t>
      </w:r>
      <w:r>
        <w:rPr>
          <w:rFonts w:ascii="Arial" w:hAnsi="Arial" w:cs="Arial" w:eastAsia="Arial"/>
          <w:b w:val="0"/>
          <w:bCs w:val="0"/>
          <w:color w:val="0088CC"/>
          <w:spacing w:val="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Getting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started</w:t>
      </w:r>
      <w:r>
        <w:rPr>
          <w:rFonts w:ascii="Arial" w:hAnsi="Arial" w:cs="Arial" w:eastAsia="Arial"/>
          <w:b w:val="0"/>
          <w:bCs w:val="0"/>
          <w:color w:val="0088CC"/>
          <w:spacing w:val="-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with</w:t>
      </w:r>
      <w:r>
        <w:rPr>
          <w:rFonts w:ascii="Arial" w:hAnsi="Arial" w:cs="Arial" w:eastAsia="Arial"/>
          <w:b w:val="0"/>
          <w:bCs w:val="0"/>
          <w:color w:val="0088CC"/>
          <w:spacing w:val="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Rails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/>
        <w:br w:type="column"/>
      </w: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37" w:lineRule="exact"/>
        <w:ind w:left="401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hyperlink w:history="true" w:anchor="_bookmark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3"/>
            <w:w w:val="105"/>
            <w:sz w:val="17"/>
            <w:szCs w:val="17"/>
          </w:rPr>
          <w:t> </w:t>
        </w:r>
      </w:hyperlink>
      <w:hyperlink w:history="true" w:anchor="_bookmark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60" w:lineRule="exact" w:before="6"/>
        <w:rPr>
          <w:sz w:val="16"/>
          <w:szCs w:val="16"/>
        </w:rPr>
      </w:pPr>
      <w:r>
        <w:rPr/>
        <w:br w:type="column"/>
      </w: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37" w:lineRule="exact"/>
        <w:ind w:left="401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560.830994pt;margin-top:-3.583037pt;width:31.476pt;height:.1pt;mso-position-horizontal-relative:page;mso-position-vertical-relative:paragraph;z-index:-13612" coordorigin="11217,-72" coordsize="630,2">
            <v:shape style="position:absolute;left:11217;top:-72;width:630;height:2" coordorigin="11217,-72" coordsize="630,0" path="m11217,-72l11846,-72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557.554749pt;margin-top:15.240998pt;width:37.805023pt;height:1.635065pt;mso-position-horizontal-relative:page;mso-position-vertical-relative:paragraph;z-index:-13611" coordorigin="11151,305" coordsize="756,33">
            <v:group style="position:absolute;left:11217;top:319;width:630;height:2" coordorigin="11217,319" coordsize="630,2">
              <v:shape style="position:absolute;left:11217;top:319;width:630;height:2" coordorigin="11217,319" coordsize="630,0" path="m11217,319l11846,319e" filled="f" stroked="t" strokeweight=".73pt" strokecolor="#DEDEDE">
                <v:path arrowok="t"/>
              </v:shape>
            </v:group>
            <v:group style="position:absolute;left:11164;top:317;width:45;height:7" coordorigin="11164,317" coordsize="45,7">
              <v:shape style="position:absolute;left:11164;top:317;width:45;height:7" coordorigin="11164,317" coordsize="45,7" path="m11166,318l11186,322,11208,325e" filled="f" stroked="t" strokeweight="1.259pt" strokecolor="#DEDEDE">
                <v:path arrowok="t"/>
              </v:shape>
            </v:group>
            <v:group style="position:absolute;left:11846;top:318;width:48;height:6" coordorigin="11846,318" coordsize="48,6">
              <v:shape style="position:absolute;left:11846;top:318;width:48;height:6" coordorigin="11846,318" coordsize="48,6" path="m11846,325l11869,324,11891,319,11895,31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1.388977pt;margin-top:5.544963pt;width:.629pt;height:1.259pt;mso-position-horizontal-relative:page;mso-position-vertical-relative:paragraph;z-index:-13610" coordorigin="11028,111" coordsize="13,25">
            <v:shape style="position:absolute;left:11028;top:111;width:13;height:25" coordorigin="11028,111" coordsize="13,25" path="m11028,123l11040,12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5.544963pt;width:.63pt;height:1.259pt;mso-position-horizontal-relative:page;mso-position-vertical-relative:paragraph;z-index:-13609" coordorigin="12022,111" coordsize="13,25">
            <v:shape style="position:absolute;left:12022;top:111;width:13;height:25" coordorigin="12022,111" coordsize="13,25" path="m12022,123l12035,123e" filled="f" stroked="t" strokeweight="1.359pt" strokecolor="#DEDEDE">
              <v:path arrowok="t"/>
            </v:shape>
            <w10:wrap type="none"/>
          </v:group>
        </w:pict>
      </w:r>
      <w:hyperlink w:history="true" w:anchor="_bookmark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after="0" w:line="237" w:lineRule="exact"/>
        <w:jc w:val="left"/>
        <w:rPr>
          <w:rFonts w:ascii="Lucida Sans Unicode" w:hAnsi="Lucida Sans Unicode" w:cs="Lucida Sans Unicode" w:eastAsia="Lucida Sans Unicode"/>
          <w:sz w:val="17"/>
          <w:szCs w:val="17"/>
        </w:rPr>
        <w:sectPr>
          <w:type w:val="continuous"/>
          <w:pgSz w:w="12240" w:h="15840"/>
          <w:pgMar w:top="280" w:bottom="220" w:left="0" w:right="160"/>
          <w:cols w:num="3" w:equalWidth="0">
            <w:col w:w="3582" w:space="435"/>
            <w:col w:w="1346" w:space="5453"/>
            <w:col w:w="1264"/>
          </w:cols>
        </w:sectPr>
      </w:pP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0" w:type="auto"/>
        <w:jc w:val="left"/>
        <w:tblInd w:w="77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/>
      <w:tr>
        <w:trPr>
          <w:trHeight w:val="724" w:hRule="exact"/>
        </w:trPr>
        <w:tc>
          <w:tcPr>
            <w:tcW w:w="2606" w:type="dxa"/>
            <w:tcBorders>
              <w:top w:val="nil" w:sz="6" w:space="0" w:color="auto"/>
              <w:left w:val="nil" w:sz="6" w:space="0" w:color="auto"/>
              <w:bottom w:val="single" w:sz="6" w:space="0" w:color="E6E6E6"/>
              <w:right w:val="nil" w:sz="6" w:space="0" w:color="auto"/>
            </w:tcBorders>
            <w:shd w:val="clear" w:color="auto" w:fill="0088CC"/>
          </w:tcPr>
          <w:p>
            <w:pPr>
              <w:pStyle w:val="TableParagraph"/>
              <w:spacing w:line="110" w:lineRule="exact" w:before="7"/>
              <w:rPr>
                <w:sz w:val="11"/>
                <w:szCs w:val="11"/>
              </w:rPr>
            </w:pPr>
            <w:r>
              <w:rPr>
                <w:sz w:val="11"/>
                <w:szCs w:val="11"/>
              </w:rPr>
            </w:r>
          </w:p>
          <w:p>
            <w:pPr>
              <w:pStyle w:val="TableParagraph"/>
              <w:tabs>
                <w:tab w:pos="2322" w:val="left" w:leader="none"/>
              </w:tabs>
              <w:spacing w:line="259" w:lineRule="auto"/>
              <w:ind w:left="182" w:right="119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hyperlink w:history="true" w:anchor="_bookmark0"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20"/>
                  <w:szCs w:val="20"/>
                </w:rPr>
                <w:t>1.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3"/>
                  <w:w w:val="100"/>
                  <w:position w:val="1"/>
                  <w:sz w:val="20"/>
                  <w:szCs w:val="20"/>
                </w:rPr>
                <w:t> </w:t>
              </w:r>
            </w:hyperlink>
            <w:hyperlink w:history="true" w:anchor="_bookmark0"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20"/>
                  <w:szCs w:val="20"/>
                </w:rPr>
                <w:t>Zero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-4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20"/>
                  <w:szCs w:val="20"/>
                </w:rPr>
                <w:t>to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3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20"/>
                  <w:szCs w:val="20"/>
                </w:rPr>
                <w:t>app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-2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20"/>
                  <w:szCs w:val="20"/>
                </w:rPr>
                <w:t>in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1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20"/>
                  <w:szCs w:val="20"/>
                </w:rPr>
                <w:t>5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20"/>
                  <w:szCs w:val="20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  <w:r>
              <w:rPr/>
              <w:pict>
                <v:shape style="width:8.189571pt;height:8.82pt;mso-position-horizontal-relative:char;mso-position-vertical-relative:line" type="#_x0000_t75">
                  <v:imagedata r:id="rId16" o:title=""/>
                </v:shape>
              </w:pic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FFFFFF"/>
                <w:spacing w:val="0"/>
                <w:w w:val="100"/>
                <w:position w:val="0"/>
                <w:sz w:val="20"/>
                <w:szCs w:val="20"/>
              </w:rPr>
              <w:t> </w:t>
            </w:r>
            <w:hyperlink w:history="true" w:anchor="_bookmark0"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0"/>
                  <w:sz w:val="20"/>
                  <w:szCs w:val="20"/>
                </w:rPr>
                <w:t>steps</w:t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</w:p>
        </w:tc>
      </w:tr>
      <w:tr>
        <w:trPr>
          <w:trHeight w:val="718" w:hRule="exact"/>
        </w:trPr>
        <w:tc>
          <w:tcPr>
            <w:tcW w:w="260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</w:tcPr>
          <w:p>
            <w:pPr>
              <w:pStyle w:val="TableParagraph"/>
              <w:spacing w:line="100" w:lineRule="exact" w:before="4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315" w:val="left" w:leader="none"/>
              </w:tabs>
              <w:spacing w:line="262" w:lineRule="auto"/>
              <w:ind w:left="313" w:right="112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r>
              <w:rPr/>
              <w:pict>
                <v:shape style="width:8.82pt;height:8.82pt;mso-position-horizontal-relative:char;mso-position-vertical-relative:line" type="#_x0000_t75">
                  <v:imagedata r:id="rId17" o:title=""/>
                </v:shape>
              </w:pict>
            </w:r>
            <w:r>
              <w:rPr/>
            </w:r>
            <w:r>
              <w:rPr>
                <w:rFonts w:ascii="Times New Roman" w:hAnsi="Times New Roman" w:cs="Times New Roman" w:eastAsia="Times New Roman"/>
                <w:position w:val="1"/>
                <w:sz w:val="20"/>
                <w:szCs w:val="20"/>
              </w:rPr>
              <w:t>  </w:t>
            </w:r>
            <w:hyperlink w:history="true" w:anchor="_bookmark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Default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2"/>
                  <w:w w:val="100"/>
                  <w:position w:val="1"/>
                  <w:sz w:val="20"/>
                  <w:szCs w:val="20"/>
                </w:rPr>
                <w:t> </w:t>
              </w:r>
            </w:hyperlink>
            <w:hyperlink w:history="true" w:anchor="_bookmark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app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2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-</w:t>
              </w:r>
            </w:hyperlink>
            <w:r>
              <w:rPr>
                <w:rFonts w:ascii="Arial" w:hAnsi="Arial" w:cs="Arial" w:eastAsia="Arial"/>
                <w:b w:val="0"/>
                <w:bCs w:val="0"/>
                <w:color w:val="0088CC"/>
                <w:spacing w:val="0"/>
                <w:w w:val="100"/>
                <w:position w:val="1"/>
                <w:sz w:val="20"/>
                <w:szCs w:val="20"/>
              </w:rPr>
              <w:t> </w:t>
            </w:r>
            <w:hyperlink w:history="true" w:anchor="_bookmark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your_site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  <w:r>
              <w:rPr/>
              <w:pict>
                <v:shape style="width:8.189571pt;height:8.82pt;mso-position-horizontal-relative:char;mso-position-vertical-relative:line" type="#_x0000_t75">
                  <v:imagedata r:id="rId18" o:title=""/>
                </v:shape>
              </w:pict>
            </w:r>
          </w:p>
        </w:tc>
      </w:tr>
      <w:tr>
        <w:trPr>
          <w:trHeight w:val="718" w:hRule="exact"/>
        </w:trPr>
        <w:tc>
          <w:tcPr>
            <w:tcW w:w="260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line="100" w:lineRule="exact" w:before="4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315" w:val="left" w:leader="none"/>
              </w:tabs>
              <w:spacing w:line="260" w:lineRule="auto"/>
              <w:ind w:left="175" w:right="112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hyperlink w:history="true" w:anchor="_bookmark4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2.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3"/>
                  <w:w w:val="100"/>
                  <w:position w:val="1"/>
                  <w:sz w:val="20"/>
                  <w:szCs w:val="20"/>
                </w:rPr>
                <w:t> </w:t>
              </w:r>
            </w:hyperlink>
            <w:hyperlink w:history="true" w:anchor="_bookmark4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Rails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directory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  <w:r>
              <w:rPr/>
              <w:pict>
                <v:shape style="width:8.189571pt;height:8.82pt;mso-position-horizontal-relative:char;mso-position-vertical-relative:line" type="#_x0000_t75">
                  <v:imagedata r:id="rId19" o:title=""/>
                </v:shape>
              </w:pic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0088CC"/>
                <w:spacing w:val="0"/>
                <w:w w:val="100"/>
                <w:position w:val="0"/>
                <w:sz w:val="20"/>
                <w:szCs w:val="20"/>
              </w:rPr>
              <w:t> </w:t>
            </w:r>
            <w:hyperlink w:history="true" w:anchor="_bookmark4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  <w:t>structure</w:t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</w:p>
        </w:tc>
      </w:tr>
      <w:tr>
        <w:trPr>
          <w:trHeight w:val="718" w:hRule="exact"/>
        </w:trPr>
        <w:tc>
          <w:tcPr>
            <w:tcW w:w="260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line="100" w:lineRule="exact" w:before="4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315" w:val="left" w:leader="none"/>
              </w:tabs>
              <w:spacing w:line="260" w:lineRule="auto"/>
              <w:ind w:left="175" w:right="112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hyperlink w:history="true" w:anchor="_bookmark6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3.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3"/>
                  <w:w w:val="100"/>
                  <w:position w:val="1"/>
                  <w:sz w:val="20"/>
                  <w:szCs w:val="20"/>
                </w:rPr>
                <w:t> </w:t>
              </w:r>
            </w:hyperlink>
            <w:hyperlink w:history="true" w:anchor="_bookmark6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Say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hello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3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through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  <w:r>
              <w:rPr/>
              <w:pict>
                <v:shape style="width:8.189571pt;height:8.82pt;mso-position-horizontal-relative:char;mso-position-vertical-relative:line" type="#_x0000_t75">
                  <v:imagedata r:id="rId20" o:title=""/>
                </v:shape>
              </w:pic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0088CC"/>
                <w:spacing w:val="0"/>
                <w:w w:val="100"/>
                <w:position w:val="0"/>
                <w:sz w:val="20"/>
                <w:szCs w:val="20"/>
              </w:rPr>
              <w:t> </w:t>
            </w:r>
            <w:hyperlink w:history="true" w:anchor="_bookmark6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  <w:t>Rails</w:t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</w:p>
        </w:tc>
      </w:tr>
      <w:tr>
        <w:trPr>
          <w:trHeight w:val="718" w:hRule="exact"/>
        </w:trPr>
        <w:tc>
          <w:tcPr>
            <w:tcW w:w="260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</w:tcPr>
          <w:p>
            <w:pPr>
              <w:pStyle w:val="TableParagraph"/>
              <w:spacing w:line="100" w:lineRule="exact" w:before="4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315" w:val="left" w:leader="none"/>
              </w:tabs>
              <w:spacing w:line="262" w:lineRule="auto"/>
              <w:ind w:left="313" w:right="112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r>
              <w:rPr/>
              <w:pict>
                <v:shape style="width:8.82pt;height:8.82pt;mso-position-horizontal-relative:char;mso-position-vertical-relative:line" type="#_x0000_t75">
                  <v:imagedata r:id="rId21" o:title=""/>
                </v:shape>
              </w:pict>
            </w:r>
            <w:r>
              <w:rPr/>
            </w:r>
            <w:r>
              <w:rPr>
                <w:rFonts w:ascii="Times New Roman" w:hAnsi="Times New Roman" w:cs="Times New Roman" w:eastAsia="Times New Roman"/>
                <w:position w:val="1"/>
                <w:sz w:val="20"/>
                <w:szCs w:val="20"/>
              </w:rPr>
              <w:t>  </w:t>
            </w:r>
            <w:hyperlink w:history="true" w:anchor="_bookmark8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After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3"/>
                  <w:w w:val="100"/>
                  <w:position w:val="1"/>
                  <w:sz w:val="20"/>
                  <w:szCs w:val="20"/>
                </w:rPr>
                <w:t> </w:t>
              </w:r>
            </w:hyperlink>
            <w:hyperlink w:history="true" w:anchor="_bookmark8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hello,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4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say</w:t>
              </w:r>
            </w:hyperlink>
            <w:r>
              <w:rPr>
                <w:rFonts w:ascii="Arial" w:hAnsi="Arial" w:cs="Arial" w:eastAsia="Arial"/>
                <w:b w:val="0"/>
                <w:bCs w:val="0"/>
                <w:color w:val="0088CC"/>
                <w:spacing w:val="0"/>
                <w:w w:val="100"/>
                <w:position w:val="1"/>
                <w:sz w:val="20"/>
                <w:szCs w:val="20"/>
              </w:rPr>
              <w:t> </w:t>
            </w:r>
            <w:hyperlink w:history="true" w:anchor="_bookmark8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'greetings'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  <w:r>
              <w:rPr/>
              <w:pict>
                <v:shape style="width:8.189571pt;height:8.82pt;mso-position-horizontal-relative:char;mso-position-vertical-relative:line" type="#_x0000_t75">
                  <v:imagedata r:id="rId22" o:title=""/>
                </v:shape>
              </w:pict>
            </w:r>
          </w:p>
        </w:tc>
      </w:tr>
      <w:tr>
        <w:trPr>
          <w:trHeight w:val="718" w:hRule="exact"/>
        </w:trPr>
        <w:tc>
          <w:tcPr>
            <w:tcW w:w="260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line="100" w:lineRule="exact" w:before="4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315" w:val="left" w:leader="none"/>
              </w:tabs>
              <w:spacing w:line="260" w:lineRule="auto"/>
              <w:ind w:left="175" w:right="112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hyperlink w:history="true" w:anchor="_bookmark1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4.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3"/>
                  <w:w w:val="100"/>
                  <w:position w:val="1"/>
                  <w:sz w:val="20"/>
                  <w:szCs w:val="20"/>
                </w:rPr>
                <w:t> </w:t>
              </w:r>
            </w:hyperlink>
            <w:hyperlink w:history="true" w:anchor="_bookmark1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Pages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2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using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  <w:r>
              <w:rPr/>
              <w:pict>
                <v:shape style="width:8.189571pt;height:8.82pt;mso-position-horizontal-relative:char;mso-position-vertical-relative:line" type="#_x0000_t75">
                  <v:imagedata r:id="rId23" o:title=""/>
                </v:shape>
              </w:pic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0088CC"/>
                <w:spacing w:val="0"/>
                <w:w w:val="100"/>
                <w:position w:val="0"/>
                <w:sz w:val="20"/>
                <w:szCs w:val="20"/>
              </w:rPr>
              <w:t> </w:t>
            </w:r>
            <w:hyperlink w:history="true" w:anchor="_bookmark1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  <w:t>controller</w:t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</w:p>
        </w:tc>
      </w:tr>
      <w:tr>
        <w:trPr>
          <w:trHeight w:val="718" w:hRule="exact"/>
        </w:trPr>
        <w:tc>
          <w:tcPr>
            <w:tcW w:w="260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</w:tcPr>
          <w:p>
            <w:pPr>
              <w:pStyle w:val="TableParagraph"/>
              <w:spacing w:line="100" w:lineRule="exact" w:before="4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ind w:left="313" w:right="0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r>
              <w:rPr/>
              <w:pict>
                <v:shape style="width:8.818999pt;height:8.82pt;mso-position-horizontal-relative:char;mso-position-vertical-relative:line" type="#_x0000_t75">
                  <v:imagedata r:id="rId24" o:title=""/>
                </v:shape>
              </w:pict>
            </w:r>
            <w:r>
              <w:rPr/>
            </w:r>
            <w:r>
              <w:rPr>
                <w:rFonts w:ascii="Times New Roman" w:hAnsi="Times New Roman" w:cs="Times New Roman" w:eastAsia="Times New Roman"/>
                <w:position w:val="1"/>
                <w:sz w:val="20"/>
                <w:szCs w:val="20"/>
              </w:rPr>
              <w:t>  </w:t>
            </w:r>
            <w:hyperlink w:history="true" w:anchor="_bookmark13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Home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2"/>
                  <w:w w:val="100"/>
                  <w:position w:val="1"/>
                  <w:sz w:val="20"/>
                  <w:szCs w:val="20"/>
                </w:rPr>
                <w:t> </w:t>
              </w:r>
            </w:hyperlink>
            <w:hyperlink w:history="true" w:anchor="_bookmark13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&amp;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2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about</w:t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</w:p>
          <w:p>
            <w:pPr>
              <w:pStyle w:val="TableParagraph"/>
              <w:tabs>
                <w:tab w:pos="2315" w:val="left" w:leader="none"/>
              </w:tabs>
              <w:spacing w:before="22"/>
              <w:ind w:left="313" w:right="0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hyperlink w:history="true" w:anchor="_bookmark13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pages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  <w:r>
              <w:rPr/>
              <w:pict>
                <v:shape style="width:8.189571pt;height:8.82pt;mso-position-horizontal-relative:char;mso-position-vertical-relative:line" type="#_x0000_t75">
                  <v:imagedata r:id="rId25" o:title=""/>
                </v:shape>
              </w:pict>
            </w:r>
          </w:p>
        </w:tc>
      </w:tr>
      <w:tr>
        <w:trPr>
          <w:trHeight w:val="466" w:hRule="exact"/>
        </w:trPr>
        <w:tc>
          <w:tcPr>
            <w:tcW w:w="260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line="100" w:lineRule="exact" w:before="4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ind w:left="175" w:right="0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hyperlink w:history="true" w:anchor="_bookmark16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5.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3"/>
                  <w:w w:val="100"/>
                  <w:position w:val="1"/>
                  <w:sz w:val="20"/>
                  <w:szCs w:val="20"/>
                </w:rPr>
                <w:t> </w:t>
              </w:r>
            </w:hyperlink>
            <w:hyperlink w:history="true" w:anchor="_bookmark16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Visualizing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Rails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flow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24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24"/>
                  <w:w w:val="100"/>
                  <w:position w:val="0"/>
                  <w:sz w:val="20"/>
                  <w:szCs w:val="20"/>
                </w:rPr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  <w:r>
              <w:rPr/>
              <w:pict>
                <v:shape style="width:8.1905pt;height:8.82pt;mso-position-horizontal-relative:char;mso-position-vertical-relative:line" type="#_x0000_t75">
                  <v:imagedata r:id="rId26" o:title=""/>
                </v:shape>
              </w:pict>
            </w:r>
          </w:p>
        </w:tc>
      </w:tr>
    </w:tbl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500" w:lineRule="atLeas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9.950pt;margin-top:3.996584pt;width:189.5359pt;height:65.514526pt;mso-position-horizontal-relative:page;mso-position-vertical-relative:paragraph;z-index:-13616" coordorigin="199,80" coordsize="3791,1310">
            <v:group style="position:absolute;left:250;top:124;width:3676;height:2" coordorigin="250,124" coordsize="3676,2">
              <v:shape style="position:absolute;left:250;top:124;width:3676;height:2" coordorigin="250,124" coordsize="3676,0" path="m250,124l3927,124e" filled="f" stroked="t" strokeweight=".73pt" strokecolor="#E6E6E6">
                <v:path arrowok="t"/>
              </v:shape>
            </v:group>
            <v:group style="position:absolute;left:3927;top:125;width:22;height:5" coordorigin="3927,125" coordsize="22,5">
              <v:shape style="position:absolute;left:3927;top:125;width:22;height:5" coordorigin="3927,125" coordsize="22,5" path="m3927,130l3949,125e" filled="f" stroked="t" strokeweight="1.259pt" strokecolor="#E6E6E6">
                <v:path arrowok="t"/>
              </v:shape>
            </v:group>
            <v:group style="position:absolute;left:3968;top:93;width:7;height:14" coordorigin="3968,93" coordsize="7,14">
              <v:shape style="position:absolute;left:3968;top:93;width:7;height:14" coordorigin="3968,93" coordsize="7,14" path="m3968,107l3976,93e" filled="f" stroked="t" strokeweight="1.259pt" strokecolor="#E6E6E6">
                <v:path arrowok="t"/>
              </v:shape>
            </v:group>
            <v:group style="position:absolute;left:250;top:162;width:3676;height:2" coordorigin="250,162" coordsize="3676,2">
              <v:shape style="position:absolute;left:250;top:162;width:3676;height:2" coordorigin="250,162" coordsize="3676,0" path="m250,162l3927,162e" filled="f" stroked="t" strokeweight=".73pt" strokecolor="#E6E6E6">
                <v:path arrowok="t"/>
              </v:shape>
            </v:group>
            <v:group style="position:absolute;left:3972;top:183;width:5;height:22" coordorigin="3972,183" coordsize="5,22">
              <v:shape style="position:absolute;left:3972;top:183;width:5;height:22" coordorigin="3972,183" coordsize="5,22" path="m3977,206l3972,184,3972,183e" filled="f" stroked="t" strokeweight="1.259pt" strokecolor="#E6E6E6">
                <v:path arrowok="t"/>
              </v:shape>
            </v:group>
            <v:group style="position:absolute;left:250;top:628;width:3676;height:2" coordorigin="250,628" coordsize="3676,2">
              <v:shape style="position:absolute;left:250;top:628;width:3676;height:2" coordorigin="250,628" coordsize="3676,0" path="m250,628l3927,628e" filled="f" stroked="t" strokeweight=".729pt" strokecolor="#E6E6E6">
                <v:path arrowok="t"/>
              </v:shape>
            </v:group>
            <v:group style="position:absolute;left:3969;top:596;width:6;height:13" coordorigin="3969,596" coordsize="6,13">
              <v:shape style="position:absolute;left:3969;top:596;width:6;height:13" coordorigin="3969,596" coordsize="6,13" path="m3969,609l3976,596e" filled="f" stroked="t" strokeweight="1.259pt" strokecolor="#E6E6E6">
                <v:path arrowok="t"/>
              </v:shape>
            </v:group>
            <v:group style="position:absolute;left:206;top:206;width:2;height:378" coordorigin="206,206" coordsize="2,378">
              <v:shape style="position:absolute;left:206;top:206;width:2;height:378" coordorigin="206,206" coordsize="0,378" path="m206,206l206,583e" filled="f" stroked="t" strokeweight=".73pt" strokecolor="#E6E6E6">
                <v:path arrowok="t"/>
              </v:shape>
            </v:group>
            <v:group style="position:absolute;left:3971;top:206;width:2;height:378" coordorigin="3971,206" coordsize="2,378">
              <v:shape style="position:absolute;left:3971;top:206;width:2;height:378" coordorigin="3971,206" coordsize="0,378" path="m3971,206l3971,583e" filled="f" stroked="t" strokeweight=".73pt" strokecolor="#E6E6E6">
                <v:path arrowok="t"/>
              </v:shape>
            </v:group>
            <v:group style="position:absolute;left:250;top:665;width:3676;height:2" coordorigin="250,665" coordsize="3676,2">
              <v:shape style="position:absolute;left:250;top:665;width:3676;height:2" coordorigin="250,665" coordsize="3676,0" path="m250,665l3927,665e" filled="f" stroked="t" strokeweight=".73pt" strokecolor="#E6E6E6">
                <v:path arrowok="t"/>
              </v:shape>
            </v:group>
            <v:group style="position:absolute;left:229;top:659;width:22;height:5" coordorigin="229,659" coordsize="22,5">
              <v:shape style="position:absolute;left:229;top:659;width:22;height:5" coordorigin="229,659" coordsize="22,5" path="m250,659l229,664e" filled="f" stroked="t" strokeweight="1.259pt" strokecolor="#E6E6E6">
                <v:path arrowok="t"/>
              </v:shape>
            </v:group>
            <v:group style="position:absolute;left:3970;top:685;width:7;height:24" coordorigin="3970,685" coordsize="7,24">
              <v:shape style="position:absolute;left:3970;top:685;width:7;height:24" coordorigin="3970,685" coordsize="7,24" path="m3977,709l3972,688,3970,685e" filled="f" stroked="t" strokeweight="1.259pt" strokecolor="#E6E6E6">
                <v:path arrowok="t"/>
              </v:shape>
            </v:group>
            <v:group style="position:absolute;left:3939;top:661;width:14;height:7" coordorigin="3939,661" coordsize="14,7">
              <v:shape style="position:absolute;left:3939;top:661;width:14;height:7" coordorigin="3939,661" coordsize="14,7" path="m3954,668l3939,661e" filled="f" stroked="t" strokeweight="1.259pt" strokecolor="#E6E6E6">
                <v:path arrowok="t"/>
              </v:shape>
            </v:group>
            <v:group style="position:absolute;left:250;top:1383;width:3676;height:2" coordorigin="250,1383" coordsize="3676,2">
              <v:shape style="position:absolute;left:250;top:1383;width:3676;height:2" coordorigin="250,1383" coordsize="3676,0" path="m250,1383l3927,1383e" filled="f" stroked="t" strokeweight=".729pt" strokecolor="#E6E6E6">
                <v:path arrowok="t"/>
              </v:shape>
            </v:group>
            <v:group style="position:absolute;left:3968;top:1352;width:8;height:15" coordorigin="3968,1352" coordsize="8,15">
              <v:shape style="position:absolute;left:3968;top:1352;width:8;height:15" coordorigin="3968,1352" coordsize="8,15" path="m3968,1366l3976,1352e" filled="f" stroked="t" strokeweight="1.259pt" strokecolor="#E6E6E6">
                <v:path arrowok="t"/>
              </v:shape>
            </v:group>
            <v:group style="position:absolute;left:206;top:709;width:2;height:630" coordorigin="206,709" coordsize="2,630">
              <v:shape style="position:absolute;left:206;top:709;width:2;height:630" coordorigin="206,709" coordsize="0,630" path="m206,709l206,1339e" filled="f" stroked="t" strokeweight=".73pt" strokecolor="#E6E6E6">
                <v:path arrowok="t"/>
              </v:shape>
            </v:group>
            <v:group style="position:absolute;left:3971;top:709;width:2;height:630" coordorigin="3971,709" coordsize="2,630">
              <v:shape style="position:absolute;left:3971;top:709;width:2;height:630" coordorigin="3971,709" coordsize="0,630" path="m3971,709l3971,1339e" filled="f" stroked="t" strokeweight=".73pt" strokecolor="#E6E6E6">
                <v:path arrowok="t"/>
              </v:shape>
            </v:group>
            <w10:wrap type="none"/>
          </v:group>
        </w:pict>
      </w:r>
      <w:hyperlink w:history="true" w:anchor="_bookmark0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0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pStyle w:val="BodyText"/>
        <w:spacing w:before="22"/>
        <w:ind w:left="401" w:right="0"/>
        <w:jc w:val="left"/>
        <w:rPr>
          <w:rFonts w:ascii="Arial" w:hAnsi="Arial" w:cs="Arial" w:eastAsia="Arial"/>
        </w:rPr>
      </w:pPr>
      <w:hyperlink w:history="true" w:anchor="_bookmark0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Heading3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1.447006pt;margin-top:35.294067pt;width:390.303pt;height:.1pt;mso-position-horizontal-relative:page;mso-position-vertical-relative:paragraph;z-index:-13615" coordorigin="4229,706" coordsize="7806,2">
            <v:shape style="position:absolute;left:4229;top:706;width:7806;height:2" coordorigin="4229,706" coordsize="7806,0" path="m4229,706l12035,706e" filled="f" stroked="t" strokeweight=".729pt" strokecolor="#EEEEEE">
              <v:path arrowok="t"/>
            </v:shape>
            <w10:wrap type="none"/>
          </v:group>
        </w:pict>
      </w:r>
      <w:r>
        <w:rPr/>
        <w:pict>
          <v:group style="position:absolute;margin-left:210.767502pt;margin-top:-37.915432pt;width:67.459pt;height:21.2741pt;mso-position-horizontal-relative:page;mso-position-vertical-relative:paragraph;z-index:-13606" coordorigin="4215,-758" coordsize="1349,425">
            <v:group style="position:absolute;left:4229;top:-748;width:1322;height:403" coordorigin="4229,-748" coordsize="1322,403">
              <v:shape style="position:absolute;left:4229;top:-748;width:1322;height:403" coordorigin="4229,-748" coordsize="1322,403" path="m4418,-748l4351,-736,4295,-703,4254,-653,4231,-590,4229,-534,4230,-511,4250,-448,4289,-396,4344,-360,4410,-346,5362,-345,5385,-347,5449,-366,5500,-406,5536,-460,5551,-526,5551,-559,5550,-583,5530,-646,5491,-698,5436,-733,5370,-748,4418,-748xe" filled="t" fillcolor="#E7E7E7" stroked="f">
                <v:path arrowok="t"/>
                <v:fill type="solid"/>
              </v:shape>
            </v:group>
            <v:group style="position:absolute;left:4418;top:-742;width:944;height:2" coordorigin="4418,-742" coordsize="944,2">
              <v:shape style="position:absolute;left:4418;top:-742;width:944;height:2" coordorigin="4418,-742" coordsize="944,0" path="m4418,-742l5362,-742e" filled="f" stroked="t" strokeweight=".73pt" strokecolor="#DEDEDE">
                <v:path arrowok="t"/>
              </v:shape>
            </v:group>
            <v:group style="position:absolute;left:4418;top:-352;width:944;height:2" coordorigin="4418,-352" coordsize="944,2">
              <v:shape style="position:absolute;left:4418;top:-352;width:944;height:2" coordorigin="4418,-352" coordsize="944,0" path="m4418,-352l5362,-352e" filled="f" stroked="t" strokeweight=".73pt" strokecolor="#DEDEDE">
                <v:path arrowok="t"/>
              </v:shape>
            </v:group>
            <v:group style="position:absolute;left:4372;top:-351;width:37;height:6" coordorigin="4372,-351" coordsize="37,6">
              <v:shape style="position:absolute;left:4372;top:-351;width:37;height:6" coordorigin="4372,-351" coordsize="37,6" path="m4374,-351l4387,-348,4410,-346e" filled="f" stroked="t" strokeweight="1.259pt" strokecolor="#DEDEDE">
                <v:path arrowok="t"/>
              </v:shape>
            </v:group>
            <v:group style="position:absolute;left:5362;top:-352;width:50;height:7" coordorigin="5362,-352" coordsize="50,7">
              <v:shape style="position:absolute;left:5362;top:-352;width:50;height:7" coordorigin="5362,-352" coordsize="50,7" path="m5362,-345l5385,-347,5407,-351,5412,-352e" filled="f" stroked="t" strokeweight="1.259pt" strokecolor="#DEDEDE">
                <v:path arrowok="t"/>
              </v:shape>
            </v:group>
            <v:group style="position:absolute;left:4229;top:-559;width:13;height:25" coordorigin="4229,-559" coordsize="13,25">
              <v:shape style="position:absolute;left:4229;top:-559;width:13;height:25" coordorigin="4229,-559" coordsize="13,25" path="m4229,-547l4242,-547e" filled="f" stroked="t" strokeweight="1.359pt" strokecolor="#DEDEDE">
                <v:path arrowok="t"/>
              </v:shape>
            </v:group>
            <v:group style="position:absolute;left:5538;top:-559;width:13;height:25" coordorigin="5538,-559" coordsize="13,25">
              <v:shape style="position:absolute;left:5538;top:-559;width:13;height:25" coordorigin="5538,-559" coordsize="13,25" path="m5538,-547l5551,-547e" filled="f" stroked="t" strokeweight="1.359pt" strokecolor="#DEDEDE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303030"/>
          <w:spacing w:val="-13"/>
          <w:w w:val="100"/>
        </w:rPr>
        <w:t>Ho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w</w:t>
      </w:r>
      <w:r>
        <w:rPr>
          <w:rFonts w:ascii="Arial" w:hAnsi="Arial" w:cs="Arial" w:eastAsia="Arial"/>
          <w:b w:val="0"/>
          <w:bCs w:val="0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-13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303030"/>
          <w:spacing w:val="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-13"/>
          <w:w w:val="100"/>
        </w:rPr>
        <w:t>hav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303030"/>
          <w:spacing w:val="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-13"/>
          <w:w w:val="100"/>
        </w:rPr>
        <w:t>fu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303030"/>
          <w:spacing w:val="-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-13"/>
          <w:w w:val="100"/>
        </w:rPr>
        <w:t>learnin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303030"/>
          <w:spacing w:val="-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-13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303030"/>
          <w:spacing w:val="-9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?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2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line="245" w:lineRule="auto"/>
        <w:ind w:left="401" w:right="128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36.777077pt;width:391.303pt;height:103.871pt;mso-position-horizontal-relative:page;mso-position-vertical-relative:paragraph;z-index:-13614" coordorigin="4219,736" coordsize="7826,2077">
            <v:group style="position:absolute;left:4229;top:748;width:7806;height:2052" coordorigin="4229,748" coordsize="7806,2052">
              <v:shape style="position:absolute;left:4229;top:748;width:7806;height:2052" coordorigin="4229,748" coordsize="7806,2052" path="m11985,748l4279,748,4258,753,4240,766,4231,786,4229,798,4229,2750,4234,2772,4247,2789,4267,2799,4279,2800,11985,2800,12006,2795,12023,2782,12033,2763,12035,2750,12035,798,12030,777,12017,760,11997,750,11985,748xe" filled="t" fillcolor="#FCF8E3" stroked="f">
                <v:path arrowok="t"/>
                <v:fill type="solid"/>
              </v:shape>
            </v:group>
            <v:group style="position:absolute;left:4279;top:754;width:7705;height:2" coordorigin="4279,754" coordsize="7705,2">
              <v:shape style="position:absolute;left:4279;top:754;width:7705;height:2" coordorigin="4279,754" coordsize="7705,0" path="m4279,754l11985,754e" filled="f" stroked="t" strokeweight=".73pt" strokecolor="#FBEED5">
                <v:path arrowok="t"/>
              </v:shape>
            </v:group>
            <v:group style="position:absolute;left:4270;top:748;width:9;height:2" coordorigin="4270,748" coordsize="9,2">
              <v:shape style="position:absolute;left:4270;top:748;width:9;height:2" coordorigin="4270,748" coordsize="9,2" path="m4279,748l4271,750e" filled="f" stroked="t" strokeweight="1.259pt" strokecolor="#FBEED5">
                <v:path arrowok="t"/>
              </v:shape>
            </v:group>
            <v:group style="position:absolute;left:4279;top:2794;width:7705;height:2" coordorigin="4279,2794" coordsize="7705,2">
              <v:shape style="position:absolute;left:4279;top:2794;width:7705;height:2" coordorigin="4279,2794" coordsize="7705,0" path="m4279,2794l11985,2794e" filled="f" stroked="t" strokeweight=".73pt" strokecolor="#FBEED5">
                <v:path arrowok="t"/>
              </v:shape>
            </v:group>
            <v:group style="position:absolute;left:4253;top:2792;width:14;height:7" coordorigin="4253,2792" coordsize="14,7">
              <v:shape style="position:absolute;left:4253;top:2792;width:14;height:7" coordorigin="4253,2792" coordsize="14,7" path="m4253,2792l4267,2799e" filled="f" stroked="t" strokeweight="1.259pt" strokecolor="#FBEED5">
                <v:path arrowok="t"/>
              </v:shape>
            </v:group>
            <v:group style="position:absolute;left:11985;top:2791;width:28;height:9" coordorigin="11985,2791" coordsize="28,9">
              <v:shape style="position:absolute;left:11985;top:2791;width:28;height:9" coordorigin="11985,2791" coordsize="28,9" path="m11985,2800l12006,2795,12012,2791e" filled="f" stroked="t" strokeweight="1.259pt" strokecolor="#FBEED5">
                <v:path arrowok="t"/>
              </v:shape>
            </v:group>
            <v:group style="position:absolute;left:4235;top:798;width:2;height:1952" coordorigin="4235,798" coordsize="2,1952">
              <v:shape style="position:absolute;left:4235;top:798;width:2;height:1952" coordorigin="4235,798" coordsize="0,1952" path="m4235,798l4235,2750e" filled="f" stroked="t" strokeweight=".73pt" strokecolor="#FBEED5">
                <v:path arrowok="t"/>
              </v:shape>
            </v:group>
            <v:group style="position:absolute;left:12029;top:798;width:2;height:1952" coordorigin="12029,798" coordsize="2,1952">
              <v:shape style="position:absolute;left:12029;top:798;width:2;height:1952" coordorigin="12029,798" coordsize="0,1952" path="m12029,798l12029,2750e" filled="f" stroked="t" strokeweight=".73pt" strokecolor="#FBEED5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hope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Playgroun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</w:rPr>
          <w:t>d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haven't,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probably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right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time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sneak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peek.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9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left="590" w:right="531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Codelearn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Playground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emulates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browser.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anything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started.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left="590" w:right="592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browser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Browse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edit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Editor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watch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160"/>
          <w:cols w:num="2" w:equalWidth="0">
            <w:col w:w="3684" w:space="143"/>
            <w:col w:w="8253"/>
          </w:cols>
        </w:sectPr>
      </w:pPr>
    </w:p>
    <w:p>
      <w:pPr>
        <w:spacing w:line="120" w:lineRule="exact" w:before="8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4596" w:right="42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7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right="113" w:hanging="114"/>
        <w:jc w:val="center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278.477875pt;width:391.303pt;height:266.028pt;mso-position-horizontal-relative:page;mso-position-vertical-relative:paragraph;z-index:-13613" coordorigin="4219,-5570" coordsize="7826,5321">
            <v:group style="position:absolute;left:4229;top:-5560;width:7806;height:5301" coordorigin="4229,-5560" coordsize="7806,5301">
              <v:shape style="position:absolute;left:4229;top:-5560;width:7806;height:5301" coordorigin="4229,-5560" coordsize="7806,5301" path="m11985,-5560l4279,-5560,4258,-5555,4240,-5541,4231,-5522,4229,-5509,4229,-309,4234,-288,4247,-271,4267,-261,4279,-259,11985,-259,12006,-264,12023,-277,12033,-297,12035,-309,12035,-5509,12030,-5531,12017,-5548,11997,-5558,11985,-5560xe" filled="t" fillcolor="#F5F5F5" stroked="f">
                <v:path arrowok="t"/>
                <v:fill type="solid"/>
              </v:shape>
            </v:group>
            <v:group style="position:absolute;left:4279;top:-5553;width:7705;height:2" coordorigin="4279,-5553" coordsize="7705,2">
              <v:shape style="position:absolute;left:4279;top:-5553;width:7705;height:2" coordorigin="4279,-5553" coordsize="7705,0" path="m4279,-5553l11985,-5553e" filled="f" stroked="t" strokeweight=".73pt" strokecolor="#E4E4E4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29pt" strokecolor="#E4E4E4">
                <v:path arrowok="t"/>
              </v:shape>
            </v:group>
            <v:group style="position:absolute;left:4235;top:-5509;width:2;height:5200" coordorigin="4235,-5509" coordsize="2,5200">
              <v:shape style="position:absolute;left:4235;top:-5509;width:2;height:5200" coordorigin="4235,-5509" coordsize="0,5200" path="m4235,-5509l4235,-309e" filled="f" stroked="t" strokeweight=".73pt" strokecolor="#E4E4E4">
                <v:path arrowok="t"/>
              </v:shape>
            </v:group>
            <v:group style="position:absolute;left:12029;top:-5509;width:2;height:5200" coordorigin="12029,-5509" coordsize="2,5200">
              <v:shape style="position:absolute;left:12029;top:-5509;width:2;height:5200" coordorigin="12029,-5509" coordsize="0,5200" path="m12029,-5509l12029,-309e" filled="f" stroked="t" strokeweight=".73pt" strokecolor="#E4E4E4">
                <v:path arrowok="t"/>
              </v:shape>
            </v:group>
            <v:group style="position:absolute;left:4481;top:-5308;width:7428;height:4356" coordorigin="4481,-5308" coordsize="7428,4356">
              <v:shape style="position:absolute;left:4481;top:-5308;width:7428;height:4356" coordorigin="4481,-5308" coordsize="7428,4356" path="m4481,-5308l11909,-5308,11909,-951,4481,-951,4481,-5308xe" filled="t" fillcolor="#FFFFFF" stroked="f">
                <v:path arrowok="t"/>
                <v:fill type="solid"/>
              </v:shape>
            </v:group>
            <v:group style="position:absolute;left:4481;top:-5301;width:7428;height:2" coordorigin="4481,-5301" coordsize="7428,2">
              <v:shape style="position:absolute;left:4481;top:-5301;width:7428;height:2" coordorigin="4481,-5301" coordsize="7428,0" path="m4481,-5301l11909,-5301e" filled="f" stroked="t" strokeweight=".73pt" strokecolor="#000000">
                <v:path arrowok="t"/>
              </v:shape>
            </v:group>
            <v:group style="position:absolute;left:4481;top:-958;width:7428;height:2" coordorigin="4481,-958" coordsize="7428,2">
              <v:shape style="position:absolute;left:4481;top:-958;width:7428;height:2" coordorigin="4481,-958" coordsize="7428,0" path="m4481,-958l11909,-958e" filled="f" stroked="t" strokeweight=".729pt" strokecolor="#000000">
                <v:path arrowok="t"/>
              </v:shape>
            </v:group>
            <v:group style="position:absolute;left:4487;top:-5308;width:2;height:4356" coordorigin="4487,-5308" coordsize="2,4356">
              <v:shape style="position:absolute;left:4487;top:-5308;width:2;height:4356" coordorigin="4487,-5308" coordsize="0,4356" path="m4487,-5308l4487,-951e" filled="f" stroked="t" strokeweight=".73pt" strokecolor="#000000">
                <v:path arrowok="t"/>
              </v:shape>
            </v:group>
            <v:group style="position:absolute;left:11903;top:-5308;width:2;height:4356" coordorigin="11903,-5308" coordsize="2,4356">
              <v:shape style="position:absolute;left:11903;top:-5308;width:2;height:4356" coordorigin="11903,-5308" coordsize="0,4356" path="m11903,-5308l11903,-951e" filled="f" stroked="t" strokeweight=".729pt" strokecolor="#000000">
                <v:path arrowok="t"/>
              </v:shape>
              <v:shape style="position:absolute;left:4544;top:-5245;width:7302;height:4230" type="#_x0000_t75">
                <v:imagedata r:id="rId27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course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fun,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simultaneously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build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website)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taught.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those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boring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books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novel.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those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toys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difference,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actually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learn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build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center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160"/>
        </w:sectPr>
      </w:pPr>
    </w:p>
    <w:p>
      <w:pPr>
        <w:spacing w:line="190" w:lineRule="exact" w:before="6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BodyText"/>
        <w:spacing w:before="24"/>
        <w:ind w:left="0" w:right="236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website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here.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right="107"/>
        <w:jc w:val="left"/>
        <w:rPr>
          <w:rFonts w:ascii="Arial" w:hAnsi="Arial" w:cs="Arial" w:eastAsia="Arial"/>
        </w:rPr>
      </w:pPr>
      <w:r>
        <w:rPr/>
        <w:pict>
          <v:group style="position:absolute;margin-left:211.447006pt;margin-top:35.294609pt;width:390.303pt;height:.1pt;mso-position-horizontal-relative:page;mso-position-vertical-relative:paragraph;z-index:-13605" coordorigin="4229,706" coordsize="7806,2">
            <v:shape style="position:absolute;left:4229;top:706;width:7806;height:2" coordorigin="4229,706" coordsize="7806,0" path="m4229,706l12035,706e" filled="f" stroked="t" strokeweight=".73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Buildin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5A5A5A"/>
          <w:spacing w:val="-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you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5A5A5A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5A5A5A"/>
          <w:spacing w:val="-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ap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p</w:t>
      </w:r>
      <w:r>
        <w:rPr>
          <w:rFonts w:ascii="Arial" w:hAnsi="Arial" w:cs="Arial" w:eastAsia="Arial"/>
          <w:b w:val="0"/>
          <w:bCs w:val="0"/>
          <w:color w:val="5A5A5A"/>
          <w:spacing w:val="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5A5A5A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5</w:t>
      </w:r>
      <w:r>
        <w:rPr>
          <w:rFonts w:ascii="Arial" w:hAnsi="Arial" w:cs="Arial" w:eastAsia="Arial"/>
          <w:b w:val="0"/>
          <w:bCs w:val="0"/>
          <w:color w:val="5A5A5A"/>
          <w:spacing w:val="-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steps.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2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numPr>
          <w:ilvl w:val="0"/>
          <w:numId w:val="1"/>
        </w:numPr>
        <w:tabs>
          <w:tab w:pos="4543" w:val="left" w:leader="none"/>
        </w:tabs>
        <w:spacing w:line="245" w:lineRule="auto"/>
        <w:ind w:left="4543" w:right="101" w:hanging="34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48.868477pt;width:375.565pt;height:39.5294pt;mso-position-horizontal-relative:page;mso-position-vertical-relative:paragraph;z-index:-13604" coordorigin="4534,977" coordsize="7511,791">
            <v:group style="position:absolute;left:4544;top:1277;width:7491;height:478" coordorigin="4544,1277" coordsize="7491,478">
              <v:shape style="position:absolute;left:4544;top:1277;width:7491;height:478" coordorigin="4544,1277" coordsize="7491,478" path="m11985,1277l4594,1277,4572,1282,4555,1295,4545,1315,4544,1327,4544,1705,4549,1727,4562,1744,4581,1754,4594,1755,11985,1755,12006,1750,12023,1737,12033,1718,12035,1705,12035,1327,12030,1305,12017,1288,11997,1279,11985,1277xe" filled="t" fillcolor="#F7F7F9" stroked="f">
                <v:path arrowok="t"/>
                <v:fill type="solid"/>
              </v:shape>
            </v:group>
            <v:group style="position:absolute;left:4594;top:1283;width:7391;height:2" coordorigin="4594,1283" coordsize="7391,2">
              <v:shape style="position:absolute;left:4594;top:1283;width:7391;height:2" coordorigin="4594,1283" coordsize="7391,0" path="m4594,1283l11985,1283e" filled="f" stroked="t" strokeweight=".73pt" strokecolor="#E1E1E8">
                <v:path arrowok="t"/>
              </v:shape>
            </v:group>
            <v:group style="position:absolute;left:11985;top:1753;width:11;height:2" coordorigin="11985,1753" coordsize="11,2">
              <v:shape style="position:absolute;left:11985;top:1753;width:11;height:2" coordorigin="11985,1753" coordsize="11,2" path="m11985,1755l11995,1753e" filled="f" stroked="t" strokeweight="1.259pt" strokecolor="#E1E1E8">
                <v:path arrowok="t"/>
              </v:shape>
            </v:group>
            <v:group style="position:absolute;left:4550;top:1327;width:2;height:378" coordorigin="4550,1327" coordsize="2,378">
              <v:shape style="position:absolute;left:4550;top:1327;width:2;height:378" coordorigin="4550,1327" coordsize="0,378" path="m4550,1327l4550,1705e" filled="f" stroked="t" strokeweight=".73pt" strokecolor="#E1E1E8">
                <v:path arrowok="t"/>
              </v:shape>
            </v:group>
            <v:group style="position:absolute;left:12029;top:1327;width:2;height:378" coordorigin="12029,1327" coordsize="2,378">
              <v:shape style="position:absolute;left:12029;top:1327;width:2;height:378" coordorigin="12029,1327" coordsize="0,378" path="m12029,1327l12029,1705e" filled="f" stroked="t" strokeweight=".73pt" strokecolor="#E1E1E8">
                <v:path arrowok="t"/>
              </v:shape>
            </v:group>
            <v:group style="position:absolute;left:4544;top:987;width:718;height:252" coordorigin="4544,987" coordsize="718,252">
              <v:shape style="position:absolute;left:4544;top:987;width:718;height:252" coordorigin="4544,987" coordsize="718,252" path="m5224,987l4581,987,4560,994,4547,1010,4544,1025,4544,1201,4550,1222,4567,1236,4581,1239,5224,1239,5245,1233,5258,1216,5261,1201,5261,1025,5255,1004,5238,990,5224,987xe" filled="t" fillcolor="#F7F7F9" stroked="f">
                <v:path arrowok="t"/>
                <v:fill type="solid"/>
              </v:shape>
            </v:group>
            <v:group style="position:absolute;left:4581;top:994;width:642;height:2" coordorigin="4581,994" coordsize="642,2">
              <v:shape style="position:absolute;left:4581;top:994;width:642;height:2" coordorigin="4581,994" coordsize="642,0" path="m4581,994l5224,994e" filled="f" stroked="t" strokeweight=".729pt" strokecolor="#E1E1E8">
                <v:path arrowok="t"/>
              </v:shape>
            </v:group>
            <v:group style="position:absolute;left:4581;top:1233;width:642;height:2" coordorigin="4581,1233" coordsize="642,2">
              <v:shape style="position:absolute;left:4581;top:1233;width:642;height:2" coordorigin="4581,1233" coordsize="642,0" path="m4581,1233l5224,1233e" filled="f" stroked="t" strokeweight=".73pt" strokecolor="#E1E1E8">
                <v:path arrowok="t"/>
              </v:shape>
            </v:group>
            <v:group style="position:absolute;left:5224;top:1233;width:21;height:6" coordorigin="5224,1233" coordsize="21,6">
              <v:shape style="position:absolute;left:5224;top:1233;width:21;height:6" coordorigin="5224,1233" coordsize="21,6" path="m5224,1239l5245,1233e" filled="f" stroked="t" strokeweight="1.259pt" strokecolor="#E1E1E8">
                <v:path arrowok="t"/>
              </v:shape>
            </v:group>
            <v:group style="position:absolute;left:4550;top:1025;width:2;height:176" coordorigin="4550,1025" coordsize="2,176">
              <v:shape style="position:absolute;left:4550;top:1025;width:2;height:176" coordorigin="4550,1025" coordsize="0,176" path="m4550,1025l4550,1201e" filled="f" stroked="t" strokeweight=".73pt" strokecolor="#E1E1E8">
                <v:path arrowok="t"/>
              </v:shape>
            </v:group>
            <v:group style="position:absolute;left:5255;top:1025;width:2;height:176" coordorigin="5255,1025" coordsize="2,176">
              <v:shape style="position:absolute;left:5255;top:1025;width:2;height:176" coordorigin="5255,1025" coordsize="0,176" path="m5255,1025l5255,1201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websites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begin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default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your_site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Playgroun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</w:rPr>
          <w:t>d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your_sit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before="81"/>
        <w:ind w:left="4588" w:right="6913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4657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user_1@codelear</w:t>
      </w:r>
      <w:r>
        <w:rPr>
          <w:rFonts w:ascii="Consolas" w:hAnsi="Consolas" w:cs="Consolas" w:eastAsia="Consolas"/>
          <w:b w:val="0"/>
          <w:bCs w:val="0"/>
          <w:color w:val="48484C"/>
          <w:spacing w:val="7"/>
          <w:w w:val="100"/>
          <w:sz w:val="16"/>
          <w:szCs w:val="16"/>
        </w:rPr>
        <w:t>n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~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$</w:t>
      </w:r>
      <w:r>
        <w:rPr>
          <w:rFonts w:ascii="Consolas" w:hAnsi="Consolas" w:cs="Consolas" w:eastAsia="Consolas"/>
          <w:b w:val="0"/>
          <w:bCs w:val="0"/>
          <w:color w:val="48484C"/>
          <w:spacing w:val="3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48484C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new</w:t>
      </w:r>
      <w:r>
        <w:rPr>
          <w:rFonts w:ascii="Consolas" w:hAnsi="Consolas" w:cs="Consolas" w:eastAsia="Consolas"/>
          <w:b w:val="0"/>
          <w:bCs w:val="0"/>
          <w:color w:val="1E347B"/>
          <w:spacing w:val="2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your_site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 w:before="24"/>
        <w:ind w:left="5212" w:right="757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Codelearn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Playground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7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440" w:lineRule="atLeast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409.204529pt;width:375.613864pt;height:403.5231pt;mso-position-horizontal-relative:page;mso-position-vertical-relative:paragraph;z-index:-13603" coordorigin="4534,-8184" coordsize="7512,8070">
            <v:group style="position:absolute;left:4544;top:-8172;width:7491;height:8045" coordorigin="4544,-8172" coordsize="7491,8045">
              <v:shape style="position:absolute;left:4544;top:-8172;width:7491;height:8045" coordorigin="4544,-8172" coordsize="7491,8045" path="m11985,-8172l4594,-8172,4572,-8167,4555,-8153,4545,-8134,4544,-8121,4544,-177,4549,-155,4562,-138,4581,-128,4594,-126,11985,-126,12006,-131,12023,-144,12033,-164,12035,-177,12035,-8121,12030,-8143,12017,-8160,11997,-8170,11985,-8172xe" filled="t" fillcolor="#F5F5F5" stroked="f">
                <v:path arrowok="t"/>
                <v:fill type="solid"/>
              </v:shape>
            </v:group>
            <v:group style="position:absolute;left:4594;top:-8165;width:7391;height:2" coordorigin="4594,-8165" coordsize="7391,2">
              <v:shape style="position:absolute;left:4594;top:-8165;width:7391;height:2" coordorigin="4594,-8165" coordsize="7391,0" path="m4594,-8165l11985,-8165e" filled="f" stroked="t" strokeweight=".73pt" strokecolor="#E4E4E4">
                <v:path arrowok="t"/>
              </v:shape>
            </v:group>
            <v:group style="position:absolute;left:4577;top:-8172;width:17;height:4" coordorigin="4577,-8172" coordsize="17,4">
              <v:shape style="position:absolute;left:4577;top:-8172;width:17;height:4" coordorigin="4577,-8172" coordsize="17,4" path="m4594,-8172l4577,-8168e" filled="f" stroked="t" strokeweight="1.259pt" strokecolor="#E4E4E4">
                <v:path arrowok="t"/>
              </v:shape>
            </v:group>
            <v:group style="position:absolute;left:4594;top:-133;width:7391;height:2" coordorigin="4594,-133" coordsize="7391,2">
              <v:shape style="position:absolute;left:4594;top:-133;width:7391;height:2" coordorigin="4594,-133" coordsize="7391,0" path="m4594,-133l11985,-133e" filled="f" stroked="t" strokeweight=".73pt" strokecolor="#E4E4E4">
                <v:path arrowok="t"/>
              </v:shape>
            </v:group>
            <v:group style="position:absolute;left:4565;top:-136;width:17;height:9" coordorigin="4565,-136" coordsize="17,9">
              <v:shape style="position:absolute;left:4565;top:-136;width:17;height:9" coordorigin="4565,-136" coordsize="17,9" path="m4565,-136l4581,-128e" filled="f" stroked="t" strokeweight="1.259pt" strokecolor="#E4E4E4">
                <v:path arrowok="t"/>
              </v:shape>
            </v:group>
            <v:group style="position:absolute;left:11985;top:-132;width:23;height:6" coordorigin="11985,-132" coordsize="23,6">
              <v:shape style="position:absolute;left:11985;top:-132;width:23;height:6" coordorigin="11985,-132" coordsize="23,6" path="m11985,-126l12006,-131e" filled="f" stroked="t" strokeweight="1.259pt" strokecolor="#E4E4E4">
                <v:path arrowok="t"/>
              </v:shape>
            </v:group>
            <v:group style="position:absolute;left:12033;top:-164;width:2;height:2" coordorigin="12033,-164" coordsize="2,2">
              <v:shape style="position:absolute;left:12033;top:-164;width:2;height:2" coordorigin="12033,-164" coordsize="1,2" path="m12033,-164l12033,-164e" filled="f" stroked="t" strokeweight="1.259pt" strokecolor="#E4E4E4">
                <v:path arrowok="t"/>
              </v:shape>
            </v:group>
            <v:group style="position:absolute;left:4550;top:-8121;width:2;height:7945" coordorigin="4550,-8121" coordsize="2,7945">
              <v:shape style="position:absolute;left:4550;top:-8121;width:2;height:7945" coordorigin="4550,-8121" coordsize="0,7945" path="m4550,-8121l4550,-177e" filled="f" stroked="t" strokeweight=".73pt" strokecolor="#E4E4E4">
                <v:path arrowok="t"/>
              </v:shape>
            </v:group>
            <v:group style="position:absolute;left:12029;top:-8121;width:2;height:7945" coordorigin="12029,-8121" coordsize="2,7945">
              <v:shape style="position:absolute;left:12029;top:-8121;width:2;height:7945" coordorigin="12029,-8121" coordsize="0,7945" path="m12029,-8121l12029,-177e" filled="f" stroked="t" strokeweight=".73pt" strokecolor="#E4E4E4">
                <v:path arrowok="t"/>
              </v:shape>
            </v:group>
            <v:group style="position:absolute;left:4795;top:-7920;width:7114;height:6786" coordorigin="4795,-7920" coordsize="7114,6786">
              <v:shape style="position:absolute;left:4795;top:-7920;width:7114;height:6786" coordorigin="4795,-7920" coordsize="7114,6786" path="m4795,-7920l11909,-7920,11909,-1133,4795,-1133,4795,-7920xe" filled="t" fillcolor="#FFFFFF" stroked="f">
                <v:path arrowok="t"/>
                <v:fill type="solid"/>
              </v:shape>
            </v:group>
            <v:group style="position:absolute;left:4795;top:-7913;width:7114;height:2" coordorigin="4795,-7913" coordsize="7114,2">
              <v:shape style="position:absolute;left:4795;top:-7913;width:7114;height:2" coordorigin="4795,-7913" coordsize="7114,0" path="m4795,-7913l11909,-7913e" filled="f" stroked="t" strokeweight=".729pt" strokecolor="#000000">
                <v:path arrowok="t"/>
              </v:shape>
            </v:group>
            <v:group style="position:absolute;left:4795;top:-1140;width:7114;height:2" coordorigin="4795,-1140" coordsize="7114,2">
              <v:shape style="position:absolute;left:4795;top:-1140;width:7114;height:2" coordorigin="4795,-1140" coordsize="7114,0" path="m4795,-1140l11909,-1140e" filled="f" stroked="t" strokeweight=".729pt" strokecolor="#000000">
                <v:path arrowok="t"/>
              </v:shape>
            </v:group>
            <v:group style="position:absolute;left:4802;top:-7920;width:2;height:6786" coordorigin="4802,-7920" coordsize="2,6786">
              <v:shape style="position:absolute;left:4802;top:-7920;width:2;height:6786" coordorigin="4802,-7920" coordsize="0,6786" path="m4802,-7920l4802,-1133e" filled="f" stroked="t" strokeweight=".729pt" strokecolor="#000000">
                <v:path arrowok="t"/>
              </v:shape>
            </v:group>
            <v:group style="position:absolute;left:11903;top:-7920;width:2;height:6786" coordorigin="11903,-7920" coordsize="2,6786">
              <v:shape style="position:absolute;left:11903;top:-7920;width:2;height:6786" coordorigin="11903,-7920" coordsize="0,6786" path="m11903,-7920l11903,-1133e" filled="f" stroked="t" strokeweight=".729pt" strokecolor="#000000">
                <v:path arrowok="t"/>
              </v:shape>
              <v:shape style="position:absolute;left:4858;top:-7857;width:6988;height:6660" type="#_x0000_t75">
                <v:imagedata r:id="rId28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paste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reference.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really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long,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sorry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step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Codelearn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Playground,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bundle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45" w:lineRule="auto" w:before="7"/>
        <w:ind w:left="4543" w:right="264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executed.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explicitly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directory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1"/>
        </w:numPr>
        <w:tabs>
          <w:tab w:pos="4543" w:val="left" w:leader="none"/>
        </w:tabs>
        <w:ind w:left="4543" w:right="0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your_site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directory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your_sit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directory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</w:rPr>
        <w:sectPr>
          <w:pgSz w:w="12240" w:h="15840"/>
          <w:pgMar w:header="90" w:footer="21" w:top="280" w:bottom="220" w:left="0" w:right="120"/>
        </w:sectPr>
      </w:pPr>
    </w:p>
    <w:p>
      <w:pPr>
        <w:spacing w:line="260" w:lineRule="exact" w:before="5"/>
        <w:rPr>
          <w:sz w:val="26"/>
          <w:szCs w:val="26"/>
        </w:rPr>
      </w:pPr>
      <w:r>
        <w:rPr/>
        <w:pict>
          <v:group style="position:absolute;margin-left:226.684998pt;margin-top:29.033001pt;width:375.565pt;height:52.12020pt;mso-position-horizontal-relative:page;mso-position-vertical-relative:page;z-index:-13602" coordorigin="4534,581" coordsize="7511,1042">
            <v:group style="position:absolute;left:4544;top:880;width:7491;height:730" coordorigin="4544,880" coordsize="7491,730">
              <v:shape style="position:absolute;left:4544;top:880;width:7491;height:730" coordorigin="4544,880" coordsize="7491,730" path="m11985,880l4594,880,4572,885,4555,899,4545,918,4544,931,4544,1560,4549,1582,4562,1599,4581,1609,4594,1610,11985,1610,12006,1606,12023,1592,12033,1573,12035,1560,12035,931,12030,909,12017,892,11997,882,11985,880xe" filled="t" fillcolor="#F7F7F9" stroked="f">
                <v:path arrowok="t"/>
                <v:fill type="solid"/>
              </v:shape>
            </v:group>
            <v:group style="position:absolute;left:4594;top:887;width:7391;height:2" coordorigin="4594,887" coordsize="7391,2">
              <v:shape style="position:absolute;left:4594;top:887;width:7391;height:2" coordorigin="4594,887" coordsize="7391,0" path="m4594,887l11985,887e" filled="f" stroked="t" strokeweight=".729pt" strokecolor="#E1E1E8">
                <v:path arrowok="t"/>
              </v:shape>
            </v:group>
            <v:group style="position:absolute;left:4594;top:1604;width:7391;height:2" coordorigin="4594,1604" coordsize="7391,2">
              <v:shape style="position:absolute;left:4594;top:1604;width:7391;height:2" coordorigin="4594,1604" coordsize="7391,0" path="m4594,1604l11985,1604e" filled="f" stroked="t" strokeweight=".73pt" strokecolor="#E1E1E8">
                <v:path arrowok="t"/>
              </v:shape>
            </v:group>
            <v:group style="position:absolute;left:4577;top:1606;width:5;height:2" coordorigin="4577,1606" coordsize="5,2">
              <v:shape style="position:absolute;left:4577;top:1606;width:5;height:2" coordorigin="4577,1606" coordsize="5,2" path="m4577,1606l4581,1609e" filled="f" stroked="t" strokeweight="1.259pt" strokecolor="#E1E1E8">
                <v:path arrowok="t"/>
              </v:shape>
            </v:group>
            <v:group style="position:absolute;left:11985;top:1607;width:17;height:4" coordorigin="11985,1607" coordsize="17,4">
              <v:shape style="position:absolute;left:11985;top:1607;width:17;height:4" coordorigin="11985,1607" coordsize="17,4" path="m11985,1610l12001,1607e" filled="f" stroked="t" strokeweight="1.259pt" strokecolor="#E1E1E8">
                <v:path arrowok="t"/>
              </v:shape>
            </v:group>
            <v:group style="position:absolute;left:4550;top:931;width:2;height:630" coordorigin="4550,931" coordsize="2,630">
              <v:shape style="position:absolute;left:4550;top:931;width:2;height:630" coordorigin="4550,931" coordsize="0,630" path="m4550,931l4550,1560e" filled="f" stroked="t" strokeweight=".73pt" strokecolor="#E1E1E8">
                <v:path arrowok="t"/>
              </v:shape>
            </v:group>
            <v:group style="position:absolute;left:12029;top:931;width:2;height:630" coordorigin="12029,931" coordsize="2,630">
              <v:shape style="position:absolute;left:12029;top:931;width:2;height:630" coordorigin="12029,931" coordsize="0,630" path="m12029,931l12029,1560e" filled="f" stroked="t" strokeweight=".73pt" strokecolor="#E1E1E8">
                <v:path arrowok="t"/>
              </v:shape>
            </v:group>
            <v:group style="position:absolute;left:4544;top:591;width:718;height:252" coordorigin="4544,591" coordsize="718,252">
              <v:shape style="position:absolute;left:4544;top:591;width:718;height:252" coordorigin="4544,591" coordsize="718,252" path="m5224,591l4581,591,4560,597,4547,614,4544,628,4544,805,4550,826,4567,839,4581,842,5224,842,5245,836,5258,819,5261,805,5261,628,5255,607,5238,594,5224,591xe" filled="t" fillcolor="#F7F7F9" stroked="f">
                <v:path arrowok="t"/>
                <v:fill type="solid"/>
              </v:shape>
            </v:group>
            <v:group style="position:absolute;left:4581;top:597;width:642;height:2" coordorigin="4581,597" coordsize="642,2">
              <v:shape style="position:absolute;left:4581;top:597;width:642;height:2" coordorigin="4581,597" coordsize="642,0" path="m4581,597l5224,597e" filled="f" stroked="t" strokeweight=".729pt" strokecolor="#E1E1E8">
                <v:path arrowok="t"/>
              </v:shape>
            </v:group>
            <v:group style="position:absolute;left:4581;top:836;width:642;height:2" coordorigin="4581,836" coordsize="642,2">
              <v:shape style="position:absolute;left:4581;top:836;width:642;height:2" coordorigin="4581,836" coordsize="642,0" path="m4581,836l5224,836e" filled="f" stroked="t" strokeweight=".73pt" strokecolor="#E1E1E8">
                <v:path arrowok="t"/>
              </v:shape>
            </v:group>
            <v:group style="position:absolute;left:5224;top:841;width:5;height:2" coordorigin="5224,841" coordsize="5,2">
              <v:shape style="position:absolute;left:5224;top:841;width:5;height:2" coordorigin="5224,841" coordsize="5,2" path="m5224,842l5229,841e" filled="f" stroked="t" strokeweight="1.259pt" strokecolor="#E1E1E8">
                <v:path arrowok="t"/>
              </v:shape>
            </v:group>
            <v:group style="position:absolute;left:4550;top:628;width:2;height:176" coordorigin="4550,628" coordsize="2,176">
              <v:shape style="position:absolute;left:4550;top:628;width:2;height:176" coordorigin="4550,628" coordsize="0,176" path="m4550,628l4550,805e" filled="f" stroked="t" strokeweight=".73pt" strokecolor="#E1E1E8">
                <v:path arrowok="t"/>
              </v:shape>
            </v:group>
            <v:group style="position:absolute;left:5255;top:628;width:2;height:176" coordorigin="5255,628" coordsize="2,176">
              <v:shape style="position:absolute;left:5255;top:628;width:2;height:176" coordorigin="5255,628" coordsize="0,176" path="m5255,628l5255,805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6.684998pt;margin-top:168.0271pt;width:375.565pt;height:250.4199pt;mso-position-horizontal-relative:page;mso-position-vertical-relative:page;z-index:-13601" coordorigin="4534,3361" coordsize="7511,5008">
            <v:group style="position:absolute;left:4544;top:3373;width:7491;height:4986" coordorigin="4544,3373" coordsize="7491,4986">
              <v:shape style="position:absolute;left:4544;top:3373;width:7491;height:4986" coordorigin="4544,3373" coordsize="7491,4986" path="m11985,3373l4594,3373,4572,3378,4555,3391,4545,3411,4544,3423,4544,8309,4549,8330,4562,8347,4581,8357,4594,8359,11985,8359,12006,8354,12023,8341,12033,8321,12035,8309,12035,3423,12030,3402,12017,3385,11997,3375,11985,3373xe" filled="t" fillcolor="#F5F5F5" stroked="f">
                <v:path arrowok="t"/>
                <v:fill type="solid"/>
              </v:shape>
            </v:group>
            <v:group style="position:absolute;left:4594;top:3379;width:7391;height:2" coordorigin="4594,3379" coordsize="7391,2">
              <v:shape style="position:absolute;left:4594;top:3379;width:7391;height:2" coordorigin="4594,3379" coordsize="7391,0" path="m4594,3379l11985,3379e" filled="f" stroked="t" strokeweight=".73pt" strokecolor="#E4E4E4">
                <v:path arrowok="t"/>
              </v:shape>
            </v:group>
            <v:group style="position:absolute;left:4570;top:3373;width:24;height:7" coordorigin="4570,3373" coordsize="24,7">
              <v:shape style="position:absolute;left:4570;top:3373;width:24;height:7" coordorigin="4570,3373" coordsize="24,7" path="m4594,3373l4572,3378,4570,3380e" filled="f" stroked="t" strokeweight="1.259pt" strokecolor="#E4E4E4">
                <v:path arrowok="t"/>
              </v:shape>
            </v:group>
            <v:group style="position:absolute;left:11997;top:3375;width:12;height:6" coordorigin="11997,3375" coordsize="12,6">
              <v:shape style="position:absolute;left:11997;top:3375;width:12;height:6" coordorigin="11997,3375" coordsize="12,6" path="m12009,3381l11997,3375e" filled="f" stroked="t" strokeweight="1.259pt" strokecolor="#E4E4E4">
                <v:path arrowok="t"/>
              </v:shape>
            </v:group>
            <v:group style="position:absolute;left:4594;top:8353;width:7391;height:2" coordorigin="4594,8353" coordsize="7391,2">
              <v:shape style="position:absolute;left:4594;top:8353;width:7391;height:2" coordorigin="4594,8353" coordsize="7391,0" path="m4594,8353l11985,8353e" filled="f" stroked="t" strokeweight=".729pt" strokecolor="#E4E4E4">
                <v:path arrowok="t"/>
              </v:shape>
            </v:group>
            <v:group style="position:absolute;left:4550;top:3423;width:2;height:4885" coordorigin="4550,3423" coordsize="2,4885">
              <v:shape style="position:absolute;left:4550;top:3423;width:2;height:4885" coordorigin="4550,3423" coordsize="0,4885" path="m4550,3423l4550,8309e" filled="f" stroked="t" strokeweight=".73pt" strokecolor="#E4E4E4">
                <v:path arrowok="t"/>
              </v:shape>
            </v:group>
            <v:group style="position:absolute;left:12029;top:3423;width:2;height:4885" coordorigin="12029,3423" coordsize="2,4885">
              <v:shape style="position:absolute;left:12029;top:3423;width:2;height:4885" coordorigin="12029,3423" coordsize="0,4885" path="m12029,3423l12029,8309e" filled="f" stroked="t" strokeweight=".73pt" strokecolor="#E4E4E4">
                <v:path arrowok="t"/>
              </v:shape>
            </v:group>
            <v:group style="position:absolute;left:4795;top:3625;width:7114;height:4042" coordorigin="4795,3625" coordsize="7114,4042">
              <v:shape style="position:absolute;left:4795;top:3625;width:7114;height:4042" coordorigin="4795,3625" coordsize="7114,4042" path="m4795,3625l11909,3625,11909,7666,4795,7666,4795,3625xe" filled="t" fillcolor="#FFFFFF" stroked="f">
                <v:path arrowok="t"/>
                <v:fill type="solid"/>
              </v:shape>
            </v:group>
            <v:group style="position:absolute;left:4795;top:3631;width:7114;height:2" coordorigin="4795,3631" coordsize="7114,2">
              <v:shape style="position:absolute;left:4795;top:3631;width:7114;height:2" coordorigin="4795,3631" coordsize="7114,0" path="m4795,3631l11909,3631e" filled="f" stroked="t" strokeweight=".729pt" strokecolor="#000000">
                <v:path arrowok="t"/>
              </v:shape>
            </v:group>
            <v:group style="position:absolute;left:4795;top:7660;width:7114;height:2" coordorigin="4795,7660" coordsize="7114,2">
              <v:shape style="position:absolute;left:4795;top:7660;width:7114;height:2" coordorigin="4795,7660" coordsize="7114,0" path="m4795,7660l11909,7660e" filled="f" stroked="t" strokeweight=".73pt" strokecolor="#000000">
                <v:path arrowok="t"/>
              </v:shape>
            </v:group>
            <v:group style="position:absolute;left:4802;top:3625;width:2;height:4042" coordorigin="4802,3625" coordsize="2,4042">
              <v:shape style="position:absolute;left:4802;top:3625;width:2;height:4042" coordorigin="4802,3625" coordsize="0,4042" path="m4802,3625l4802,7666e" filled="f" stroked="t" strokeweight=".729pt" strokecolor="#000000">
                <v:path arrowok="t"/>
              </v:shape>
            </v:group>
            <v:group style="position:absolute;left:11903;top:3625;width:2;height:4042" coordorigin="11903,3625" coordsize="2,4042">
              <v:shape style="position:absolute;left:11903;top:3625;width:2;height:4042" coordorigin="11903,3625" coordsize="0,4042" path="m11903,3625l11903,7666e" filled="f" stroked="t" strokeweight=".729pt" strokecolor="#000000">
                <v:path arrowok="t"/>
              </v:shape>
              <v:shape style="position:absolute;left:4858;top:3688;width:6988;height:3916" type="#_x0000_t75">
                <v:imagedata r:id="rId29" o:title=""/>
              </v:shape>
            </v:group>
            <w10:wrap type="none"/>
          </v:group>
        </w:pict>
      </w:r>
      <w:r>
        <w:rPr/>
        <w:pict>
          <v:group style="position:absolute;margin-left:226.684998pt;margin-top:432.556pt;width:375.565pt;height:39.4pt;mso-position-horizontal-relative:page;mso-position-vertical-relative:page;z-index:-13600" coordorigin="4534,8651" coordsize="7511,788">
            <v:group style="position:absolute;left:4544;top:8951;width:7491;height:478" coordorigin="4544,8951" coordsize="7491,478">
              <v:shape style="position:absolute;left:4544;top:8951;width:7491;height:478" coordorigin="4544,8951" coordsize="7491,478" path="m11985,8951l4594,8951,4572,8956,4555,8969,4545,8988,4544,9001,4544,9379,4549,9401,4562,9418,4581,9428,4594,9429,11985,9429,12006,9424,12023,9411,12033,9391,12035,9379,12035,9001,12030,8979,12017,8962,11997,8952,11985,8951xe" filled="t" fillcolor="#F7F7F9" stroked="f">
                <v:path arrowok="t"/>
                <v:fill type="solid"/>
              </v:shape>
            </v:group>
            <v:group style="position:absolute;left:4594;top:8957;width:7391;height:2" coordorigin="4594,8957" coordsize="7391,2">
              <v:shape style="position:absolute;left:4594;top:8957;width:7391;height:2" coordorigin="4594,8957" coordsize="7391,0" path="m4594,8957l11985,8957e" filled="f" stroked="t" strokeweight=".73pt" strokecolor="#E1E1E8">
                <v:path arrowok="t"/>
              </v:shape>
            </v:group>
            <v:group style="position:absolute;left:4594;top:9423;width:7391;height:2" coordorigin="4594,9423" coordsize="7391,2">
              <v:shape style="position:absolute;left:4594;top:9423;width:7391;height:2" coordorigin="4594,9423" coordsize="7391,0" path="m4594,9423l11985,9423e" filled="f" stroked="t" strokeweight=".729pt" strokecolor="#E1E1E8">
                <v:path arrowok="t"/>
              </v:shape>
            </v:group>
            <v:group style="position:absolute;left:4544;top:8661;width:718;height:252" coordorigin="4544,8661" coordsize="718,252">
              <v:shape style="position:absolute;left:4544;top:8661;width:718;height:252" coordorigin="4544,8661" coordsize="718,252" path="m5224,8661l4581,8661,4560,8668,4547,8684,4544,8699,4544,8875,4550,8896,4567,8910,4581,8913,5224,8913,5245,8906,5258,8890,5261,8875,5261,8699,5255,8678,5238,8664,5224,8661xe" filled="t" fillcolor="#F7F7F9" stroked="f">
                <v:path arrowok="t"/>
                <v:fill type="solid"/>
              </v:shape>
            </v:group>
            <v:group style="position:absolute;left:4581;top:8667;width:642;height:2" coordorigin="4581,8667" coordsize="642,2">
              <v:shape style="position:absolute;left:4581;top:8667;width:642;height:2" coordorigin="4581,8667" coordsize="642,0" path="m4581,8667l5224,8667e" filled="f" stroked="t" strokeweight=".73pt" strokecolor="#E1E1E8">
                <v:path arrowok="t"/>
              </v:shape>
            </v:group>
            <v:group style="position:absolute;left:4581;top:8907;width:642;height:2" coordorigin="4581,8907" coordsize="642,2">
              <v:shape style="position:absolute;left:4581;top:8907;width:642;height:2" coordorigin="4581,8907" coordsize="642,0" path="m4581,8907l5224,8907e" filled="f" stroked="t" strokeweight=".73pt" strokecolor="#E1E1E8">
                <v:path arrowok="t"/>
              </v:shape>
            </v:group>
            <v:group style="position:absolute;left:4550;top:8699;width:2;height:176" coordorigin="4550,8699" coordsize="2,176">
              <v:shape style="position:absolute;left:4550;top:8699;width:2;height:176" coordorigin="4550,8699" coordsize="0,176" path="m4550,8699l4550,8875e" filled="f" stroked="t" strokeweight=".73pt" strokecolor="#E1E1E8">
                <v:path arrowok="t"/>
              </v:shape>
            </v:group>
            <v:group style="position:absolute;left:5255;top:8699;width:2;height:176" coordorigin="5255,8699" coordsize="2,176">
              <v:shape style="position:absolute;left:5255;top:8699;width:2;height:176" coordorigin="5255,8699" coordsize="0,176" path="m5255,8699l5255,8875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6.684998pt;margin-top:517.411499pt;width:375.565pt;height:39.659788pt;mso-position-horizontal-relative:page;mso-position-vertical-relative:page;z-index:-13599" coordorigin="4534,10348" coordsize="7511,793">
            <v:group style="position:absolute;left:4544;top:10650;width:7491;height:478" coordorigin="4544,10650" coordsize="7491,478">
              <v:shape style="position:absolute;left:4544;top:10650;width:7491;height:478" coordorigin="4544,10650" coordsize="7491,478" path="m11985,10650l4594,10650,4572,10655,4555,10669,4545,10688,4544,10701,4544,11078,4549,11100,4562,11117,4581,11127,4594,11129,11985,11129,12006,11124,12023,11111,12033,11091,12035,11078,12035,10701,12030,10679,12017,10662,11997,10652,11985,10650xe" filled="t" fillcolor="#F7F7F9" stroked="f">
                <v:path arrowok="t"/>
                <v:fill type="solid"/>
              </v:shape>
            </v:group>
            <v:group style="position:absolute;left:4594;top:10657;width:7391;height:2" coordorigin="4594,10657" coordsize="7391,2">
              <v:shape style="position:absolute;left:4594;top:10657;width:7391;height:2" coordorigin="4594,10657" coordsize="7391,0" path="m4594,10657l11985,10657e" filled="f" stroked="t" strokeweight=".73pt" strokecolor="#E1E1E8">
                <v:path arrowok="t"/>
              </v:shape>
            </v:group>
            <v:group style="position:absolute;left:4589;top:10650;width:5;height:2" coordorigin="4589,10650" coordsize="5,2">
              <v:shape style="position:absolute;left:4589;top:10650;width:5;height:2" coordorigin="4589,10650" coordsize="5,1" path="m4594,10650l4589,10651e" filled="f" stroked="t" strokeweight="1.259pt" strokecolor="#E1E1E8">
                <v:path arrowok="t"/>
              </v:shape>
            </v:group>
            <v:group style="position:absolute;left:4594;top:11123;width:7391;height:2" coordorigin="4594,11123" coordsize="7391,2">
              <v:shape style="position:absolute;left:4594;top:11123;width:7391;height:2" coordorigin="4594,11123" coordsize="7391,0" path="m4594,11123l11985,11123e" filled="f" stroked="t" strokeweight=".73pt" strokecolor="#E1E1E8">
                <v:path arrowok="t"/>
              </v:shape>
            </v:group>
            <v:group style="position:absolute;left:4565;top:11119;width:16;height:8" coordorigin="4565,11119" coordsize="16,8">
              <v:shape style="position:absolute;left:4565;top:11119;width:16;height:8" coordorigin="4565,11119" coordsize="16,8" path="m4565,11119l4581,11127e" filled="f" stroked="t" strokeweight="1.259pt" strokecolor="#E1E1E8">
                <v:path arrowok="t"/>
              </v:shape>
            </v:group>
            <v:group style="position:absolute;left:11985;top:11125;width:18;height:4" coordorigin="11985,11125" coordsize="18,4">
              <v:shape style="position:absolute;left:11985;top:11125;width:18;height:4" coordorigin="11985,11125" coordsize="18,4" path="m11985,11129l12003,11125e" filled="f" stroked="t" strokeweight="1.259pt" strokecolor="#E1E1E8">
                <v:path arrowok="t"/>
              </v:shape>
            </v:group>
            <v:group style="position:absolute;left:4550;top:10701;width:2;height:378" coordorigin="4550,10701" coordsize="2,378">
              <v:shape style="position:absolute;left:4550;top:10701;width:2;height:378" coordorigin="4550,10701" coordsize="0,378" path="m4550,10701l4550,11078e" filled="f" stroked="t" strokeweight=".73pt" strokecolor="#E1E1E8">
                <v:path arrowok="t"/>
              </v:shape>
            </v:group>
            <v:group style="position:absolute;left:12029;top:10701;width:2;height:378" coordorigin="12029,10701" coordsize="2,378">
              <v:shape style="position:absolute;left:12029;top:10701;width:2;height:378" coordorigin="12029,10701" coordsize="0,378" path="m12029,10701l12029,11078e" filled="f" stroked="t" strokeweight=".73pt" strokecolor="#E1E1E8">
                <v:path arrowok="t"/>
              </v:shape>
            </v:group>
            <v:group style="position:absolute;left:4544;top:10361;width:718;height:252" coordorigin="4544,10361" coordsize="718,252">
              <v:shape style="position:absolute;left:4544;top:10361;width:718;height:252" coordorigin="4544,10361" coordsize="718,252" path="m5224,10361l4581,10361,4560,10367,4547,10384,4544,10399,4544,10575,4550,10596,4567,10610,4581,10613,5224,10613,5245,10606,5258,10590,5261,10575,5261,10399,5255,10377,5238,10364,5224,10361xe" filled="t" fillcolor="#F7F7F9" stroked="f">
                <v:path arrowok="t"/>
                <v:fill type="solid"/>
              </v:shape>
            </v:group>
            <v:group style="position:absolute;left:4581;top:10367;width:642;height:2" coordorigin="4581,10367" coordsize="642,2">
              <v:shape style="position:absolute;left:4581;top:10367;width:642;height:2" coordorigin="4581,10367" coordsize="642,0" path="m4581,10367l5224,10367e" filled="f" stroked="t" strokeweight=".73pt" strokecolor="#E1E1E8">
                <v:path arrowok="t"/>
              </v:shape>
            </v:group>
            <v:group style="position:absolute;left:4581;top:10361;width:2;height:2" coordorigin="4581,10361" coordsize="2,2">
              <v:shape style="position:absolute;left:4581;top:10361;width:2;height:2" coordorigin="4581,10361" coordsize="1,0" path="m4581,10361l4581,10361e" filled="f" stroked="t" strokeweight="1.259pt" strokecolor="#E1E1E8">
                <v:path arrowok="t"/>
              </v:shape>
            </v:group>
            <v:group style="position:absolute;left:4581;top:10606;width:642;height:2" coordorigin="4581,10606" coordsize="642,2">
              <v:shape style="position:absolute;left:4581;top:10606;width:642;height:2" coordorigin="4581,10606" coordsize="642,0" path="m4581,10606l5224,10606e" filled="f" stroked="t" strokeweight=".729pt" strokecolor="#E1E1E8">
                <v:path arrowok="t"/>
              </v:shape>
            </v:group>
            <v:group style="position:absolute;left:4550;top:10399;width:2;height:176" coordorigin="4550,10399" coordsize="2,176">
              <v:shape style="position:absolute;left:4550;top:10399;width:2;height:176" coordorigin="4550,10399" coordsize="0,176" path="m4550,10399l4550,10575e" filled="f" stroked="t" strokeweight=".73pt" strokecolor="#E1E1E8">
                <v:path arrowok="t"/>
              </v:shape>
            </v:group>
            <v:group style="position:absolute;left:5255;top:10399;width:2;height:176" coordorigin="5255,10399" coordsize="2,176">
              <v:shape style="position:absolute;left:5255;top:10399;width:2;height:176" coordorigin="5255,10399" coordsize="0,176" path="m5255,10399l5255,10575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6.684998pt;margin-top:568.531982pt;width:375.565pt;height:187.968pt;mso-position-horizontal-relative:page;mso-position-vertical-relative:page;z-index:-13598" coordorigin="4534,11371" coordsize="7511,3759">
            <v:group style="position:absolute;left:4544;top:11381;width:7491;height:3739" coordorigin="4544,11381" coordsize="7491,3739">
              <v:shape style="position:absolute;left:4544;top:11381;width:7491;height:3739" coordorigin="4544,11381" coordsize="7491,3739" path="m11985,11381l4594,11381,4572,11386,4555,11399,4545,11418,4544,11431,4544,15120,12035,15120,12035,11431,12030,11409,12017,11392,11997,11382,11985,11381xe" filled="t" fillcolor="#F5F5F5" stroked="f">
                <v:path arrowok="t"/>
                <v:fill type="solid"/>
              </v:shape>
            </v:group>
            <v:group style="position:absolute;left:4594;top:11387;width:7391;height:2" coordorigin="4594,11387" coordsize="7391,2">
              <v:shape style="position:absolute;left:4594;top:11387;width:7391;height:2" coordorigin="4594,11387" coordsize="7391,0" path="m4594,11387l11985,11387e" filled="f" stroked="t" strokeweight=".73pt" strokecolor="#E4E4E4">
                <v:path arrowok="t"/>
              </v:shape>
            </v:group>
            <v:group style="position:absolute;left:4550;top:11431;width:2;height:3689" coordorigin="4550,11431" coordsize="2,3689">
              <v:shape style="position:absolute;left:4550;top:11431;width:2;height:3689" coordorigin="4550,11431" coordsize="0,3689" path="m4550,11431l4550,15120e" filled="f" stroked="t" strokeweight=".73pt" strokecolor="#E4E4E4">
                <v:path arrowok="t"/>
              </v:shape>
            </v:group>
            <v:group style="position:absolute;left:12029;top:11431;width:2;height:3689" coordorigin="12029,11431" coordsize="2,3689">
              <v:shape style="position:absolute;left:12029;top:11431;width:2;height:3689" coordorigin="12029,11431" coordsize="0,3689" path="m12029,11431l12029,15120e" filled="f" stroked="t" strokeweight=".73pt" strokecolor="#E4E4E4">
                <v:path arrowok="t"/>
              </v:shape>
            </v:group>
            <w10:wrap type="none"/>
          </v:group>
        </w:pict>
      </w:r>
      <w:r>
        <w:rPr>
          <w:sz w:val="26"/>
          <w:szCs w:val="26"/>
        </w:rPr>
      </w:r>
    </w:p>
    <w:p>
      <w:pPr>
        <w:spacing w:before="74"/>
        <w:ind w:left="4588" w:right="6553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322" w:lineRule="auto"/>
        <w:ind w:left="4657" w:right="4190" w:hanging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user_1@codelear</w:t>
      </w:r>
      <w:r>
        <w:rPr>
          <w:rFonts w:ascii="Consolas" w:hAnsi="Consolas" w:cs="Consolas" w:eastAsia="Consolas"/>
          <w:b w:val="0"/>
          <w:bCs w:val="0"/>
          <w:color w:val="48484C"/>
          <w:spacing w:val="7"/>
          <w:w w:val="100"/>
          <w:sz w:val="16"/>
          <w:szCs w:val="16"/>
        </w:rPr>
        <w:t>n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~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$</w:t>
      </w:r>
      <w:r>
        <w:rPr>
          <w:rFonts w:ascii="Consolas" w:hAnsi="Consolas" w:cs="Consolas" w:eastAsia="Consolas"/>
          <w:b w:val="0"/>
          <w:bCs w:val="0"/>
          <w:color w:val="48484C"/>
          <w:spacing w:val="3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cd</w:t>
      </w:r>
      <w:r>
        <w:rPr>
          <w:rFonts w:ascii="Consolas" w:hAnsi="Consolas" w:cs="Consolas" w:eastAsia="Consolas"/>
          <w:b w:val="0"/>
          <w:bCs w:val="0"/>
          <w:color w:val="48484C"/>
          <w:spacing w:val="3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your_site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user_1@codelear</w:t>
      </w:r>
      <w:r>
        <w:rPr>
          <w:rFonts w:ascii="Consolas" w:hAnsi="Consolas" w:cs="Consolas" w:eastAsia="Consolas"/>
          <w:b w:val="0"/>
          <w:bCs w:val="0"/>
          <w:color w:val="48484C"/>
          <w:spacing w:val="7"/>
          <w:w w:val="100"/>
          <w:sz w:val="16"/>
          <w:szCs w:val="16"/>
        </w:rPr>
        <w:t>n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:~</w:t>
      </w:r>
      <w:r>
        <w:rPr>
          <w:rFonts w:ascii="Consolas" w:hAnsi="Consolas" w:cs="Consolas" w:eastAsia="Consolas"/>
          <w:b w:val="0"/>
          <w:bCs w:val="0"/>
          <w:color w:val="93A1A1"/>
          <w:spacing w:val="5"/>
          <w:w w:val="100"/>
          <w:sz w:val="16"/>
          <w:szCs w:val="16"/>
        </w:rPr>
        <w:t>/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your_site$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40" w:lineRule="exact" w:before="3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"/>
        </w:numPr>
        <w:tabs>
          <w:tab w:pos="4543" w:val="left" w:leader="none"/>
        </w:tabs>
        <w:spacing w:line="245" w:lineRule="auto"/>
        <w:ind w:left="4543" w:right="810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Browse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click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Editor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uncomment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left="4543" w:right="142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7.184998pt;margin-top:4.613122pt;width:22.662pt;height:10.071pt;mso-position-horizontal-relative:page;mso-position-vertical-relative:paragraph;z-index:-13597" coordorigin="4544,92" coordsize="453,201">
            <v:shape style="position:absolute;left:4544;top:92;width:453;height:201" coordorigin="4544,92" coordsize="453,201" path="m4959,92l4581,92,4560,99,4547,115,4544,130,4544,256,4550,277,4567,291,4581,294,4959,294,4980,287,4994,271,4997,256,4997,130,4991,109,4974,95,4959,9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rails)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comments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beginning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"#"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hash.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uncomment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removing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"#".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6104" w:right="81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Gemfile,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uncomment.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4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74"/>
        <w:ind w:left="4588" w:right="6553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Gemfile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80" w:lineRule="exact" w:before="10"/>
        <w:rPr>
          <w:sz w:val="18"/>
          <w:szCs w:val="18"/>
        </w:rPr>
      </w:pPr>
      <w:r>
        <w:rPr>
          <w:sz w:val="18"/>
          <w:szCs w:val="18"/>
        </w:rPr>
      </w:r>
    </w:p>
    <w:p>
      <w:pPr>
        <w:numPr>
          <w:ilvl w:val="1"/>
          <w:numId w:val="1"/>
        </w:numPr>
        <w:tabs>
          <w:tab w:pos="1914" w:val="left" w:leader="none"/>
          <w:tab w:pos="5223" w:val="left" w:leader="none"/>
        </w:tabs>
        <w:ind w:left="5223" w:right="0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gem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'therubyracer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8"/>
          <w:w w:val="100"/>
          <w:sz w:val="16"/>
          <w:szCs w:val="16"/>
        </w:rPr>
        <w:t>'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platforms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=&gt;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ruby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"/>
        </w:numPr>
        <w:tabs>
          <w:tab w:pos="4543" w:val="left" w:leader="none"/>
        </w:tabs>
        <w:spacing w:line="245" w:lineRule="auto"/>
        <w:ind w:left="4543" w:right="119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Gemfile.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bundle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long,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different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case.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before="81"/>
        <w:ind w:left="4588" w:right="6553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4657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user_1@codelear</w:t>
      </w:r>
      <w:r>
        <w:rPr>
          <w:rFonts w:ascii="Consolas" w:hAnsi="Consolas" w:cs="Consolas" w:eastAsia="Consolas"/>
          <w:b w:val="0"/>
          <w:bCs w:val="0"/>
          <w:color w:val="48484C"/>
          <w:spacing w:val="7"/>
          <w:w w:val="100"/>
          <w:sz w:val="16"/>
          <w:szCs w:val="16"/>
        </w:rPr>
        <w:t>n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:~</w:t>
      </w:r>
      <w:r>
        <w:rPr>
          <w:rFonts w:ascii="Consolas" w:hAnsi="Consolas" w:cs="Consolas" w:eastAsia="Consolas"/>
          <w:b w:val="0"/>
          <w:bCs w:val="0"/>
          <w:color w:val="93A1A1"/>
          <w:spacing w:val="5"/>
          <w:w w:val="100"/>
          <w:sz w:val="16"/>
          <w:szCs w:val="16"/>
        </w:rPr>
        <w:t>/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your_site$</w:t>
      </w:r>
      <w:r>
        <w:rPr>
          <w:rFonts w:ascii="Consolas" w:hAnsi="Consolas" w:cs="Consolas" w:eastAsia="Consolas"/>
          <w:b w:val="0"/>
          <w:bCs w:val="0"/>
          <w:color w:val="48484C"/>
          <w:spacing w:val="4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bundle</w:t>
      </w:r>
      <w:r>
        <w:rPr>
          <w:rFonts w:ascii="Consolas" w:hAnsi="Consolas" w:cs="Consolas" w:eastAsia="Consolas"/>
          <w:b w:val="0"/>
          <w:bCs w:val="0"/>
          <w:color w:val="48484C"/>
          <w:spacing w:val="3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install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after="0"/>
        <w:jc w:val="left"/>
        <w:rPr>
          <w:rFonts w:ascii="Consolas" w:hAnsi="Consolas" w:cs="Consolas" w:eastAsia="Consolas"/>
          <w:sz w:val="16"/>
          <w:szCs w:val="16"/>
        </w:rPr>
        <w:sectPr>
          <w:pgSz w:w="12240" w:h="15840"/>
          <w:pgMar w:header="90" w:footer="21" w:top="280" w:bottom="220" w:left="0" w:right="480"/>
        </w:sectPr>
      </w:pPr>
    </w:p>
    <w:p>
      <w:pPr>
        <w:spacing w:line="160" w:lineRule="exact" w:before="9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 w:before="24"/>
        <w:ind w:left="7301" w:right="346" w:hanging="2317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bundle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Codelearn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Playground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9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1"/>
        </w:numPr>
        <w:tabs>
          <w:tab w:pos="4543" w:val="left" w:leader="none"/>
        </w:tabs>
        <w:ind w:left="4543" w:right="295" w:hanging="340"/>
        <w:jc w:val="center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311.458008pt;width:375.565pt;height:299.013pt;mso-position-horizontal-relative:page;mso-position-vertical-relative:paragraph;z-index:-13596" coordorigin="4534,-6229" coordsize="7511,5980">
            <v:group style="position:absolute;left:4544;top:-6214;width:7491;height:5955" coordorigin="4544,-6214" coordsize="7491,5955">
              <v:shape style="position:absolute;left:4544;top:-6214;width:7491;height:5955" coordorigin="4544,-6214" coordsize="7491,5955" path="m12035,-6214l4544,-6214,4544,-309,4549,-287,4562,-270,4581,-261,4594,-259,11985,-259,12006,-264,12023,-277,12033,-297,12035,-309,12035,-6214xe" filled="t" fillcolor="#F5F5F5" stroked="f">
                <v:path arrowok="t"/>
                <v:fill type="solid"/>
              </v:shape>
            </v:group>
            <v:group style="position:absolute;left:4594;top:-265;width:7391;height:2" coordorigin="4594,-265" coordsize="7391,2">
              <v:shape style="position:absolute;left:4594;top:-265;width:7391;height:2" coordorigin="4594,-265" coordsize="7391,0" path="m4594,-265l11985,-265e" filled="f" stroked="t" strokeweight=".729pt" strokecolor="#E4E4E4">
                <v:path arrowok="t"/>
              </v:shape>
            </v:group>
            <v:group style="position:absolute;left:4550;top:-6222;width:2;height:5913" coordorigin="4550,-6222" coordsize="2,5913">
              <v:shape style="position:absolute;left:4550;top:-6222;width:2;height:5913" coordorigin="4550,-6222" coordsize="0,5913" path="m4550,-6222l4550,-309e" filled="f" stroked="t" strokeweight=".73pt" strokecolor="#E4E4E4">
                <v:path arrowok="t"/>
              </v:shape>
            </v:group>
            <v:group style="position:absolute;left:12029;top:-6222;width:2;height:5913" coordorigin="12029,-6222" coordsize="2,5913">
              <v:shape style="position:absolute;left:12029;top:-6222;width:2;height:5913" coordorigin="12029,-6222" coordsize="0,5913" path="m12029,-6222l12029,-309e" filled="f" stroked="t" strokeweight=".73pt" strokecolor="#E4E4E4">
                <v:path arrowok="t"/>
              </v:shape>
            </v:group>
            <v:group style="position:absolute;left:4795;top:-6202;width:7114;height:4935" coordorigin="4795,-6202" coordsize="7114,4935">
              <v:shape style="position:absolute;left:4795;top:-6202;width:7114;height:4935" coordorigin="4795,-6202" coordsize="7114,4935" path="m4795,-6202l11909,-6202,11909,-1266,4795,-1266,4795,-6202xe" filled="t" fillcolor="#FFFFFF" stroked="f">
                <v:path arrowok="t"/>
                <v:fill type="solid"/>
              </v:shape>
            </v:group>
            <v:group style="position:absolute;left:4795;top:-1272;width:7114;height:2" coordorigin="4795,-1272" coordsize="7114,2">
              <v:shape style="position:absolute;left:4795;top:-1272;width:7114;height:2" coordorigin="4795,-1272" coordsize="7114,0" path="m4795,-1272l11909,-1272e" filled="f" stroked="t" strokeweight=".729pt" strokecolor="#000000">
                <v:path arrowok="t"/>
              </v:shape>
            </v:group>
            <v:group style="position:absolute;left:4802;top:-6202;width:2;height:4935" coordorigin="4802,-6202" coordsize="2,4935">
              <v:shape style="position:absolute;left:4802;top:-6202;width:2;height:4935" coordorigin="4802,-6202" coordsize="0,4935" path="m4802,-6202l4802,-1266e" filled="f" stroked="t" strokeweight=".729pt" strokecolor="#000000">
                <v:path arrowok="t"/>
              </v:shape>
            </v:group>
            <v:group style="position:absolute;left:11903;top:-6202;width:2;height:4935" coordorigin="11903,-6202" coordsize="2,4935">
              <v:shape style="position:absolute;left:11903;top:-6202;width:2;height:4935" coordorigin="11903,-6202" coordsize="0,4935" path="m11903,-6202l11903,-1266e" filled="f" stroked="t" strokeweight=".729pt" strokecolor="#000000">
                <v:path arrowok="t"/>
              </v:shape>
              <v:shape style="position:absolute;left:4858;top:-6139;width:6988;height:4810" type="#_x0000_t75">
                <v:imagedata r:id="rId30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9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before="24"/>
        <w:ind w:left="4594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7.184998pt;margin-top:4.612403pt;width:22.662pt;height:10.072pt;mso-position-horizontal-relative:page;mso-position-vertical-relative:paragraph;z-index:-13593" coordorigin="4544,92" coordsize="453,201">
            <v:shape style="position:absolute;left:4544;top:92;width:453;height:201" coordorigin="4544,92" coordsize="453,201" path="m4959,92l4581,92,4560,99,4547,115,4544,130,4544,256,4550,277,4567,291,4581,294,4959,294,4980,287,4994,271,4997,256,4997,130,4991,109,4974,95,4959,9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"rails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s"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"rails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server"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40" w:lineRule="exact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before="74"/>
        <w:ind w:left="4588" w:right="6913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4501" w:right="440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user_1@codelear</w:t>
      </w:r>
      <w:r>
        <w:rPr>
          <w:rFonts w:ascii="Consolas" w:hAnsi="Consolas" w:cs="Consolas" w:eastAsia="Consolas"/>
          <w:b w:val="0"/>
          <w:bCs w:val="0"/>
          <w:color w:val="48484C"/>
          <w:spacing w:val="7"/>
          <w:w w:val="100"/>
          <w:sz w:val="16"/>
          <w:szCs w:val="16"/>
        </w:rPr>
        <w:t>n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~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$</w:t>
      </w:r>
      <w:r>
        <w:rPr>
          <w:rFonts w:ascii="Consolas" w:hAnsi="Consolas" w:cs="Consolas" w:eastAsia="Consolas"/>
          <w:b w:val="0"/>
          <w:bCs w:val="0"/>
          <w:color w:val="48484C"/>
          <w:spacing w:val="3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48484C"/>
          <w:spacing w:val="2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server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3372" w:right="454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93A1A1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Booting</w:t>
      </w:r>
      <w:r>
        <w:rPr>
          <w:rFonts w:ascii="Consolas" w:hAnsi="Consolas" w:cs="Consolas" w:eastAsia="Consolas"/>
          <w:b w:val="0"/>
          <w:bCs w:val="0"/>
          <w:color w:val="008080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WEBrick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656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93A1A1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00808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3.</w:t>
      </w:r>
      <w:r>
        <w:rPr>
          <w:rFonts w:ascii="Consolas" w:hAnsi="Consolas" w:cs="Consolas" w:eastAsia="Consolas"/>
          <w:b w:val="0"/>
          <w:bCs w:val="0"/>
          <w:color w:val="195F91"/>
          <w:spacing w:val="5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6</w:t>
      </w:r>
      <w:r>
        <w:rPr>
          <w:rFonts w:ascii="Consolas" w:hAnsi="Consolas" w:cs="Consolas" w:eastAsia="Consolas"/>
          <w:b w:val="0"/>
          <w:bCs w:val="0"/>
          <w:color w:val="195F91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application</w:t>
      </w:r>
      <w:r>
        <w:rPr>
          <w:rFonts w:ascii="Consolas" w:hAnsi="Consolas" w:cs="Consolas" w:eastAsia="Consolas"/>
          <w:b w:val="0"/>
          <w:bCs w:val="0"/>
          <w:color w:val="48484C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starting</w:t>
      </w:r>
      <w:r>
        <w:rPr>
          <w:rFonts w:ascii="Consolas" w:hAnsi="Consolas" w:cs="Consolas" w:eastAsia="Consolas"/>
          <w:b w:val="0"/>
          <w:bCs w:val="0"/>
          <w:color w:val="48484C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in</w:t>
      </w:r>
      <w:r>
        <w:rPr>
          <w:rFonts w:ascii="Consolas" w:hAnsi="Consolas" w:cs="Consolas" w:eastAsia="Consolas"/>
          <w:b w:val="0"/>
          <w:bCs w:val="0"/>
          <w:color w:val="1E347B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development</w:t>
      </w:r>
      <w:r>
        <w:rPr>
          <w:rFonts w:ascii="Consolas" w:hAnsi="Consolas" w:cs="Consolas" w:eastAsia="Consolas"/>
          <w:b w:val="0"/>
          <w:bCs w:val="0"/>
          <w:color w:val="48484C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on</w:t>
      </w:r>
      <w:r>
        <w:rPr>
          <w:rFonts w:ascii="Consolas" w:hAnsi="Consolas" w:cs="Consolas" w:eastAsia="Consolas"/>
          <w:b w:val="0"/>
          <w:bCs w:val="0"/>
          <w:color w:val="48484C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htt</w:t>
      </w:r>
      <w:r>
        <w:rPr>
          <w:rFonts w:ascii="Consolas" w:hAnsi="Consolas" w:cs="Consolas" w:eastAsia="Consolas"/>
          <w:b w:val="0"/>
          <w:bCs w:val="0"/>
          <w:color w:val="48484C"/>
          <w:spacing w:val="4"/>
          <w:w w:val="100"/>
          <w:sz w:val="16"/>
          <w:szCs w:val="16"/>
        </w:rPr>
        <w:t>p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//0.0.0.0:3000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275" w:right="4792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93A1A1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Call</w:t>
      </w:r>
      <w:r>
        <w:rPr>
          <w:rFonts w:ascii="Consolas" w:hAnsi="Consolas" w:cs="Consolas" w:eastAsia="Consolas"/>
          <w:b w:val="0"/>
          <w:bCs w:val="0"/>
          <w:color w:val="00808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with</w:t>
      </w:r>
      <w:r>
        <w:rPr>
          <w:rFonts w:ascii="Consolas" w:hAnsi="Consolas" w:cs="Consolas" w:eastAsia="Consolas"/>
          <w:b w:val="0"/>
          <w:bCs w:val="0"/>
          <w:color w:val="1E347B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d</w:t>
      </w:r>
      <w:r>
        <w:rPr>
          <w:rFonts w:ascii="Consolas" w:hAnsi="Consolas" w:cs="Consolas" w:eastAsia="Consolas"/>
          <w:b w:val="0"/>
          <w:bCs w:val="0"/>
          <w:color w:val="48484C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48484C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detach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40" w:right="458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93A1A1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Ctr</w:t>
      </w:r>
      <w:r>
        <w:rPr>
          <w:rFonts w:ascii="Consolas" w:hAnsi="Consolas" w:cs="Consolas" w:eastAsia="Consolas"/>
          <w:b w:val="0"/>
          <w:bCs w:val="0"/>
          <w:color w:val="008080"/>
          <w:spacing w:val="4"/>
          <w:w w:val="100"/>
          <w:sz w:val="16"/>
          <w:szCs w:val="16"/>
        </w:rPr>
        <w:t>l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C</w:t>
      </w:r>
      <w:r>
        <w:rPr>
          <w:rFonts w:ascii="Consolas" w:hAnsi="Consolas" w:cs="Consolas" w:eastAsia="Consolas"/>
          <w:b w:val="0"/>
          <w:bCs w:val="0"/>
          <w:color w:val="48484C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48484C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shutdown</w:t>
      </w:r>
      <w:r>
        <w:rPr>
          <w:rFonts w:ascii="Consolas" w:hAnsi="Consolas" w:cs="Consolas" w:eastAsia="Consolas"/>
          <w:b w:val="0"/>
          <w:bCs w:val="0"/>
          <w:color w:val="48484C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server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656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[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201</w:t>
      </w:r>
      <w:r>
        <w:rPr>
          <w:rFonts w:ascii="Consolas" w:hAnsi="Consolas" w:cs="Consolas" w:eastAsia="Consolas"/>
          <w:b w:val="0"/>
          <w:bCs w:val="0"/>
          <w:color w:val="195F91"/>
          <w:spacing w:val="4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0</w:t>
      </w:r>
      <w:r>
        <w:rPr>
          <w:rFonts w:ascii="Consolas" w:hAnsi="Consolas" w:cs="Consolas" w:eastAsia="Consolas"/>
          <w:b w:val="0"/>
          <w:bCs w:val="0"/>
          <w:color w:val="195F91"/>
          <w:spacing w:val="7"/>
          <w:w w:val="100"/>
          <w:sz w:val="16"/>
          <w:szCs w:val="16"/>
        </w:rPr>
        <w:t>8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18</w:t>
      </w:r>
      <w:r>
        <w:rPr>
          <w:rFonts w:ascii="Consolas" w:hAnsi="Consolas" w:cs="Consolas" w:eastAsia="Consolas"/>
          <w:b w:val="0"/>
          <w:bCs w:val="0"/>
          <w:color w:val="195F91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1</w:t>
      </w:r>
      <w:r>
        <w:rPr>
          <w:rFonts w:ascii="Consolas" w:hAnsi="Consolas" w:cs="Consolas" w:eastAsia="Consolas"/>
          <w:b w:val="0"/>
          <w:bCs w:val="0"/>
          <w:color w:val="195F91"/>
          <w:spacing w:val="7"/>
          <w:w w:val="100"/>
          <w:sz w:val="16"/>
          <w:szCs w:val="16"/>
        </w:rPr>
        <w:t>9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4</w:t>
      </w:r>
      <w:r>
        <w:rPr>
          <w:rFonts w:ascii="Consolas" w:hAnsi="Consolas" w:cs="Consolas" w:eastAsia="Consolas"/>
          <w:b w:val="0"/>
          <w:bCs w:val="0"/>
          <w:color w:val="195F91"/>
          <w:spacing w:val="7"/>
          <w:w w:val="100"/>
          <w:sz w:val="16"/>
          <w:szCs w:val="16"/>
        </w:rPr>
        <w:t>5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3</w:t>
      </w:r>
      <w:r>
        <w:rPr>
          <w:rFonts w:ascii="Consolas" w:hAnsi="Consolas" w:cs="Consolas" w:eastAsia="Consolas"/>
          <w:b w:val="0"/>
          <w:bCs w:val="0"/>
          <w:color w:val="195F91"/>
          <w:spacing w:val="7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]</w:t>
      </w:r>
      <w:r>
        <w:rPr>
          <w:rFonts w:ascii="Consolas" w:hAnsi="Consolas" w:cs="Consolas" w:eastAsia="Consolas"/>
          <w:b w:val="0"/>
          <w:bCs w:val="0"/>
          <w:color w:val="93A1A1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INFO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WEBrick</w:t>
      </w:r>
      <w:r>
        <w:rPr>
          <w:rFonts w:ascii="Consolas" w:hAnsi="Consolas" w:cs="Consolas" w:eastAsia="Consolas"/>
          <w:b w:val="0"/>
          <w:bCs w:val="0"/>
          <w:color w:val="008080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1.</w:t>
      </w:r>
      <w:r>
        <w:rPr>
          <w:rFonts w:ascii="Consolas" w:hAnsi="Consolas" w:cs="Consolas" w:eastAsia="Consolas"/>
          <w:b w:val="0"/>
          <w:bCs w:val="0"/>
          <w:color w:val="195F91"/>
          <w:spacing w:val="5"/>
          <w:w w:val="100"/>
          <w:sz w:val="16"/>
          <w:szCs w:val="16"/>
        </w:rPr>
        <w:t>3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1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655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[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201</w:t>
      </w:r>
      <w:r>
        <w:rPr>
          <w:rFonts w:ascii="Consolas" w:hAnsi="Consolas" w:cs="Consolas" w:eastAsia="Consolas"/>
          <w:b w:val="0"/>
          <w:bCs w:val="0"/>
          <w:color w:val="195F91"/>
          <w:spacing w:val="4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0</w:t>
      </w:r>
      <w:r>
        <w:rPr>
          <w:rFonts w:ascii="Consolas" w:hAnsi="Consolas" w:cs="Consolas" w:eastAsia="Consolas"/>
          <w:b w:val="0"/>
          <w:bCs w:val="0"/>
          <w:color w:val="195F91"/>
          <w:spacing w:val="7"/>
          <w:w w:val="100"/>
          <w:sz w:val="16"/>
          <w:szCs w:val="16"/>
        </w:rPr>
        <w:t>8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18</w:t>
      </w:r>
      <w:r>
        <w:rPr>
          <w:rFonts w:ascii="Consolas" w:hAnsi="Consolas" w:cs="Consolas" w:eastAsia="Consolas"/>
          <w:b w:val="0"/>
          <w:bCs w:val="0"/>
          <w:color w:val="195F91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1</w:t>
      </w:r>
      <w:r>
        <w:rPr>
          <w:rFonts w:ascii="Consolas" w:hAnsi="Consolas" w:cs="Consolas" w:eastAsia="Consolas"/>
          <w:b w:val="0"/>
          <w:bCs w:val="0"/>
          <w:color w:val="195F91"/>
          <w:spacing w:val="7"/>
          <w:w w:val="100"/>
          <w:sz w:val="16"/>
          <w:szCs w:val="16"/>
        </w:rPr>
        <w:t>9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4</w:t>
      </w:r>
      <w:r>
        <w:rPr>
          <w:rFonts w:ascii="Consolas" w:hAnsi="Consolas" w:cs="Consolas" w:eastAsia="Consolas"/>
          <w:b w:val="0"/>
          <w:bCs w:val="0"/>
          <w:color w:val="195F91"/>
          <w:spacing w:val="7"/>
          <w:w w:val="100"/>
          <w:sz w:val="16"/>
          <w:szCs w:val="16"/>
        </w:rPr>
        <w:t>5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3</w:t>
      </w:r>
      <w:r>
        <w:rPr>
          <w:rFonts w:ascii="Consolas" w:hAnsi="Consolas" w:cs="Consolas" w:eastAsia="Consolas"/>
          <w:b w:val="0"/>
          <w:bCs w:val="0"/>
          <w:color w:val="195F91"/>
          <w:spacing w:val="7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]</w:t>
      </w:r>
      <w:r>
        <w:rPr>
          <w:rFonts w:ascii="Consolas" w:hAnsi="Consolas" w:cs="Consolas" w:eastAsia="Consolas"/>
          <w:b w:val="0"/>
          <w:bCs w:val="0"/>
          <w:color w:val="93A1A1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INFO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3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ruby</w:t>
      </w:r>
      <w:r>
        <w:rPr>
          <w:rFonts w:ascii="Consolas" w:hAnsi="Consolas" w:cs="Consolas" w:eastAsia="Consolas"/>
          <w:b w:val="0"/>
          <w:bCs w:val="0"/>
          <w:color w:val="48484C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1.</w:t>
      </w:r>
      <w:r>
        <w:rPr>
          <w:rFonts w:ascii="Consolas" w:hAnsi="Consolas" w:cs="Consolas" w:eastAsia="Consolas"/>
          <w:b w:val="0"/>
          <w:bCs w:val="0"/>
          <w:color w:val="195F91"/>
          <w:spacing w:val="5"/>
          <w:w w:val="100"/>
          <w:sz w:val="16"/>
          <w:szCs w:val="16"/>
        </w:rPr>
        <w:t>9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3</w:t>
      </w:r>
      <w:r>
        <w:rPr>
          <w:rFonts w:ascii="Consolas" w:hAnsi="Consolas" w:cs="Consolas" w:eastAsia="Consolas"/>
          <w:b w:val="0"/>
          <w:bCs w:val="0"/>
          <w:color w:val="195F91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(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201</w:t>
      </w:r>
      <w:r>
        <w:rPr>
          <w:rFonts w:ascii="Consolas" w:hAnsi="Consolas" w:cs="Consolas" w:eastAsia="Consolas"/>
          <w:b w:val="0"/>
          <w:bCs w:val="0"/>
          <w:color w:val="195F91"/>
          <w:spacing w:val="4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0</w:t>
      </w:r>
      <w:r>
        <w:rPr>
          <w:rFonts w:ascii="Consolas" w:hAnsi="Consolas" w:cs="Consolas" w:eastAsia="Consolas"/>
          <w:b w:val="0"/>
          <w:bCs w:val="0"/>
          <w:color w:val="195F91"/>
          <w:spacing w:val="7"/>
          <w:w w:val="100"/>
          <w:sz w:val="16"/>
          <w:szCs w:val="16"/>
        </w:rPr>
        <w:t>4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195F91"/>
          <w:spacing w:val="7"/>
          <w:w w:val="100"/>
          <w:sz w:val="16"/>
          <w:szCs w:val="16"/>
        </w:rPr>
        <w:t>0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)</w:t>
      </w:r>
      <w:r>
        <w:rPr>
          <w:rFonts w:ascii="Consolas" w:hAnsi="Consolas" w:cs="Consolas" w:eastAsia="Consolas"/>
          <w:b w:val="0"/>
          <w:bCs w:val="0"/>
          <w:color w:val="93A1A1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[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i68</w:t>
      </w:r>
      <w:r>
        <w:rPr>
          <w:rFonts w:ascii="Consolas" w:hAnsi="Consolas" w:cs="Consolas" w:eastAsia="Consolas"/>
          <w:b w:val="0"/>
          <w:bCs w:val="0"/>
          <w:color w:val="48484C"/>
          <w:spacing w:val="4"/>
          <w:w w:val="100"/>
          <w:sz w:val="16"/>
          <w:szCs w:val="16"/>
        </w:rPr>
        <w:t>6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linu</w:t>
      </w:r>
      <w:r>
        <w:rPr>
          <w:rFonts w:ascii="Consolas" w:hAnsi="Consolas" w:cs="Consolas" w:eastAsia="Consolas"/>
          <w:b w:val="0"/>
          <w:bCs w:val="0"/>
          <w:color w:val="48484C"/>
          <w:spacing w:val="2"/>
          <w:w w:val="100"/>
          <w:sz w:val="16"/>
          <w:szCs w:val="16"/>
        </w:rPr>
        <w:t>x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]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6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[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201</w:t>
      </w:r>
      <w:r>
        <w:rPr>
          <w:rFonts w:ascii="Consolas" w:hAnsi="Consolas" w:cs="Consolas" w:eastAsia="Consolas"/>
          <w:b w:val="0"/>
          <w:bCs w:val="0"/>
          <w:color w:val="195F91"/>
          <w:spacing w:val="4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0</w:t>
      </w:r>
      <w:r>
        <w:rPr>
          <w:rFonts w:ascii="Consolas" w:hAnsi="Consolas" w:cs="Consolas" w:eastAsia="Consolas"/>
          <w:b w:val="0"/>
          <w:bCs w:val="0"/>
          <w:color w:val="195F91"/>
          <w:spacing w:val="7"/>
          <w:w w:val="100"/>
          <w:sz w:val="16"/>
          <w:szCs w:val="16"/>
        </w:rPr>
        <w:t>8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18</w:t>
      </w:r>
      <w:r>
        <w:rPr>
          <w:rFonts w:ascii="Consolas" w:hAnsi="Consolas" w:cs="Consolas" w:eastAsia="Consolas"/>
          <w:b w:val="0"/>
          <w:bCs w:val="0"/>
          <w:color w:val="195F91"/>
          <w:spacing w:val="3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1</w:t>
      </w:r>
      <w:r>
        <w:rPr>
          <w:rFonts w:ascii="Consolas" w:hAnsi="Consolas" w:cs="Consolas" w:eastAsia="Consolas"/>
          <w:b w:val="0"/>
          <w:bCs w:val="0"/>
          <w:color w:val="195F91"/>
          <w:spacing w:val="7"/>
          <w:w w:val="100"/>
          <w:sz w:val="16"/>
          <w:szCs w:val="16"/>
        </w:rPr>
        <w:t>9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4</w:t>
      </w:r>
      <w:r>
        <w:rPr>
          <w:rFonts w:ascii="Consolas" w:hAnsi="Consolas" w:cs="Consolas" w:eastAsia="Consolas"/>
          <w:b w:val="0"/>
          <w:bCs w:val="0"/>
          <w:color w:val="195F91"/>
          <w:spacing w:val="7"/>
          <w:w w:val="100"/>
          <w:sz w:val="16"/>
          <w:szCs w:val="16"/>
        </w:rPr>
        <w:t>5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3</w:t>
      </w:r>
      <w:r>
        <w:rPr>
          <w:rFonts w:ascii="Consolas" w:hAnsi="Consolas" w:cs="Consolas" w:eastAsia="Consolas"/>
          <w:b w:val="0"/>
          <w:bCs w:val="0"/>
          <w:color w:val="195F91"/>
          <w:spacing w:val="7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]</w:t>
      </w:r>
      <w:r>
        <w:rPr>
          <w:rFonts w:ascii="Consolas" w:hAnsi="Consolas" w:cs="Consolas" w:eastAsia="Consolas"/>
          <w:b w:val="0"/>
          <w:bCs w:val="0"/>
          <w:color w:val="93A1A1"/>
          <w:spacing w:val="3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INFO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4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WEBric</w:t>
      </w:r>
      <w:r>
        <w:rPr>
          <w:rFonts w:ascii="Consolas" w:hAnsi="Consolas" w:cs="Consolas" w:eastAsia="Consolas"/>
          <w:b w:val="0"/>
          <w:bCs w:val="0"/>
          <w:color w:val="008080"/>
          <w:spacing w:val="11"/>
          <w:w w:val="100"/>
          <w:sz w:val="16"/>
          <w:szCs w:val="16"/>
        </w:rPr>
        <w:t>k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HTTPServe</w:t>
      </w:r>
      <w:r>
        <w:rPr>
          <w:rFonts w:ascii="Consolas" w:hAnsi="Consolas" w:cs="Consolas" w:eastAsia="Consolas"/>
          <w:b w:val="0"/>
          <w:bCs w:val="0"/>
          <w:color w:val="008080"/>
          <w:spacing w:val="5"/>
          <w:w w:val="100"/>
          <w:sz w:val="16"/>
          <w:szCs w:val="16"/>
        </w:rPr>
        <w:t>r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#start:</w:t>
      </w:r>
      <w:r>
        <w:rPr>
          <w:rFonts w:ascii="Consolas" w:hAnsi="Consolas" w:cs="Consolas" w:eastAsia="Consolas"/>
          <w:b w:val="0"/>
          <w:bCs w:val="0"/>
          <w:color w:val="93A1A1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pid=21368</w:t>
      </w:r>
      <w:r>
        <w:rPr>
          <w:rFonts w:ascii="Consolas" w:hAnsi="Consolas" w:cs="Consolas" w:eastAsia="Consolas"/>
          <w:b w:val="0"/>
          <w:bCs w:val="0"/>
          <w:color w:val="93A1A1"/>
          <w:spacing w:val="3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port=3000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139.988098pt;width:375.565pt;height:127.533pt;mso-position-horizontal-relative:page;mso-position-vertical-relative:paragraph;z-index:-13595" coordorigin="4534,-2800" coordsize="7511,2551">
            <v:group style="position:absolute;left:4544;top:-2500;width:7491;height:2241" coordorigin="4544,-2500" coordsize="7491,2241">
              <v:shape style="position:absolute;left:4544;top:-2500;width:7491;height:2241" coordorigin="4544,-2500" coordsize="7491,2241" path="m11985,-2500l4594,-2500,4572,-2495,4555,-2482,4545,-2462,4544,-2450,4544,-309,4549,-288,4562,-271,4581,-261,4594,-259,11985,-259,12006,-264,12023,-277,12033,-297,12035,-309,12035,-2450,12030,-2472,12017,-2489,11997,-2499,11985,-2500xe" filled="t" fillcolor="#F7F7F9" stroked="f">
                <v:path arrowok="t"/>
                <v:fill type="solid"/>
              </v:shape>
            </v:group>
            <v:group style="position:absolute;left:4594;top:-2494;width:7391;height:2" coordorigin="4594,-2494" coordsize="7391,2">
              <v:shape style="position:absolute;left:4594;top:-2494;width:7391;height:2" coordorigin="4594,-2494" coordsize="7391,0" path="m4594,-2494l11985,-2494e" filled="f" stroked="t" strokeweight=".729pt" strokecolor="#E1E1E8">
                <v:path arrowok="t"/>
              </v:shape>
            </v:group>
            <v:group style="position:absolute;left:4594;top:-265;width:7391;height:2" coordorigin="4594,-265" coordsize="7391,2">
              <v:shape style="position:absolute;left:4594;top:-265;width:7391;height:2" coordorigin="4594,-265" coordsize="7391,0" path="m4594,-265l11985,-265e" filled="f" stroked="t" strokeweight=".729pt" strokecolor="#E1E1E8">
                <v:path arrowok="t"/>
              </v:shape>
            </v:group>
            <v:group style="position:absolute;left:4550;top:-2450;width:2;height:2140" coordorigin="4550,-2450" coordsize="2,2140">
              <v:shape style="position:absolute;left:4550;top:-2450;width:2;height:2140" coordorigin="4550,-2450" coordsize="0,2140" path="m4550,-2450l4550,-309e" filled="f" stroked="t" strokeweight=".73pt" strokecolor="#E1E1E8">
                <v:path arrowok="t"/>
              </v:shape>
            </v:group>
            <v:group style="position:absolute;left:12029;top:-2450;width:2;height:2140" coordorigin="12029,-2450" coordsize="2,2140">
              <v:shape style="position:absolute;left:12029;top:-2450;width:2;height:2140" coordorigin="12029,-2450" coordsize="0,2140" path="m12029,-2450l12029,-309e" filled="f" stroked="t" strokeweight=".73pt" strokecolor="#E1E1E8">
                <v:path arrowok="t"/>
              </v:shape>
            </v:group>
            <v:group style="position:absolute;left:4544;top:-2790;width:718;height:252" coordorigin="4544,-2790" coordsize="718,252">
              <v:shape style="position:absolute;left:4544;top:-2790;width:718;height:252" coordorigin="4544,-2790" coordsize="718,252" path="m5224,-2790l4581,-2790,4560,-2783,4547,-2767,4544,-2752,4544,-2576,4550,-2555,4567,-2541,4581,-2538,5224,-2538,5245,-2544,5258,-2561,5261,-2576,5261,-2752,5255,-2773,5238,-2787,5224,-2790xe" filled="t" fillcolor="#F7F7F9" stroked="f">
                <v:path arrowok="t"/>
                <v:fill type="solid"/>
              </v:shape>
            </v:group>
            <v:group style="position:absolute;left:4581;top:-2783;width:642;height:2" coordorigin="4581,-2783" coordsize="642,2">
              <v:shape style="position:absolute;left:4581;top:-2783;width:642;height:2" coordorigin="4581,-2783" coordsize="642,0" path="m4581,-2783l5224,-2783e" filled="f" stroked="t" strokeweight=".729pt" strokecolor="#E1E1E8">
                <v:path arrowok="t"/>
              </v:shape>
            </v:group>
            <v:group style="position:absolute;left:4581;top:-2544;width:642;height:2" coordorigin="4581,-2544" coordsize="642,2">
              <v:shape style="position:absolute;left:4581;top:-2544;width:642;height:2" coordorigin="4581,-2544" coordsize="642,0" path="m4581,-2544l5224,-2544e" filled="f" stroked="t" strokeweight=".73pt" strokecolor="#E1E1E8">
                <v:path arrowok="t"/>
              </v:shape>
            </v:group>
            <v:group style="position:absolute;left:5224;top:-2544;width:20;height:6" coordorigin="5224,-2544" coordsize="20,6">
              <v:shape style="position:absolute;left:5224;top:-2544;width:20;height:6" coordorigin="5224,-2544" coordsize="20,6" path="m5224,-2538l5243,-2544e" filled="f" stroked="t" strokeweight="1.259pt" strokecolor="#E1E1E8">
                <v:path arrowok="t"/>
              </v:shape>
            </v:group>
            <v:group style="position:absolute;left:4550;top:-2752;width:2;height:176" coordorigin="4550,-2752" coordsize="2,176">
              <v:shape style="position:absolute;left:4550;top:-2752;width:2;height:176" coordorigin="4550,-2752" coordsize="0,176" path="m4550,-2752l4550,-2576e" filled="f" stroked="t" strokeweight=".73pt" strokecolor="#E1E1E8">
                <v:path arrowok="t"/>
              </v:shape>
            </v:group>
            <v:group style="position:absolute;left:5255;top:-2752;width:2;height:176" coordorigin="5255,-2752" coordsize="2,176">
              <v:shape style="position:absolute;left:5255;top:-2752;width:2;height:176" coordorigin="5255,-2752" coordsize="0,176" path="m5255,-2752l5255,-2576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6.684998pt;margin-top:36.906898pt;width:375.565pt;height:196.781pt;mso-position-horizontal-relative:page;mso-position-vertical-relative:paragraph;z-index:-13594" coordorigin="4534,738" coordsize="7511,3936">
            <v:group style="position:absolute;left:4544;top:748;width:7491;height:3916" coordorigin="4544,748" coordsize="7491,3916">
              <v:shape style="position:absolute;left:4544;top:748;width:7491;height:3916" coordorigin="4544,748" coordsize="7491,3916" path="m11985,748l4594,748,4572,753,4555,766,4545,786,4544,798,4544,4664,12035,4664,12035,798,12030,777,12017,760,11997,750,11985,748xe" filled="t" fillcolor="#F5F5F5" stroked="f">
                <v:path arrowok="t"/>
                <v:fill type="solid"/>
              </v:shape>
            </v:group>
            <v:group style="position:absolute;left:4594;top:754;width:7391;height:2" coordorigin="4594,754" coordsize="7391,2">
              <v:shape style="position:absolute;left:4594;top:754;width:7391;height:2" coordorigin="4594,754" coordsize="7391,0" path="m4594,754l11985,754e" filled="f" stroked="t" strokeweight=".73pt" strokecolor="#E4E4E4">
                <v:path arrowok="t"/>
              </v:shape>
            </v:group>
            <v:group style="position:absolute;left:4550;top:798;width:2;height:3865" coordorigin="4550,798" coordsize="2,3865">
              <v:shape style="position:absolute;left:4550;top:798;width:2;height:3865" coordorigin="4550,798" coordsize="0,3865" path="m4550,798l4550,4664e" filled="f" stroked="t" strokeweight=".73pt" strokecolor="#E4E4E4">
                <v:path arrowok="t"/>
              </v:shape>
            </v:group>
            <v:group style="position:absolute;left:12029;top:798;width:2;height:3865" coordorigin="12029,798" coordsize="2,3865">
              <v:shape style="position:absolute;left:12029;top:798;width:2;height:3865" coordorigin="12029,798" coordsize="0,3865" path="m12029,798l12029,4664e" filled="f" stroked="t" strokeweight=".73pt" strokecolor="#E4E4E4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running,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Reload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button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pgSz w:w="12240" w:h="15840"/>
          <w:pgMar w:header="90" w:footer="21" w:top="280" w:bottom="220" w:left="0" w:right="120"/>
        </w:sectPr>
      </w:pPr>
    </w:p>
    <w:p>
      <w:pPr>
        <w:spacing w:line="180" w:lineRule="exact" w:before="7"/>
        <w:rPr>
          <w:sz w:val="18"/>
          <w:szCs w:val="18"/>
        </w:rPr>
      </w:pPr>
      <w:r>
        <w:rPr/>
        <w:pict>
          <v:group style="position:absolute;margin-left:226.684998pt;margin-top:25.635pt;width:375.565pt;height:234.3021pt;mso-position-horizontal-relative:page;mso-position-vertical-relative:page;z-index:-13592" coordorigin="4534,513" coordsize="7511,4686">
            <v:group style="position:absolute;left:4544;top:528;width:7491;height:4658" coordorigin="4544,528" coordsize="7491,4658">
              <v:shape style="position:absolute;left:4544;top:528;width:7491;height:4658" coordorigin="4544,528" coordsize="7491,4658" path="m12035,528l4544,528,4544,5136,4549,5158,4562,5175,4581,5185,4594,5186,11985,5186,12006,5181,12023,5168,12033,5148,12035,5136,12035,528xe" filled="t" fillcolor="#F5F5F5" stroked="f">
                <v:path arrowok="t"/>
                <v:fill type="solid"/>
              </v:shape>
            </v:group>
            <v:group style="position:absolute;left:4594;top:5180;width:7391;height:2" coordorigin="4594,5180" coordsize="7391,2">
              <v:shape style="position:absolute;left:4594;top:5180;width:7391;height:2" coordorigin="4594,5180" coordsize="7391,0" path="m4594,5180l11985,5180e" filled="f" stroked="t" strokeweight=".729pt" strokecolor="#E4E4E4">
                <v:path arrowok="t"/>
              </v:shape>
            </v:group>
            <v:group style="position:absolute;left:4576;top:5182;width:5;height:3" coordorigin="4576,5182" coordsize="5,3">
              <v:shape style="position:absolute;left:4576;top:5182;width:5;height:3" coordorigin="4576,5182" coordsize="5,3" path="m4576,5182l4581,5185e" filled="f" stroked="t" strokeweight="1.259pt" strokecolor="#E4E4E4">
                <v:path arrowok="t"/>
              </v:shape>
            </v:group>
            <v:group style="position:absolute;left:11985;top:5182;width:20;height:5" coordorigin="11985,5182" coordsize="20,5">
              <v:shape style="position:absolute;left:11985;top:5182;width:20;height:5" coordorigin="11985,5182" coordsize="20,5" path="m11985,5186l12005,5182e" filled="f" stroked="t" strokeweight="1.259pt" strokecolor="#E4E4E4">
                <v:path arrowok="t"/>
              </v:shape>
            </v:group>
            <v:group style="position:absolute;left:4550;top:520;width:2;height:4616" coordorigin="4550,520" coordsize="2,4616">
              <v:shape style="position:absolute;left:4550;top:520;width:2;height:4616" coordorigin="4550,520" coordsize="0,4616" path="m4550,520l4550,5136e" filled="f" stroked="t" strokeweight=".73pt" strokecolor="#E4E4E4">
                <v:path arrowok="t"/>
              </v:shape>
            </v:group>
            <v:group style="position:absolute;left:12029;top:520;width:2;height:4616" coordorigin="12029,520" coordsize="2,4616">
              <v:shape style="position:absolute;left:12029;top:520;width:2;height:4616" coordorigin="12029,520" coordsize="0,4616" path="m12029,520l12029,5136e" filled="f" stroked="t" strokeweight=".73pt" strokecolor="#E4E4E4">
                <v:path arrowok="t"/>
              </v:shape>
            </v:group>
            <v:group style="position:absolute;left:4795;top:540;width:2;height:3953" coordorigin="4795,540" coordsize="2,3953">
              <v:shape style="position:absolute;left:4795;top:540;width:2;height:3953" coordorigin="4795,540" coordsize="0,3953" path="m4795,4494l4795,540,4795,4494xe" filled="t" fillcolor="#000000" stroked="f">
                <v:path arrowok="t"/>
                <v:fill type="solid"/>
              </v:shape>
            </v:group>
            <v:group style="position:absolute;left:4795;top:540;width:7114;height:3953" coordorigin="4795,540" coordsize="7114,3953">
              <v:shape style="position:absolute;left:4795;top:540;width:7114;height:3953" coordorigin="4795,540" coordsize="7114,3953" path="m4795,540l11909,540,11909,4494,4795,4494,4795,540xe" filled="t" fillcolor="#FFFFFF" stroked="f">
                <v:path arrowok="t"/>
                <v:fill type="solid"/>
              </v:shape>
            </v:group>
            <v:group style="position:absolute;left:4795;top:4487;width:7114;height:2" coordorigin="4795,4487" coordsize="7114,2">
              <v:shape style="position:absolute;left:4795;top:4487;width:7114;height:2" coordorigin="4795,4487" coordsize="7114,0" path="m4795,4487l11909,4487e" filled="f" stroked="t" strokeweight=".73pt" strokecolor="#000000">
                <v:path arrowok="t"/>
              </v:shape>
            </v:group>
            <v:group style="position:absolute;left:4802;top:540;width:2;height:3953" coordorigin="4802,540" coordsize="2,3953">
              <v:shape style="position:absolute;left:4802;top:540;width:2;height:3953" coordorigin="4802,540" coordsize="0,3953" path="m4802,540l4802,4494e" filled="f" stroked="t" strokeweight=".729pt" strokecolor="#000000">
                <v:path arrowok="t"/>
              </v:shape>
            </v:group>
            <v:group style="position:absolute;left:11903;top:540;width:2;height:3953" coordorigin="11903,540" coordsize="2,3953">
              <v:shape style="position:absolute;left:11903;top:540;width:2;height:3953" coordorigin="11903,540" coordsize="0,3953" path="m11903,540l11903,4494e" filled="f" stroked="t" strokeweight=".729pt" strokecolor="#000000">
                <v:path arrowok="t"/>
              </v:shape>
              <v:shape style="position:absolute;left:4858;top:603;width:6988;height:3827" type="#_x0000_t75">
                <v:imagedata r:id="rId31" o:title=""/>
              </v:shape>
            </v:group>
            <w10:wrap type="none"/>
          </v:group>
        </w:pict>
      </w:r>
      <w:r>
        <w:rPr/>
        <w:pict>
          <v:group style="position:absolute;margin-left:226.684998pt;margin-top:271.268555pt;width:375.565pt;height:103.741455pt;mso-position-horizontal-relative:page;mso-position-vertical-relative:page;z-index:-13591" coordorigin="4534,5425" coordsize="7511,2075">
            <v:group style="position:absolute;left:4544;top:5438;width:7491;height:2052" coordorigin="4544,5438" coordsize="7491,2052">
              <v:shape style="position:absolute;left:4544;top:5438;width:7491;height:2052" coordorigin="4544,5438" coordsize="7491,2052" path="m11985,5438l4594,5438,4572,5443,4555,5456,4545,5476,4544,5488,4544,7440,4549,7462,4562,7479,4581,7489,4594,7490,11985,7490,12006,7485,12023,7472,12033,7453,12035,7440,12035,5488,12030,5467,12017,5450,11997,5440,11985,5438xe" filled="t" fillcolor="#D9EDF7" stroked="f">
                <v:path arrowok="t"/>
                <v:fill type="solid"/>
              </v:shape>
            </v:group>
            <v:group style="position:absolute;left:4594;top:5444;width:7391;height:2" coordorigin="4594,5444" coordsize="7391,2">
              <v:shape style="position:absolute;left:4594;top:5444;width:7391;height:2" coordorigin="4594,5444" coordsize="7391,0" path="m4594,5444l11985,5444e" filled="f" stroked="t" strokeweight=".73pt" strokecolor="#BCE8F1">
                <v:path arrowok="t"/>
              </v:shape>
            </v:group>
            <v:group style="position:absolute;left:4590;top:5438;width:4;height:2" coordorigin="4590,5438" coordsize="4,2">
              <v:shape style="position:absolute;left:4590;top:5438;width:4;height:2" coordorigin="4590,5438" coordsize="4,1" path="m4594,5438l4590,5439e" filled="f" stroked="t" strokeweight="1.259pt" strokecolor="#BCE8F1">
                <v:path arrowok="t"/>
              </v:shape>
            </v:group>
            <v:group style="position:absolute;left:4594;top:7484;width:7391;height:2" coordorigin="4594,7484" coordsize="7391,2">
              <v:shape style="position:absolute;left:4594;top:7484;width:7391;height:2" coordorigin="4594,7484" coordsize="7391,0" path="m4594,7484l11985,7484e" filled="f" stroked="t" strokeweight=".729pt" strokecolor="#BCE8F1">
                <v:path arrowok="t"/>
              </v:shape>
            </v:group>
            <v:group style="position:absolute;left:4550;top:5488;width:2;height:1952" coordorigin="4550,5488" coordsize="2,1952">
              <v:shape style="position:absolute;left:4550;top:5488;width:2;height:1952" coordorigin="4550,5488" coordsize="0,1952" path="m4550,5488l4550,7440e" filled="f" stroked="t" strokeweight=".73pt" strokecolor="#BCE8F1">
                <v:path arrowok="t"/>
              </v:shape>
            </v:group>
            <v:group style="position:absolute;left:12029;top:5488;width:2;height:1952" coordorigin="12029,5488" coordsize="2,1952">
              <v:shape style="position:absolute;left:12029;top:5488;width:2;height:1952" coordorigin="12029,5488" coordsize="0,1952" path="m12029,5488l12029,7440e" filled="f" stroked="t" strokeweight=".73pt" strokecolor="#BCE8F1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7.184998pt;margin-top:423.298004pt;width:374.565pt;height:.1pt;mso-position-horizontal-relative:page;mso-position-vertical-relative:page;z-index:-13590" coordorigin="4544,8466" coordsize="7491,2">
            <v:shape style="position:absolute;left:4544;top:8466;width:7491;height:2" coordorigin="4544,8466" coordsize="7491,0" path="m4544,8466l12035,8466e" filled="f" stroked="t" strokeweight=".73pt" strokecolor="#EEEEEE">
              <v:path arrowok="t"/>
            </v:shape>
            <w10:wrap type="none"/>
          </v:group>
        </w:pict>
      </w:r>
      <w:r>
        <w:rPr/>
        <w:pict>
          <v:group style="position:absolute;margin-left:226.684998pt;margin-top:501.803009pt;width:375.694499pt;height:254.697pt;mso-position-horizontal-relative:page;mso-position-vertical-relative:page;z-index:-13589" coordorigin="4534,10036" coordsize="7514,5094">
            <v:group style="position:absolute;left:4544;top:10046;width:7491;height:5074" coordorigin="4544,10046" coordsize="7491,5074">
              <v:shape style="position:absolute;left:4544;top:10046;width:7491;height:5074" coordorigin="4544,10046" coordsize="7491,5074" path="m11985,10046l4594,10046,4572,10051,4555,10064,4545,10084,4544,10096,4544,15120,12035,15120,12035,10096,12030,10075,12017,10058,11997,10048,11985,10046xe" filled="t" fillcolor="#F5F5F5" stroked="f">
                <v:path arrowok="t"/>
                <v:fill type="solid"/>
              </v:shape>
            </v:group>
            <v:group style="position:absolute;left:4594;top:10052;width:7391;height:2" coordorigin="4594,10052" coordsize="7391,2">
              <v:shape style="position:absolute;left:4594;top:10052;width:7391;height:2" coordorigin="4594,10052" coordsize="7391,0" path="m4594,10052l11985,10052e" filled="f" stroked="t" strokeweight=".73pt" strokecolor="#E4E4E4">
                <v:path arrowok="t"/>
              </v:shape>
            </v:group>
            <v:group style="position:absolute;left:4550;top:10096;width:2;height:5024" coordorigin="4550,10096" coordsize="2,5024">
              <v:shape style="position:absolute;left:4550;top:10096;width:2;height:5024" coordorigin="4550,10096" coordsize="0,5024" path="m4550,10096l4550,15120e" filled="f" stroked="t" strokeweight=".73pt" strokecolor="#E4E4E4">
                <v:path arrowok="t"/>
              </v:shape>
            </v:group>
            <v:group style="position:absolute;left:12029;top:10096;width:2;height:5024" coordorigin="12029,10096" coordsize="2,5024">
              <v:shape style="position:absolute;left:12029;top:10096;width:2;height:5024" coordorigin="12029,10096" coordsize="0,5024" path="m12029,10096l12029,15120e" filled="f" stroked="t" strokeweight=".73pt" strokecolor="#E4E4E4">
                <v:path arrowok="t"/>
              </v:shape>
            </v:group>
            <v:group style="position:absolute;left:4795;top:10298;width:2;height:4042" coordorigin="4795,10298" coordsize="2,4042">
              <v:shape style="position:absolute;left:4795;top:10298;width:2;height:4042" coordorigin="4795,10298" coordsize="0,4042" path="m4795,14339l4795,10298,4795,14339xe" filled="t" fillcolor="#000000" stroked="f">
                <v:path arrowok="t"/>
                <v:fill type="solid"/>
              </v:shape>
            </v:group>
            <v:group style="position:absolute;left:4795;top:10298;width:7114;height:4042" coordorigin="4795,10298" coordsize="7114,4042">
              <v:shape style="position:absolute;left:4795;top:10298;width:7114;height:4042" coordorigin="4795,10298" coordsize="7114,4042" path="m4795,10298l11909,10298,11909,14339,4795,14339,4795,10298xe" filled="t" fillcolor="#FFFFFF" stroked="f">
                <v:path arrowok="t"/>
                <v:fill type="solid"/>
              </v:shape>
            </v:group>
            <v:group style="position:absolute;left:4795;top:10304;width:7114;height:2" coordorigin="4795,10304" coordsize="7114,2">
              <v:shape style="position:absolute;left:4795;top:10304;width:7114;height:2" coordorigin="4795,10304" coordsize="7114,0" path="m4795,10304l11909,10304e" filled="f" stroked="t" strokeweight=".729pt" strokecolor="#000000">
                <v:path arrowok="t"/>
              </v:shape>
            </v:group>
            <v:group style="position:absolute;left:4795;top:14333;width:7114;height:2" coordorigin="4795,14333" coordsize="7114,2">
              <v:shape style="position:absolute;left:4795;top:14333;width:7114;height:2" coordorigin="4795,14333" coordsize="7114,0" path="m4795,14333l11909,14333e" filled="f" stroked="t" strokeweight=".73pt" strokecolor="#000000">
                <v:path arrowok="t"/>
              </v:shape>
            </v:group>
            <v:group style="position:absolute;left:4802;top:10298;width:2;height:4042" coordorigin="4802,10298" coordsize="2,4042">
              <v:shape style="position:absolute;left:4802;top:10298;width:2;height:4042" coordorigin="4802,10298" coordsize="0,4042" path="m4802,10298l4802,14339e" filled="f" stroked="t" strokeweight=".729pt" strokecolor="#000000">
                <v:path arrowok="t"/>
              </v:shape>
            </v:group>
            <v:group style="position:absolute;left:11903;top:10298;width:2;height:4042" coordorigin="11903,10298" coordsize="2,4042">
              <v:shape style="position:absolute;left:11903;top:10298;width:2;height:4042" coordorigin="11903,10298" coordsize="0,4042" path="m11903,10298l11903,14339e" filled="f" stroked="t" strokeweight=".729pt" strokecolor="#000000">
                <v:path arrowok="t"/>
              </v:shape>
              <v:shape style="position:absolute;left:4858;top:10361;width:6988;height:3916" type="#_x0000_t75">
                <v:imagedata r:id="rId32" o:title=""/>
              </v:shape>
            </v:group>
            <w10:wrap type="none"/>
          </v:group>
        </w:pict>
      </w: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5462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default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tab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50" w:lineRule="exact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left="4732" w:right="271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local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installation,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3000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default.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notice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4732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http://localhost:3000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tab.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spacing w:line="245" w:lineRule="auto"/>
        <w:ind w:left="4732" w:right="659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case,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avoid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conflict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multiple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users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allocate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random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every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left="0" w:right="230"/>
        <w:jc w:val="center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545454"/>
          <w:spacing w:val="-13"/>
          <w:w w:val="100"/>
        </w:rPr>
        <w:t>Commo</w:t>
      </w:r>
      <w:r>
        <w:rPr>
          <w:rFonts w:ascii="Arial" w:hAnsi="Arial" w:cs="Arial" w:eastAsia="Arial"/>
          <w:b w:val="0"/>
          <w:bCs w:val="0"/>
          <w:color w:val="545454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545454"/>
          <w:spacing w:val="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45454"/>
          <w:spacing w:val="-13"/>
          <w:w w:val="100"/>
        </w:rPr>
        <w:t>Errors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2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numPr>
          <w:ilvl w:val="1"/>
          <w:numId w:val="1"/>
        </w:numPr>
        <w:tabs>
          <w:tab w:pos="4808" w:val="left" w:leader="none"/>
        </w:tabs>
        <w:spacing w:line="245" w:lineRule="auto"/>
        <w:ind w:left="4543" w:right="118" w:firstLine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uncommenting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therubyracer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Gemfile.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error.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Remember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"bundle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install"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everytime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Gemfile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 w:before="24"/>
        <w:ind w:left="8069" w:right="103" w:hanging="3224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error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including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therubyracer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pgSz w:w="12240" w:h="15840"/>
          <w:pgMar w:header="90" w:footer="21" w:top="280" w:bottom="220" w:left="0" w:right="42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1"/>
          <w:numId w:val="1"/>
        </w:numPr>
        <w:tabs>
          <w:tab w:pos="4808" w:val="left" w:leader="none"/>
        </w:tabs>
        <w:spacing w:line="245" w:lineRule="auto" w:before="24"/>
        <w:ind w:left="4543" w:right="475" w:hanging="1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39.57412pt;width:375.565pt;height:12.581pt;mso-position-horizontal-relative:page;mso-position-vertical-relative:paragraph;z-index:-13587" coordorigin="4534,-791" coordsize="7511,252">
            <v:group style="position:absolute;left:4544;top:-776;width:7491;height:227" coordorigin="4544,-776" coordsize="7491,227">
              <v:shape style="position:absolute;left:4544;top:-776;width:7491;height:227" coordorigin="4544,-776" coordsize="7491,227" path="m12035,-776l4544,-776,4544,-600,4549,-578,4562,-561,4581,-551,4594,-550,11985,-550,12006,-555,12023,-568,12033,-588,12035,-600,12035,-776xe" filled="t" fillcolor="#F5F5F5" stroked="f">
                <v:path arrowok="t"/>
                <v:fill type="solid"/>
              </v:shape>
            </v:group>
            <v:group style="position:absolute;left:4594;top:-556;width:7391;height:2" coordorigin="4594,-556" coordsize="7391,2">
              <v:shape style="position:absolute;left:4594;top:-556;width:7391;height:2" coordorigin="4594,-556" coordsize="7391,0" path="m4594,-556l11985,-556e" filled="f" stroked="t" strokeweight=".73pt" strokecolor="#E4E4E4">
                <v:path arrowok="t"/>
              </v:shape>
            </v:group>
            <v:group style="position:absolute;left:4550;top:-784;width:2;height:184" coordorigin="4550,-784" coordsize="2,184">
              <v:shape style="position:absolute;left:4550;top:-784;width:2;height:184" coordorigin="4550,-784" coordsize="0,184" path="m4550,-784l4550,-600e" filled="f" stroked="t" strokeweight=".73pt" strokecolor="#E4E4E4">
                <v:path arrowok="t"/>
              </v:shape>
            </v:group>
            <v:group style="position:absolute;left:12029;top:-784;width:2;height:184" coordorigin="12029,-784" coordsize="2,184">
              <v:shape style="position:absolute;left:12029;top:-784;width:2;height:184" coordorigin="12029,-784" coordsize="0,184" path="m12029,-784l12029,-600e" filled="f" stroked="t" strokeweight=".73pt" strokecolor="#E4E4E4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bundle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work.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left="4543" w:right="9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52.515465pt;width:375.565pt;height:250.5493pt;mso-position-horizontal-relative:page;mso-position-vertical-relative:paragraph;z-index:-13586" coordorigin="4534,1050" coordsize="7511,5011">
            <v:group style="position:absolute;left:4544;top:1063;width:7491;height:4986" coordorigin="4544,1063" coordsize="7491,4986">
              <v:shape style="position:absolute;left:4544;top:1063;width:7491;height:4986" coordorigin="4544,1063" coordsize="7491,4986" path="m11985,1063l4594,1063,4572,1068,4555,1081,4545,1101,4544,1113,4544,5998,4549,6020,4562,6037,4581,6047,4594,6049,11985,6049,12006,6044,12023,6030,12033,6011,12035,5998,12035,1113,12030,1091,12017,1074,11997,1065,11985,1063xe" filled="t" fillcolor="#F5F5F5" stroked="f">
                <v:path arrowok="t"/>
                <v:fill type="solid"/>
              </v:shape>
            </v:group>
            <v:group style="position:absolute;left:4594;top:1069;width:7391;height:2" coordorigin="4594,1069" coordsize="7391,2">
              <v:shape style="position:absolute;left:4594;top:1069;width:7391;height:2" coordorigin="4594,1069" coordsize="7391,0" path="m4594,1069l11985,1069e" filled="f" stroked="t" strokeweight=".729pt" strokecolor="#E4E4E4">
                <v:path arrowok="t"/>
              </v:shape>
            </v:group>
            <v:group style="position:absolute;left:4574;top:1063;width:20;height:5" coordorigin="4574,1063" coordsize="20,5">
              <v:shape style="position:absolute;left:4574;top:1063;width:20;height:5" coordorigin="4574,1063" coordsize="20,5" path="m4594,1063l4574,1067e" filled="f" stroked="t" strokeweight="1.259pt" strokecolor="#E4E4E4">
                <v:path arrowok="t"/>
              </v:shape>
            </v:group>
            <v:group style="position:absolute;left:11997;top:1065;width:7;height:4" coordorigin="11997,1065" coordsize="7,4">
              <v:shape style="position:absolute;left:11997;top:1065;width:7;height:4" coordorigin="11997,1065" coordsize="7,4" path="m12004,1068l11997,1065e" filled="f" stroked="t" strokeweight="1.259pt" strokecolor="#E4E4E4">
                <v:path arrowok="t"/>
              </v:shape>
            </v:group>
            <v:group style="position:absolute;left:4594;top:6042;width:7391;height:2" coordorigin="4594,6042" coordsize="7391,2">
              <v:shape style="position:absolute;left:4594;top:6042;width:7391;height:2" coordorigin="4594,6042" coordsize="7391,0" path="m4594,6042l11985,6042e" filled="f" stroked="t" strokeweight=".729pt" strokecolor="#E4E4E4">
                <v:path arrowok="t"/>
              </v:shape>
            </v:group>
            <v:group style="position:absolute;left:4570;top:6041;width:11;height:6" coordorigin="4570,6041" coordsize="11,6">
              <v:shape style="position:absolute;left:4570;top:6041;width:11;height:6" coordorigin="4570,6041" coordsize="11,6" path="m4570,6041l4581,6047e" filled="f" stroked="t" strokeweight="1.259pt" strokecolor="#E4E4E4">
                <v:path arrowok="t"/>
              </v:shape>
            </v:group>
            <v:group style="position:absolute;left:11985;top:6044;width:22;height:5" coordorigin="11985,6044" coordsize="22,5">
              <v:shape style="position:absolute;left:11985;top:6044;width:22;height:5" coordorigin="11985,6044" coordsize="22,5" path="m11985,6049l12006,6044e" filled="f" stroked="t" strokeweight="1.259pt" strokecolor="#E4E4E4">
                <v:path arrowok="t"/>
              </v:shape>
            </v:group>
            <v:group style="position:absolute;left:4795;top:1315;width:7114;height:4042" coordorigin="4795,1315" coordsize="7114,4042">
              <v:shape style="position:absolute;left:4795;top:1315;width:7114;height:4042" coordorigin="4795,1315" coordsize="7114,4042" path="m4795,1315l11909,1315,11909,5356,4795,5356,4795,1315xe" filled="t" fillcolor="#FFFFFF" stroked="f">
                <v:path arrowok="t"/>
                <v:fill type="solid"/>
              </v:shape>
            </v:group>
            <v:group style="position:absolute;left:4795;top:1321;width:7114;height:2" coordorigin="4795,1321" coordsize="7114,2">
              <v:shape style="position:absolute;left:4795;top:1321;width:7114;height:2" coordorigin="4795,1321" coordsize="7114,0" path="m4795,1321l11909,1321e" filled="f" stroked="t" strokeweight=".729pt" strokecolor="#000000">
                <v:path arrowok="t"/>
              </v:shape>
            </v:group>
            <v:group style="position:absolute;left:4795;top:5350;width:7114;height:2" coordorigin="4795,5350" coordsize="7114,2">
              <v:shape style="position:absolute;left:4795;top:5350;width:7114;height:2" coordorigin="4795,5350" coordsize="7114,0" path="m4795,5350l11909,5350e" filled="f" stroked="t" strokeweight=".729pt" strokecolor="#000000">
                <v:path arrowok="t"/>
              </v:shape>
            </v:group>
            <v:group style="position:absolute;left:4802;top:1315;width:2;height:4042" coordorigin="4802,1315" coordsize="2,4042">
              <v:shape style="position:absolute;left:4802;top:1315;width:2;height:4042" coordorigin="4802,1315" coordsize="0,4042" path="m4802,1315l4802,5356e" filled="f" stroked="t" strokeweight=".729pt" strokecolor="#000000">
                <v:path arrowok="t"/>
              </v:shape>
            </v:group>
            <v:group style="position:absolute;left:11903;top:1315;width:2;height:4042" coordorigin="11903,1315" coordsize="2,4042">
              <v:shape style="position:absolute;left:11903;top:1315;width:2;height:4042" coordorigin="11903,1315" coordsize="0,4042" path="m11903,1315l11903,5356e" filled="f" stroked="t" strokeweight=".729pt" strokecolor="#000000">
                <v:path arrowok="t"/>
              </v:shape>
              <v:shape style="position:absolute;left:4858;top:1378;width:6988;height:3916" type="#_x0000_t75">
                <v:imagedata r:id="rId33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example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your_site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4845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551.388977pt;margin-top:61.269585pt;width:.629pt;height:1.259pt;mso-position-horizontal-relative:page;mso-position-vertical-relative:paragraph;z-index:-13583" coordorigin="11028,1225" coordsize="13,25">
            <v:shape style="position:absolute;left:11028;top:1225;width:13;height:25" coordorigin="11028,1225" coordsize="13,25" path="m11028,1238l11040,1238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61.269585pt;width:.63pt;height:1.259pt;mso-position-horizontal-relative:page;mso-position-vertical-relative:paragraph;z-index:-13582" coordorigin="12022,1225" coordsize="13,25">
            <v:shape style="position:absolute;left:12022;top:1225;width:13;height:25" coordorigin="12022,1225" coordsize="13,25" path="m12022,1238l12035,1238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26.505493pt;margin-top:51.197285pt;width:67.459pt;height:21.4035pt;mso-position-horizontal-relative:page;mso-position-vertical-relative:paragraph;z-index:-13581" coordorigin="4530,1024" coordsize="1349,428">
            <v:group style="position:absolute;left:4544;top:1037;width:1322;height:403" coordorigin="4544,1037" coordsize="1322,403">
              <v:shape style="position:absolute;left:4544;top:1037;width:1322;height:403" coordorigin="4544,1037" coordsize="1322,403" path="m4733,1037l4666,1049,4610,1082,4568,1132,4546,1194,4544,1251,4545,1274,4565,1337,4604,1389,4659,1424,4724,1439,5677,1439,5700,1438,5763,1418,5815,1379,5851,1324,5866,1259,5866,1225,5864,1202,5845,1139,5805,1087,5751,1052,5685,1037,4733,1037xe" filled="t" fillcolor="#E7E7E7" stroked="f">
                <v:path arrowok="t"/>
                <v:fill type="solid"/>
              </v:shape>
            </v:group>
            <v:group style="position:absolute;left:4733;top:1043;width:944;height:2" coordorigin="4733,1043" coordsize="944,2">
              <v:shape style="position:absolute;left:4733;top:1043;width:944;height:2" coordorigin="4733,1043" coordsize="944,0" path="m4733,1043l5677,1043e" filled="f" stroked="t" strokeweight=".729pt" strokecolor="#DEDEDE">
                <v:path arrowok="t"/>
              </v:shape>
            </v:group>
            <v:group style="position:absolute;left:4708;top:1037;width:25;height:2" coordorigin="4708,1037" coordsize="25,2">
              <v:shape style="position:absolute;left:4708;top:1037;width:25;height:2" coordorigin="4708,1037" coordsize="25,2" path="m4733,1037l4709,1038,4708,1038e" filled="f" stroked="t" strokeweight="1.259pt" strokecolor="#DEDEDE">
                <v:path arrowok="t"/>
              </v:shape>
            </v:group>
            <v:group style="position:absolute;left:5860;top:1180;width:5;height:45" coordorigin="5860,1180" coordsize="5,45">
              <v:shape style="position:absolute;left:5860;top:1180;width:5;height:45" coordorigin="5860,1180" coordsize="5,45" path="m5866,1225l5864,1202,5860,1180e" filled="f" stroked="t" strokeweight="1.259pt" strokecolor="#DEDEDE">
                <v:path arrowok="t"/>
              </v:shape>
            </v:group>
            <v:group style="position:absolute;left:4733;top:1433;width:944;height:2" coordorigin="4733,1433" coordsize="944,2">
              <v:shape style="position:absolute;left:4733;top:1433;width:944;height:2" coordorigin="4733,1433" coordsize="944,0" path="m4733,1433l5677,1433e" filled="f" stroked="t" strokeweight=".729pt" strokecolor="#DEDEDE">
                <v:path arrowok="t"/>
              </v:shape>
            </v:group>
            <v:group style="position:absolute;left:4702;top:1437;width:23;height:2" coordorigin="4702,1437" coordsize="23,2">
              <v:shape style="position:absolute;left:4702;top:1437;width:23;height:2" coordorigin="4702,1437" coordsize="23,2" path="m4702,1437l4724,1439e" filled="f" stroked="t" strokeweight="1.259pt" strokecolor="#DEDEDE">
                <v:path arrowok="t"/>
              </v:shape>
            </v:group>
            <v:group style="position:absolute;left:5677;top:1434;width:45;height:5" coordorigin="5677,1434" coordsize="45,5">
              <v:shape style="position:absolute;left:5677;top:1434;width:45;height:5" coordorigin="5677,1434" coordsize="45,5" path="m5677,1439l5700,1438,5722,1434e" filled="f" stroked="t" strokeweight="1.259pt" strokecolor="#DEDEDE">
                <v:path arrowok="t"/>
              </v:shape>
            </v:group>
            <v:group style="position:absolute;left:5859;top:1259;width:7;height:42" coordorigin="5859,1259" coordsize="7,42">
              <v:shape style="position:absolute;left:5859;top:1259;width:7;height:42" coordorigin="5859,1259" coordsize="7,42" path="m5859,1300l5863,1282,5866,1259e" filled="f" stroked="t" strokeweight="1.259pt" strokecolor="#DEDEDE">
                <v:path arrowok="t"/>
              </v:shape>
            </v:group>
            <v:group style="position:absolute;left:4544;top:1225;width:13;height:25" coordorigin="4544,1225" coordsize="13,25">
              <v:shape style="position:absolute;left:4544;top:1225;width:13;height:25" coordorigin="4544,1225" coordsize="13,25" path="m4544,1238l4556,1238e" filled="f" stroked="t" strokeweight="1.359pt" strokecolor="#DEDEDE">
                <v:path arrowok="t"/>
              </v:shape>
            </v:group>
            <v:group style="position:absolute;left:5853;top:1225;width:13;height:25" coordorigin="5853,1225" coordsize="13,25">
              <v:shape style="position:absolute;left:5853;top:1225;width:13;height:25" coordorigin="5853,1225" coordsize="13,25" path="m5853,1238l5866,1238e" filled="f" stroked="t" strokeweight="1.359pt" strokecolor="#DEDEDE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Error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directory.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40" w:lineRule="exact" w:before="4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pgSz w:w="12240" w:h="15840"/>
          <w:pgMar w:header="90" w:footer="21" w:top="280" w:bottom="220" w:left="0" w:right="300"/>
        </w:sectPr>
      </w:pPr>
    </w:p>
    <w:p>
      <w:pPr>
        <w:spacing w:before="39"/>
        <w:ind w:left="0" w:right="0" w:firstLine="0"/>
        <w:jc w:val="righ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618774pt;width:592.75pt;height:52.62pt;mso-position-horizontal-relative:page;mso-position-vertical-relative:paragraph;z-index:-13588" coordorigin="190,832" coordsize="11855,1052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6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29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29pt" strokecolor="#E4E4E4">
                <v:path arrowok="t"/>
              </v:shape>
            </v:group>
            <v:group style="position:absolute;left:206;top:893;width:2;height:932" coordorigin="206,893" coordsize="2,932">
              <v:shape style="position:absolute;left:206;top:893;width:2;height:932" coordorigin="206,893" coordsize="0,932" path="m206,893l206,1824e" filled="f" stroked="t" strokeweight=".73pt" strokecolor="#E4E4E4">
                <v:path arrowok="t"/>
              </v:shape>
            </v:group>
            <v:group style="position:absolute;left:12029;top:893;width:2;height:932" coordorigin="12029,893" coordsize="2,932">
              <v:shape style="position:absolute;left:12029;top:893;width:2;height:932" coordorigin="12029,893" coordsize="0,932" path="m12029,893l12029,1824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8.769775pt;margin-top:-2.577526pt;width:33.9017pt;height:1.379758pt;mso-position-horizontal-relative:page;mso-position-vertical-relative:paragraph;z-index:-13585" coordorigin="11175,-52" coordsize="678,28">
            <v:group style="position:absolute;left:11217;top:-33;width:630;height:2" coordorigin="11217,-33" coordsize="630,2">
              <v:shape style="position:absolute;left:11217;top:-33;width:630;height:2" coordorigin="11217,-33" coordsize="630,0" path="m11217,-33l11846,-33e" filled="f" stroked="t" strokeweight=".729pt" strokecolor="#DEDEDE">
                <v:path arrowok="t"/>
              </v:shape>
            </v:group>
            <v:group style="position:absolute;left:11188;top:-39;width:29;height:2" coordorigin="11188,-39" coordsize="29,2">
              <v:shape style="position:absolute;left:11188;top:-39;width:29;height:2" coordorigin="11188,-39" coordsize="29,2" path="m11217,-39l11194,-38,11188,-37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8.649048pt;margin-top:17.293432pt;width:36.552959pt;height:1.532543pt;mso-position-horizontal-relative:page;mso-position-vertical-relative:paragraph;z-index:-13584" coordorigin="11173,346" coordsize="731,31">
            <v:group style="position:absolute;left:11217;top:358;width:630;height:2" coordorigin="11217,358" coordsize="630,2">
              <v:shape style="position:absolute;left:11217;top:358;width:630;height:2" coordorigin="11217,358" coordsize="630,0" path="m11217,358l11846,358e" filled="f" stroked="t" strokeweight=".729pt" strokecolor="#DEDEDE">
                <v:path arrowok="t"/>
              </v:shape>
            </v:group>
            <v:group style="position:absolute;left:11186;top:361;width:23;height:2" coordorigin="11186,361" coordsize="23,2">
              <v:shape style="position:absolute;left:11186;top:361;width:23;height:2" coordorigin="11186,361" coordsize="23,2" path="m11186,361l11208,364e" filled="f" stroked="t" strokeweight="1.259pt" strokecolor="#DEDEDE">
                <v:path arrowok="t"/>
              </v:shape>
            </v:group>
            <v:group style="position:absolute;left:11846;top:358;width:45;height:5" coordorigin="11846,358" coordsize="45,5">
              <v:shape style="position:absolute;left:11846;top:358;width:45;height:5" coordorigin="11846,358" coordsize="45,5" path="m11846,364l11869,363,11891,358e" filled="f" stroked="t" strokeweight="1.259pt" strokecolor="#DEDEDE">
                <v:path arrowok="t"/>
              </v:shape>
            </v:group>
            <w10:wrap type="none"/>
          </v:group>
        </w:pict>
      </w:r>
      <w:hyperlink w:history="true" w:anchor="_bookmark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3"/>
            <w:w w:val="105"/>
            <w:sz w:val="17"/>
            <w:szCs w:val="17"/>
          </w:rPr>
          <w:t> </w:t>
        </w:r>
      </w:hyperlink>
      <w:hyperlink w:history="true" w:anchor="_bookmark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before="39"/>
        <w:ind w:left="0" w:right="104" w:firstLine="0"/>
        <w:jc w:val="righ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>
          <w:spacing w:val="0"/>
          <w:w w:val="105"/>
        </w:rPr>
        <w:br w:type="column"/>
      </w:r>
      <w:hyperlink w:history="true" w:anchor="_bookmark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after="0"/>
        <w:jc w:val="right"/>
        <w:rPr>
          <w:rFonts w:ascii="Lucida Sans Unicode" w:hAnsi="Lucida Sans Unicode" w:cs="Lucida Sans Unicode" w:eastAsia="Lucida Sans Unicode"/>
          <w:sz w:val="17"/>
          <w:szCs w:val="17"/>
        </w:rPr>
        <w:sectPr>
          <w:type w:val="continuous"/>
          <w:pgSz w:w="12240" w:h="15840"/>
          <w:pgMar w:top="280" w:bottom="220" w:left="0" w:right="300"/>
          <w:cols w:num="2" w:equalWidth="0">
            <w:col w:w="5677" w:space="807"/>
            <w:col w:w="5456"/>
          </w:cols>
        </w:sectPr>
      </w:pPr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type w:val="continuous"/>
          <w:pgSz w:w="12240" w:h="15840"/>
          <w:pgMar w:top="280" w:bottom="220" w:left="0" w:right="30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Create default app your_site | Ruby on R" w:id="3"/>
      <w:bookmarkEnd w:id="3"/>
      <w:r>
        <w:rPr/>
      </w:r>
      <w:bookmarkStart w:name="_bookmark1" w:id="4"/>
      <w:bookmarkEnd w:id="4"/>
      <w:r>
        <w:rPr/>
      </w:r>
      <w:hyperlink w:history="true" w:anchor="_bookmark1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1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ind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Tas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k</w:t>
      </w:r>
      <w:r>
        <w:rPr>
          <w:rFonts w:ascii="Arial" w:hAnsi="Arial" w:cs="Arial" w:eastAsia="Arial"/>
          <w:b w:val="0"/>
          <w:bCs w:val="0"/>
          <w:color w:val="FFFFFF"/>
          <w:spacing w:val="-4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Creat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defaul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FFFFFF"/>
          <w:spacing w:val="-4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ap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p</w:t>
      </w:r>
      <w:r>
        <w:rPr>
          <w:rFonts w:ascii="Arial" w:hAnsi="Arial" w:cs="Arial" w:eastAsia="Arial"/>
          <w:b w:val="0"/>
          <w:bCs w:val="0"/>
          <w:color w:val="FFFFFF"/>
          <w:spacing w:val="-4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your_site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7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12.1535pt;margin-top:-2.027927pt;width:187.3324pt;height:3.1969pt;mso-position-horizontal-relative:page;mso-position-vertical-relative:paragraph;z-index:-13580" coordorigin="243,-41" coordsize="3747,64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29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60.830994pt;margin-top:14.704073pt;width:31.476pt;height:.1pt;mso-position-horizontal-relative:page;mso-position-vertical-relative:paragraph;z-index:-13573" coordorigin="11217,294" coordsize="630,2">
            <v:shape style="position:absolute;left:11217;top:294;width:630;height:2" coordorigin="11217,294" coordsize="630,0" path="m11217,294l11846,294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354.347992pt;margin-top:14.704073pt;width:120.239pt;height:.1pt;mso-position-horizontal-relative:page;mso-position-vertical-relative:paragraph;z-index:-13569" coordorigin="7087,294" coordsize="2405,2">
            <v:shape style="position:absolute;left:7087;top:294;width:2405;height:2" coordorigin="7087,294" coordsize="2405,0" path="m7087,294l9492,294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9.5pt;margin-top:-134.677933pt;width:592.75pt;height:100.465pt;mso-position-horizontal-relative:page;mso-position-vertical-relative:paragraph;z-index:-13563" coordorigin="190,-2694" coordsize="11855,2009">
            <v:group style="position:absolute;left:200;top:-1953;width:11835;height:1259" coordorigin="200,-1953" coordsize="11835,1259">
              <v:shape style="position:absolute;left:200;top:-1953;width:11835;height:1259" coordorigin="200,-1953" coordsize="11835,1259" path="m200,-694l12035,-694,12035,-1953,200,-1953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180;width:11835;height:1473" type="#_x0000_t75">
                <v:imagedata r:id="rId36" o:title=""/>
              </v:shape>
            </v:group>
            <v:group style="position:absolute;left:200;top:-2684;width:2;height:730" coordorigin="200,-2684" coordsize="2,730">
              <v:shape style="position:absolute;left:200;top:-2684;width:2;height:730" coordorigin="200,-2684" coordsize="0,730" path="m200,-1953l200,-2684,200,-1953xe" filled="t" fillcolor="#000000" stroked="f">
                <v:path arrowok="t"/>
                <v:fill type="solid"/>
              </v:shape>
            </v:group>
            <v:group style="position:absolute;left:200;top:-2684;width:11835;height:730" coordorigin="200,-2684" coordsize="11835,730">
              <v:shape style="position:absolute;left:200;top:-2684;width:11835;height:730" coordorigin="200,-2684" coordsize="11835,730" path="m200,-1953l12035,-1953,12035,-2684,200,-2684,200,-1953xe" filled="t" fillcolor="#FAFAFA" stroked="f">
                <v:path arrowok="t"/>
                <v:fill type="solid"/>
              </v:shape>
              <v:shape style="position:absolute;left:452;top:-2633;width:630;height:630" type="#_x0000_t75">
                <v:imagedata r:id="rId37" o:title=""/>
              </v:shape>
            </v:group>
            <v:group style="position:absolute;left:2668;top:-2482;width:1561;height:252" coordorigin="2668,-2482" coordsize="1561,252">
              <v:shape style="position:absolute;left:2668;top:-2482;width:1561;height:252" coordorigin="2668,-2482" coordsize="1561,252" path="m4191,-2482l2705,-2482,2684,-2476,2671,-2459,2668,-2444,2668,-2268,2674,-2247,2691,-2233,2705,-2230,4191,-2230,4212,-2237,4226,-2253,4229,-2268,4229,-2444,4223,-2465,4206,-2479,4191,-2482xe" filled="t" fillcolor="#F8F8F8" stroked="f">
                <v:path arrowok="t"/>
                <v:fill type="solid"/>
              </v:shape>
            </v:group>
            <v:group style="position:absolute;left:2675;top:-2482;width:30;height:18" coordorigin="2675,-2482" coordsize="30,18">
              <v:shape style="position:absolute;left:2675;top:-2482;width:30;height:18" coordorigin="2675,-2482" coordsize="30,18" path="m2705,-2482l2684,-2476,2676,-2465e" filled="f" stroked="t" strokeweight="1.259pt" strokecolor="#CDCDCD">
                <v:path arrowok="t"/>
              </v:shape>
            </v:group>
            <v:group style="position:absolute;left:4212;top:-2474;width:17;height:30" coordorigin="4212,-2474" coordsize="17,30">
              <v:shape style="position:absolute;left:4212;top:-2474;width:17;height:30" coordorigin="4212,-2474" coordsize="17,30" path="m4229,-2444l4223,-2465,4213,-2473e" filled="f" stroked="t" strokeweight="1.259pt" strokecolor="#CDCDCD">
                <v:path arrowok="t"/>
              </v:shape>
            </v:group>
            <v:group style="position:absolute;left:2706;top:-2237;width:1486;height:2" coordorigin="2706,-2237" coordsize="1486,2">
              <v:shape style="position:absolute;left:2706;top:-2237;width:1486;height:2" coordorigin="2706,-2237" coordsize="1486,0" path="m2706,-2237l4191,-2237e" filled="f" stroked="t" strokeweight=".729pt" strokecolor="#CDCDCD">
                <v:path arrowok="t"/>
              </v:shape>
            </v:group>
            <v:group style="position:absolute;left:2668;top:-2268;width:3;height:10" coordorigin="2668,-2268" coordsize="3,10">
              <v:shape style="position:absolute;left:2668;top:-2268;width:3;height:10" coordorigin="2668,-2268" coordsize="3,10" path="m2668,-2268l2671,-2258e" filled="f" stroked="t" strokeweight="1.259pt" strokecolor="#CDCDCD">
                <v:path arrowok="t"/>
              </v:shape>
            </v:group>
            <v:group style="position:absolute;left:2674;top:-2444;width:2;height:176" coordorigin="2674,-2444" coordsize="2,176">
              <v:shape style="position:absolute;left:2674;top:-2444;width:2;height:176" coordorigin="2674,-2444" coordsize="0,176" path="m2674,-2444l2674,-2268e" filled="f" stroked="t" strokeweight=".73pt" strokecolor="#CDCDCD">
                <v:path arrowok="t"/>
              </v:shape>
            </v:group>
            <v:group style="position:absolute;left:4223;top:-2444;width:2;height:176" coordorigin="4223,-2444" coordsize="2,176">
              <v:shape style="position:absolute;left:4223;top:-2444;width:2;height:176" coordorigin="4223,-2444" coordsize="0,176" path="m4223,-2444l4223,-2268e" filled="f" stroked="t" strokeweight=".73pt" strokecolor="#CDCDCD">
                <v:path arrowok="t"/>
              </v:shape>
              <v:shape style="position:absolute;left:2705;top:-2419;width:201;height:164" type="#_x0000_t75">
                <v:imagedata r:id="rId38" o:title=""/>
              </v:shape>
            </v:group>
            <v:group style="position:absolute;left:4632;top:-2482;width:579;height:252" coordorigin="4632,-2482" coordsize="579,252">
              <v:shape style="position:absolute;left:4632;top:-2482;width:579;height:252" coordorigin="4632,-2482" coordsize="579,252" path="m5173,-2482l4670,-2482,4649,-2476,4635,-2459,4632,-2444,4632,-2268,4638,-2247,4655,-2233,4670,-2230,5173,-2230,5194,-2237,5208,-2253,5211,-2268,5211,-2444,5205,-2465,5188,-2479,5173,-2482xe" filled="t" fillcolor="#ECEEF5" stroked="f">
                <v:path arrowok="t"/>
                <v:fill type="solid"/>
              </v:shape>
            </v:group>
            <v:group style="position:absolute;left:4670;top:-2476;width:504;height:2" coordorigin="4670,-2476" coordsize="504,2">
              <v:shape style="position:absolute;left:4670;top:-2476;width:504;height:2" coordorigin="4670,-2476" coordsize="504,0" path="m4670,-2476l5173,-2476e" filled="f" stroked="t" strokeweight=".73pt" strokecolor="#CAD4E7">
                <v:path arrowok="t"/>
              </v:shape>
            </v:group>
            <v:group style="position:absolute;left:4657;top:-2482;width:13;height:4" coordorigin="4657,-2482" coordsize="13,4">
              <v:shape style="position:absolute;left:4657;top:-2482;width:13;height:4" coordorigin="4657,-2482" coordsize="13,4" path="m4670,-2482l4658,-2478e" filled="f" stroked="t" strokeweight="1.259pt" strokecolor="#CAD4E7">
                <v:path arrowok="t"/>
              </v:shape>
            </v:group>
            <v:group style="position:absolute;left:4670;top:-2237;width:504;height:2" coordorigin="4670,-2237" coordsize="504,2">
              <v:shape style="position:absolute;left:4670;top:-2237;width:504;height:2" coordorigin="4670,-2237" coordsize="504,0" path="m4670,-2237l5173,-2237e" filled="f" stroked="t" strokeweight=".729pt" strokecolor="#CAD4E7">
                <v:path arrowok="t"/>
              </v:shape>
            </v:group>
            <v:group style="position:absolute;left:4638;top:-2444;width:2;height:176" coordorigin="4638,-2444" coordsize="2,176">
              <v:shape style="position:absolute;left:4638;top:-2444;width:2;height:176" coordorigin="4638,-2444" coordsize="0,176" path="m4638,-2444l4638,-2268e" filled="f" stroked="t" strokeweight=".729pt" strokecolor="#CAD4E7">
                <v:path arrowok="t"/>
              </v:shape>
            </v:group>
            <v:group style="position:absolute;left:5205;top:-2444;width:2;height:176" coordorigin="5205,-2444" coordsize="2,176">
              <v:shape style="position:absolute;left:5205;top:-2444;width:2;height:176" coordorigin="5205,-2444" coordsize="0,176" path="m5205,-2444l5205,-2268e" filled="f" stroked="t" strokeweight=".729pt" strokecolor="#CAD4E7">
                <v:path arrowok="t"/>
              </v:shape>
              <v:shape style="position:absolute;left:4695;top:-2444;width:176;height:176" type="#_x0000_t75">
                <v:imagedata r:id="rId39" o:title=""/>
              </v:shape>
            </v:group>
            <v:group style="position:absolute;left:5236;top:-2407;width:2;height:101" coordorigin="5236,-2407" coordsize="2,101">
              <v:shape style="position:absolute;left:5236;top:-2407;width:2;height:101" coordorigin="5236,-2407" coordsize="0,101" path="m5236,-2306l5236,-2356,5236,-2407,5236,-2306xe" filled="t" fillcolor="#D8D8D8" stroked="f">
                <v:path arrowok="t"/>
                <v:fill type="solid"/>
              </v:shape>
            </v:group>
            <v:group style="position:absolute;left:5236;top:-2376;width:25;height:40" coordorigin="5236,-2376" coordsize="25,40">
              <v:shape style="position:absolute;left:5236;top:-2376;width:25;height:40" coordorigin="5236,-2376" coordsize="25,40" path="m5261,-2376l5236,-2356,5261,-2336,5261,-2376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2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17.984024pt;margin-top:18.278154pt;width:53.22537pt;height:1.59791pt;mso-position-horizontal-relative:page;mso-position-vertical-relative:paragraph;z-index:-13576" coordorigin="4360,366" coordsize="1065,32">
            <v:group style="position:absolute;left:4418;top:379;width:944;height:2" coordorigin="4418,379" coordsize="944,2">
              <v:shape style="position:absolute;left:4418;top:379;width:944;height:2" coordorigin="4418,379" coordsize="944,0" path="m4418,379l5362,379e" filled="f" stroked="t" strokeweight=".73pt" strokecolor="#DEDEDE">
                <v:path arrowok="t"/>
              </v:shape>
            </v:group>
            <v:group style="position:absolute;left:4372;top:379;width:37;height:6" coordorigin="4372,379" coordsize="37,6">
              <v:shape style="position:absolute;left:4372;top:379;width:37;height:6" coordorigin="4372,379" coordsize="37,6" path="m4374,379l4387,382,4410,385e" filled="f" stroked="t" strokeweight="1.259pt" strokecolor="#DEDEDE">
                <v:path arrowok="t"/>
              </v:shape>
            </v:group>
            <v:group style="position:absolute;left:5362;top:378;width:50;height:7" coordorigin="5362,378" coordsize="50,7">
              <v:shape style="position:absolute;left:5362;top:378;width:50;height:7" coordorigin="5362,378" coordsize="50,7" path="m5362,385l5385,384,5407,379,5412,37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47006pt;margin-top:8.544964pt;width:.63pt;height:1.259pt;mso-position-horizontal-relative:page;mso-position-vertical-relative:paragraph;z-index:-13575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964pt;width:.63pt;height:1.259pt;mso-position-horizontal-relative:page;mso-position-vertical-relative:paragraph;z-index:-13574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7.554749pt;margin-top:18.240999pt;width:37.805023pt;height:1.635065pt;mso-position-horizontal-relative:page;mso-position-vertical-relative:paragraph;z-index:-13572" coordorigin="11151,365" coordsize="756,33">
            <v:group style="position:absolute;left:11217;top:379;width:630;height:2" coordorigin="11217,379" coordsize="630,2">
              <v:shape style="position:absolute;left:11217;top:379;width:630;height:2" coordorigin="11217,379" coordsize="630,0" path="m11217,379l11846,379e" filled="f" stroked="t" strokeweight=".73pt" strokecolor="#DEDEDE">
                <v:path arrowok="t"/>
              </v:shape>
            </v:group>
            <v:group style="position:absolute;left:11164;top:377;width:45;height:7" coordorigin="11164,377" coordsize="45,7">
              <v:shape style="position:absolute;left:11164;top:377;width:45;height:7" coordorigin="11164,377" coordsize="45,7" path="m11166,378l11186,382,11208,385e" filled="f" stroked="t" strokeweight="1.259pt" strokecolor="#DEDEDE">
                <v:path arrowok="t"/>
              </v:shape>
            </v:group>
            <v:group style="position:absolute;left:11846;top:378;width:48;height:6" coordorigin="11846,378" coordsize="48,6">
              <v:shape style="position:absolute;left:11846;top:378;width:48;height:6" coordorigin="11846,378" coordsize="48,6" path="m11846,385l11869,384,11891,379,11895,37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1.388977pt;margin-top:8.544964pt;width:.629pt;height:1.259pt;mso-position-horizontal-relative:page;mso-position-vertical-relative:paragraph;z-index:-13571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964pt;width:.63pt;height:1.259pt;mso-position-horizontal-relative:page;mso-position-vertical-relative:paragraph;z-index:-13570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344.275787pt;margin-top:6.667988pt;width:1.532443pt;height:5.400551pt;mso-position-horizontal-relative:page;mso-position-vertical-relative:paragraph;z-index:-13568" coordorigin="6886,133" coordsize="31,108">
            <v:group style="position:absolute;left:6898;top:146;width:2;height:17" coordorigin="6898,146" coordsize="2,17">
              <v:shape style="position:absolute;left:6898;top:146;width:2;height:17" coordorigin="6898,146" coordsize="2,17" path="m6900,149l6898,163e" filled="f" stroked="t" strokeweight="1.259pt" strokecolor="#DEDEDE">
                <v:path arrowok="t"/>
              </v:shape>
            </v:group>
            <v:group style="position:absolute;left:6898;top:183;width:5;height:45" coordorigin="6898,183" coordsize="5,45">
              <v:shape style="position:absolute;left:6898;top:183;width:5;height:45" coordorigin="6898,183" coordsize="5,45" path="m6898,183l6900,207,6903,227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3.035004pt;margin-top:5.522813pt;width:1.624pt;height:6.479966pt;mso-position-horizontal-relative:page;mso-position-vertical-relative:paragraph;z-index:-13567" coordorigin="9661,110" coordsize="32,130">
            <v:group style="position:absolute;left:9674;top:123;width:6;height:48" coordorigin="9674,123" coordsize="6,48">
              <v:shape style="position:absolute;left:9674;top:123;width:6;height:48" coordorigin="9674,123" coordsize="6,48" path="m9681,171l9679,148,9675,126,9674,123e" filled="f" stroked="t" strokeweight="1.259pt" strokecolor="#DEDEDE">
                <v:path arrowok="t"/>
              </v:shape>
            </v:group>
            <v:group style="position:absolute;left:9675;top:192;width:5;height:36" coordorigin="9675,192" coordsize="5,36">
              <v:shape style="position:absolute;left:9675;top:192;width:5;height:36" coordorigin="9675,192" coordsize="5,36" path="m9675,227l9678,215,9680,192e" filled="f" stroked="t" strokeweight="1.259pt" strokecolor="#DEDEDE">
                <v:path arrowok="t"/>
              </v:shape>
            </v:group>
            <v:group style="position:absolute;left:9668;top:171;width:13;height:13" coordorigin="9668,171" coordsize="13,13">
              <v:shape style="position:absolute;left:9668;top:171;width:13;height:13" coordorigin="9668,171" coordsize="13,13" path="m9668,177l9681,177e" filled="f" stroked="t" strokeweight=".73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0.027588pt;margin-top:16.960588pt;width:129.468098pt;height:2.285875pt;mso-position-horizontal-relative:page;mso-position-vertical-relative:paragraph;z-index:-13566" coordorigin="7001,339" coordsize="2589,46">
            <v:group style="position:absolute;left:7087;top:366;width:2405;height:2" coordorigin="7087,366" coordsize="2405,2">
              <v:shape style="position:absolute;left:7087;top:366;width:2405;height:2" coordorigin="7087,366" coordsize="2405,0" path="m7087,366l9492,366e" filled="f" stroked="t" strokeweight=".73pt" strokecolor="#DEDEDE">
                <v:path arrowok="t"/>
              </v:shape>
            </v:group>
            <v:group style="position:absolute;left:7013;top:357;width:66;height:15" coordorigin="7013,357" coordsize="66,15">
              <v:shape style="position:absolute;left:7013;top:357;width:66;height:15" coordorigin="7013,357" coordsize="66,15" path="m7015,358l7034,365,7056,370,7079,372e" filled="f" stroked="t" strokeweight="1.259pt" strokecolor="#DEDEDE">
                <v:path arrowok="t"/>
              </v:shape>
            </v:group>
            <v:group style="position:absolute;left:9492;top:352;width:86;height:21" coordorigin="9492,352" coordsize="86,21">
              <v:shape style="position:absolute;left:9492;top:352;width:86;height:21" coordorigin="9492,352" coordsize="86,21" path="m9492,372l9515,371,9537,367,9558,360,9576,353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0.63pt;margin-top:6.341963pt;width:187.597pt;height:.1pt;mso-position-horizontal-relative:page;mso-position-vertical-relative:paragraph;z-index:-13562" coordorigin="213,127" coordsize="3752,2">
            <v:shape style="position:absolute;left:213;top:127;width:3752;height:2" coordorigin="213,127" coordsize="3752,0" path="m213,127l3965,127e" filled="f" stroked="t" strokeweight=".73pt" strokecolor="#E6E6E6">
              <v:path arrowok="t"/>
            </v:shape>
            <w10:wrap type="none"/>
          </v:group>
        </w:pict>
      </w:r>
      <w:bookmarkStart w:name="_bookmark2" w:id="5"/>
      <w:bookmarkEnd w:id="5"/>
      <w:r>
        <w:rPr/>
      </w:r>
      <w:hyperlink w:history="true" w:anchor="_bookmark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4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4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7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before="24"/>
        <w:ind w:left="4468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shape style="position:absolute;margin-left:155.419006pt;margin-top:-2.312385pt;width:8.1840pt;height:8.814pt;mso-position-horizontal-relative:page;mso-position-vertical-relative:paragraph;z-index:-13560" type="#_x0000_t75">
            <v:imagedata r:id="rId40" o:title=""/>
          </v:shape>
        </w:pict>
      </w:r>
      <w:r>
        <w:rPr/>
        <w:pict>
          <v:shape style="position:absolute;margin-left:38.908001pt;margin-top:-9.286385pt;width:131.404500pt;height:275.2pt;mso-position-horizontal-relative:page;mso-position-vertical-relative:paragraph;z-index:-13555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spacing w:line="260" w:lineRule="auto"/>
                          <w:ind w:left="17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Zero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in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5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41" o:title=""/>
                            </v:shape>
                          </w:pict>
                        </w:r>
                        <w:r>
                          <w:rPr>
                            <w:rFonts w:ascii="Times New Roman" w:hAnsi="Times New Roman" w:cs="Times New Roman" w:eastAsia="Times New Roman"/>
                            <w:b w:val="0"/>
                            <w:bCs w:val="0"/>
                            <w:color w:val="0088CC"/>
                            <w:spacing w:val="0"/>
                            <w:w w:val="100"/>
                            <w:position w:val="0"/>
                            <w:sz w:val="20"/>
                            <w:szCs w:val="20"/>
                          </w:rPr>
                          <w:t> </w:t>
                        </w:r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  <w:t>steps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22" w:val="left" w:leader="none"/>
                          </w:tabs>
                          <w:spacing w:line="262" w:lineRule="auto"/>
                          <w:ind w:left="308" w:right="11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r>
                          <w:rPr/>
                          <w:pict>
                            <v:shape style="width:8.814pt;height:8.813pt;mso-position-horizontal-relative:char;mso-position-vertical-relative:line" type="#_x0000_t75">
                              <v:imagedata r:id="rId42" o:title=""/>
                            </v:shape>
                          </w:pict>
                        </w:r>
                        <w:r>
                          <w:rPr/>
                        </w:r>
                        <w:r>
                          <w:rPr>
                            <w:rFonts w:ascii="Times New Roman" w:hAnsi="Times New Roman" w:cs="Times New Roman" w:eastAsia="Times New Roman"/>
                            <w:position w:val="1"/>
                            <w:sz w:val="20"/>
                            <w:szCs w:val="20"/>
                          </w:rPr>
                          <w:t>  </w:t>
                        </w:r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Default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2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2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-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FFFFFF"/>
                            <w:spacing w:val="0"/>
                            <w:w w:val="100"/>
                            <w:position w:val="1"/>
                            <w:sz w:val="20"/>
                            <w:szCs w:val="20"/>
                          </w:rPr>
                          <w:t> </w:t>
                        </w:r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your_site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43" o:title=""/>
                            </v:shape>
                          </w:pict>
                        </w:r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spacing w:line="260" w:lineRule="auto"/>
                          <w:ind w:left="17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directory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44" o:title=""/>
                            </v:shape>
                          </w:pict>
                        </w:r>
                        <w:r>
                          <w:rPr>
                            <w:rFonts w:ascii="Times New Roman" w:hAnsi="Times New Roman" w:cs="Times New Roman" w:eastAsia="Times New Roman"/>
                            <w:b w:val="0"/>
                            <w:bCs w:val="0"/>
                            <w:color w:val="0088CC"/>
                            <w:spacing w:val="0"/>
                            <w:w w:val="100"/>
                            <w:position w:val="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  <w:t>structure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spacing w:line="260" w:lineRule="auto"/>
                          <w:ind w:left="17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Say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hello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through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45" o:title=""/>
                            </v:shape>
                          </w:pict>
                        </w:r>
                        <w:r>
                          <w:rPr>
                            <w:rFonts w:ascii="Times New Roman" w:hAnsi="Times New Roman" w:cs="Times New Roman" w:eastAsia="Times New Roman"/>
                            <w:b w:val="0"/>
                            <w:bCs w:val="0"/>
                            <w:color w:val="0088CC"/>
                            <w:spacing w:val="0"/>
                            <w:w w:val="100"/>
                            <w:position w:val="0"/>
                            <w:sz w:val="20"/>
                            <w:szCs w:val="20"/>
                          </w:rPr>
                          <w:t> </w:t>
                        </w:r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0" w:lineRule="auto"/>
                          <w:ind w:left="313" w:right="738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r>
                          <w:rPr/>
                          <w:pict>
                            <v:shape style="width:8.813pt;height:8.813pt;mso-position-horizontal-relative:char;mso-position-vertical-relative:line" type="#_x0000_t75">
                              <v:imagedata r:id="rId46" o:title=""/>
                            </v:shape>
                          </w:pict>
                        </w:r>
                        <w:r>
                          <w:rPr/>
                        </w:r>
                        <w:r>
                          <w:rPr>
                            <w:rFonts w:ascii="Times New Roman" w:hAnsi="Times New Roman" w:cs="Times New Roman" w:eastAsia="Times New Roman"/>
                            <w:position w:val="1"/>
                            <w:sz w:val="20"/>
                            <w:szCs w:val="20"/>
                          </w:rPr>
                          <w:t>  </w:t>
                        </w:r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After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hello,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4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say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position w:val="1"/>
                            <w:sz w:val="20"/>
                            <w:szCs w:val="20"/>
                          </w:rPr>
                        </w:r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  <w:t>'greetings'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286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Pages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using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controller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7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Home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about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pages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5.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Visualizing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flow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45" w:lineRule="auto"/>
        <w:ind w:left="4417" w:right="1327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/>
        <w:pict>
          <v:shape style="position:absolute;margin-left:155.419006pt;margin-top:23.252119pt;width:8.1840pt;height:8.814pt;mso-position-horizontal-relative:page;mso-position-vertical-relative:paragraph;z-index:-13557" type="#_x0000_t75">
            <v:imagedata r:id="rId47" o:title=""/>
          </v:shape>
        </w:pict>
      </w:r>
      <w:r>
        <w:rPr/>
        <w:pict>
          <v:shape style="position:absolute;margin-left:54.695999pt;margin-top:10.662119pt;width:8.814pt;height:8.813pt;mso-position-horizontal-relative:page;mso-position-vertical-relative:paragraph;z-index:-13556" type="#_x0000_t75">
            <v:imagedata r:id="rId48" o:title="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problems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completing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assistance,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reach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at</w:t>
      </w:r>
      <w:hyperlink r:id="rId4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2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sz w:val="16"/>
            <w:szCs w:val="16"/>
          </w:rPr>
          <w:t>hemanth@codelearn.org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numPr>
          <w:ilvl w:val="0"/>
          <w:numId w:val="2"/>
        </w:numPr>
        <w:tabs>
          <w:tab w:pos="4493" w:val="left" w:leader="none"/>
        </w:tabs>
        <w:spacing w:line="245" w:lineRule="auto"/>
        <w:ind w:left="4229" w:right="234" w:hanging="1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78.425194pt;width:391.303pt;height:66.0997pt;mso-position-horizontal-relative:page;mso-position-vertical-relative:paragraph;z-index:-13578" coordorigin="4219,-1569" coordsize="7826,1322">
            <v:group style="position:absolute;left:4229;top:-1556;width:7806;height:1297" coordorigin="4229,-1556" coordsize="7806,1297">
              <v:shape style="position:absolute;left:4229;top:-1556;width:7806;height:1297" coordorigin="4229,-1556" coordsize="7806,1297" path="m11985,-1556l4279,-1556,4258,-1551,4240,-1538,4231,-1518,4229,-1506,4229,-309,4234,-288,4247,-271,4267,-261,4279,-259,11985,-259,12006,-264,12023,-277,12033,-297,12035,-309,12035,-1506,12030,-1527,12017,-1544,11997,-1554,11985,-1556xe" filled="t" fillcolor="#FCF8E3" stroked="f">
                <v:path arrowok="t"/>
                <v:fill type="solid"/>
              </v:shape>
            </v:group>
            <v:group style="position:absolute;left:4279;top:-1550;width:7705;height:2" coordorigin="4279,-1550" coordsize="7705,2">
              <v:shape style="position:absolute;left:4279;top:-1550;width:7705;height:2" coordorigin="4279,-1550" coordsize="7705,0" path="m4279,-1550l11985,-1550e" filled="f" stroked="t" strokeweight=".73pt" strokecolor="#FBEED5">
                <v:path arrowok="t"/>
              </v:shape>
            </v:group>
            <v:group style="position:absolute;left:4275;top:-1556;width:4;height:2" coordorigin="4275,-1556" coordsize="4,2">
              <v:shape style="position:absolute;left:4275;top:-1556;width:4;height:2" coordorigin="4275,-1556" coordsize="4,1" path="m4279,-1556l4275,-1555e" filled="f" stroked="t" strokeweight="1.259pt" strokecolor="#FBEED5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3pt" strokecolor="#FBEED5">
                <v:path arrowok="t"/>
              </v:shape>
            </v:group>
            <v:group style="position:absolute;left:11985;top:-263;width:18;height:4" coordorigin="11985,-263" coordsize="18,4">
              <v:shape style="position:absolute;left:11985;top:-263;width:18;height:4" coordorigin="11985,-263" coordsize="18,4" path="m11985,-259l12002,-263e" filled="f" stroked="t" strokeweight="1.259pt" strokecolor="#FBEED5">
                <v:path arrowok="t"/>
              </v:shape>
            </v:group>
            <v:group style="position:absolute;left:4235;top:-1506;width:2;height:1196" coordorigin="4235,-1506" coordsize="2,1196">
              <v:shape style="position:absolute;left:4235;top:-1506;width:2;height:1196" coordorigin="4235,-1506" coordsize="0,1196" path="m4235,-1506l4235,-309e" filled="f" stroked="t" strokeweight=".73pt" strokecolor="#FBEED5">
                <v:path arrowok="t"/>
              </v:shape>
            </v:group>
            <v:group style="position:absolute;left:12029;top:-1506;width:2;height:1196" coordorigin="12029,-1506" coordsize="2,1196">
              <v:shape style="position:absolute;left:12029;top:-1506;width:2;height:1196" coordorigin="12029,-1506" coordsize="0,1196" path="m12029,-1506l12029,-309e" filled="f" stroked="t" strokeweight=".73pt" strokecolor="#FBEED5">
                <v:path arrowok="t"/>
              </v:shape>
            </v:group>
            <v:group style="position:absolute;left:4418;top:-1367;width:453;height:201" coordorigin="4418,-1367" coordsize="453,201">
              <v:shape style="position:absolute;left:4418;top:-1367;width:453;height:201" coordorigin="4418,-1367" coordsize="453,201" path="m4833,-1367l4456,-1367,4434,-1361,4421,-1344,4418,-1329,4418,-1203,4424,-1182,4441,-1169,4455,-1166,4833,-1166,4854,-1172,4868,-1189,4871,-1203,4871,-1329,4865,-1350,4848,-1364,4833,-1367xe" filled="t" fillcolor="#B94A4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shape style="position:absolute;margin-left:155.419006pt;margin-top:-3.512796pt;width:8.1840pt;height:8.814pt;mso-position-horizontal-relative:page;mso-position-vertical-relative:paragraph;z-index:-13559" type="#_x0000_t75">
            <v:imagedata r:id="rId50" o:title=""/>
          </v:shape>
        </w:pict>
      </w:r>
      <w:r>
        <w:rPr/>
        <w:pict>
          <v:shape style="position:absolute;margin-left:155.419006pt;margin-top:32.370205pt;width:8.1840pt;height:8.814pt;mso-position-horizontal-relative:page;mso-position-vertical-relative:paragraph;z-index:-13558" type="#_x0000_t75">
            <v:imagedata r:id="rId51" o:title="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instructions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hyperlink w:history="true" w:anchor="_bookmark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parent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8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lesson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your_sit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2"/>
        </w:numPr>
        <w:tabs>
          <w:tab w:pos="4493" w:val="left" w:leader="none"/>
        </w:tabs>
        <w:spacing w:line="265" w:lineRule="auto"/>
        <w:ind w:left="4229" w:right="101" w:firstLine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413.02301pt;margin-top:1.654086pt;width:57.657pt;height:13.59pt;mso-position-horizontal-relative:page;mso-position-vertical-relative:paragraph;z-index:-13565" coordorigin="8260,33" coordsize="1153,272">
            <v:group style="position:absolute;left:8270;top:43;width:1133;height:252" coordorigin="8270,43" coordsize="1133,252">
              <v:shape style="position:absolute;left:8270;top:43;width:1133;height:252" coordorigin="8270,43" coordsize="1133,252" path="m9366,43l8308,43,8287,50,8273,66,8270,81,8270,257,8277,278,8293,292,8308,295,9366,295,9387,288,9401,272,9404,257,9404,81,9397,60,9381,46,9366,43xe" filled="t" fillcolor="#F7F7F9" stroked="f">
                <v:path arrowok="t"/>
                <v:fill type="solid"/>
              </v:shape>
            </v:group>
            <v:group style="position:absolute;left:8308;top:49;width:1058;height:2" coordorigin="8308,49" coordsize="1058,2">
              <v:shape style="position:absolute;left:8308;top:49;width:1058;height:2" coordorigin="8308,49" coordsize="1058,0" path="m8308,49l9366,49e" filled="f" stroked="t" strokeweight=".73pt" strokecolor="#E1E1E8">
                <v:path arrowok="t"/>
              </v:shape>
            </v:group>
            <v:group style="position:absolute;left:8308;top:289;width:1058;height:2" coordorigin="8308,289" coordsize="1058,2">
              <v:shape style="position:absolute;left:8308;top:289;width:1058;height:2" coordorigin="8308,289" coordsize="1058,0" path="m8308,289l9366,289e" filled="f" stroked="t" strokeweight=".729pt" strokecolor="#E1E1E8">
                <v:path arrowok="t"/>
              </v:shape>
            </v:group>
            <v:group style="position:absolute;left:8277;top:81;width:2;height:176" coordorigin="8277,81" coordsize="2,176">
              <v:shape style="position:absolute;left:8277;top:81;width:2;height:176" coordorigin="8277,81" coordsize="0,176" path="m8277,81l8277,257e" filled="f" stroked="t" strokeweight=".73pt" strokecolor="#E1E1E8">
                <v:path arrowok="t"/>
              </v:shape>
            </v:group>
            <v:group style="position:absolute;left:9397;top:81;width:2;height:176" coordorigin="9397,81" coordsize="2,176">
              <v:shape style="position:absolute;left:9397;top:81;width:2;height:176" coordorigin="9397,81" coordsize="0,176" path="m9397,81l9397,257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shape style="position:absolute;margin-left:55.326pt;margin-top:30.482086pt;width:8.813pt;height:8.813pt;mso-position-horizontal-relative:page;mso-position-vertical-relative:paragraph;z-index:-13561" type="#_x0000_t75">
            <v:imagedata r:id="rId52" o:title="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Codelearn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Playground,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server</w:t>
      </w:r>
      <w:r>
        <w:rPr>
          <w:rFonts w:ascii="Consolas" w:hAnsi="Consolas" w:cs="Consolas" w:eastAsia="Consolas"/>
          <w:b w:val="0"/>
          <w:bCs w:val="0"/>
          <w:color w:val="DD1144"/>
          <w:spacing w:val="4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navigate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80" w:lineRule="exact" w:before="2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3108" w:right="12220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width:8.189571pt;height:8.82pt;mso-position-horizontal-relative:char;mso-position-vertical-relative:line" type="#_x0000_t75">
            <v:imagedata r:id="rId53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280" w:lineRule="exact" w:before="9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3108" w:right="12220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width:8.189571pt;height:8.82pt;mso-position-horizontal-relative:char;mso-position-vertical-relative:line" type="#_x0000_t75">
            <v:imagedata r:id="rId54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140" w:lineRule="exact" w:before="1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106" w:right="12220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width:8.818999pt;height:8.82pt;mso-position-horizontal-relative:char;mso-position-vertical-relative:line" type="#_x0000_t75">
            <v:imagedata r:id="rId55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before="75"/>
        <w:ind w:left="3108" w:right="12220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width:8.189571pt;height:8.82pt;mso-position-horizontal-relative:char;mso-position-vertical-relative:line" type="#_x0000_t75">
            <v:imagedata r:id="rId56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280" w:lineRule="exact" w:before="9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3108" w:right="12220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width:8.1905pt;height:8.82pt;mso-position-horizontal-relative:char;mso-position-vertical-relative:line" type="#_x0000_t75">
            <v:imagedata r:id="rId57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0.947006pt;margin-top:-132.293167pt;width:391.303pt;height:254.8263pt;mso-position-horizontal-relative:page;mso-position-vertical-relative:paragraph;z-index:-13577" coordorigin="4219,-2646" coordsize="7826,5097">
            <v:group style="position:absolute;left:4229;top:-2633;width:7806;height:5074" coordorigin="4229,-2633" coordsize="7806,5074">
              <v:shape style="position:absolute;left:4229;top:-2633;width:7806;height:5074" coordorigin="4229,-2633" coordsize="7806,5074" path="m11985,-2633l4279,-2633,4258,-2628,4240,-2615,4231,-2596,4229,-2583,4229,2390,4234,2412,4247,2429,4267,2439,4279,2441,11985,2441,12006,2436,12023,2422,12033,2403,12035,2390,12035,-2583,12030,-2605,12017,-2622,11997,-2632,11985,-2633xe" filled="t" fillcolor="#F5F5F5" stroked="f">
                <v:path arrowok="t"/>
                <v:fill type="solid"/>
              </v:shape>
            </v:group>
            <v:group style="position:absolute;left:4279;top:-2627;width:7705;height:2" coordorigin="4279,-2627" coordsize="7705,2">
              <v:shape style="position:absolute;left:4279;top:-2627;width:7705;height:2" coordorigin="4279,-2627" coordsize="7705,0" path="m4279,-2627l11985,-2627e" filled="f" stroked="t" strokeweight=".73pt" strokecolor="#E4E4E4">
                <v:path arrowok="t"/>
              </v:shape>
            </v:group>
            <v:group style="position:absolute;left:4270;top:-2633;width:9;height:2" coordorigin="4270,-2633" coordsize="9,2">
              <v:shape style="position:absolute;left:4270;top:-2633;width:9;height:2" coordorigin="4270,-2633" coordsize="9,2" path="m4279,-2633l4271,-2631e" filled="f" stroked="t" strokeweight="1.259pt" strokecolor="#E4E4E4">
                <v:path arrowok="t"/>
              </v:shape>
            </v:group>
            <v:group style="position:absolute;left:4279;top:2434;width:7705;height:2" coordorigin="4279,2434" coordsize="7705,2">
              <v:shape style="position:absolute;left:4279;top:2434;width:7705;height:2" coordorigin="4279,2434" coordsize="7705,0" path="m4279,2434l11985,2434e" filled="f" stroked="t" strokeweight=".729pt" strokecolor="#E4E4E4">
                <v:path arrowok="t"/>
              </v:shape>
            </v:group>
            <v:group style="position:absolute;left:4235;top:-2583;width:2;height:4973" coordorigin="4235,-2583" coordsize="2,4973">
              <v:shape style="position:absolute;left:4235;top:-2583;width:2;height:4973" coordorigin="4235,-2583" coordsize="0,4973" path="m4235,-2583l4235,2390e" filled="f" stroked="t" strokeweight=".73pt" strokecolor="#E4E4E4">
                <v:path arrowok="t"/>
              </v:shape>
            </v:group>
            <v:group style="position:absolute;left:12029;top:-2583;width:2;height:4973" coordorigin="12029,-2583" coordsize="2,4973">
              <v:shape style="position:absolute;left:12029;top:-2583;width:2;height:4973" coordorigin="12029,-2583" coordsize="0,4973" path="m12029,-2583l12029,2390e" filled="f" stroked="t" strokeweight=".73pt" strokecolor="#E4E4E4">
                <v:path arrowok="t"/>
              </v:shape>
            </v:group>
            <v:group style="position:absolute;left:4481;top:-2381;width:2;height:4130" coordorigin="4481,-2381" coordsize="2,4130">
              <v:shape style="position:absolute;left:4481;top:-2381;width:2;height:4130" coordorigin="4481,-2381" coordsize="0,4130" path="m4481,1748l4481,-2381,4481,1748xe" filled="t" fillcolor="#000000" stroked="f">
                <v:path arrowok="t"/>
                <v:fill type="solid"/>
              </v:shape>
            </v:group>
            <v:group style="position:absolute;left:4481;top:-2381;width:7428;height:4130" coordorigin="4481,-2381" coordsize="7428,4130">
              <v:shape style="position:absolute;left:4481;top:-2381;width:7428;height:4130" coordorigin="4481,-2381" coordsize="7428,4130" path="m4481,-2381l11909,-2381,11909,1748,4481,1748,4481,-2381xe" filled="t" fillcolor="#FFFFFF" stroked="f">
                <v:path arrowok="t"/>
                <v:fill type="solid"/>
              </v:shape>
            </v:group>
            <v:group style="position:absolute;left:4481;top:-2375;width:7428;height:2" coordorigin="4481,-2375" coordsize="7428,2">
              <v:shape style="position:absolute;left:4481;top:-2375;width:7428;height:2" coordorigin="4481,-2375" coordsize="7428,0" path="m4481,-2375l11909,-2375e" filled="f" stroked="t" strokeweight=".729pt" strokecolor="#000000">
                <v:path arrowok="t"/>
              </v:shape>
            </v:group>
            <v:group style="position:absolute;left:4481;top:1742;width:7428;height:2" coordorigin="4481,1742" coordsize="7428,2">
              <v:shape style="position:absolute;left:4481;top:1742;width:7428;height:2" coordorigin="4481,1742" coordsize="7428,0" path="m4481,1742l11909,1742e" filled="f" stroked="t" strokeweight=".729pt" strokecolor="#000000">
                <v:path arrowok="t"/>
              </v:shape>
            </v:group>
            <v:group style="position:absolute;left:4487;top:-2381;width:2;height:4130" coordorigin="4487,-2381" coordsize="2,4130">
              <v:shape style="position:absolute;left:4487;top:-2381;width:2;height:4130" coordorigin="4487,-2381" coordsize="0,4130" path="m4487,-2381l4487,1748e" filled="f" stroked="t" strokeweight=".73pt" strokecolor="#000000">
                <v:path arrowok="t"/>
              </v:shape>
            </v:group>
            <v:group style="position:absolute;left:11903;top:-2381;width:2;height:4130" coordorigin="11903,-2381" coordsize="2,4130">
              <v:shape style="position:absolute;left:11903;top:-2381;width:2;height:4130" coordorigin="11903,-2381" coordsize="0,4130" path="m11903,-2381l11903,1748e" filled="f" stroked="t" strokeweight=".729pt" strokecolor="#000000">
                <v:path arrowok="t"/>
              </v:shape>
              <v:shape style="position:absolute;left:4544;top:-2319;width:7302;height:4004" type="#_x0000_t75">
                <v:imagedata r:id="rId58" o:title=""/>
              </v:shape>
            </v:group>
            <w10:wrap type="none"/>
          </v:group>
        </w:pict>
      </w:r>
      <w:hyperlink w:history="true" w:anchor="_bookmark1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260" w:lineRule="exact" w:before="14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line="262" w:lineRule="auto"/>
        <w:ind w:left="401" w:right="8823"/>
        <w:jc w:val="left"/>
        <w:rPr>
          <w:rFonts w:ascii="Arial" w:hAnsi="Arial" w:cs="Arial" w:eastAsia="Arial"/>
        </w:rPr>
      </w:pPr>
      <w:hyperlink w:history="true" w:anchor="_bookmark1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1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9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spacing w:before="24"/>
        <w:ind w:left="5513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9.950pt;margin-top:-92.328728pt;width:189.5359pt;height:65.514526pt;mso-position-horizontal-relative:page;mso-position-vertical-relative:paragraph;z-index:-13579" coordorigin="199,-1847" coordsize="3791,1310">
            <v:group style="position:absolute;left:250;top:-1803;width:3676;height:2" coordorigin="250,-1803" coordsize="3676,2">
              <v:shape style="position:absolute;left:250;top:-1803;width:3676;height:2" coordorigin="250,-1803" coordsize="3676,0" path="m250,-1803l3927,-1803e" filled="f" stroked="t" strokeweight=".73pt" strokecolor="#E6E6E6">
                <v:path arrowok="t"/>
              </v:shape>
            </v:group>
            <v:group style="position:absolute;left:3927;top:-1801;width:22;height:5" coordorigin="3927,-1801" coordsize="22,5">
              <v:shape style="position:absolute;left:3927;top:-1801;width:22;height:5" coordorigin="3927,-1801" coordsize="22,5" path="m3927,-1796l3949,-1801e" filled="f" stroked="t" strokeweight="1.259pt" strokecolor="#E6E6E6">
                <v:path arrowok="t"/>
              </v:shape>
            </v:group>
            <v:group style="position:absolute;left:3968;top:-1834;width:7;height:14" coordorigin="3968,-1834" coordsize="7,14">
              <v:shape style="position:absolute;left:3968;top:-1834;width:7;height:14" coordorigin="3968,-1834" coordsize="7,14" path="m3968,-1820l3976,-1834e" filled="f" stroked="t" strokeweight="1.259pt" strokecolor="#E6E6E6">
                <v:path arrowok="t"/>
              </v:shape>
            </v:group>
            <v:group style="position:absolute;left:250;top:-1765;width:3676;height:2" coordorigin="250,-1765" coordsize="3676,2">
              <v:shape style="position:absolute;left:250;top:-1765;width:3676;height:2" coordorigin="250,-1765" coordsize="3676,0" path="m250,-1765l3927,-1765e" filled="f" stroked="t" strokeweight=".73pt" strokecolor="#E6E6E6">
                <v:path arrowok="t"/>
              </v:shape>
            </v:group>
            <v:group style="position:absolute;left:3972;top:-1743;width:5;height:22" coordorigin="3972,-1743" coordsize="5,22">
              <v:shape style="position:absolute;left:3972;top:-1743;width:5;height:22" coordorigin="3972,-1743" coordsize="5,22" path="m3977,-1721l3972,-1743,3972,-1743e" filled="f" stroked="t" strokeweight="1.259pt" strokecolor="#E6E6E6">
                <v:path arrowok="t"/>
              </v:shape>
            </v:group>
            <v:group style="position:absolute;left:250;top:-1299;width:3676;height:2" coordorigin="250,-1299" coordsize="3676,2">
              <v:shape style="position:absolute;left:250;top:-1299;width:3676;height:2" coordorigin="250,-1299" coordsize="3676,0" path="m250,-1299l3927,-1299e" filled="f" stroked="t" strokeweight=".729pt" strokecolor="#E6E6E6">
                <v:path arrowok="t"/>
              </v:shape>
            </v:group>
            <v:group style="position:absolute;left:3969;top:-1330;width:6;height:13" coordorigin="3969,-1330" coordsize="6,13">
              <v:shape style="position:absolute;left:3969;top:-1330;width:6;height:13" coordorigin="3969,-1330" coordsize="6,13" path="m3969,-1318l3976,-1330e" filled="f" stroked="t" strokeweight="1.259pt" strokecolor="#E6E6E6">
                <v:path arrowok="t"/>
              </v:shape>
            </v:group>
            <v:group style="position:absolute;left:206;top:-1721;width:2;height:378" coordorigin="206,-1721" coordsize="2,378">
              <v:shape style="position:absolute;left:206;top:-1721;width:2;height:378" coordorigin="206,-1721" coordsize="0,378" path="m206,-1721l206,-1343e" filled="f" stroked="t" strokeweight=".73pt" strokecolor="#E6E6E6">
                <v:path arrowok="t"/>
              </v:shape>
            </v:group>
            <v:group style="position:absolute;left:3971;top:-1721;width:2;height:378" coordorigin="3971,-1721" coordsize="2,378">
              <v:shape style="position:absolute;left:3971;top:-1721;width:2;height:378" coordorigin="3971,-1721" coordsize="0,378" path="m3971,-1721l3971,-1343e" filled="f" stroked="t" strokeweight=".73pt" strokecolor="#E6E6E6">
                <v:path arrowok="t"/>
              </v:shape>
            </v:group>
            <v:group style="position:absolute;left:250;top:-1261;width:3676;height:2" coordorigin="250,-1261" coordsize="3676,2">
              <v:shape style="position:absolute;left:250;top:-1261;width:3676;height:2" coordorigin="250,-1261" coordsize="3676,0" path="m250,-1261l3927,-1261e" filled="f" stroked="t" strokeweight=".73pt" strokecolor="#E6E6E6">
                <v:path arrowok="t"/>
              </v:shape>
            </v:group>
            <v:group style="position:absolute;left:229;top:-1268;width:22;height:5" coordorigin="229,-1268" coordsize="22,5">
              <v:shape style="position:absolute;left:229;top:-1268;width:22;height:5" coordorigin="229,-1268" coordsize="22,5" path="m250,-1268l229,-1263e" filled="f" stroked="t" strokeweight="1.259pt" strokecolor="#E6E6E6">
                <v:path arrowok="t"/>
              </v:shape>
            </v:group>
            <v:group style="position:absolute;left:3970;top:-1242;width:7;height:24" coordorigin="3970,-1242" coordsize="7,24">
              <v:shape style="position:absolute;left:3970;top:-1242;width:7;height:24" coordorigin="3970,-1242" coordsize="7,24" path="m3977,-1217l3972,-1239,3970,-1242e" filled="f" stroked="t" strokeweight="1.259pt" strokecolor="#E6E6E6">
                <v:path arrowok="t"/>
              </v:shape>
            </v:group>
            <v:group style="position:absolute;left:3939;top:-1266;width:14;height:7" coordorigin="3939,-1266" coordsize="14,7">
              <v:shape style="position:absolute;left:3939;top:-1266;width:14;height:7" coordorigin="3939,-1266" coordsize="14,7" path="m3954,-1259l3939,-1266e" filled="f" stroked="t" strokeweight="1.259pt" strokecolor="#E6E6E6">
                <v:path arrowok="t"/>
              </v:shape>
            </v:group>
            <v:group style="position:absolute;left:250;top:-544;width:3676;height:2" coordorigin="250,-544" coordsize="3676,2">
              <v:shape style="position:absolute;left:250;top:-544;width:3676;height:2" coordorigin="250,-544" coordsize="3676,0" path="m250,-544l3927,-544e" filled="f" stroked="t" strokeweight=".729pt" strokecolor="#E6E6E6">
                <v:path arrowok="t"/>
              </v:shape>
            </v:group>
            <v:group style="position:absolute;left:3968;top:-575;width:8;height:15" coordorigin="3968,-575" coordsize="8,15">
              <v:shape style="position:absolute;left:3968;top:-575;width:8;height:15" coordorigin="3968,-575" coordsize="8,15" path="m3968,-560l3976,-575e" filled="f" stroked="t" strokeweight="1.259pt" strokecolor="#E6E6E6">
                <v:path arrowok="t"/>
              </v:shape>
            </v:group>
            <v:group style="position:absolute;left:206;top:-1217;width:2;height:630" coordorigin="206,-1217" coordsize="2,630">
              <v:shape style="position:absolute;left:206;top:-1217;width:2;height:630" coordorigin="206,-1217" coordsize="0,630" path="m206,-1217l206,-588e" filled="f" stroked="t" strokeweight=".73pt" strokecolor="#E6E6E6">
                <v:path arrowok="t"/>
              </v:shape>
            </v:group>
            <v:group style="position:absolute;left:3971;top:-1217;width:2;height:630" coordorigin="3971,-1217" coordsize="2,630">
              <v:shape style="position:absolute;left:3971;top:-1217;width:2;height:630" coordorigin="3971,-1217" coordsize="0,630" path="m3971,-1217l3971,-588e" filled="f" stroked="t" strokeweight=".73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104.076897pt;width:391.303pt;height:55.8979pt;mso-position-horizontal-relative:page;mso-position-vertical-relative:paragraph;z-index:-13564" coordorigin="4219,2082" coordsize="7826,1118">
            <v:group style="position:absolute;left:4229;top:2094;width:1058;height:252" coordorigin="4229,2094" coordsize="1058,252">
              <v:shape style="position:absolute;left:4229;top:2094;width:1058;height:252" coordorigin="4229,2094" coordsize="1058,252" path="m5249,2094l4267,2094,4246,2101,4232,2117,4229,2132,4229,2308,4235,2329,4252,2343,4267,2346,5249,2346,5270,2340,5284,2323,5287,2308,5287,2132,5280,2111,5264,2097,5249,2094xe" filled="t" fillcolor="#F7F7F9" stroked="f">
                <v:path arrowok="t"/>
                <v:fill type="solid"/>
              </v:shape>
            </v:group>
            <v:group style="position:absolute;left:4267;top:2100;width:982;height:2" coordorigin="4267,2100" coordsize="982,2">
              <v:shape style="position:absolute;left:4267;top:2100;width:982;height:2" coordorigin="4267,2100" coordsize="982,0" path="m4267,2100l5249,2100e" filled="f" stroked="t" strokeweight=".73pt" strokecolor="#E1E1E8">
                <v:path arrowok="t"/>
              </v:shape>
            </v:group>
            <v:group style="position:absolute;left:4239;top:2094;width:27;height:14" coordorigin="4239,2094" coordsize="27,14">
              <v:shape style="position:absolute;left:4239;top:2094;width:27;height:14" coordorigin="4239,2094" coordsize="27,14" path="m4267,2094l4246,2101,4239,2108e" filled="f" stroked="t" strokeweight="1.259pt" strokecolor="#E1E1E8">
                <v:path arrowok="t"/>
              </v:shape>
            </v:group>
            <v:group style="position:absolute;left:4267;top:2340;width:982;height:2" coordorigin="4267,2340" coordsize="982,2">
              <v:shape style="position:absolute;left:4267;top:2340;width:982;height:2" coordorigin="4267,2340" coordsize="982,0" path="m4267,2340l5249,2340e" filled="f" stroked="t" strokeweight=".729pt" strokecolor="#E1E1E8">
                <v:path arrowok="t"/>
              </v:shape>
            </v:group>
            <v:group style="position:absolute;left:4235;top:2132;width:2;height:176" coordorigin="4235,2132" coordsize="2,176">
              <v:shape style="position:absolute;left:4235;top:2132;width:2;height:176" coordorigin="4235,2132" coordsize="0,176" path="m4235,2132l4235,2308e" filled="f" stroked="t" strokeweight=".73pt" strokecolor="#E1E1E8">
                <v:path arrowok="t"/>
              </v:shape>
            </v:group>
            <v:group style="position:absolute;left:5280;top:2132;width:2;height:176" coordorigin="5280,2132" coordsize="2,176">
              <v:shape style="position:absolute;left:5280;top:2132;width:2;height:176" coordorigin="5280,2132" coordsize="0,176" path="m5280,2132l5280,2308e" filled="f" stroked="t" strokeweight=".729pt" strokecolor="#E1E1E8">
                <v:path arrowok="t"/>
              </v:shape>
            </v:group>
            <v:group style="position:absolute;left:4229;top:2346;width:7806;height:844" coordorigin="4229,2346" coordsize="7806,844">
              <v:shape style="position:absolute;left:4229;top:2346;width:7806;height:844" coordorigin="4229,2346" coordsize="7806,844" path="m11985,2346l4279,2346,4258,2351,4240,2364,4231,2384,4229,2396,4229,3189,12035,3189,12035,2396,12030,2375,12017,2357,11997,2348,11985,2346xe" filled="t" fillcolor="#F5F5F5" stroked="f">
                <v:path arrowok="t"/>
                <v:fill type="solid"/>
              </v:shape>
            </v:group>
            <v:group style="position:absolute;left:4279;top:2352;width:7705;height:2" coordorigin="4279,2352" coordsize="7705,2">
              <v:shape style="position:absolute;left:4279;top:2352;width:7705;height:2" coordorigin="4279,2352" coordsize="7705,0" path="m4279,2352l11985,2352e" filled="f" stroked="t" strokeweight=".73pt" strokecolor="#000000">
                <v:path arrowok="t"/>
              </v:shape>
            </v:group>
            <v:group style="position:absolute;left:4272;top:2346;width:7;height:2" coordorigin="4272,2346" coordsize="7,2">
              <v:shape style="position:absolute;left:4272;top:2346;width:7;height:2" coordorigin="4272,2346" coordsize="7,2" path="m4279,2346l4272,2347e" filled="f" stroked="t" strokeweight="1.259pt" strokecolor="#000000">
                <v:path arrowok="t"/>
              </v:shape>
            </v:group>
            <v:group style="position:absolute;left:11997;top:2348;width:4;height:2" coordorigin="11997,2348" coordsize="4,2">
              <v:shape style="position:absolute;left:11997;top:2348;width:4;height:2" coordorigin="11997,2348" coordsize="4,2" path="m12001,2349l11997,2348e" filled="f" stroked="t" strokeweight="1.259pt" strokecolor="#000000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default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4"/>
        <w:ind w:left="1903" w:right="4333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Test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Output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before="74"/>
        <w:ind w:left="44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Click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'Run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test'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button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above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verify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if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your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task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solution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is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right.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after="0"/>
        <w:jc w:val="left"/>
        <w:rPr>
          <w:rFonts w:ascii="Consolas" w:hAnsi="Consolas" w:cs="Consolas" w:eastAsia="Consolas"/>
          <w:sz w:val="16"/>
          <w:szCs w:val="16"/>
        </w:rPr>
        <w:sectPr>
          <w:headerReference w:type="default" r:id="rId34"/>
          <w:footerReference w:type="default" r:id="rId35"/>
          <w:pgSz w:w="12240" w:h="15840"/>
          <w:pgMar w:header="90" w:footer="21" w:top="280" w:bottom="220" w:left="0" w:right="300"/>
        </w:sectPr>
      </w:pPr>
    </w:p>
    <w:p>
      <w:pPr>
        <w:spacing w:line="130" w:lineRule="exact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216" w:val="left" w:leader="none"/>
        </w:tabs>
        <w:spacing w:before="39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618652pt;width:592.75pt;height:52.62pt;mso-position-horizontal-relative:page;mso-position-vertical-relative:paragraph;z-index:-13554" coordorigin="190,832" coordsize="11855,1052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6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3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29pt" strokecolor="#E4E4E4">
                <v:path arrowok="t"/>
              </v:shape>
            </v:group>
            <v:group style="position:absolute;left:206;top:893;width:2;height:932" coordorigin="206,893" coordsize="2,932">
              <v:shape style="position:absolute;left:206;top:893;width:2;height:932" coordorigin="206,893" coordsize="0,932" path="m206,893l206,1824e" filled="f" stroked="t" strokeweight=".73pt" strokecolor="#E4E4E4">
                <v:path arrowok="t"/>
              </v:shape>
            </v:group>
            <v:group style="position:absolute;left:12029;top:893;width:2;height:932" coordorigin="12029,893" coordsize="2,932">
              <v:shape style="position:absolute;left:12029;top:893;width:2;height:932" coordorigin="12029,893" coordsize="0,932" path="m12029,893l12029,1824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9.143143pt;margin-top:-2.577746pt;width:49.325856pt;height:1.326548pt;mso-position-horizontal-relative:page;mso-position-vertical-relative:paragraph;z-index:-13553" coordorigin="4383,-52" coordsize="987,27">
            <v:group style="position:absolute;left:4418;top:-33;width:944;height:2" coordorigin="4418,-33" coordsize="944,2">
              <v:shape style="position:absolute;left:4418;top:-33;width:944;height:2" coordorigin="4418,-33" coordsize="944,0" path="m4418,-33l5362,-33e" filled="f" stroked="t" strokeweight=".73pt" strokecolor="#DEDEDE">
                <v:path arrowok="t"/>
              </v:shape>
            </v:group>
            <v:group style="position:absolute;left:4395;top:-39;width:22;height:2" coordorigin="4395,-39" coordsize="22,2">
              <v:shape style="position:absolute;left:4395;top:-39;width:22;height:2" coordorigin="4395,-39" coordsize="22,1" path="m4418,-39l4395,-3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524994pt;margin-top:17.36591pt;width:50.07806pt;height:1.460045pt;mso-position-horizontal-relative:page;mso-position-vertical-relative:paragraph;z-index:-13552" coordorigin="4410,347" coordsize="1002,29">
            <v:group style="position:absolute;left:4418;top:358;width:944;height:2" coordorigin="4418,358" coordsize="944,2">
              <v:shape style="position:absolute;left:4418;top:358;width:944;height:2" coordorigin="4418,358" coordsize="944,0" path="m4418,358l5362,358e" filled="f" stroked="t" strokeweight=".73pt" strokecolor="#DEDEDE">
                <v:path arrowok="t"/>
              </v:shape>
            </v:group>
            <v:group style="position:absolute;left:5362;top:360;width:37;height:4" coordorigin="5362,360" coordsize="37,4">
              <v:shape style="position:absolute;left:5362;top:360;width:37;height:4" coordorigin="5362,360" coordsize="37,4" path="m5362,364l5385,363,5399,360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47006pt;margin-top:7.494654pt;width:.63pt;height:1.259pt;mso-position-horizontal-relative:page;mso-position-vertical-relative:paragraph;z-index:-13551" coordorigin="4229,150" coordsize="13,25">
            <v:shape style="position:absolute;left:4229;top:150;width:13;height:25" coordorigin="4229,150" coordsize="13,25" path="m4229,162l4242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4654pt;width:.63pt;height:1.259pt;mso-position-horizontal-relative:page;mso-position-vertical-relative:paragraph;z-index:-13550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9.048340pt;margin-top:-2.577746pt;width:34.322409pt;height:1.328743pt;mso-position-horizontal-relative:page;mso-position-vertical-relative:paragraph;z-index:-13549" coordorigin="11181,-52" coordsize="686,27">
            <v:group style="position:absolute;left:11217;top:-33;width:630;height:2" coordorigin="11217,-33" coordsize="630,2">
              <v:shape style="position:absolute;left:11217;top:-33;width:630;height:2" coordorigin="11217,-33" coordsize="630,0" path="m11217,-33l11846,-33e" filled="f" stroked="t" strokeweight=".73pt" strokecolor="#DEDEDE">
                <v:path arrowok="t"/>
              </v:shape>
            </v:group>
            <v:group style="position:absolute;left:11194;top:-39;width:23;height:2" coordorigin="11194,-39" coordsize="23,2">
              <v:shape style="position:absolute;left:11194;top:-39;width:23;height:2" coordorigin="11194,-39" coordsize="23,1" path="m11217,-39l11194,-3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600.440491pt;margin-top:6.815154pt;width:1.989pt;height:2.618pt;mso-position-horizontal-relative:page;mso-position-vertical-relative:paragraph;z-index:-13548" coordorigin="12009,136" coordsize="40,52">
            <v:group style="position:absolute;left:12022;top:150;width:13;height:25" coordorigin="12022,150" coordsize="13,25">
              <v:shape style="position:absolute;left:12022;top:150;width:13;height:25" coordorigin="12022,150" coordsize="13,25" path="m12022,162l12035,162e" filled="f" stroked="t" strokeweight="1.3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60.466003pt;margin-top:17.391241pt;width:34.202240pt;height:1.434712pt;mso-position-horizontal-relative:page;mso-position-vertical-relative:paragraph;z-index:-13547" coordorigin="11209,348" coordsize="684,29">
            <v:group style="position:absolute;left:11217;top:358;width:630;height:2" coordorigin="11217,358" coordsize="630,2">
              <v:shape style="position:absolute;left:11217;top:358;width:630;height:2" coordorigin="11217,358" coordsize="630,0" path="m11217,358l11846,358e" filled="f" stroked="t" strokeweight=".73pt" strokecolor="#DEDEDE">
                <v:path arrowok="t"/>
              </v:shape>
            </v:group>
            <v:group style="position:absolute;left:11846;top:360;width:35;height:4" coordorigin="11846,360" coordsize="35,4">
              <v:shape style="position:absolute;left:11846;top:360;width:35;height:4" coordorigin="11846,360" coordsize="35,4" path="m11846,364l11869,363,11881,360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1.388977pt;margin-top:7.494654pt;width:.629pt;height:1.259pt;mso-position-horizontal-relative:page;mso-position-vertical-relative:paragraph;z-index:-13546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10.947006pt;margin-top:-115.382347pt;width:391.351767pt;height:97.696pt;mso-position-horizontal-relative:page;mso-position-vertical-relative:paragraph;z-index:-13545" coordorigin="4219,-2308" coordsize="7827,1954">
            <v:group style="position:absolute;left:4229;top:-2293;width:7806;height:1926" coordorigin="4229,-2293" coordsize="7806,1926">
              <v:shape style="position:absolute;left:4229;top:-2293;width:7806;height:1926" coordorigin="4229,-2293" coordsize="7806,1926" path="m12035,-2293l4229,-2293,4229,-417,4234,-395,4247,-378,4267,-368,4279,-366,11985,-366,12006,-371,12023,-385,12033,-404,12035,-417,12035,-2293xe" filled="t" fillcolor="#F5F5F5" stroked="f">
                <v:path arrowok="t"/>
                <v:fill type="solid"/>
              </v:shape>
            </v:group>
            <v:group style="position:absolute;left:4279;top:-373;width:7705;height:2" coordorigin="4279,-373" coordsize="7705,2">
              <v:shape style="position:absolute;left:4279;top:-373;width:7705;height:2" coordorigin="4279,-373" coordsize="7705,0" path="m4279,-373l11985,-373e" filled="f" stroked="t" strokeweight=".73pt" strokecolor="#000000">
                <v:path arrowok="t"/>
              </v:shape>
            </v:group>
            <v:group style="position:absolute;left:4256;top:-373;width:10;height:5" coordorigin="4256,-373" coordsize="10,5">
              <v:shape style="position:absolute;left:4256;top:-373;width:10;height:5" coordorigin="4256,-373" coordsize="10,5" path="m4257,-373l4267,-368e" filled="f" stroked="t" strokeweight="1.259pt" strokecolor="#000000">
                <v:path arrowok="t"/>
              </v:shape>
            </v:group>
            <v:group style="position:absolute;left:11985;top:-374;width:26;height:8" coordorigin="11985,-374" coordsize="26,8">
              <v:shape style="position:absolute;left:11985;top:-374;width:26;height:8" coordorigin="11985,-374" coordsize="26,8" path="m11985,-366l12006,-371e" filled="f" stroked="t" strokeweight="1.259pt" strokecolor="#000000">
                <v:path arrowok="t"/>
              </v:shape>
            </v:group>
            <v:group style="position:absolute;left:4235;top:-2300;width:2;height:1884" coordorigin="4235,-2300" coordsize="2,1884">
              <v:shape style="position:absolute;left:4235;top:-2300;width:2;height:1884" coordorigin="4235,-2300" coordsize="0,1884" path="m4235,-2300l4235,-417e" filled="f" stroked="t" strokeweight=".73pt" strokecolor="#000000">
                <v:path arrowok="t"/>
              </v:shape>
            </v:group>
            <v:group style="position:absolute;left:12029;top:-2300;width:2;height:1884" coordorigin="12029,-2300" coordsize="2,1884">
              <v:shape style="position:absolute;left:12029;top:-2300;width:2;height:1884" coordorigin="12029,-2300" coordsize="0,1884" path="m12029,-2300l12029,-417e" filled="f" stroked="t" strokeweight=".73pt" strokecolor="#000000">
                <v:path arrowok="t"/>
              </v:shape>
            </v:group>
            <w10:wrap type="none"/>
          </v:group>
        </w:pict>
      </w:r>
      <w:bookmarkStart w:name="_bookmark3" w:id="6"/>
      <w:bookmarkEnd w:id="6"/>
      <w:r>
        <w:rPr/>
      </w:r>
      <w:hyperlink w:history="true" w:anchor="_bookmark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4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4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30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Understanding Rails directory | Ruby on " w:id="7"/>
      <w:bookmarkEnd w:id="7"/>
      <w:r>
        <w:rPr/>
      </w:r>
      <w:bookmarkStart w:name="_bookmark4" w:id="8"/>
      <w:bookmarkEnd w:id="8"/>
      <w:r>
        <w:rPr/>
      </w:r>
      <w:hyperlink w:history="true" w:anchor="_bookmark4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4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ind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Lesso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FFFFFF"/>
          <w:spacing w:val="-5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Understandin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FFFFFF"/>
          <w:spacing w:val="-4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directory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7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12.1535pt;margin-top:-2.027927pt;width:187.3324pt;height:3.1969pt;mso-position-horizontal-relative:page;mso-position-vertical-relative:paragraph;z-index:-13544" coordorigin="243,-41" coordsize="3747,64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29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60.830994pt;margin-top:14.704073pt;width:31.476pt;height:.1pt;mso-position-horizontal-relative:page;mso-position-vertical-relative:paragraph;z-index:-13537" coordorigin="11217,294" coordsize="630,2">
            <v:shape style="position:absolute;left:11217;top:294;width:630;height:2" coordorigin="11217,294" coordsize="630,0" path="m11217,294l11846,294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9.5pt;margin-top:-134.677933pt;width:592.75pt;height:100.465pt;mso-position-horizontal-relative:page;mso-position-vertical-relative:paragraph;z-index:-13531" coordorigin="190,-2694" coordsize="11855,2009">
            <v:group style="position:absolute;left:200;top:-1953;width:11835;height:1259" coordorigin="200,-1953" coordsize="11835,1259">
              <v:shape style="position:absolute;left:200;top:-1953;width:11835;height:1259" coordorigin="200,-1953" coordsize="11835,1259" path="m200,-694l12035,-694,12035,-1953,200,-1953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180;width:11835;height:1473" type="#_x0000_t75">
                <v:imagedata r:id="rId61" o:title=""/>
              </v:shape>
            </v:group>
            <v:group style="position:absolute;left:200;top:-2684;width:2;height:730" coordorigin="200,-2684" coordsize="2,730">
              <v:shape style="position:absolute;left:200;top:-2684;width:2;height:730" coordorigin="200,-2684" coordsize="0,730" path="m200,-1953l200,-2684,200,-1953xe" filled="t" fillcolor="#000000" stroked="f">
                <v:path arrowok="t"/>
                <v:fill type="solid"/>
              </v:shape>
            </v:group>
            <v:group style="position:absolute;left:200;top:-2684;width:11835;height:730" coordorigin="200,-2684" coordsize="11835,730">
              <v:shape style="position:absolute;left:200;top:-2684;width:11835;height:730" coordorigin="200,-2684" coordsize="11835,730" path="m200,-1953l12035,-1953,12035,-2684,200,-2684,200,-1953xe" filled="t" fillcolor="#FAFAFA" stroked="f">
                <v:path arrowok="t"/>
                <v:fill type="solid"/>
              </v:shape>
              <v:shape style="position:absolute;left:452;top:-2633;width:630;height:630" type="#_x0000_t75">
                <v:imagedata r:id="rId62" o:title=""/>
              </v:shape>
            </v:group>
            <v:group style="position:absolute;left:2668;top:-2482;width:1561;height:252" coordorigin="2668,-2482" coordsize="1561,252">
              <v:shape style="position:absolute;left:2668;top:-2482;width:1561;height:252" coordorigin="2668,-2482" coordsize="1561,252" path="m4191,-2482l2705,-2482,2684,-2476,2671,-2459,2668,-2444,2668,-2268,2674,-2247,2691,-2233,2705,-2230,4191,-2230,4212,-2237,4226,-2253,4229,-2268,4229,-2444,4223,-2465,4206,-2479,4191,-2482xe" filled="t" fillcolor="#F8F8F8" stroked="f">
                <v:path arrowok="t"/>
                <v:fill type="solid"/>
              </v:shape>
            </v:group>
            <v:group style="position:absolute;left:2675;top:-2482;width:30;height:18" coordorigin="2675,-2482" coordsize="30,18">
              <v:shape style="position:absolute;left:2675;top:-2482;width:30;height:18" coordorigin="2675,-2482" coordsize="30,18" path="m2705,-2482l2684,-2476,2676,-2465e" filled="f" stroked="t" strokeweight="1.259pt" strokecolor="#CDCDCD">
                <v:path arrowok="t"/>
              </v:shape>
            </v:group>
            <v:group style="position:absolute;left:4212;top:-2474;width:17;height:30" coordorigin="4212,-2474" coordsize="17,30">
              <v:shape style="position:absolute;left:4212;top:-2474;width:17;height:30" coordorigin="4212,-2474" coordsize="17,30" path="m4229,-2444l4223,-2465,4213,-2473e" filled="f" stroked="t" strokeweight="1.259pt" strokecolor="#CDCDCD">
                <v:path arrowok="t"/>
              </v:shape>
            </v:group>
            <v:group style="position:absolute;left:2706;top:-2237;width:1486;height:2" coordorigin="2706,-2237" coordsize="1486,2">
              <v:shape style="position:absolute;left:2706;top:-2237;width:1486;height:2" coordorigin="2706,-2237" coordsize="1486,0" path="m2706,-2237l4191,-2237e" filled="f" stroked="t" strokeweight=".729pt" strokecolor="#CDCDCD">
                <v:path arrowok="t"/>
              </v:shape>
            </v:group>
            <v:group style="position:absolute;left:2668;top:-2268;width:3;height:10" coordorigin="2668,-2268" coordsize="3,10">
              <v:shape style="position:absolute;left:2668;top:-2268;width:3;height:10" coordorigin="2668,-2268" coordsize="3,10" path="m2668,-2268l2671,-2258e" filled="f" stroked="t" strokeweight="1.259pt" strokecolor="#CDCDCD">
                <v:path arrowok="t"/>
              </v:shape>
            </v:group>
            <v:group style="position:absolute;left:2674;top:-2444;width:2;height:176" coordorigin="2674,-2444" coordsize="2,176">
              <v:shape style="position:absolute;left:2674;top:-2444;width:2;height:176" coordorigin="2674,-2444" coordsize="0,176" path="m2674,-2444l2674,-2268e" filled="f" stroked="t" strokeweight=".73pt" strokecolor="#CDCDCD">
                <v:path arrowok="t"/>
              </v:shape>
            </v:group>
            <v:group style="position:absolute;left:4223;top:-2444;width:2;height:176" coordorigin="4223,-2444" coordsize="2,176">
              <v:shape style="position:absolute;left:4223;top:-2444;width:2;height:176" coordorigin="4223,-2444" coordsize="0,176" path="m4223,-2444l4223,-2268e" filled="f" stroked="t" strokeweight=".73pt" strokecolor="#CDCDCD">
                <v:path arrowok="t"/>
              </v:shape>
              <v:shape style="position:absolute;left:2705;top:-2419;width:201;height:164" type="#_x0000_t75">
                <v:imagedata r:id="rId63" o:title=""/>
              </v:shape>
            </v:group>
            <v:group style="position:absolute;left:4632;top:-2482;width:579;height:252" coordorigin="4632,-2482" coordsize="579,252">
              <v:shape style="position:absolute;left:4632;top:-2482;width:579;height:252" coordorigin="4632,-2482" coordsize="579,252" path="m5173,-2482l4670,-2482,4649,-2476,4635,-2459,4632,-2444,4632,-2268,4638,-2247,4655,-2233,4670,-2230,5173,-2230,5194,-2237,5208,-2253,5211,-2268,5211,-2444,5205,-2465,5188,-2479,5173,-2482xe" filled="t" fillcolor="#ECEEF5" stroked="f">
                <v:path arrowok="t"/>
                <v:fill type="solid"/>
              </v:shape>
            </v:group>
            <v:group style="position:absolute;left:4670;top:-2476;width:504;height:2" coordorigin="4670,-2476" coordsize="504,2">
              <v:shape style="position:absolute;left:4670;top:-2476;width:504;height:2" coordorigin="4670,-2476" coordsize="504,0" path="m4670,-2476l5173,-2476e" filled="f" stroked="t" strokeweight=".73pt" strokecolor="#CAD4E7">
                <v:path arrowok="t"/>
              </v:shape>
            </v:group>
            <v:group style="position:absolute;left:4657;top:-2482;width:13;height:4" coordorigin="4657,-2482" coordsize="13,4">
              <v:shape style="position:absolute;left:4657;top:-2482;width:13;height:4" coordorigin="4657,-2482" coordsize="13,4" path="m4670,-2482l4658,-2478e" filled="f" stroked="t" strokeweight="1.259pt" strokecolor="#CAD4E7">
                <v:path arrowok="t"/>
              </v:shape>
            </v:group>
            <v:group style="position:absolute;left:4670;top:-2237;width:504;height:2" coordorigin="4670,-2237" coordsize="504,2">
              <v:shape style="position:absolute;left:4670;top:-2237;width:504;height:2" coordorigin="4670,-2237" coordsize="504,0" path="m4670,-2237l5173,-2237e" filled="f" stroked="t" strokeweight=".729pt" strokecolor="#CAD4E7">
                <v:path arrowok="t"/>
              </v:shape>
            </v:group>
            <v:group style="position:absolute;left:4638;top:-2444;width:2;height:176" coordorigin="4638,-2444" coordsize="2,176">
              <v:shape style="position:absolute;left:4638;top:-2444;width:2;height:176" coordorigin="4638,-2444" coordsize="0,176" path="m4638,-2444l4638,-2268e" filled="f" stroked="t" strokeweight=".729pt" strokecolor="#CAD4E7">
                <v:path arrowok="t"/>
              </v:shape>
            </v:group>
            <v:group style="position:absolute;left:5205;top:-2444;width:2;height:176" coordorigin="5205,-2444" coordsize="2,176">
              <v:shape style="position:absolute;left:5205;top:-2444;width:2;height:176" coordorigin="5205,-2444" coordsize="0,176" path="m5205,-2444l5205,-2268e" filled="f" stroked="t" strokeweight=".729pt" strokecolor="#CAD4E7">
                <v:path arrowok="t"/>
              </v:shape>
              <v:shape style="position:absolute;left:4695;top:-2444;width:176;height:176" type="#_x0000_t75">
                <v:imagedata r:id="rId64" o:title=""/>
              </v:shape>
            </v:group>
            <v:group style="position:absolute;left:5236;top:-2407;width:2;height:101" coordorigin="5236,-2407" coordsize="2,101">
              <v:shape style="position:absolute;left:5236;top:-2407;width:2;height:101" coordorigin="5236,-2407" coordsize="0,101" path="m5236,-2306l5236,-2356,5236,-2407,5236,-2306xe" filled="t" fillcolor="#D8D8D8" stroked="f">
                <v:path arrowok="t"/>
                <v:fill type="solid"/>
              </v:shape>
            </v:group>
            <v:group style="position:absolute;left:5236;top:-2376;width:25;height:40" coordorigin="5236,-2376" coordsize="25,40">
              <v:shape style="position:absolute;left:5236;top:-2376;width:25;height:40" coordorigin="5236,-2376" coordsize="25,40" path="m5261,-2376l5236,-2356,5261,-2336,5261,-2376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5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line="237" w:lineRule="exact"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17.984024pt;margin-top:18.278154pt;width:53.22537pt;height:1.59791pt;mso-position-horizontal-relative:page;mso-position-vertical-relative:paragraph;z-index:-13540" coordorigin="4360,366" coordsize="1065,32">
            <v:group style="position:absolute;left:4418;top:379;width:944;height:2" coordorigin="4418,379" coordsize="944,2">
              <v:shape style="position:absolute;left:4418;top:379;width:944;height:2" coordorigin="4418,379" coordsize="944,0" path="m4418,379l5362,379e" filled="f" stroked="t" strokeweight=".73pt" strokecolor="#DEDEDE">
                <v:path arrowok="t"/>
              </v:shape>
            </v:group>
            <v:group style="position:absolute;left:4372;top:379;width:37;height:6" coordorigin="4372,379" coordsize="37,6">
              <v:shape style="position:absolute;left:4372;top:379;width:37;height:6" coordorigin="4372,379" coordsize="37,6" path="m4374,379l4387,382,4410,385e" filled="f" stroked="t" strokeweight="1.259pt" strokecolor="#DEDEDE">
                <v:path arrowok="t"/>
              </v:shape>
            </v:group>
            <v:group style="position:absolute;left:5362;top:378;width:50;height:7" coordorigin="5362,378" coordsize="50,7">
              <v:shape style="position:absolute;left:5362;top:378;width:50;height:7" coordorigin="5362,378" coordsize="50,7" path="m5362,385l5385,384,5407,379,5412,37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47006pt;margin-top:8.544964pt;width:.63pt;height:1.259pt;mso-position-horizontal-relative:page;mso-position-vertical-relative:paragraph;z-index:-13539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964pt;width:.63pt;height:1.259pt;mso-position-horizontal-relative:page;mso-position-vertical-relative:paragraph;z-index:-13538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7.554749pt;margin-top:18.240999pt;width:37.805023pt;height:1.635065pt;mso-position-horizontal-relative:page;mso-position-vertical-relative:paragraph;z-index:-13536" coordorigin="11151,365" coordsize="756,33">
            <v:group style="position:absolute;left:11217;top:379;width:630;height:2" coordorigin="11217,379" coordsize="630,2">
              <v:shape style="position:absolute;left:11217;top:379;width:630;height:2" coordorigin="11217,379" coordsize="630,0" path="m11217,379l11846,379e" filled="f" stroked="t" strokeweight=".73pt" strokecolor="#DEDEDE">
                <v:path arrowok="t"/>
              </v:shape>
            </v:group>
            <v:group style="position:absolute;left:11164;top:377;width:45;height:7" coordorigin="11164,377" coordsize="45,7">
              <v:shape style="position:absolute;left:11164;top:377;width:45;height:7" coordorigin="11164,377" coordsize="45,7" path="m11166,378l11186,382,11208,385e" filled="f" stroked="t" strokeweight="1.259pt" strokecolor="#DEDEDE">
                <v:path arrowok="t"/>
              </v:shape>
            </v:group>
            <v:group style="position:absolute;left:11846;top:378;width:48;height:6" coordorigin="11846,378" coordsize="48,6">
              <v:shape style="position:absolute;left:11846;top:378;width:48;height:6" coordorigin="11846,378" coordsize="48,6" path="m11846,385l11869,384,11891,379,11895,37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1.388977pt;margin-top:8.544964pt;width:.629pt;height:1.259pt;mso-position-horizontal-relative:page;mso-position-vertical-relative:paragraph;z-index:-13535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964pt;width:.63pt;height:1.259pt;mso-position-horizontal-relative:page;mso-position-vertical-relative:paragraph;z-index:-13534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10.63pt;margin-top:6.341963pt;width:187.597pt;height:.1pt;mso-position-horizontal-relative:page;mso-position-vertical-relative:paragraph;z-index:-13530" coordorigin="213,127" coordsize="3752,2">
            <v:shape style="position:absolute;left:213;top:127;width:3752;height:2" coordorigin="213,127" coordsize="3752,0" path="m213,127l3965,127e" filled="f" stroked="t" strokeweight=".73pt" strokecolor="#E6E6E6">
              <v:path arrowok="t"/>
            </v:shape>
            <w10:wrap type="none"/>
          </v:group>
        </w:pict>
      </w:r>
      <w:bookmarkStart w:name="_bookmark5" w:id="9"/>
      <w:bookmarkEnd w:id="9"/>
      <w:r>
        <w:rPr/>
      </w:r>
      <w:hyperlink w:history="true" w:anchor="_bookmark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after="0" w:line="237" w:lineRule="exact"/>
        <w:jc w:val="left"/>
        <w:rPr>
          <w:rFonts w:ascii="Lucida Sans Unicode" w:hAnsi="Lucida Sans Unicode" w:cs="Lucida Sans Unicode" w:eastAsia="Lucida Sans Unicode"/>
          <w:sz w:val="17"/>
          <w:szCs w:val="17"/>
        </w:rPr>
        <w:sectPr>
          <w:headerReference w:type="default" r:id="rId59"/>
          <w:footerReference w:type="default" r:id="rId60"/>
          <w:pgSz w:w="12240" w:h="15840"/>
          <w:pgMar w:header="90" w:footer="21" w:top="280" w:bottom="220" w:left="0" w:right="180"/>
        </w:sectPr>
      </w:pP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0" w:type="auto"/>
        <w:jc w:val="left"/>
        <w:tblInd w:w="77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/>
      <w:tr>
        <w:trPr>
          <w:trHeight w:val="718" w:hRule="exact"/>
        </w:trPr>
        <w:tc>
          <w:tcPr>
            <w:tcW w:w="260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line="100" w:lineRule="exact" w:before="4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315" w:val="left" w:leader="none"/>
              </w:tabs>
              <w:spacing w:line="259" w:lineRule="auto"/>
              <w:ind w:left="175" w:right="112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hyperlink w:history="true" w:anchor="_bookmark0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1.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3"/>
                  <w:w w:val="100"/>
                  <w:position w:val="1"/>
                  <w:sz w:val="20"/>
                  <w:szCs w:val="20"/>
                </w:rPr>
                <w:t> </w:t>
              </w:r>
            </w:hyperlink>
            <w:hyperlink w:history="true" w:anchor="_bookmark0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Zero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4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to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3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app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2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in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5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  <w:r>
              <w:rPr/>
              <w:pict>
                <v:shape style="width:8.189571pt;height:8.82pt;mso-position-horizontal-relative:char;mso-position-vertical-relative:line" type="#_x0000_t75">
                  <v:imagedata r:id="rId65" o:title=""/>
                </v:shape>
              </w:pic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0088CC"/>
                <w:spacing w:val="0"/>
                <w:w w:val="100"/>
                <w:position w:val="0"/>
                <w:sz w:val="20"/>
                <w:szCs w:val="20"/>
              </w:rPr>
              <w:t> </w:t>
            </w:r>
            <w:hyperlink w:history="true" w:anchor="_bookmark0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  <w:t>steps</w:t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</w:p>
        </w:tc>
      </w:tr>
      <w:tr>
        <w:trPr>
          <w:trHeight w:val="718" w:hRule="exact"/>
        </w:trPr>
        <w:tc>
          <w:tcPr>
            <w:tcW w:w="260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</w:tcPr>
          <w:p>
            <w:pPr>
              <w:pStyle w:val="TableParagraph"/>
              <w:spacing w:line="100" w:lineRule="exact" w:before="4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315" w:val="left" w:leader="none"/>
              </w:tabs>
              <w:spacing w:line="262" w:lineRule="auto"/>
              <w:ind w:left="313" w:right="112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r>
              <w:rPr/>
              <w:pict>
                <v:shape style="width:8.82pt;height:8.82pt;mso-position-horizontal-relative:char;mso-position-vertical-relative:line" type="#_x0000_t75">
                  <v:imagedata r:id="rId66" o:title=""/>
                </v:shape>
              </w:pict>
            </w:r>
            <w:r>
              <w:rPr/>
            </w:r>
            <w:r>
              <w:rPr>
                <w:rFonts w:ascii="Times New Roman" w:hAnsi="Times New Roman" w:cs="Times New Roman" w:eastAsia="Times New Roman"/>
                <w:position w:val="1"/>
                <w:sz w:val="20"/>
                <w:szCs w:val="20"/>
              </w:rPr>
              <w:t>  </w:t>
            </w:r>
            <w:hyperlink w:history="true" w:anchor="_bookmark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Default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2"/>
                  <w:w w:val="100"/>
                  <w:position w:val="1"/>
                  <w:sz w:val="20"/>
                  <w:szCs w:val="20"/>
                </w:rPr>
                <w:t> </w:t>
              </w:r>
            </w:hyperlink>
            <w:hyperlink w:history="true" w:anchor="_bookmark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app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2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-</w:t>
              </w:r>
            </w:hyperlink>
            <w:r>
              <w:rPr>
                <w:rFonts w:ascii="Arial" w:hAnsi="Arial" w:cs="Arial" w:eastAsia="Arial"/>
                <w:b w:val="0"/>
                <w:bCs w:val="0"/>
                <w:color w:val="0088CC"/>
                <w:spacing w:val="0"/>
                <w:w w:val="100"/>
                <w:position w:val="1"/>
                <w:sz w:val="20"/>
                <w:szCs w:val="20"/>
              </w:rPr>
              <w:t> </w:t>
            </w:r>
            <w:hyperlink w:history="true" w:anchor="_bookmark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your_site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  <w:r>
              <w:rPr/>
              <w:pict>
                <v:shape style="width:8.189571pt;height:8.82pt;mso-position-horizontal-relative:char;mso-position-vertical-relative:line" type="#_x0000_t75">
                  <v:imagedata r:id="rId67" o:title=""/>
                </v:shape>
              </w:pict>
            </w:r>
          </w:p>
        </w:tc>
      </w:tr>
      <w:tr>
        <w:trPr>
          <w:trHeight w:val="718" w:hRule="exact"/>
        </w:trPr>
        <w:tc>
          <w:tcPr>
            <w:tcW w:w="2606" w:type="dxa"/>
            <w:tcBorders>
              <w:top w:val="single" w:sz="6" w:space="0" w:color="E6E6E6"/>
              <w:left w:val="nil" w:sz="6" w:space="0" w:color="auto"/>
              <w:bottom w:val="single" w:sz="6" w:space="0" w:color="E6E6E6"/>
              <w:right w:val="nil" w:sz="6" w:space="0" w:color="auto"/>
            </w:tcBorders>
            <w:shd w:val="clear" w:color="auto" w:fill="0088CC"/>
          </w:tcPr>
          <w:p>
            <w:pPr>
              <w:pStyle w:val="TableParagraph"/>
              <w:spacing w:line="100" w:lineRule="exact" w:before="4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322" w:val="left" w:leader="none"/>
              </w:tabs>
              <w:spacing w:line="259" w:lineRule="auto"/>
              <w:ind w:left="182" w:right="119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hyperlink w:history="true" w:anchor="_bookmark4"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20"/>
                  <w:szCs w:val="20"/>
                </w:rPr>
                <w:t>2.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3"/>
                  <w:w w:val="100"/>
                  <w:position w:val="1"/>
                  <w:sz w:val="20"/>
                  <w:szCs w:val="20"/>
                </w:rPr>
                <w:t> </w:t>
              </w:r>
            </w:hyperlink>
            <w:hyperlink w:history="true" w:anchor="_bookmark4"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20"/>
                  <w:szCs w:val="20"/>
                </w:rPr>
                <w:t>Rails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20"/>
                  <w:szCs w:val="20"/>
                </w:rPr>
                <w:t>directory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20"/>
                  <w:szCs w:val="20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  <w:r>
              <w:rPr/>
              <w:pict>
                <v:shape style="width:8.189571pt;height:8.82pt;mso-position-horizontal-relative:char;mso-position-vertical-relative:line" type="#_x0000_t75">
                  <v:imagedata r:id="rId68" o:title=""/>
                </v:shape>
              </w:pic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FFFFFF"/>
                <w:spacing w:val="0"/>
                <w:w w:val="100"/>
                <w:position w:val="0"/>
                <w:sz w:val="20"/>
                <w:szCs w:val="20"/>
              </w:rPr>
              <w:t> </w:t>
            </w:r>
            <w:hyperlink w:history="true" w:anchor="_bookmark4"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0"/>
                  <w:sz w:val="20"/>
                  <w:szCs w:val="20"/>
                </w:rPr>
                <w:t>structure</w:t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</w:p>
        </w:tc>
      </w:tr>
      <w:tr>
        <w:trPr>
          <w:trHeight w:val="718" w:hRule="exact"/>
        </w:trPr>
        <w:tc>
          <w:tcPr>
            <w:tcW w:w="260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line="100" w:lineRule="exact" w:before="4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315" w:val="left" w:leader="none"/>
              </w:tabs>
              <w:spacing w:line="259" w:lineRule="auto"/>
              <w:ind w:left="175" w:right="112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hyperlink w:history="true" w:anchor="_bookmark6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3.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3"/>
                  <w:w w:val="100"/>
                  <w:position w:val="1"/>
                  <w:sz w:val="20"/>
                  <w:szCs w:val="20"/>
                </w:rPr>
                <w:t> </w:t>
              </w:r>
            </w:hyperlink>
            <w:hyperlink w:history="true" w:anchor="_bookmark6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Say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hello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3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through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  <w:r>
              <w:rPr/>
              <w:pict>
                <v:shape style="width:8.189571pt;height:8.82pt;mso-position-horizontal-relative:char;mso-position-vertical-relative:line" type="#_x0000_t75">
                  <v:imagedata r:id="rId69" o:title=""/>
                </v:shape>
              </w:pic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0088CC"/>
                <w:spacing w:val="0"/>
                <w:w w:val="100"/>
                <w:position w:val="0"/>
                <w:sz w:val="20"/>
                <w:szCs w:val="20"/>
              </w:rPr>
              <w:t> </w:t>
            </w:r>
            <w:hyperlink w:history="true" w:anchor="_bookmark6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  <w:t>Rails</w:t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</w:p>
        </w:tc>
      </w:tr>
      <w:tr>
        <w:trPr>
          <w:trHeight w:val="718" w:hRule="exact"/>
        </w:trPr>
        <w:tc>
          <w:tcPr>
            <w:tcW w:w="260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</w:tcPr>
          <w:p>
            <w:pPr>
              <w:pStyle w:val="TableParagraph"/>
              <w:spacing w:line="100" w:lineRule="exact" w:before="4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315" w:val="left" w:leader="none"/>
              </w:tabs>
              <w:spacing w:line="262" w:lineRule="auto"/>
              <w:ind w:left="313" w:right="112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r>
              <w:rPr/>
              <w:pict>
                <v:shape style="width:8.82pt;height:8.82pt;mso-position-horizontal-relative:char;mso-position-vertical-relative:line" type="#_x0000_t75">
                  <v:imagedata r:id="rId70" o:title=""/>
                </v:shape>
              </w:pict>
            </w:r>
            <w:r>
              <w:rPr/>
            </w:r>
            <w:r>
              <w:rPr>
                <w:rFonts w:ascii="Times New Roman" w:hAnsi="Times New Roman" w:cs="Times New Roman" w:eastAsia="Times New Roman"/>
                <w:position w:val="1"/>
                <w:sz w:val="20"/>
                <w:szCs w:val="20"/>
              </w:rPr>
              <w:t>  </w:t>
            </w:r>
            <w:hyperlink w:history="true" w:anchor="_bookmark8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After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3"/>
                  <w:w w:val="100"/>
                  <w:position w:val="1"/>
                  <w:sz w:val="20"/>
                  <w:szCs w:val="20"/>
                </w:rPr>
                <w:t> </w:t>
              </w:r>
            </w:hyperlink>
            <w:hyperlink w:history="true" w:anchor="_bookmark8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hello,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4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say</w:t>
              </w:r>
            </w:hyperlink>
            <w:r>
              <w:rPr>
                <w:rFonts w:ascii="Arial" w:hAnsi="Arial" w:cs="Arial" w:eastAsia="Arial"/>
                <w:b w:val="0"/>
                <w:bCs w:val="0"/>
                <w:color w:val="0088CC"/>
                <w:spacing w:val="0"/>
                <w:w w:val="100"/>
                <w:position w:val="1"/>
                <w:sz w:val="20"/>
                <w:szCs w:val="20"/>
              </w:rPr>
              <w:t> </w:t>
            </w:r>
            <w:hyperlink w:history="true" w:anchor="_bookmark8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'greetings'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  <w:r>
              <w:rPr/>
              <w:pict>
                <v:shape style="width:8.189571pt;height:8.82pt;mso-position-horizontal-relative:char;mso-position-vertical-relative:line" type="#_x0000_t75">
                  <v:imagedata r:id="rId71" o:title=""/>
                </v:shape>
              </w:pict>
            </w:r>
          </w:p>
        </w:tc>
      </w:tr>
      <w:tr>
        <w:trPr>
          <w:trHeight w:val="718" w:hRule="exact"/>
        </w:trPr>
        <w:tc>
          <w:tcPr>
            <w:tcW w:w="260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line="100" w:lineRule="exact" w:before="4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315" w:val="left" w:leader="none"/>
              </w:tabs>
              <w:spacing w:line="260" w:lineRule="auto"/>
              <w:ind w:left="175" w:right="112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hyperlink w:history="true" w:anchor="_bookmark1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4.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3"/>
                  <w:w w:val="100"/>
                  <w:position w:val="1"/>
                  <w:sz w:val="20"/>
                  <w:szCs w:val="20"/>
                </w:rPr>
                <w:t> </w:t>
              </w:r>
            </w:hyperlink>
            <w:hyperlink w:history="true" w:anchor="_bookmark1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Pages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2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using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  <w:r>
              <w:rPr/>
              <w:pict>
                <v:shape style="width:8.189571pt;height:8.82pt;mso-position-horizontal-relative:char;mso-position-vertical-relative:line" type="#_x0000_t75">
                  <v:imagedata r:id="rId72" o:title=""/>
                </v:shape>
              </w:pic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0088CC"/>
                <w:spacing w:val="0"/>
                <w:w w:val="100"/>
                <w:position w:val="0"/>
                <w:sz w:val="20"/>
                <w:szCs w:val="20"/>
              </w:rPr>
              <w:t> </w:t>
            </w:r>
            <w:hyperlink w:history="true" w:anchor="_bookmark1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  <w:t>controller</w:t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</w:p>
        </w:tc>
      </w:tr>
      <w:tr>
        <w:trPr>
          <w:trHeight w:val="718" w:hRule="exact"/>
        </w:trPr>
        <w:tc>
          <w:tcPr>
            <w:tcW w:w="260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</w:tcPr>
          <w:p>
            <w:pPr>
              <w:pStyle w:val="TableParagraph"/>
              <w:spacing w:line="100" w:lineRule="exact" w:before="4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ind w:left="313" w:right="0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r>
              <w:rPr/>
              <w:pict>
                <v:shape style="width:8.818999pt;height:8.82pt;mso-position-horizontal-relative:char;mso-position-vertical-relative:line" type="#_x0000_t75">
                  <v:imagedata r:id="rId73" o:title=""/>
                </v:shape>
              </w:pict>
            </w:r>
            <w:r>
              <w:rPr/>
            </w:r>
            <w:r>
              <w:rPr>
                <w:rFonts w:ascii="Times New Roman" w:hAnsi="Times New Roman" w:cs="Times New Roman" w:eastAsia="Times New Roman"/>
                <w:position w:val="1"/>
                <w:sz w:val="20"/>
                <w:szCs w:val="20"/>
              </w:rPr>
              <w:t>  </w:t>
            </w:r>
            <w:hyperlink w:history="true" w:anchor="_bookmark13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Home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2"/>
                  <w:w w:val="100"/>
                  <w:position w:val="1"/>
                  <w:sz w:val="20"/>
                  <w:szCs w:val="20"/>
                </w:rPr>
                <w:t> </w:t>
              </w:r>
            </w:hyperlink>
            <w:hyperlink w:history="true" w:anchor="_bookmark13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&amp;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2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about</w:t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</w:p>
          <w:p>
            <w:pPr>
              <w:pStyle w:val="TableParagraph"/>
              <w:tabs>
                <w:tab w:pos="2315" w:val="left" w:leader="none"/>
              </w:tabs>
              <w:spacing w:before="22"/>
              <w:ind w:left="313" w:right="0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hyperlink w:history="true" w:anchor="_bookmark13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pages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20"/>
                  <w:szCs w:val="20"/>
                </w:rPr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  <w:r>
              <w:rPr/>
              <w:pict>
                <v:shape style="width:8.189571pt;height:8.82pt;mso-position-horizontal-relative:char;mso-position-vertical-relative:line" type="#_x0000_t75">
                  <v:imagedata r:id="rId74" o:title=""/>
                </v:shape>
              </w:pict>
            </w:r>
          </w:p>
        </w:tc>
      </w:tr>
      <w:tr>
        <w:trPr>
          <w:trHeight w:val="466" w:hRule="exact"/>
        </w:trPr>
        <w:tc>
          <w:tcPr>
            <w:tcW w:w="2606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line="100" w:lineRule="exact" w:before="4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ind w:left="175" w:right="0"/>
              <w:jc w:val="left"/>
              <w:rPr>
                <w:rFonts w:ascii="Arial" w:hAnsi="Arial" w:cs="Arial" w:eastAsia="Arial"/>
                <w:sz w:val="20"/>
                <w:szCs w:val="20"/>
              </w:rPr>
            </w:pPr>
            <w:hyperlink w:history="true" w:anchor="_bookmark16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5.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3"/>
                  <w:w w:val="100"/>
                  <w:position w:val="1"/>
                  <w:sz w:val="20"/>
                  <w:szCs w:val="20"/>
                </w:rPr>
                <w:t> </w:t>
              </w:r>
            </w:hyperlink>
            <w:hyperlink w:history="true" w:anchor="_bookmark16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Visualizing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Rails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20"/>
                  <w:szCs w:val="20"/>
                </w:rPr>
                <w:t>flow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24"/>
                  <w:w w:val="100"/>
                  <w:position w:val="1"/>
                  <w:sz w:val="20"/>
                  <w:szCs w:val="20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24"/>
                  <w:w w:val="100"/>
                  <w:position w:val="0"/>
                  <w:sz w:val="20"/>
                  <w:szCs w:val="20"/>
                </w:rPr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20"/>
                  <w:szCs w:val="20"/>
                </w:rPr>
              </w:r>
            </w:hyperlink>
            <w:r>
              <w:rPr/>
              <w:pict>
                <v:shape style="width:8.1905pt;height:8.82pt;mso-position-horizontal-relative:char;mso-position-vertical-relative:line" type="#_x0000_t75">
                  <v:imagedata r:id="rId75" o:title=""/>
                </v:shape>
              </w:pict>
            </w:r>
          </w:p>
        </w:tc>
      </w:tr>
    </w:tbl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500" w:lineRule="atLeas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9.950pt;margin-top:3.996584pt;width:189.5359pt;height:65.514526pt;mso-position-horizontal-relative:page;mso-position-vertical-relative:paragraph;z-index:-13543" coordorigin="199,80" coordsize="3791,1310">
            <v:group style="position:absolute;left:250;top:124;width:3676;height:2" coordorigin="250,124" coordsize="3676,2">
              <v:shape style="position:absolute;left:250;top:124;width:3676;height:2" coordorigin="250,124" coordsize="3676,0" path="m250,124l3927,124e" filled="f" stroked="t" strokeweight=".73pt" strokecolor="#E6E6E6">
                <v:path arrowok="t"/>
              </v:shape>
            </v:group>
            <v:group style="position:absolute;left:3927;top:125;width:22;height:5" coordorigin="3927,125" coordsize="22,5">
              <v:shape style="position:absolute;left:3927;top:125;width:22;height:5" coordorigin="3927,125" coordsize="22,5" path="m3927,130l3949,125e" filled="f" stroked="t" strokeweight="1.259pt" strokecolor="#E6E6E6">
                <v:path arrowok="t"/>
              </v:shape>
            </v:group>
            <v:group style="position:absolute;left:3968;top:93;width:7;height:14" coordorigin="3968,93" coordsize="7,14">
              <v:shape style="position:absolute;left:3968;top:93;width:7;height:14" coordorigin="3968,93" coordsize="7,14" path="m3968,107l3976,93e" filled="f" stroked="t" strokeweight="1.259pt" strokecolor="#E6E6E6">
                <v:path arrowok="t"/>
              </v:shape>
            </v:group>
            <v:group style="position:absolute;left:250;top:162;width:3676;height:2" coordorigin="250,162" coordsize="3676,2">
              <v:shape style="position:absolute;left:250;top:162;width:3676;height:2" coordorigin="250,162" coordsize="3676,0" path="m250,162l3927,162e" filled="f" stroked="t" strokeweight=".73pt" strokecolor="#E6E6E6">
                <v:path arrowok="t"/>
              </v:shape>
            </v:group>
            <v:group style="position:absolute;left:3972;top:183;width:5;height:22" coordorigin="3972,183" coordsize="5,22">
              <v:shape style="position:absolute;left:3972;top:183;width:5;height:22" coordorigin="3972,183" coordsize="5,22" path="m3977,206l3972,184,3972,183e" filled="f" stroked="t" strokeweight="1.259pt" strokecolor="#E6E6E6">
                <v:path arrowok="t"/>
              </v:shape>
            </v:group>
            <v:group style="position:absolute;left:250;top:628;width:3676;height:2" coordorigin="250,628" coordsize="3676,2">
              <v:shape style="position:absolute;left:250;top:628;width:3676;height:2" coordorigin="250,628" coordsize="3676,0" path="m250,628l3927,628e" filled="f" stroked="t" strokeweight=".729pt" strokecolor="#E6E6E6">
                <v:path arrowok="t"/>
              </v:shape>
            </v:group>
            <v:group style="position:absolute;left:3969;top:596;width:6;height:13" coordorigin="3969,596" coordsize="6,13">
              <v:shape style="position:absolute;left:3969;top:596;width:6;height:13" coordorigin="3969,596" coordsize="6,13" path="m3969,609l3976,596e" filled="f" stroked="t" strokeweight="1.259pt" strokecolor="#E6E6E6">
                <v:path arrowok="t"/>
              </v:shape>
            </v:group>
            <v:group style="position:absolute;left:206;top:206;width:2;height:378" coordorigin="206,206" coordsize="2,378">
              <v:shape style="position:absolute;left:206;top:206;width:2;height:378" coordorigin="206,206" coordsize="0,378" path="m206,206l206,583e" filled="f" stroked="t" strokeweight=".73pt" strokecolor="#E6E6E6">
                <v:path arrowok="t"/>
              </v:shape>
            </v:group>
            <v:group style="position:absolute;left:3971;top:206;width:2;height:378" coordorigin="3971,206" coordsize="2,378">
              <v:shape style="position:absolute;left:3971;top:206;width:2;height:378" coordorigin="3971,206" coordsize="0,378" path="m3971,206l3971,583e" filled="f" stroked="t" strokeweight=".73pt" strokecolor="#E6E6E6">
                <v:path arrowok="t"/>
              </v:shape>
            </v:group>
            <v:group style="position:absolute;left:250;top:665;width:3676;height:2" coordorigin="250,665" coordsize="3676,2">
              <v:shape style="position:absolute;left:250;top:665;width:3676;height:2" coordorigin="250,665" coordsize="3676,0" path="m250,665l3927,665e" filled="f" stroked="t" strokeweight=".73pt" strokecolor="#E6E6E6">
                <v:path arrowok="t"/>
              </v:shape>
            </v:group>
            <v:group style="position:absolute;left:229;top:659;width:22;height:5" coordorigin="229,659" coordsize="22,5">
              <v:shape style="position:absolute;left:229;top:659;width:22;height:5" coordorigin="229,659" coordsize="22,5" path="m250,659l229,664e" filled="f" stroked="t" strokeweight="1.259pt" strokecolor="#E6E6E6">
                <v:path arrowok="t"/>
              </v:shape>
            </v:group>
            <v:group style="position:absolute;left:3970;top:685;width:7;height:24" coordorigin="3970,685" coordsize="7,24">
              <v:shape style="position:absolute;left:3970;top:685;width:7;height:24" coordorigin="3970,685" coordsize="7,24" path="m3977,709l3972,688,3970,685e" filled="f" stroked="t" strokeweight="1.259pt" strokecolor="#E6E6E6">
                <v:path arrowok="t"/>
              </v:shape>
            </v:group>
            <v:group style="position:absolute;left:3939;top:661;width:14;height:7" coordorigin="3939,661" coordsize="14,7">
              <v:shape style="position:absolute;left:3939;top:661;width:14;height:7" coordorigin="3939,661" coordsize="14,7" path="m3954,668l3939,661e" filled="f" stroked="t" strokeweight="1.259pt" strokecolor="#E6E6E6">
                <v:path arrowok="t"/>
              </v:shape>
            </v:group>
            <v:group style="position:absolute;left:250;top:1383;width:3676;height:2" coordorigin="250,1383" coordsize="3676,2">
              <v:shape style="position:absolute;left:250;top:1383;width:3676;height:2" coordorigin="250,1383" coordsize="3676,0" path="m250,1383l3927,1383e" filled="f" stroked="t" strokeweight=".729pt" strokecolor="#E6E6E6">
                <v:path arrowok="t"/>
              </v:shape>
            </v:group>
            <v:group style="position:absolute;left:3968;top:1352;width:8;height:15" coordorigin="3968,1352" coordsize="8,15">
              <v:shape style="position:absolute;left:3968;top:1352;width:8;height:15" coordorigin="3968,1352" coordsize="8,15" path="m3968,1366l3976,1352e" filled="f" stroked="t" strokeweight="1.259pt" strokecolor="#E6E6E6">
                <v:path arrowok="t"/>
              </v:shape>
            </v:group>
            <v:group style="position:absolute;left:206;top:709;width:2;height:630" coordorigin="206,709" coordsize="2,630">
              <v:shape style="position:absolute;left:206;top:709;width:2;height:630" coordorigin="206,709" coordsize="0,630" path="m206,709l206,1339e" filled="f" stroked="t" strokeweight=".73pt" strokecolor="#E6E6E6">
                <v:path arrowok="t"/>
              </v:shape>
            </v:group>
            <v:group style="position:absolute;left:3971;top:709;width:2;height:630" coordorigin="3971,709" coordsize="2,630">
              <v:shape style="position:absolute;left:3971;top:709;width:2;height:630" coordorigin="3971,709" coordsize="0,630" path="m3971,709l3971,1339e" filled="f" stroked="t" strokeweight=".73pt" strokecolor="#E6E6E6">
                <v:path arrowok="t"/>
              </v:shape>
            </v:group>
            <w10:wrap type="none"/>
          </v:group>
        </w:pict>
      </w:r>
      <w:hyperlink w:history="true" w:anchor="_bookmark4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4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pStyle w:val="BodyText"/>
        <w:spacing w:before="22"/>
        <w:ind w:left="401" w:right="0"/>
        <w:jc w:val="left"/>
        <w:rPr>
          <w:rFonts w:ascii="Arial" w:hAnsi="Arial" w:cs="Arial" w:eastAsia="Arial"/>
        </w:rPr>
      </w:pPr>
      <w:hyperlink w:history="true" w:anchor="_bookmark4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20" w:lineRule="exact" w:before="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left="401" w:right="60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36.785343pt;width:391.303pt;height:50.2321pt;mso-position-horizontal-relative:page;mso-position-vertical-relative:paragraph;z-index:-13542" coordorigin="4219,736" coordsize="7826,1005">
            <v:group style="position:absolute;left:4229;top:748;width:7806;height:982" coordorigin="4229,748" coordsize="7806,982">
              <v:shape style="position:absolute;left:4229;top:748;width:7806;height:982" coordorigin="4229,748" coordsize="7806,982" path="m11985,748l4279,748,4258,753,4240,767,4231,786,4229,799,4229,1680,4234,1702,4247,1719,4267,1729,4279,1730,11985,1730,12006,1725,12023,1712,12033,1693,12035,1680,12035,799,12030,777,12017,760,11997,750,11985,748xe" filled="t" fillcolor="#FCF8E3" stroked="f">
                <v:path arrowok="t"/>
                <v:fill type="solid"/>
              </v:shape>
            </v:group>
            <v:group style="position:absolute;left:4279;top:755;width:7705;height:2" coordorigin="4279,755" coordsize="7705,2">
              <v:shape style="position:absolute;left:4279;top:755;width:7705;height:2" coordorigin="4279,755" coordsize="7705,0" path="m4279,755l11985,755e" filled="f" stroked="t" strokeweight=".73pt" strokecolor="#FBEED5">
                <v:path arrowok="t"/>
              </v:shape>
            </v:group>
            <v:group style="position:absolute;left:4260;top:748;width:19;height:4" coordorigin="4260,748" coordsize="19,4">
              <v:shape style="position:absolute;left:4260;top:748;width:19;height:4" coordorigin="4260,748" coordsize="19,4" path="m4279,748l4261,753e" filled="f" stroked="t" strokeweight="1.259pt" strokecolor="#FBEED5">
                <v:path arrowok="t"/>
              </v:shape>
            </v:group>
            <v:group style="position:absolute;left:4279;top:1724;width:7705;height:2" coordorigin="4279,1724" coordsize="7705,2">
              <v:shape style="position:absolute;left:4279;top:1724;width:7705;height:2" coordorigin="4279,1724" coordsize="7705,0" path="m4279,1724l11985,1724e" filled="f" stroked="t" strokeweight=".729pt" strokecolor="#FBEED5">
                <v:path arrowok="t"/>
              </v:shape>
            </v:group>
            <v:group style="position:absolute;left:4235;top:799;width:2;height:881" coordorigin="4235,799" coordsize="2,881">
              <v:shape style="position:absolute;left:4235;top:799;width:2;height:881" coordorigin="4235,799" coordsize="0,881" path="m4235,799l4235,1680e" filled="f" stroked="t" strokeweight=".73pt" strokecolor="#FBEED5">
                <v:path arrowok="t"/>
              </v:shape>
            </v:group>
            <v:group style="position:absolute;left:12029;top:799;width:2;height:881" coordorigin="12029,799" coordsize="2,881">
              <v:shape style="position:absolute;left:12029;top:799;width:2;height:881" coordorigin="12029,799" coordsize="0,881" path="m12029,799l12029,1680e" filled="f" stroked="t" strokeweight=".73pt" strokecolor="#FBEED5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hyperlink w:history="true" w:anchor="_bookmark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last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lesson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default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5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steps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Codelearn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Playground.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9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left="590" w:right="387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directory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structure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important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left="401" w:right="353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similar,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every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doesn't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matter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left="401" w:right="576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default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many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directories.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important.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60" w:lineRule="exact" w:before="3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3"/>
        <w:ind w:left="527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7.742004pt;margin-top:35.293976pt;width:384.007pt;height:.1pt;mso-position-horizontal-relative:page;mso-position-vertical-relative:paragraph;z-index:-13541" coordorigin="4355,706" coordsize="7680,2">
            <v:shape style="position:absolute;left:4355;top:706;width:7680;height:2" coordorigin="4355,706" coordsize="7680,0" path="m4355,706l12035,706e" filled="f" stroked="t" strokeweight=".729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303030"/>
          <w:spacing w:val="-13"/>
          <w:w w:val="100"/>
        </w:rPr>
        <w:t>Th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303030"/>
          <w:spacing w:val="-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4</w:t>
      </w:r>
      <w:r>
        <w:rPr>
          <w:rFonts w:ascii="Arial" w:hAnsi="Arial" w:cs="Arial" w:eastAsia="Arial"/>
          <w:b w:val="0"/>
          <w:bCs w:val="0"/>
          <w:color w:val="303030"/>
          <w:spacing w:val="-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-13"/>
          <w:w w:val="100"/>
        </w:rPr>
        <w:t>mos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303030"/>
          <w:spacing w:val="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-13"/>
          <w:w w:val="100"/>
        </w:rPr>
        <w:t>importan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303030"/>
          <w:spacing w:val="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-13"/>
          <w:w w:val="100"/>
        </w:rPr>
        <w:t>file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-13"/>
          <w:w w:val="100"/>
        </w:rPr>
        <w:t>an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303030"/>
          <w:spacing w:val="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-13"/>
          <w:w w:val="100"/>
        </w:rPr>
        <w:t>directories.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3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numPr>
          <w:ilvl w:val="0"/>
          <w:numId w:val="3"/>
        </w:numPr>
        <w:tabs>
          <w:tab w:pos="4090" w:val="left" w:leader="none"/>
        </w:tabs>
        <w:spacing w:line="245" w:lineRule="auto"/>
        <w:ind w:left="4090" w:right="115" w:hanging="34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53.259003pt;margin-top:-7.020771pt;width:83.198pt;height:211.62pt;mso-position-horizontal-relative:page;mso-position-vertical-relative:paragraph;z-index:-13533" coordorigin="5065,-140" coordsize="1664,4232">
            <v:group style="position:absolute;left:5072;top:-127;width:1649;height:2" coordorigin="5072,-127" coordsize="1649,2">
              <v:shape style="position:absolute;left:5072;top:-127;width:1649;height:2" coordorigin="5072,-127" coordsize="1649,0" path="m5072,-127l6722,-127e" filled="f" stroked="t" strokeweight=".729pt" strokecolor="#000000">
                <v:path arrowok="t"/>
              </v:shape>
            </v:group>
            <v:group style="position:absolute;left:5072;top:4078;width:1649;height:2" coordorigin="5072,4078" coordsize="1649,2">
              <v:shape style="position:absolute;left:5072;top:4078;width:1649;height:2" coordorigin="5072,4078" coordsize="1649,0" path="m5072,4078l6722,4078e" filled="f" stroked="t" strokeweight=".73pt" strokecolor="#000000">
                <v:path arrowok="t"/>
              </v:shape>
            </v:group>
            <v:group style="position:absolute;left:5079;top:-133;width:2;height:4218" coordorigin="5079,-133" coordsize="2,4218">
              <v:shape style="position:absolute;left:5079;top:-133;width:2;height:4218" coordorigin="5079,-133" coordsize="0,4218" path="m5079,-133l5079,4085e" filled="f" stroked="t" strokeweight=".73pt" strokecolor="#000000">
                <v:path arrowok="t"/>
              </v:shape>
            </v:group>
            <v:group style="position:absolute;left:6716;top:-133;width:2;height:4218" coordorigin="6716,-133" coordsize="2,4218">
              <v:shape style="position:absolute;left:6716;top:-133;width:2;height:4218" coordorigin="6716,-133" coordsize="0,4218" path="m6716,-133l6716,4085e" filled="f" stroked="t" strokeweight=".73pt" strokecolor="#000000">
                <v:path arrowok="t"/>
              </v:shape>
              <v:shape style="position:absolute;left:5135;top:-70;width:1523;height:4092" type="#_x0000_t75">
                <v:imagedata r:id="rId76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public/index.html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rendered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default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tab.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Other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publicly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accessible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resides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here.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process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accessible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browser.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3"/>
        </w:numPr>
        <w:tabs>
          <w:tab w:pos="4090" w:val="left" w:leader="none"/>
        </w:tabs>
        <w:spacing w:line="245" w:lineRule="auto"/>
        <w:ind w:left="4090" w:right="680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libraries)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resides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here.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180"/>
          <w:cols w:num="2" w:equalWidth="0">
            <w:col w:w="3684" w:space="144"/>
            <w:col w:w="8232"/>
          </w:cols>
        </w:sectPr>
      </w:pP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after="0" w:line="100" w:lineRule="exact"/>
        <w:rPr>
          <w:sz w:val="10"/>
          <w:szCs w:val="10"/>
        </w:rPr>
        <w:sectPr>
          <w:type w:val="continuous"/>
          <w:pgSz w:w="12240" w:h="15840"/>
          <w:pgMar w:top="280" w:bottom="220" w:left="0" w:right="180"/>
        </w:sectPr>
      </w:pPr>
    </w:p>
    <w:p>
      <w:pPr>
        <w:spacing w:line="110" w:lineRule="exact" w:before="7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left="5424" w:right="0" w:hanging="819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directory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structure.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45" w:lineRule="auto" w:before="24"/>
        <w:ind w:left="702" w:right="156" w:firstLine="50"/>
        <w:jc w:val="left"/>
        <w:rPr>
          <w:rFonts w:ascii="Lucida Sans Unicode" w:hAnsi="Lucida Sans Unicode" w:cs="Lucida Sans Unicode" w:eastAsia="Lucida Sans Unicode"/>
        </w:rPr>
      </w:pPr>
      <w:r>
        <w:rPr>
          <w:spacing w:val="0"/>
          <w:w w:val="100"/>
        </w:rPr>
        <w:br w:type="column"/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inclusion/exclusion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bundle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again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effect.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3"/>
        </w:numPr>
        <w:tabs>
          <w:tab w:pos="702" w:val="left" w:leader="none"/>
        </w:tabs>
        <w:spacing w:line="245" w:lineRule="auto"/>
        <w:ind w:left="702" w:right="108" w:hanging="341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395.897003pt;margin-top:-65.835098pt;width:22.661335pt;height:10.072pt;mso-position-horizontal-relative:page;mso-position-vertical-relative:paragraph;z-index:-13532" coordorigin="7918,-1317" coordsize="453,201">
            <v:shape style="position:absolute;left:7918;top:-1317;width:453;height:201" coordorigin="7918,-1317" coordsize="453,201" path="m8333,-1317l7956,-1317,7935,-1310,7921,-1294,7918,-1279,7918,-1153,7924,-1132,7941,-1118,7956,-1115,8333,-1115,8354,-1122,8368,-1138,8371,-1153,8371,-1279,8365,-1300,8348,-1314,8333,-1317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app/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directory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contains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related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180"/>
          <w:cols w:num="2" w:equalWidth="0">
            <w:col w:w="7176" w:space="40"/>
            <w:col w:w="4844"/>
          </w:cols>
        </w:sectPr>
      </w:pPr>
    </w:p>
    <w:p>
      <w:pPr>
        <w:spacing w:line="190" w:lineRule="exact" w:before="6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BodyText"/>
        <w:spacing w:line="245" w:lineRule="auto" w:before="24"/>
        <w:ind w:left="7917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magic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happens.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subsequent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modules.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3"/>
        </w:numPr>
        <w:tabs>
          <w:tab w:pos="7917" w:val="left" w:leader="none"/>
        </w:tabs>
        <w:spacing w:line="245" w:lineRule="auto"/>
        <w:ind w:left="7917" w:right="162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config/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directory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contains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related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configuration.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left="7917" w:right="159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395.897003pt;margin-top:4.613102pt;width:22.661335pt;height:10.071pt;mso-position-horizontal-relative:page;mso-position-vertical-relative:paragraph;z-index:-13527" coordorigin="7918,92" coordsize="453,201">
            <v:shape style="position:absolute;left:7918;top:92;width:453;height:201" coordorigin="7918,92" coordsize="453,201" path="m8333,92l7956,92,7935,99,7921,115,7918,130,7918,256,7924,277,7941,291,7956,294,8333,294,8354,287,8368,271,8371,256,8371,130,8365,109,8348,95,8333,9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41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configuration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require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effect.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80" w:lineRule="exact" w:before="3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spacing w:before="59"/>
        <w:ind w:right="107"/>
        <w:jc w:val="left"/>
        <w:rPr>
          <w:rFonts w:ascii="Arial" w:hAnsi="Arial" w:cs="Arial" w:eastAsia="Arial"/>
        </w:rPr>
      </w:pPr>
      <w:r>
        <w:rPr/>
        <w:pict>
          <v:group style="position:absolute;margin-left:211.447006pt;margin-top:38.243771pt;width:390.303pt;height:.1pt;mso-position-horizontal-relative:page;mso-position-vertical-relative:paragraph;z-index:-13528" coordorigin="4229,765" coordsize="7806,2">
            <v:shape style="position:absolute;left:4229;top:765;width:7806;height:2" coordorigin="4229,765" coordsize="7806,0" path="m4229,765l12035,765e" filled="f" stroked="t" strokeweight=".73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3</w:t>
      </w:r>
      <w:r>
        <w:rPr>
          <w:rFonts w:ascii="Arial" w:hAnsi="Arial" w:cs="Arial" w:eastAsia="Arial"/>
          <w:b w:val="0"/>
          <w:bCs w:val="0"/>
          <w:color w:val="5A5A5A"/>
          <w:spacing w:val="-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importan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5A5A5A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thing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5A5A5A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abou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5A5A5A"/>
          <w:spacing w:val="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Gemfile.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3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4"/>
        </w:numPr>
        <w:tabs>
          <w:tab w:pos="4543" w:val="left" w:leader="none"/>
        </w:tabs>
        <w:spacing w:line="245" w:lineRule="auto" w:before="24"/>
        <w:ind w:left="4543" w:right="117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contained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module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Somebody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else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self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contained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external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library.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4"/>
        </w:numPr>
        <w:tabs>
          <w:tab w:pos="4543" w:val="left" w:leader="none"/>
        </w:tabs>
        <w:spacing w:line="245" w:lineRule="auto"/>
        <w:ind w:left="4543" w:right="324" w:hanging="341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bundle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through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fetches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them,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installs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locally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include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4"/>
        </w:numPr>
        <w:tabs>
          <w:tab w:pos="4543" w:val="left" w:leader="none"/>
        </w:tabs>
        <w:spacing w:line="245" w:lineRule="auto"/>
        <w:ind w:left="4543" w:right="157" w:hanging="34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60.225487pt;width:391.303pt;height:159.768400pt;mso-position-horizontal-relative:page;mso-position-vertical-relative:paragraph;z-index:-13526" coordorigin="4219,1205" coordsize="7826,3195">
            <v:group style="position:absolute;left:4229;top:1215;width:7806;height:3173" coordorigin="4229,1215" coordsize="7806,3173">
              <v:shape style="position:absolute;left:4229;top:1215;width:7806;height:3173" coordorigin="4229,1215" coordsize="7806,3173" path="m11985,1215l4279,1215,4258,1219,4240,1233,4231,1252,4229,1265,4229,4337,4234,4359,4247,4376,4267,4386,4279,4387,11985,4387,12006,4382,12023,4369,12033,4350,12035,4337,12035,1265,12030,1243,12017,1226,11997,1216,11985,1215xe" filled="t" fillcolor="#F5F5F5" stroked="f">
                <v:path arrowok="t"/>
                <v:fill type="solid"/>
              </v:shape>
            </v:group>
            <v:group style="position:absolute;left:4279;top:1221;width:7705;height:2" coordorigin="4279,1221" coordsize="7705,2">
              <v:shape style="position:absolute;left:4279;top:1221;width:7705;height:2" coordorigin="4279,1221" coordsize="7705,0" path="m4279,1221l11985,1221e" filled="f" stroked="t" strokeweight=".73pt" strokecolor="#E4E4E4">
                <v:path arrowok="t"/>
              </v:shape>
            </v:group>
            <v:group style="position:absolute;left:11985;top:4386;width:7;height:2" coordorigin="11985,4386" coordsize="7,2">
              <v:shape style="position:absolute;left:11985;top:4386;width:7;height:2" coordorigin="11985,4386" coordsize="7,2" path="m11985,4387l11991,4386e" filled="f" stroked="t" strokeweight="1.259pt" strokecolor="#E4E4E4">
                <v:path arrowok="t"/>
              </v:shape>
            </v:group>
            <v:group style="position:absolute;left:4235;top:1265;width:2;height:3072" coordorigin="4235,1265" coordsize="2,3072">
              <v:shape style="position:absolute;left:4235;top:1265;width:2;height:3072" coordorigin="4235,1265" coordsize="0,3072" path="m4235,1265l4235,4337e" filled="f" stroked="t" strokeweight=".73pt" strokecolor="#E4E4E4">
                <v:path arrowok="t"/>
              </v:shape>
            </v:group>
            <v:group style="position:absolute;left:12029;top:1265;width:2;height:3072" coordorigin="12029,1265" coordsize="2,3072">
              <v:shape style="position:absolute;left:12029;top:1265;width:2;height:3072" coordorigin="12029,1265" coordsize="0,3072" path="m12029,1265l12029,4337e" filled="f" stroked="t" strokeweight=".73pt" strokecolor="#E4E4E4">
                <v:path arrowok="t"/>
              </v:shape>
            </v:group>
            <v:group style="position:absolute;left:4481;top:1466;width:7428;height:2229" coordorigin="4481,1466" coordsize="7428,2229">
              <v:shape style="position:absolute;left:4481;top:1466;width:7428;height:2229" coordorigin="4481,1466" coordsize="7428,2229" path="m4481,1466l11909,1466,11909,3695,4481,3695,4481,1466xe" filled="t" fillcolor="#FFFFFF" stroked="f">
                <v:path arrowok="t"/>
                <v:fill type="solid"/>
              </v:shape>
            </v:group>
            <v:group style="position:absolute;left:4481;top:1473;width:7428;height:2" coordorigin="4481,1473" coordsize="7428,2">
              <v:shape style="position:absolute;left:4481;top:1473;width:7428;height:2" coordorigin="4481,1473" coordsize="7428,0" path="m4481,1473l11909,1473e" filled="f" stroked="t" strokeweight=".73pt" strokecolor="#000000">
                <v:path arrowok="t"/>
              </v:shape>
            </v:group>
            <v:group style="position:absolute;left:4481;top:3689;width:7428;height:2" coordorigin="4481,3689" coordsize="7428,2">
              <v:shape style="position:absolute;left:4481;top:3689;width:7428;height:2" coordorigin="4481,3689" coordsize="7428,0" path="m4481,3689l11909,3689e" filled="f" stroked="t" strokeweight=".729pt" strokecolor="#000000">
                <v:path arrowok="t"/>
              </v:shape>
            </v:group>
            <v:group style="position:absolute;left:4487;top:1466;width:2;height:2229" coordorigin="4487,1466" coordsize="2,2229">
              <v:shape style="position:absolute;left:4487;top:1466;width:2;height:2229" coordorigin="4487,1466" coordsize="0,2229" path="m4487,1466l4487,3695e" filled="f" stroked="t" strokeweight=".73pt" strokecolor="#000000">
                <v:path arrowok="t"/>
              </v:shape>
            </v:group>
            <v:group style="position:absolute;left:11903;top:1466;width:2;height:2229" coordorigin="11903,1466" coordsize="2,2229">
              <v:shape style="position:absolute;left:11903;top:1466;width:2;height:2229" coordorigin="11903,1466" coordsize="0,2229" path="m11903,1466l11903,3695e" filled="f" stroked="t" strokeweight=".729pt" strokecolor="#000000">
                <v:path arrowok="t"/>
              </v:shape>
              <v:shape style="position:absolute;left:4544;top:1529;width:7302;height:2103" type="#_x0000_t75">
                <v:imagedata r:id="rId77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version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information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optionally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specified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every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eg.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'rails',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'3.2.6'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instructs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bundle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fetch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version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3.2.6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4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6923" w:right="124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typical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Gemfile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1"/>
        <w:rPr>
          <w:sz w:val="26"/>
          <w:szCs w:val="26"/>
        </w:rPr>
      </w:pPr>
      <w:r>
        <w:rPr>
          <w:sz w:val="26"/>
          <w:szCs w:val="26"/>
        </w:rPr>
      </w:r>
    </w:p>
    <w:p>
      <w:pPr>
        <w:tabs>
          <w:tab w:pos="11216" w:val="left" w:leader="none"/>
        </w:tabs>
        <w:spacing w:before="39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618881pt;width:592.75pt;height:52.62pt;mso-position-horizontal-relative:page;mso-position-vertical-relative:paragraph;z-index:-13529" coordorigin="190,832" coordsize="11855,1052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6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29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29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889999pt;margin-top:-1.633119pt;width:47.214pt;height:.1pt;mso-position-horizontal-relative:page;mso-position-vertical-relative:paragraph;z-index:-13525" coordorigin="4418,-33" coordsize="944,2">
            <v:shape style="position:absolute;left:4418;top:-33;width:944;height:2" coordorigin="4418,-33" coordsize="944,0" path="m4418,-33l5362,-33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218.70752pt;margin-top:17.194111pt;width:52.611318pt;height:1.631871pt;mso-position-horizontal-relative:page;mso-position-vertical-relative:paragraph;z-index:-13524" coordorigin="4374,344" coordsize="1052,33">
            <v:group style="position:absolute;left:4418;top:358;width:944;height:2" coordorigin="4418,358" coordsize="944,2">
              <v:shape style="position:absolute;left:4418;top:358;width:944;height:2" coordorigin="4418,358" coordsize="944,0" path="m4418,358l5362,358e" filled="f" stroked="t" strokeweight=".73pt" strokecolor="#DEDEDE">
                <v:path arrowok="t"/>
              </v:shape>
            </v:group>
            <v:group style="position:absolute;left:4387;top:361;width:23;height:2" coordorigin="4387,361" coordsize="23,2">
              <v:shape style="position:absolute;left:4387;top:361;width:23;height:2" coordorigin="4387,361" coordsize="23,2" path="m4387,361l4410,364e" filled="f" stroked="t" strokeweight="1.259pt" strokecolor="#DEDEDE">
                <v:path arrowok="t"/>
              </v:shape>
            </v:group>
            <v:group style="position:absolute;left:5362;top:356;width:52;height:7" coordorigin="5362,356" coordsize="52,7">
              <v:shape style="position:absolute;left:5362;top:356;width:52;height:7" coordorigin="5362,356" coordsize="52,7" path="m5362,364l5385,363,5407,358,5413,357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47006pt;margin-top:7.494881pt;width:.63pt;height:1.259pt;mso-position-horizontal-relative:page;mso-position-vertical-relative:paragraph;z-index:-13523" coordorigin="4229,150" coordsize="13,25">
            <v:shape style="position:absolute;left:4229;top:150;width:13;height:25" coordorigin="4229,150" coordsize="13,25" path="m4229,162l4242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4881pt;width:.63pt;height:1.259pt;mso-position-horizontal-relative:page;mso-position-vertical-relative:paragraph;z-index:-13522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-1.633119pt;width:31.476pt;height:.1pt;mso-position-horizontal-relative:page;mso-position-vertical-relative:paragraph;z-index:-13521" coordorigin="11217,-33" coordsize="630,2">
            <v:shape style="position:absolute;left:11217;top:-33;width:630;height:2" coordorigin="11217,-33" coordsize="630,0" path="m11217,-33l11846,-33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558.648926pt;margin-top:17.197704pt;width:36.861719pt;height:1.628277pt;mso-position-horizontal-relative:page;mso-position-vertical-relative:paragraph;z-index:-13520" coordorigin="11173,344" coordsize="737,33">
            <v:group style="position:absolute;left:11217;top:358;width:630;height:2" coordorigin="11217,358" coordsize="630,2">
              <v:shape style="position:absolute;left:11217;top:358;width:630;height:2" coordorigin="11217,358" coordsize="630,0" path="m11217,358l11846,358e" filled="f" stroked="t" strokeweight=".73pt" strokecolor="#DEDEDE">
                <v:path arrowok="t"/>
              </v:shape>
            </v:group>
            <v:group style="position:absolute;left:11186;top:361;width:23;height:2" coordorigin="11186,361" coordsize="23,2">
              <v:shape style="position:absolute;left:11186;top:361;width:23;height:2" coordorigin="11186,361" coordsize="23,2" path="m11186,361l11208,364e" filled="f" stroked="t" strokeweight="1.259pt" strokecolor="#DEDEDE">
                <v:path arrowok="t"/>
              </v:shape>
            </v:group>
            <v:group style="position:absolute;left:11846;top:357;width:51;height:7" coordorigin="11846,357" coordsize="51,7">
              <v:shape style="position:absolute;left:11846;top:357;width:51;height:7" coordorigin="11846,357" coordsize="51,7" path="m11846,364l11869,363,11891,358,11898,357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1.388977pt;margin-top:7.494881pt;width:.629pt;height:1.259pt;mso-position-horizontal-relative:page;mso-position-vertical-relative:paragraph;z-index:-13519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7.494881pt;width:.63pt;height:1.259pt;mso-position-horizontal-relative:page;mso-position-vertical-relative:paragraph;z-index:-13518" coordorigin="12022,150" coordsize="13,25">
            <v:shape style="position:absolute;left:12022;top:150;width:13;height:25" coordorigin="12022,150" coordsize="13,25" path="m12022,162l12035,162e" filled="f" stroked="t" strokeweight="1.359pt" strokecolor="#DEDEDE">
              <v:path arrowok="t"/>
            </v:shape>
            <w10:wrap type="none"/>
          </v:group>
        </w:pict>
      </w:r>
      <w:hyperlink w:history="true" w:anchor="_bookmark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157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12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Adding Helloworld page | Ruby on Rails T" w:id="10"/>
      <w:bookmarkEnd w:id="10"/>
      <w:r>
        <w:rPr/>
      </w:r>
      <w:bookmarkStart w:name="_bookmark6" w:id="11"/>
      <w:bookmarkEnd w:id="11"/>
      <w:r>
        <w:rPr/>
      </w:r>
      <w:hyperlink w:history="true" w:anchor="_bookmark6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6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ind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Lesso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FFFFFF"/>
          <w:spacing w:val="-5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Addin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FFFFFF"/>
          <w:spacing w:val="-4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Helloworl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FFFFFF"/>
          <w:spacing w:val="-4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page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7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12.1535pt;margin-top:-2.027927pt;width:187.3324pt;height:3.1969pt;mso-position-horizontal-relative:page;mso-position-vertical-relative:paragraph;z-index:-13517" coordorigin="243,-41" coordsize="3747,64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29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60.830994pt;margin-top:14.704073pt;width:31.476pt;height:.1pt;mso-position-horizontal-relative:page;mso-position-vertical-relative:paragraph;z-index:-13508" coordorigin="11217,294" coordsize="630,2">
            <v:shape style="position:absolute;left:11217;top:294;width:630;height:2" coordorigin="11217,294" coordsize="630,0" path="m11217,294l11846,294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9.5pt;margin-top:-134.677933pt;width:592.75pt;height:100.465pt;mso-position-horizontal-relative:page;mso-position-vertical-relative:paragraph;z-index:-13502" coordorigin="190,-2694" coordsize="11855,2009">
            <v:group style="position:absolute;left:200;top:-1953;width:11835;height:1259" coordorigin="200,-1953" coordsize="11835,1259">
              <v:shape style="position:absolute;left:200;top:-1953;width:11835;height:1259" coordorigin="200,-1953" coordsize="11835,1259" path="m200,-694l12035,-694,12035,-1953,200,-1953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180;width:11835;height:1473" type="#_x0000_t75">
                <v:imagedata r:id="rId80" o:title=""/>
              </v:shape>
            </v:group>
            <v:group style="position:absolute;left:200;top:-2684;width:2;height:730" coordorigin="200,-2684" coordsize="2,730">
              <v:shape style="position:absolute;left:200;top:-2684;width:2;height:730" coordorigin="200,-2684" coordsize="0,730" path="m200,-1953l200,-2684,200,-1953xe" filled="t" fillcolor="#000000" stroked="f">
                <v:path arrowok="t"/>
                <v:fill type="solid"/>
              </v:shape>
            </v:group>
            <v:group style="position:absolute;left:200;top:-2684;width:11835;height:730" coordorigin="200,-2684" coordsize="11835,730">
              <v:shape style="position:absolute;left:200;top:-2684;width:11835;height:730" coordorigin="200,-2684" coordsize="11835,730" path="m200,-1953l12035,-1953,12035,-2684,200,-2684,200,-1953xe" filled="t" fillcolor="#FAFAFA" stroked="f">
                <v:path arrowok="t"/>
                <v:fill type="solid"/>
              </v:shape>
              <v:shape style="position:absolute;left:452;top:-2633;width:630;height:630" type="#_x0000_t75">
                <v:imagedata r:id="rId81" o:title=""/>
              </v:shape>
            </v:group>
            <v:group style="position:absolute;left:2668;top:-2482;width:1561;height:252" coordorigin="2668,-2482" coordsize="1561,252">
              <v:shape style="position:absolute;left:2668;top:-2482;width:1561;height:252" coordorigin="2668,-2482" coordsize="1561,252" path="m4191,-2482l2705,-2482,2684,-2476,2671,-2459,2668,-2444,2668,-2268,2674,-2247,2691,-2233,2705,-2230,4191,-2230,4212,-2237,4226,-2253,4229,-2268,4229,-2444,4223,-2465,4206,-2479,4191,-2482xe" filled="t" fillcolor="#F8F8F8" stroked="f">
                <v:path arrowok="t"/>
                <v:fill type="solid"/>
              </v:shape>
            </v:group>
            <v:group style="position:absolute;left:2675;top:-2482;width:30;height:18" coordorigin="2675,-2482" coordsize="30,18">
              <v:shape style="position:absolute;left:2675;top:-2482;width:30;height:18" coordorigin="2675,-2482" coordsize="30,18" path="m2705,-2482l2684,-2476,2676,-2465e" filled="f" stroked="t" strokeweight="1.259pt" strokecolor="#CDCDCD">
                <v:path arrowok="t"/>
              </v:shape>
            </v:group>
            <v:group style="position:absolute;left:4212;top:-2474;width:17;height:30" coordorigin="4212,-2474" coordsize="17,30">
              <v:shape style="position:absolute;left:4212;top:-2474;width:17;height:30" coordorigin="4212,-2474" coordsize="17,30" path="m4229,-2444l4223,-2465,4213,-2473e" filled="f" stroked="t" strokeweight="1.259pt" strokecolor="#CDCDCD">
                <v:path arrowok="t"/>
              </v:shape>
            </v:group>
            <v:group style="position:absolute;left:2706;top:-2237;width:1486;height:2" coordorigin="2706,-2237" coordsize="1486,2">
              <v:shape style="position:absolute;left:2706;top:-2237;width:1486;height:2" coordorigin="2706,-2237" coordsize="1486,0" path="m2706,-2237l4191,-2237e" filled="f" stroked="t" strokeweight=".729pt" strokecolor="#CDCDCD">
                <v:path arrowok="t"/>
              </v:shape>
            </v:group>
            <v:group style="position:absolute;left:2668;top:-2268;width:3;height:10" coordorigin="2668,-2268" coordsize="3,10">
              <v:shape style="position:absolute;left:2668;top:-2268;width:3;height:10" coordorigin="2668,-2268" coordsize="3,10" path="m2668,-2268l2671,-2258e" filled="f" stroked="t" strokeweight="1.259pt" strokecolor="#CDCDCD">
                <v:path arrowok="t"/>
              </v:shape>
            </v:group>
            <v:group style="position:absolute;left:2674;top:-2444;width:2;height:176" coordorigin="2674,-2444" coordsize="2,176">
              <v:shape style="position:absolute;left:2674;top:-2444;width:2;height:176" coordorigin="2674,-2444" coordsize="0,176" path="m2674,-2444l2674,-2268e" filled="f" stroked="t" strokeweight=".73pt" strokecolor="#CDCDCD">
                <v:path arrowok="t"/>
              </v:shape>
            </v:group>
            <v:group style="position:absolute;left:4223;top:-2444;width:2;height:176" coordorigin="4223,-2444" coordsize="2,176">
              <v:shape style="position:absolute;left:4223;top:-2444;width:2;height:176" coordorigin="4223,-2444" coordsize="0,176" path="m4223,-2444l4223,-2268e" filled="f" stroked="t" strokeweight=".73pt" strokecolor="#CDCDCD">
                <v:path arrowok="t"/>
              </v:shape>
              <v:shape style="position:absolute;left:2705;top:-2419;width:201;height:164" type="#_x0000_t75">
                <v:imagedata r:id="rId82" o:title=""/>
              </v:shape>
            </v:group>
            <v:group style="position:absolute;left:4632;top:-2482;width:579;height:252" coordorigin="4632,-2482" coordsize="579,252">
              <v:shape style="position:absolute;left:4632;top:-2482;width:579;height:252" coordorigin="4632,-2482" coordsize="579,252" path="m5173,-2482l4670,-2482,4649,-2476,4635,-2459,4632,-2444,4632,-2268,4638,-2247,4655,-2233,4670,-2230,5173,-2230,5194,-2237,5208,-2253,5211,-2268,5211,-2444,5205,-2465,5188,-2479,5173,-2482xe" filled="t" fillcolor="#ECEEF5" stroked="f">
                <v:path arrowok="t"/>
                <v:fill type="solid"/>
              </v:shape>
            </v:group>
            <v:group style="position:absolute;left:4670;top:-2476;width:504;height:2" coordorigin="4670,-2476" coordsize="504,2">
              <v:shape style="position:absolute;left:4670;top:-2476;width:504;height:2" coordorigin="4670,-2476" coordsize="504,0" path="m4670,-2476l5173,-2476e" filled="f" stroked="t" strokeweight=".73pt" strokecolor="#CAD4E7">
                <v:path arrowok="t"/>
              </v:shape>
            </v:group>
            <v:group style="position:absolute;left:4657;top:-2482;width:13;height:4" coordorigin="4657,-2482" coordsize="13,4">
              <v:shape style="position:absolute;left:4657;top:-2482;width:13;height:4" coordorigin="4657,-2482" coordsize="13,4" path="m4670,-2482l4658,-2478e" filled="f" stroked="t" strokeweight="1.259pt" strokecolor="#CAD4E7">
                <v:path arrowok="t"/>
              </v:shape>
            </v:group>
            <v:group style="position:absolute;left:4670;top:-2237;width:504;height:2" coordorigin="4670,-2237" coordsize="504,2">
              <v:shape style="position:absolute;left:4670;top:-2237;width:504;height:2" coordorigin="4670,-2237" coordsize="504,0" path="m4670,-2237l5173,-2237e" filled="f" stroked="t" strokeweight=".729pt" strokecolor="#CAD4E7">
                <v:path arrowok="t"/>
              </v:shape>
            </v:group>
            <v:group style="position:absolute;left:4638;top:-2444;width:2;height:176" coordorigin="4638,-2444" coordsize="2,176">
              <v:shape style="position:absolute;left:4638;top:-2444;width:2;height:176" coordorigin="4638,-2444" coordsize="0,176" path="m4638,-2444l4638,-2268e" filled="f" stroked="t" strokeweight=".729pt" strokecolor="#CAD4E7">
                <v:path arrowok="t"/>
              </v:shape>
            </v:group>
            <v:group style="position:absolute;left:5205;top:-2444;width:2;height:176" coordorigin="5205,-2444" coordsize="2,176">
              <v:shape style="position:absolute;left:5205;top:-2444;width:2;height:176" coordorigin="5205,-2444" coordsize="0,176" path="m5205,-2444l5205,-2268e" filled="f" stroked="t" strokeweight=".729pt" strokecolor="#CAD4E7">
                <v:path arrowok="t"/>
              </v:shape>
              <v:shape style="position:absolute;left:4695;top:-2444;width:176;height:176" type="#_x0000_t75">
                <v:imagedata r:id="rId83" o:title=""/>
              </v:shape>
            </v:group>
            <v:group style="position:absolute;left:5236;top:-2407;width:2;height:101" coordorigin="5236,-2407" coordsize="2,101">
              <v:shape style="position:absolute;left:5236;top:-2407;width:2;height:101" coordorigin="5236,-2407" coordsize="0,101" path="m5236,-2306l5236,-2356,5236,-2407,5236,-2306xe" filled="t" fillcolor="#D8D8D8" stroked="f">
                <v:path arrowok="t"/>
                <v:fill type="solid"/>
              </v:shape>
            </v:group>
            <v:group style="position:absolute;left:5236;top:-2376;width:25;height:40" coordorigin="5236,-2376" coordsize="25,40">
              <v:shape style="position:absolute;left:5236;top:-2376;width:25;height:40" coordorigin="5236,-2376" coordsize="25,40" path="m5261,-2376l5236,-2356,5261,-2336,5261,-2376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7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17.984024pt;margin-top:18.278154pt;width:53.22537pt;height:1.59791pt;mso-position-horizontal-relative:page;mso-position-vertical-relative:paragraph;z-index:-13511" coordorigin="4360,366" coordsize="1065,32">
            <v:group style="position:absolute;left:4418;top:379;width:944;height:2" coordorigin="4418,379" coordsize="944,2">
              <v:shape style="position:absolute;left:4418;top:379;width:944;height:2" coordorigin="4418,379" coordsize="944,0" path="m4418,379l5362,379e" filled="f" stroked="t" strokeweight=".73pt" strokecolor="#DEDEDE">
                <v:path arrowok="t"/>
              </v:shape>
            </v:group>
            <v:group style="position:absolute;left:4372;top:379;width:37;height:6" coordorigin="4372,379" coordsize="37,6">
              <v:shape style="position:absolute;left:4372;top:379;width:37;height:6" coordorigin="4372,379" coordsize="37,6" path="m4374,379l4387,382,4410,385e" filled="f" stroked="t" strokeweight="1.259pt" strokecolor="#DEDEDE">
                <v:path arrowok="t"/>
              </v:shape>
            </v:group>
            <v:group style="position:absolute;left:5362;top:378;width:50;height:7" coordorigin="5362,378" coordsize="50,7">
              <v:shape style="position:absolute;left:5362;top:378;width:50;height:7" coordorigin="5362,378" coordsize="50,7" path="m5362,385l5385,384,5407,379,5412,37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47006pt;margin-top:8.544964pt;width:.63pt;height:1.259pt;mso-position-horizontal-relative:page;mso-position-vertical-relative:paragraph;z-index:-13510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964pt;width:.63pt;height:1.259pt;mso-position-horizontal-relative:page;mso-position-vertical-relative:paragraph;z-index:-13509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7.554749pt;margin-top:18.240999pt;width:37.805023pt;height:1.635065pt;mso-position-horizontal-relative:page;mso-position-vertical-relative:paragraph;z-index:-13507" coordorigin="11151,365" coordsize="756,33">
            <v:group style="position:absolute;left:11217;top:379;width:630;height:2" coordorigin="11217,379" coordsize="630,2">
              <v:shape style="position:absolute;left:11217;top:379;width:630;height:2" coordorigin="11217,379" coordsize="630,0" path="m11217,379l11846,379e" filled="f" stroked="t" strokeweight=".73pt" strokecolor="#DEDEDE">
                <v:path arrowok="t"/>
              </v:shape>
            </v:group>
            <v:group style="position:absolute;left:11164;top:377;width:45;height:7" coordorigin="11164,377" coordsize="45,7">
              <v:shape style="position:absolute;left:11164;top:377;width:45;height:7" coordorigin="11164,377" coordsize="45,7" path="m11166,378l11186,382,11208,385e" filled="f" stroked="t" strokeweight="1.259pt" strokecolor="#DEDEDE">
                <v:path arrowok="t"/>
              </v:shape>
            </v:group>
            <v:group style="position:absolute;left:11846;top:378;width:48;height:6" coordorigin="11846,378" coordsize="48,6">
              <v:shape style="position:absolute;left:11846;top:378;width:48;height:6" coordorigin="11846,378" coordsize="48,6" path="m11846,385l11869,384,11891,379,11895,37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1.388977pt;margin-top:8.544964pt;width:.629pt;height:1.259pt;mso-position-horizontal-relative:page;mso-position-vertical-relative:paragraph;z-index:-13506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964pt;width:.63pt;height:1.259pt;mso-position-horizontal-relative:page;mso-position-vertical-relative:paragraph;z-index:-13505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10.63pt;margin-top:6.341963pt;width:187.597pt;height:.1pt;mso-position-horizontal-relative:page;mso-position-vertical-relative:paragraph;z-index:-13501" coordorigin="213,127" coordsize="3752,2">
            <v:shape style="position:absolute;left:213;top:127;width:3752;height:2" coordorigin="213,127" coordsize="3752,0" path="m213,127l3965,127e" filled="f" stroked="t" strokeweight=".73pt" strokecolor="#E6E6E6">
              <v:path arrowok="t"/>
            </v:shape>
            <w10:wrap type="none"/>
          </v:group>
        </w:pict>
      </w:r>
      <w:bookmarkStart w:name="_bookmark7" w:id="12"/>
      <w:bookmarkEnd w:id="12"/>
      <w:r>
        <w:rPr/>
      </w:r>
      <w:hyperlink w:history="true" w:anchor="_bookmark4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4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8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right="38" w:hanging="1121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36.776695pt;width:391.303pt;height:34.494100pt;mso-position-horizontal-relative:page;mso-position-vertical-relative:paragraph;z-index:-13515" coordorigin="4219,736" coordsize="7826,690">
            <v:group style="position:absolute;left:4229;top:748;width:7806;height:667" coordorigin="4229,748" coordsize="7806,667">
              <v:shape style="position:absolute;left:4229;top:748;width:7806;height:667" coordorigin="4229,748" coordsize="7806,667" path="m11985,748l4279,748,4258,753,4240,766,4231,786,4229,798,4229,1365,4234,1387,4247,1404,4267,1414,4279,1415,11985,1415,12006,1410,12023,1397,12033,1378,12035,1365,12035,798,12030,777,12017,760,11997,750,11985,748xe" filled="t" fillcolor="#FCF8E3" stroked="f">
                <v:path arrowok="t"/>
                <v:fill type="solid"/>
              </v:shape>
            </v:group>
            <v:group style="position:absolute;left:4279;top:754;width:7705;height:2" coordorigin="4279,754" coordsize="7705,2">
              <v:shape style="position:absolute;left:4279;top:754;width:7705;height:2" coordorigin="4279,754" coordsize="7705,0" path="m4279,754l11985,754e" filled="f" stroked="t" strokeweight=".73pt" strokecolor="#FBEED5">
                <v:path arrowok="t"/>
              </v:shape>
            </v:group>
            <v:group style="position:absolute;left:4260;top:748;width:19;height:4" coordorigin="4260,748" coordsize="19,4">
              <v:shape style="position:absolute;left:4260;top:748;width:19;height:4" coordorigin="4260,748" coordsize="19,4" path="m4279,748l4261,752e" filled="f" stroked="t" strokeweight="1.259pt" strokecolor="#FBEED5">
                <v:path arrowok="t"/>
              </v:shape>
            </v:group>
            <v:group style="position:absolute;left:4279;top:1409;width:7705;height:2" coordorigin="4279,1409" coordsize="7705,2">
              <v:shape style="position:absolute;left:4279;top:1409;width:7705;height:2" coordorigin="4279,1409" coordsize="7705,0" path="m4279,1409l11985,1409e" filled="f" stroked="t" strokeweight=".73pt" strokecolor="#FBEED5">
                <v:path arrowok="t"/>
              </v:shape>
            </v:group>
            <v:group style="position:absolute;left:4235;top:798;width:2;height:567" coordorigin="4235,798" coordsize="2,567">
              <v:shape style="position:absolute;left:4235;top:798;width:2;height:567" coordorigin="4235,798" coordsize="0,567" path="m4235,798l4235,1365e" filled="f" stroked="t" strokeweight=".73pt" strokecolor="#FBEED5">
                <v:path arrowok="t"/>
              </v:shape>
            </v:group>
            <v:group style="position:absolute;left:12029;top:798;width:2;height:567" coordorigin="12029,798" coordsize="2,567">
              <v:shape style="position:absolute;left:12029;top:798;width:2;height:567" coordorigin="12029,798" coordsize="0,567" path="m12029,798l12029,1365e" filled="f" stroked="t" strokeweight=".73pt" strokecolor="#FBEED5">
                <v:path arrowok="t"/>
              </v:shape>
            </v:group>
            <w10:wrap type="none"/>
          </v:group>
        </w:pict>
      </w:r>
      <w:r>
        <w:rPr/>
        <w:pict>
          <v:shape style="position:absolute;margin-left:38.908001pt;margin-top:-4.821203pt;width:131.404500pt;height:275.2pt;mso-position-horizontal-relative:page;mso-position-vertical-relative:paragraph;z-index:-13494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335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Zero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in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5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steps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spacing w:line="262" w:lineRule="auto"/>
                          <w:ind w:left="313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r>
                          <w:rPr/>
                          <w:pict>
                            <v:shape style="width:8.813pt;height:8.813pt;mso-position-horizontal-relative:char;mso-position-vertical-relative:line" type="#_x0000_t75">
                              <v:imagedata r:id="rId84" o:title=""/>
                            </v:shape>
                          </w:pict>
                        </w:r>
                        <w:r>
                          <w:rPr/>
                        </w:r>
                        <w:r>
                          <w:rPr>
                            <w:rFonts w:ascii="Times New Roman" w:hAnsi="Times New Roman" w:cs="Times New Roman" w:eastAsia="Times New Roman"/>
                            <w:position w:val="1"/>
                            <w:sz w:val="20"/>
                            <w:szCs w:val="20"/>
                          </w:rPr>
                          <w:t>  </w:t>
                        </w:r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Default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-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position w:val="1"/>
                            <w:sz w:val="20"/>
                            <w:szCs w:val="20"/>
                          </w:rPr>
                          <w:t> </w:t>
                        </w:r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your_site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85" o:title=""/>
                            </v:shape>
                          </w:pict>
                        </w:r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66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directory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structure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22" w:val="left" w:leader="none"/>
                          </w:tabs>
                          <w:spacing w:line="260" w:lineRule="auto"/>
                          <w:ind w:left="182" w:right="11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Say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hello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through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86" o:title=""/>
                            </v:shape>
                          </w:pict>
                        </w:r>
                        <w:r>
                          <w:rPr>
                            <w:rFonts w:ascii="Times New Roman" w:hAnsi="Times New Roman" w:cs="Times New Roman" w:eastAsia="Times New Roman"/>
                            <w:b w:val="0"/>
                            <w:bCs w:val="0"/>
                            <w:color w:val="FFFFFF"/>
                            <w:spacing w:val="0"/>
                            <w:w w:val="100"/>
                            <w:position w:val="0"/>
                            <w:sz w:val="20"/>
                            <w:szCs w:val="20"/>
                          </w:rPr>
                          <w:t> </w:t>
                        </w:r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0" w:lineRule="auto"/>
                          <w:ind w:left="313" w:right="738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r>
                          <w:rPr/>
                          <w:pict>
                            <v:shape style="width:8.813pt;height:8.813pt;mso-position-horizontal-relative:char;mso-position-vertical-relative:line" type="#_x0000_t75">
                              <v:imagedata r:id="rId87" o:title=""/>
                            </v:shape>
                          </w:pict>
                        </w:r>
                        <w:r>
                          <w:rPr/>
                        </w:r>
                        <w:r>
                          <w:rPr>
                            <w:rFonts w:ascii="Times New Roman" w:hAnsi="Times New Roman" w:cs="Times New Roman" w:eastAsia="Times New Roman"/>
                            <w:position w:val="1"/>
                            <w:sz w:val="20"/>
                            <w:szCs w:val="20"/>
                          </w:rPr>
                          <w:t>  </w:t>
                        </w:r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After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hello,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4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say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position w:val="1"/>
                            <w:sz w:val="20"/>
                            <w:szCs w:val="20"/>
                          </w:rPr>
                        </w:r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  <w:t>'greetings'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286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Pages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using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controller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Home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about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spacing w:before="24"/>
                          <w:ind w:left="313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pages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88" o:title=""/>
                            </v:shape>
                          </w:pict>
                        </w:r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5.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Visualizing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flow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4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4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3pt;mso-position-horizontal-relative:char;mso-position-vertical-relative:line" type="#_x0000_t75">
                              <v:imagedata r:id="rId89" o:title=""/>
                            </v:shape>
                          </w:pict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/>
        <w:pict>
          <v:shape style="width:8.1840pt;height:8.814pt;mso-position-horizontal-relative:char;mso-position-vertical-relative:line" type="#_x0000_t75">
            <v:imagedata r:id="rId90" o:title=""/>
          </v:shape>
        </w:pict>
      </w:r>
      <w:r>
        <w:rPr/>
      </w:r>
      <w:r>
        <w:rPr>
          <w:rFonts w:ascii="Times New Roman" w:hAnsi="Times New Roman" w:cs="Times New Roman" w:eastAsia="Times New Roman"/>
        </w:rPr>
        <w:t>                  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directory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structure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default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hyperlink w:history="true" w:anchor="_bookmark4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last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0088CC"/>
          <w:spacing w:val="0"/>
          <w:w w:val="100"/>
        </w:rPr>
        <w:t> </w:t>
      </w:r>
      <w:hyperlink w:history="true" w:anchor="_bookmark4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lesso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n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9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ind w:left="4417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shape style="position:absolute;margin-left:55.326pt;margin-top:-5.395437pt;width:8.813pt;height:8.813pt;mso-position-horizontal-relative:page;mso-position-vertical-relative:paragraph;z-index:-13500" type="#_x0000_t75">
            <v:imagedata r:id="rId91" o:title=""/>
          </v:shape>
        </w:pict>
      </w:r>
      <w:r>
        <w:rPr/>
        <w:pict>
          <v:shape style="position:absolute;margin-left:155.419006pt;margin-top:7.194563pt;width:8.1840pt;height:8.814pt;mso-position-horizontal-relative:page;mso-position-vertical-relative:paragraph;z-index:-13498" type="#_x0000_t75">
            <v:imagedata r:id="rId92" o:title="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static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HelloWorld.html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3108" w:right="12220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width:8.189571pt;height:8.82pt;mso-position-horizontal-relative:char;mso-position-vertical-relative:line" type="#_x0000_t75">
            <v:imagedata r:id="rId93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pStyle w:val="BodyText"/>
        <w:spacing w:line="245" w:lineRule="auto" w:before="19"/>
        <w:ind w:left="4543" w:right="0" w:hanging="34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shape style="position:absolute;margin-left:155.419006pt;margin-top:27.030348pt;width:8.1840pt;height:8.814pt;mso-position-horizontal-relative:page;mso-position-vertical-relative:paragraph;z-index:-13495" type="#_x0000_t75">
            <v:imagedata r:id="rId94" o:title="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1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public/HelloWorld.htm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public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folder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65" w:lineRule="auto"/>
        <w:ind w:left="4543" w:right="0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7.184998pt;margin-top:3.412903pt;width:22.662pt;height:10.072pt;mso-position-horizontal-relative:page;mso-position-vertical-relative:paragraph;z-index:-13504" coordorigin="4544,68" coordsize="453,201">
            <v:shape style="position:absolute;left:4544;top:68;width:453;height:201" coordorigin="4544,68" coordsize="453,201" path="m4959,68l4581,68,4560,75,4547,91,4544,106,4544,232,4550,253,4567,267,4581,270,4959,270,4980,263,4994,247,4997,232,4997,106,4991,85,4974,71,4959,68xe" filled="t" fillcolor="#9A9A9A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32.314911pt;margin-top:1.653903pt;width:57.7861pt;height:13.59pt;mso-position-horizontal-relative:page;mso-position-vertical-relative:paragraph;z-index:-13503" coordorigin="6646,33" coordsize="1156,272">
            <v:group style="position:absolute;left:6659;top:43;width:1133;height:252" coordorigin="6659,43" coordsize="1133,252">
              <v:shape style="position:absolute;left:6659;top:43;width:1133;height:252" coordorigin="6659,43" coordsize="1133,252" path="m7754,43l6697,43,6676,50,6662,66,6659,81,6659,257,6665,278,6682,292,6697,295,7754,295,7775,288,7789,272,7792,257,7792,81,7786,60,7769,46,7754,43xe" filled="t" fillcolor="#F7F7F9" stroked="f">
                <v:path arrowok="t"/>
                <v:fill type="solid"/>
              </v:shape>
            </v:group>
            <v:group style="position:absolute;left:6697;top:49;width:1058;height:2" coordorigin="6697,49" coordsize="1058,2">
              <v:shape style="position:absolute;left:6697;top:49;width:1058;height:2" coordorigin="6697,49" coordsize="1058,0" path="m6697,49l7754,49e" filled="f" stroked="t" strokeweight=".73pt" strokecolor="#E1E1E8">
                <v:path arrowok="t"/>
              </v:shape>
            </v:group>
            <v:group style="position:absolute;left:6697;top:289;width:1058;height:2" coordorigin="6697,289" coordsize="1058,2">
              <v:shape style="position:absolute;left:6697;top:289;width:1058;height:2" coordorigin="6697,289" coordsize="1058,0" path="m6697,289l7754,289e" filled="f" stroked="t" strokeweight=".729pt" strokecolor="#E1E1E8">
                <v:path arrowok="t"/>
              </v:shape>
            </v:group>
            <v:group style="position:absolute;left:6659;top:257;width:14;height:28" coordorigin="6659,257" coordsize="14,28">
              <v:shape style="position:absolute;left:6659;top:257;width:14;height:28" coordorigin="6659,257" coordsize="14,28" path="m6659,257l6665,278,6673,285e" filled="f" stroked="t" strokeweight="1.259pt" strokecolor="#E1E1E8">
                <v:path arrowok="t"/>
              </v:shape>
            </v:group>
            <v:group style="position:absolute;left:6665;top:81;width:2;height:176" coordorigin="6665,81" coordsize="2,176">
              <v:shape style="position:absolute;left:6665;top:81;width:2;height:176" coordorigin="6665,81" coordsize="0,176" path="m6665,81l6665,257e" filled="f" stroked="t" strokeweight=".73pt" strokecolor="#E1E1E8">
                <v:path arrowok="t"/>
              </v:shape>
            </v:group>
            <v:group style="position:absolute;left:7786;top:81;width:2;height:176" coordorigin="7786,81" coordsize="2,176">
              <v:shape style="position:absolute;left:7786;top:81;width:2;height:176" coordorigin="7786,81" coordsize="0,176" path="m7786,81l7786,257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shape style="position:absolute;margin-left:55.326pt;margin-top:30.481903pt;width:8.813pt;height:8.813pt;mso-position-horizontal-relative:page;mso-position-vertical-relative:paragraph;z-index:-13499" type="#_x0000_t75">
            <v:imagedata r:id="rId95" o:title="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might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server</w:t>
      </w:r>
      <w:r>
        <w:rPr>
          <w:rFonts w:ascii="Consolas" w:hAnsi="Consolas" w:cs="Consolas" w:eastAsia="Consolas"/>
          <w:b w:val="0"/>
          <w:bCs w:val="0"/>
          <w:color w:val="DD1144"/>
          <w:spacing w:val="4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running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process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pressing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Control+C.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80" w:lineRule="exact" w:before="2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3108" w:right="0" w:firstLine="0"/>
        <w:jc w:val="left"/>
        <w:rPr>
          <w:rFonts w:ascii="Consolas" w:hAnsi="Consolas" w:cs="Consolas" w:eastAsia="Consolas"/>
          <w:sz w:val="15"/>
          <w:szCs w:val="15"/>
        </w:rPr>
      </w:pPr>
      <w:r>
        <w:rPr/>
        <w:pict>
          <v:group style="position:absolute;margin-left:226.684998pt;margin-top:-2.517495pt;width:375.6945pt;height:53.509195pt;mso-position-horizontal-relative:page;mso-position-vertical-relative:paragraph;z-index:-13514" coordorigin="4534,-50" coordsize="7514,1070">
            <v:group style="position:absolute;left:4544;top:252;width:7491;height:755" coordorigin="4544,252" coordsize="7491,755">
              <v:shape style="position:absolute;left:4544;top:252;width:7491;height:755" coordorigin="4544,252" coordsize="7491,755" path="m11985,252l4594,252,4572,257,4555,270,4545,290,4544,302,4544,957,4549,979,4562,996,4581,1006,4594,1007,11985,1007,12006,1002,12023,989,12033,970,12035,957,12035,302,12030,280,12017,263,11997,253,11985,252xe" filled="t" fillcolor="#F5F5F5" stroked="f">
                <v:path arrowok="t"/>
                <v:fill type="solid"/>
              </v:shape>
            </v:group>
            <v:group style="position:absolute;left:4594;top:258;width:7391;height:2" coordorigin="4594,258" coordsize="7391,2">
              <v:shape style="position:absolute;left:4594;top:258;width:7391;height:2" coordorigin="4594,258" coordsize="7391,0" path="m4594,258l11985,258e" filled="f" stroked="t" strokeweight=".73pt" strokecolor="#000000">
                <v:path arrowok="t"/>
              </v:shape>
            </v:group>
            <v:group style="position:absolute;left:4594;top:1001;width:7391;height:2" coordorigin="4594,1001" coordsize="7391,2">
              <v:shape style="position:absolute;left:4594;top:1001;width:7391;height:2" coordorigin="4594,1001" coordsize="7391,0" path="m4594,1001l11985,1001e" filled="f" stroked="t" strokeweight=".73pt" strokecolor="#000000">
                <v:path arrowok="t"/>
              </v:shape>
            </v:group>
            <v:group style="position:absolute;left:4564;top:997;width:18;height:9" coordorigin="4564,997" coordsize="18,9">
              <v:shape style="position:absolute;left:4564;top:997;width:18;height:9" coordorigin="4564,997" coordsize="18,9" path="m4564,997l4581,1006e" filled="f" stroked="t" strokeweight="1.259pt" strokecolor="#000000">
                <v:path arrowok="t"/>
              </v:shape>
            </v:group>
            <v:group style="position:absolute;left:11985;top:998;width:27;height:9" coordorigin="11985,998" coordsize="27,9">
              <v:shape style="position:absolute;left:11985;top:998;width:27;height:9" coordorigin="11985,998" coordsize="27,9" path="m11985,1007l12006,1002,12012,998e" filled="f" stroked="t" strokeweight="1.259pt" strokecolor="#000000">
                <v:path arrowok="t"/>
              </v:shape>
            </v:group>
            <v:group style="position:absolute;left:4550;top:302;width:2;height:655" coordorigin="4550,302" coordsize="2,655">
              <v:shape style="position:absolute;left:4550;top:302;width:2;height:655" coordorigin="4550,302" coordsize="0,655" path="m4550,302l4550,957e" filled="f" stroked="t" strokeweight=".73pt" strokecolor="#000000">
                <v:path arrowok="t"/>
              </v:shape>
            </v:group>
            <v:group style="position:absolute;left:12029;top:302;width:2;height:655" coordorigin="12029,302" coordsize="2,655">
              <v:shape style="position:absolute;left:12029;top:302;width:2;height:655" coordorigin="12029,302" coordsize="0,655" path="m12029,302l12029,957e" filled="f" stroked="t" strokeweight=".73pt" strokecolor="#000000">
                <v:path arrowok="t"/>
              </v:shape>
            </v:group>
            <v:group style="position:absolute;left:4544;top:-38;width:718;height:252" coordorigin="4544,-38" coordsize="718,252">
              <v:shape style="position:absolute;left:4544;top:-38;width:718;height:252" coordorigin="4544,-38" coordsize="718,252" path="m5224,-38l4581,-38,4560,-31,4547,-15,4544,0,4544,176,4550,197,4567,211,4581,214,5224,214,5245,208,5258,191,5261,176,5261,0,5255,-21,5238,-35,5224,-38xe" filled="t" fillcolor="#F7F7F9" stroked="f">
                <v:path arrowok="t"/>
                <v:fill type="solid"/>
              </v:shape>
            </v:group>
            <v:group style="position:absolute;left:4581;top:-31;width:642;height:2" coordorigin="4581,-31" coordsize="642,2">
              <v:shape style="position:absolute;left:4581;top:-31;width:642;height:2" coordorigin="4581,-31" coordsize="642,0" path="m4581,-31l5224,-31e" filled="f" stroked="t" strokeweight=".73pt" strokecolor="#E1E1E8">
                <v:path arrowok="t"/>
              </v:shape>
            </v:group>
            <v:group style="position:absolute;left:4581;top:208;width:642;height:2" coordorigin="4581,208" coordsize="642,2">
              <v:shape style="position:absolute;left:4581;top:208;width:642;height:2" coordorigin="4581,208" coordsize="642,0" path="m4581,208l5224,208e" filled="f" stroked="t" strokeweight=".729pt" strokecolor="#E1E1E8">
                <v:path arrowok="t"/>
              </v:shape>
            </v:group>
            <v:group style="position:absolute;left:4550;top:0;width:2;height:176" coordorigin="4550,0" coordsize="2,176">
              <v:shape style="position:absolute;left:4550;top:0;width:2;height:176" coordorigin="4550,0" coordsize="0,176" path="m4550,0l4550,176e" filled="f" stroked="t" strokeweight=".73pt" strokecolor="#E1E1E8">
                <v:path arrowok="t"/>
              </v:shape>
            </v:group>
            <v:group style="position:absolute;left:5255;top:0;width:2;height:176" coordorigin="5255,0" coordsize="2,176">
              <v:shape style="position:absolute;left:5255;top:0;width:2;height:176" coordorigin="5255,0" coordsize="0,176" path="m5255,0l5255,176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shape style="width:8.1840pt;height:8.814pt;mso-position-horizontal-relative:char;mso-position-vertical-relative:line" type="#_x0000_t75">
            <v:imagedata r:id="rId96" o:title=""/>
          </v:shape>
        </w:pict>
      </w:r>
      <w:r>
        <w:rPr>
          <w:position w:val="-3"/>
        </w:rPr>
      </w:r>
      <w:r>
        <w:rPr>
          <w:rFonts w:ascii="Times New Roman" w:hAnsi="Times New Roman" w:cs="Times New Roman" w:eastAsia="Times New Roman"/>
          <w:position w:val="0"/>
          <w:sz w:val="20"/>
          <w:szCs w:val="20"/>
        </w:rPr>
        <w:t>                          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position w:val="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position w:val="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256" w:lineRule="auto"/>
        <w:ind w:left="4669" w:right="726" w:hanging="1562"/>
        <w:jc w:val="left"/>
        <w:rPr>
          <w:rFonts w:ascii="Consolas" w:hAnsi="Consolas" w:cs="Consolas" w:eastAsia="Consolas"/>
          <w:sz w:val="16"/>
          <w:szCs w:val="16"/>
        </w:rPr>
      </w:pPr>
      <w:r>
        <w:rPr/>
        <w:pict>
          <v:shape style="width:8.1840pt;height:8.814pt;mso-position-horizontal-relative:char;mso-position-vertical-relative:line" type="#_x0000_t75">
            <v:imagedata r:id="rId97" o:title=""/>
          </v:shape>
        </w:pict>
      </w:r>
      <w:r>
        <w:rPr>
          <w:position w:val="-8"/>
        </w:rPr>
      </w:r>
      <w:r>
        <w:rPr>
          <w:rFonts w:ascii="Times New Roman" w:hAnsi="Times New Roman" w:cs="Times New Roman" w:eastAsia="Times New Roman"/>
          <w:position w:val="0"/>
          <w:sz w:val="20"/>
          <w:szCs w:val="20"/>
        </w:rPr>
        <w:t>                           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position w:val="0"/>
          <w:sz w:val="16"/>
          <w:szCs w:val="16"/>
        </w:rPr>
        <w:t>user_1@codelearn:~/your_site$</w:t>
      </w:r>
      <w:r>
        <w:rPr>
          <w:rFonts w:ascii="Consolas" w:hAnsi="Consolas" w:cs="Consolas" w:eastAsia="Consolas"/>
          <w:b w:val="0"/>
          <w:bCs w:val="0"/>
          <w:color w:val="303030"/>
          <w:spacing w:val="41"/>
          <w:w w:val="100"/>
          <w:position w:val="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position w:val="0"/>
          <w:sz w:val="16"/>
          <w:szCs w:val="16"/>
        </w:rPr>
        <w:t>cd</w:t>
      </w:r>
      <w:r>
        <w:rPr>
          <w:rFonts w:ascii="Consolas" w:hAnsi="Consolas" w:cs="Consolas" w:eastAsia="Consolas"/>
          <w:b w:val="0"/>
          <w:bCs w:val="0"/>
          <w:color w:val="303030"/>
          <w:spacing w:val="42"/>
          <w:w w:val="100"/>
          <w:position w:val="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position w:val="0"/>
          <w:sz w:val="16"/>
          <w:szCs w:val="16"/>
        </w:rPr>
        <w:t>public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position w:val="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position w:val="0"/>
          <w:sz w:val="16"/>
          <w:szCs w:val="16"/>
        </w:rPr>
        <w:t>user_1@codelearn:~/your_site/public$</w:t>
      </w:r>
      <w:r>
        <w:rPr>
          <w:rFonts w:ascii="Consolas" w:hAnsi="Consolas" w:cs="Consolas" w:eastAsia="Consolas"/>
          <w:b w:val="0"/>
          <w:bCs w:val="0"/>
          <w:color w:val="303030"/>
          <w:spacing w:val="58"/>
          <w:w w:val="100"/>
          <w:position w:val="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position w:val="0"/>
          <w:sz w:val="16"/>
          <w:szCs w:val="16"/>
        </w:rPr>
        <w:t>touch</w:t>
      </w:r>
      <w:r>
        <w:rPr>
          <w:rFonts w:ascii="Consolas" w:hAnsi="Consolas" w:cs="Consolas" w:eastAsia="Consolas"/>
          <w:b w:val="0"/>
          <w:bCs w:val="0"/>
          <w:color w:val="303030"/>
          <w:spacing w:val="51"/>
          <w:w w:val="100"/>
          <w:position w:val="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position w:val="0"/>
          <w:sz w:val="16"/>
          <w:szCs w:val="16"/>
        </w:rPr>
        <w:t>HelloWorld.html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position w:val="0"/>
          <w:sz w:val="16"/>
          <w:szCs w:val="16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left="4543" w:right="31" w:hanging="3438"/>
        <w:jc w:val="left"/>
        <w:rPr>
          <w:rFonts w:ascii="Consolas" w:hAnsi="Consolas" w:cs="Consolas" w:eastAsia="Consolas"/>
          <w:sz w:val="15"/>
          <w:szCs w:val="15"/>
        </w:rPr>
      </w:pPr>
      <w:r>
        <w:rPr/>
        <w:pict>
          <v:group style="position:absolute;margin-left:226.684998pt;margin-top:32.999798pt;width:375.565pt;height:140.383200pt;mso-position-horizontal-relative:page;mso-position-vertical-relative:paragraph;z-index:-13513" coordorigin="4534,660" coordsize="7511,2808">
            <v:group style="position:absolute;left:4544;top:962;width:7491;height:2493" coordorigin="4544,962" coordsize="7491,2493">
              <v:shape style="position:absolute;left:4544;top:962;width:7491;height:2493" coordorigin="4544,962" coordsize="7491,2493" path="m11985,962l4594,962,4572,967,4555,980,4545,1000,4544,1013,4544,3405,4549,3427,4562,3444,4581,3453,4594,3455,11985,3455,12006,3450,12023,3437,12033,3417,12035,3405,12035,1013,12030,991,12017,974,11997,964,11985,962xe" filled="t" fillcolor="#F7F7F9" stroked="f">
                <v:path arrowok="t"/>
                <v:fill type="solid"/>
              </v:shape>
            </v:group>
            <v:group style="position:absolute;left:4594;top:968;width:7391;height:2" coordorigin="4594,968" coordsize="7391,2">
              <v:shape style="position:absolute;left:4594;top:968;width:7391;height:2" coordorigin="4594,968" coordsize="7391,0" path="m4594,968l11985,968e" filled="f" stroked="t" strokeweight=".73pt" strokecolor="#E1E1E8">
                <v:path arrowok="t"/>
              </v:shape>
            </v:group>
            <v:group style="position:absolute;left:4571;top:962;width:23;height:6" coordorigin="4571,962" coordsize="23,6">
              <v:shape style="position:absolute;left:4571;top:962;width:23;height:6" coordorigin="4571,962" coordsize="23,6" path="m4594,962l4572,967,4571,968e" filled="f" stroked="t" strokeweight="1.259pt" strokecolor="#E1E1E8">
                <v:path arrowok="t"/>
              </v:shape>
            </v:group>
            <v:group style="position:absolute;left:4594;top:3449;width:7391;height:2" coordorigin="4594,3449" coordsize="7391,2">
              <v:shape style="position:absolute;left:4594;top:3449;width:7391;height:2" coordorigin="4594,3449" coordsize="7391,0" path="m4594,3449l11985,3449e" filled="f" stroked="t" strokeweight=".73pt" strokecolor="#E1E1E8">
                <v:path arrowok="t"/>
              </v:shape>
            </v:group>
            <v:group style="position:absolute;left:4576;top:3451;width:6;height:3" coordorigin="4576,3451" coordsize="6,3">
              <v:shape style="position:absolute;left:4576;top:3451;width:6;height:3" coordorigin="4576,3451" coordsize="6,3" path="m4576,3451l4581,3453e" filled="f" stroked="t" strokeweight="1.259pt" strokecolor="#E1E1E8">
                <v:path arrowok="t"/>
              </v:shape>
            </v:group>
            <v:group style="position:absolute;left:11985;top:3451;width:17;height:4" coordorigin="11985,3451" coordsize="17,4">
              <v:shape style="position:absolute;left:11985;top:3451;width:17;height:4" coordorigin="11985,3451" coordsize="17,4" path="m11985,3455l12001,3451e" filled="f" stroked="t" strokeweight="1.259pt" strokecolor="#E1E1E8">
                <v:path arrowok="t"/>
              </v:shape>
            </v:group>
            <v:group style="position:absolute;left:4550;top:1013;width:2;height:2392" coordorigin="4550,1013" coordsize="2,2392">
              <v:shape style="position:absolute;left:4550;top:1013;width:2;height:2392" coordorigin="4550,1013" coordsize="0,2392" path="m4550,1013l4550,3405e" filled="f" stroked="t" strokeweight=".73pt" strokecolor="#E1E1E8">
                <v:path arrowok="t"/>
              </v:shape>
            </v:group>
            <v:group style="position:absolute;left:12029;top:1013;width:2;height:2392" coordorigin="12029,1013" coordsize="2,2392">
              <v:shape style="position:absolute;left:12029;top:1013;width:2;height:2392" coordorigin="12029,1013" coordsize="0,2392" path="m12029,1013l12029,3405e" filled="f" stroked="t" strokeweight=".73pt" strokecolor="#E1E1E8">
                <v:path arrowok="t"/>
              </v:shape>
            </v:group>
            <v:group style="position:absolute;left:5249;top:673;width:1964;height:252" coordorigin="5249,673" coordsize="1964,252">
              <v:shape style="position:absolute;left:5249;top:673;width:1964;height:252" coordorigin="5249,673" coordsize="1964,252" path="m7175,673l5286,673,5265,679,5252,696,5249,710,5249,887,5255,908,5272,921,5287,924,7175,924,7196,918,7210,901,7213,887,7213,710,7206,689,7190,676,7175,673xe" filled="t" fillcolor="#F7F7F9" stroked="f">
                <v:path arrowok="t"/>
                <v:fill type="solid"/>
              </v:shape>
            </v:group>
            <v:group style="position:absolute;left:5287;top:679;width:1889;height:2" coordorigin="5287,679" coordsize="1889,2">
              <v:shape style="position:absolute;left:5287;top:679;width:1889;height:2" coordorigin="5287,679" coordsize="1889,0" path="m5287,679l7175,679e" filled="f" stroked="t" strokeweight=".73pt" strokecolor="#E1E1E8">
                <v:path arrowok="t"/>
              </v:shape>
            </v:group>
            <v:group style="position:absolute;left:5263;top:673;width:24;height:10" coordorigin="5263,673" coordsize="24,10">
              <v:shape style="position:absolute;left:5263;top:673;width:24;height:10" coordorigin="5263,673" coordsize="24,10" path="m5287,673l5265,679,5263,682e" filled="f" stroked="t" strokeweight="1.259pt" strokecolor="#E1E1E8">
                <v:path arrowok="t"/>
              </v:shape>
            </v:group>
            <v:group style="position:absolute;left:5255;top:710;width:2;height:176" coordorigin="5255,710" coordsize="2,176">
              <v:shape style="position:absolute;left:5255;top:710;width:2;height:176" coordorigin="5255,710" coordsize="0,176" path="m5255,710l5255,887e" filled="f" stroked="t" strokeweight=".73pt" strokecolor="#E1E1E8">
                <v:path arrowok="t"/>
              </v:shape>
            </v:group>
            <v:group style="position:absolute;left:7207;top:710;width:2;height:176" coordorigin="7207,710" coordsize="2,176">
              <v:shape style="position:absolute;left:7207;top:710;width:2;height:176" coordorigin="7207,710" coordsize="0,176" path="m7207,710l7207,887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shape style="position:absolute;margin-left:155.419006pt;margin-top:14.742797pt;width:8.1840pt;height:8.814pt;mso-position-horizontal-relative:page;mso-position-vertical-relative:paragraph;z-index:-13497" type="#_x0000_t75">
            <v:imagedata r:id="rId98" o:title=""/>
          </v:shape>
        </w:pict>
      </w:r>
      <w:r>
        <w:rPr/>
        <w:pict>
          <v:shape style="position:absolute;margin-left:155.419006pt;margin-top:38.035797pt;width:8.1840pt;height:8.813pt;mso-position-horizontal-relative:page;mso-position-vertical-relative:paragraph;z-index:-13496" type="#_x0000_t75">
            <v:imagedata r:id="rId99" o:title=""/>
          </v:shape>
        </w:pict>
      </w:r>
      <w:r>
        <w:rPr/>
        <w:pict>
          <v:shape style="width:8.813pt;height:8.814pt;mso-position-horizontal-relative:char;mso-position-vertical-relative:line" type="#_x0000_t75">
            <v:imagedata r:id="rId100" o:title=""/>
          </v:shape>
        </w:pict>
      </w:r>
      <w:r>
        <w:rPr/>
      </w:r>
      <w:r>
        <w:rPr>
          <w:rFonts w:ascii="Times New Roman" w:hAnsi="Times New Roman" w:cs="Times New Roman" w:eastAsia="Times New Roman"/>
        </w:rPr>
        <w:t>                                                         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2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Locate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HelloWorld.html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Browse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click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Editor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tab.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empty.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Populate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public/HelloWorld.html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after="0" w:line="245" w:lineRule="auto"/>
        <w:jc w:val="left"/>
        <w:rPr>
          <w:rFonts w:ascii="Consolas" w:hAnsi="Consolas" w:cs="Consolas" w:eastAsia="Consolas"/>
          <w:sz w:val="15"/>
          <w:szCs w:val="15"/>
        </w:rPr>
        <w:sectPr>
          <w:headerReference w:type="default" r:id="rId78"/>
          <w:footerReference w:type="default" r:id="rId79"/>
          <w:pgSz w:w="12240" w:h="15840"/>
          <w:pgMar w:header="90" w:footer="21" w:top="280" w:bottom="220" w:left="0" w:right="180"/>
        </w:sectPr>
      </w:pPr>
    </w:p>
    <w:p>
      <w:pPr>
        <w:spacing w:line="110" w:lineRule="exact" w:before="7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500" w:lineRule="atLeas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9.950pt;margin-top:3.996584pt;width:189.5359pt;height:65.514526pt;mso-position-horizontal-relative:page;mso-position-vertical-relative:paragraph;z-index:-13516" coordorigin="199,80" coordsize="3791,1310">
            <v:group style="position:absolute;left:250;top:124;width:3676;height:2" coordorigin="250,124" coordsize="3676,2">
              <v:shape style="position:absolute;left:250;top:124;width:3676;height:2" coordorigin="250,124" coordsize="3676,0" path="m250,124l3927,124e" filled="f" stroked="t" strokeweight=".73pt" strokecolor="#E6E6E6">
                <v:path arrowok="t"/>
              </v:shape>
            </v:group>
            <v:group style="position:absolute;left:3927;top:125;width:22;height:5" coordorigin="3927,125" coordsize="22,5">
              <v:shape style="position:absolute;left:3927;top:125;width:22;height:5" coordorigin="3927,125" coordsize="22,5" path="m3927,130l3949,125e" filled="f" stroked="t" strokeweight="1.259pt" strokecolor="#E6E6E6">
                <v:path arrowok="t"/>
              </v:shape>
            </v:group>
            <v:group style="position:absolute;left:3968;top:93;width:7;height:14" coordorigin="3968,93" coordsize="7,14">
              <v:shape style="position:absolute;left:3968;top:93;width:7;height:14" coordorigin="3968,93" coordsize="7,14" path="m3968,107l3976,93e" filled="f" stroked="t" strokeweight="1.259pt" strokecolor="#E6E6E6">
                <v:path arrowok="t"/>
              </v:shape>
            </v:group>
            <v:group style="position:absolute;left:250;top:162;width:3676;height:2" coordorigin="250,162" coordsize="3676,2">
              <v:shape style="position:absolute;left:250;top:162;width:3676;height:2" coordorigin="250,162" coordsize="3676,0" path="m250,162l3927,162e" filled="f" stroked="t" strokeweight=".73pt" strokecolor="#E6E6E6">
                <v:path arrowok="t"/>
              </v:shape>
            </v:group>
            <v:group style="position:absolute;left:3972;top:183;width:5;height:22" coordorigin="3972,183" coordsize="5,22">
              <v:shape style="position:absolute;left:3972;top:183;width:5;height:22" coordorigin="3972,183" coordsize="5,22" path="m3977,206l3972,184,3972,183e" filled="f" stroked="t" strokeweight="1.259pt" strokecolor="#E6E6E6">
                <v:path arrowok="t"/>
              </v:shape>
            </v:group>
            <v:group style="position:absolute;left:250;top:628;width:3676;height:2" coordorigin="250,628" coordsize="3676,2">
              <v:shape style="position:absolute;left:250;top:628;width:3676;height:2" coordorigin="250,628" coordsize="3676,0" path="m250,628l3927,628e" filled="f" stroked="t" strokeweight=".729pt" strokecolor="#E6E6E6">
                <v:path arrowok="t"/>
              </v:shape>
            </v:group>
            <v:group style="position:absolute;left:3969;top:596;width:6;height:13" coordorigin="3969,596" coordsize="6,13">
              <v:shape style="position:absolute;left:3969;top:596;width:6;height:13" coordorigin="3969,596" coordsize="6,13" path="m3969,609l3976,596e" filled="f" stroked="t" strokeweight="1.259pt" strokecolor="#E6E6E6">
                <v:path arrowok="t"/>
              </v:shape>
            </v:group>
            <v:group style="position:absolute;left:206;top:206;width:2;height:378" coordorigin="206,206" coordsize="2,378">
              <v:shape style="position:absolute;left:206;top:206;width:2;height:378" coordorigin="206,206" coordsize="0,378" path="m206,206l206,583e" filled="f" stroked="t" strokeweight=".73pt" strokecolor="#E6E6E6">
                <v:path arrowok="t"/>
              </v:shape>
            </v:group>
            <v:group style="position:absolute;left:3971;top:206;width:2;height:378" coordorigin="3971,206" coordsize="2,378">
              <v:shape style="position:absolute;left:3971;top:206;width:2;height:378" coordorigin="3971,206" coordsize="0,378" path="m3971,206l3971,583e" filled="f" stroked="t" strokeweight=".73pt" strokecolor="#E6E6E6">
                <v:path arrowok="t"/>
              </v:shape>
            </v:group>
            <v:group style="position:absolute;left:250;top:665;width:3676;height:2" coordorigin="250,665" coordsize="3676,2">
              <v:shape style="position:absolute;left:250;top:665;width:3676;height:2" coordorigin="250,665" coordsize="3676,0" path="m250,665l3927,665e" filled="f" stroked="t" strokeweight=".73pt" strokecolor="#E6E6E6">
                <v:path arrowok="t"/>
              </v:shape>
            </v:group>
            <v:group style="position:absolute;left:229;top:659;width:22;height:5" coordorigin="229,659" coordsize="22,5">
              <v:shape style="position:absolute;left:229;top:659;width:22;height:5" coordorigin="229,659" coordsize="22,5" path="m250,659l229,664e" filled="f" stroked="t" strokeweight="1.259pt" strokecolor="#E6E6E6">
                <v:path arrowok="t"/>
              </v:shape>
            </v:group>
            <v:group style="position:absolute;left:3970;top:685;width:7;height:24" coordorigin="3970,685" coordsize="7,24">
              <v:shape style="position:absolute;left:3970;top:685;width:7;height:24" coordorigin="3970,685" coordsize="7,24" path="m3977,709l3972,688,3970,685e" filled="f" stroked="t" strokeweight="1.259pt" strokecolor="#E6E6E6">
                <v:path arrowok="t"/>
              </v:shape>
            </v:group>
            <v:group style="position:absolute;left:3939;top:661;width:14;height:7" coordorigin="3939,661" coordsize="14,7">
              <v:shape style="position:absolute;left:3939;top:661;width:14;height:7" coordorigin="3939,661" coordsize="14,7" path="m3954,668l3939,661e" filled="f" stroked="t" strokeweight="1.259pt" strokecolor="#E6E6E6">
                <v:path arrowok="t"/>
              </v:shape>
            </v:group>
            <v:group style="position:absolute;left:250;top:1383;width:3676;height:2" coordorigin="250,1383" coordsize="3676,2">
              <v:shape style="position:absolute;left:250;top:1383;width:3676;height:2" coordorigin="250,1383" coordsize="3676,0" path="m250,1383l3927,1383e" filled="f" stroked="t" strokeweight=".729pt" strokecolor="#E6E6E6">
                <v:path arrowok="t"/>
              </v:shape>
            </v:group>
            <v:group style="position:absolute;left:3968;top:1352;width:8;height:15" coordorigin="3968,1352" coordsize="8,15">
              <v:shape style="position:absolute;left:3968;top:1352;width:8;height:15" coordorigin="3968,1352" coordsize="8,15" path="m3968,1366l3976,1352e" filled="f" stroked="t" strokeweight="1.259pt" strokecolor="#E6E6E6">
                <v:path arrowok="t"/>
              </v:shape>
            </v:group>
            <v:group style="position:absolute;left:206;top:709;width:2;height:630" coordorigin="206,709" coordsize="2,630">
              <v:shape style="position:absolute;left:206;top:709;width:2;height:630" coordorigin="206,709" coordsize="0,630" path="m206,709l206,1339e" filled="f" stroked="t" strokeweight=".73pt" strokecolor="#E6E6E6">
                <v:path arrowok="t"/>
              </v:shape>
            </v:group>
            <v:group style="position:absolute;left:3971;top:709;width:2;height:630" coordorigin="3971,709" coordsize="2,630">
              <v:shape style="position:absolute;left:3971;top:709;width:2;height:630" coordorigin="3971,709" coordsize="0,630" path="m3971,709l3971,1339e" filled="f" stroked="t" strokeweight=".73pt" strokecolor="#E6E6E6">
                <v:path arrowok="t"/>
              </v:shape>
            </v:group>
            <w10:wrap type="none"/>
          </v:group>
        </w:pict>
      </w:r>
      <w:hyperlink w:history="true" w:anchor="_bookmark6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6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pStyle w:val="BodyText"/>
        <w:spacing w:before="22"/>
        <w:ind w:left="401" w:right="0"/>
        <w:jc w:val="left"/>
        <w:rPr>
          <w:rFonts w:ascii="Arial" w:hAnsi="Arial" w:cs="Arial" w:eastAsia="Arial"/>
        </w:rPr>
      </w:pPr>
      <w:hyperlink w:history="true" w:anchor="_bookmark6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30" w:lineRule="exact" w:before="2"/>
        <w:rPr>
          <w:sz w:val="13"/>
          <w:szCs w:val="13"/>
        </w:rPr>
      </w:pPr>
      <w:r>
        <w:rPr/>
        <w:br w:type="column"/>
      </w:r>
      <w:r>
        <w:rPr>
          <w:sz w:val="13"/>
          <w:szCs w:val="13"/>
        </w:rPr>
      </w:r>
    </w:p>
    <w:p>
      <w:pPr>
        <w:numPr>
          <w:ilvl w:val="0"/>
          <w:numId w:val="5"/>
        </w:numPr>
        <w:tabs>
          <w:tab w:pos="829" w:val="left" w:leader="none"/>
        </w:tabs>
        <w:ind w:left="829" w:right="0" w:hanging="428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&lt;!DOCTYPE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2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html&gt;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5"/>
        </w:numPr>
        <w:tabs>
          <w:tab w:pos="829" w:val="left" w:leader="none"/>
        </w:tabs>
        <w:spacing w:before="6"/>
        <w:ind w:left="829" w:right="0" w:hanging="428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&lt;html&gt;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5"/>
        </w:numPr>
        <w:tabs>
          <w:tab w:pos="1232" w:val="left" w:leader="none"/>
        </w:tabs>
        <w:spacing w:before="6"/>
        <w:ind w:left="1232" w:right="0" w:hanging="831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&lt;head&gt;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5"/>
        </w:numPr>
        <w:tabs>
          <w:tab w:pos="1635" w:val="left" w:leader="none"/>
        </w:tabs>
        <w:spacing w:before="6"/>
        <w:ind w:left="1635" w:right="0" w:hanging="1234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&lt;title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9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Hell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7"/>
          <w:w w:val="100"/>
          <w:sz w:val="16"/>
          <w:szCs w:val="16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&lt;/title&gt;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5"/>
        </w:numPr>
        <w:tabs>
          <w:tab w:pos="1232" w:val="left" w:leader="none"/>
        </w:tabs>
        <w:spacing w:before="6"/>
        <w:ind w:left="1232" w:right="0" w:hanging="831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&lt;/head&gt;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5"/>
        </w:numPr>
        <w:tabs>
          <w:tab w:pos="1232" w:val="left" w:leader="none"/>
        </w:tabs>
        <w:spacing w:before="6"/>
        <w:ind w:left="1232" w:right="0" w:hanging="831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&lt;body&gt;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5"/>
        </w:numPr>
        <w:tabs>
          <w:tab w:pos="1635" w:val="left" w:leader="none"/>
        </w:tabs>
        <w:spacing w:before="6"/>
        <w:ind w:left="1635" w:right="0" w:hanging="1234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&lt;p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Hello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4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Worl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7"/>
          <w:w w:val="100"/>
          <w:sz w:val="16"/>
          <w:szCs w:val="16"/>
        </w:rPr>
        <w:t>d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&lt;/p&gt;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5"/>
        </w:numPr>
        <w:tabs>
          <w:tab w:pos="1232" w:val="left" w:leader="none"/>
        </w:tabs>
        <w:spacing w:before="6"/>
        <w:ind w:left="1232" w:right="0" w:hanging="831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&lt;/body&gt;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5"/>
        </w:numPr>
        <w:tabs>
          <w:tab w:pos="829" w:val="left" w:leader="none"/>
        </w:tabs>
        <w:spacing w:before="6"/>
        <w:ind w:left="829" w:right="0" w:hanging="428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/>
        <w:pict>
          <v:group style="position:absolute;margin-left:226.684998pt;margin-top:30.636461pt;width:375.565pt;height:144.531pt;mso-position-horizontal-relative:page;mso-position-vertical-relative:paragraph;z-index:-13512" coordorigin="4534,613" coordsize="7511,2891">
            <v:group style="position:absolute;left:4544;top:623;width:7491;height:2871" coordorigin="4544,623" coordsize="7491,2871">
              <v:shape style="position:absolute;left:4544;top:623;width:7491;height:2871" coordorigin="4544,623" coordsize="7491,2871" path="m11985,623l4594,623,4572,628,4555,641,4545,660,4544,673,4544,3493,12035,3493,12035,673,12030,651,12017,634,11997,624,11985,623xe" filled="t" fillcolor="#F5F5F5" stroked="f">
                <v:path arrowok="t"/>
                <v:fill type="solid"/>
              </v:shape>
            </v:group>
            <v:group style="position:absolute;left:4594;top:629;width:7391;height:2" coordorigin="4594,629" coordsize="7391,2">
              <v:shape style="position:absolute;left:4594;top:629;width:7391;height:2" coordorigin="4594,629" coordsize="7391,0" path="m4594,629l11985,629e" filled="f" stroked="t" strokeweight=".73pt" strokecolor="#E4E4E4">
                <v:path arrowok="t"/>
              </v:shape>
            </v:group>
            <v:group style="position:absolute;left:4550;top:673;width:2;height:2820" coordorigin="4550,673" coordsize="2,2820">
              <v:shape style="position:absolute;left:4550;top:673;width:2;height:2820" coordorigin="4550,673" coordsize="0,2820" path="m4550,673l4550,3493e" filled="f" stroked="t" strokeweight=".73pt" strokecolor="#E4E4E4">
                <v:path arrowok="t"/>
              </v:shape>
            </v:group>
            <v:group style="position:absolute;left:12029;top:673;width:2;height:2820" coordorigin="12029,673" coordsize="2,2820">
              <v:shape style="position:absolute;left:12029;top:673;width:2;height:2820" coordorigin="12029,673" coordsize="0,2820" path="m12029,673l12029,3493e" filled="f" stroked="t" strokeweight=".73pt" strokecolor="#E4E4E4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&lt;/html&gt;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  <w:sz w:val="16"/>
          <w:szCs w:val="16"/>
        </w:rPr>
        <w:sectPr>
          <w:type w:val="continuous"/>
          <w:pgSz w:w="12240" w:h="15840"/>
          <w:pgMar w:top="280" w:bottom="220" w:left="0" w:right="180"/>
          <w:cols w:num="2" w:equalWidth="0">
            <w:col w:w="3684" w:space="710"/>
            <w:col w:w="7666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5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spacing w:before="24"/>
        <w:ind w:left="5085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public/HelloWorld.html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after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population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7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1"/>
          <w:numId w:val="5"/>
        </w:numPr>
        <w:tabs>
          <w:tab w:pos="4543" w:val="left" w:leader="none"/>
        </w:tabs>
        <w:ind w:left="4543" w:right="0" w:hanging="34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299.502258pt;width:375.613763pt;height:287.182pt;mso-position-horizontal-relative:page;mso-position-vertical-relative:paragraph;z-index:-13493" coordorigin="4534,-5990" coordsize="7512,5744">
            <v:group style="position:absolute;left:4544;top:-5975;width:7491;height:5716" coordorigin="4544,-5975" coordsize="7491,5716">
              <v:shape style="position:absolute;left:4544;top:-5975;width:7491;height:5716" coordorigin="4544,-5975" coordsize="7491,5716" path="m12035,-5975l4544,-5975,4544,-309,4549,-288,4562,-271,4581,-261,4594,-259,11985,-259,12006,-264,12023,-277,12033,-297,12035,-309,12035,-5975xe" filled="t" fillcolor="#F5F5F5" stroked="f">
                <v:path arrowok="t"/>
                <v:fill type="solid"/>
              </v:shape>
            </v:group>
            <v:group style="position:absolute;left:4594;top:-265;width:7391;height:2" coordorigin="4594,-265" coordsize="7391,2">
              <v:shape style="position:absolute;left:4594;top:-265;width:7391;height:2" coordorigin="4594,-265" coordsize="7391,0" path="m4594,-265l11985,-265e" filled="f" stroked="t" strokeweight=".73pt" strokecolor="#E4E4E4">
                <v:path arrowok="t"/>
              </v:shape>
            </v:group>
            <v:group style="position:absolute;left:4563;top:-270;width:18;height:9" coordorigin="4563,-270" coordsize="18,9">
              <v:shape style="position:absolute;left:4563;top:-270;width:18;height:9" coordorigin="4563,-270" coordsize="18,9" path="m4563,-270l4581,-261e" filled="f" stroked="t" strokeweight="1.259pt" strokecolor="#E4E4E4">
                <v:path arrowok="t"/>
              </v:shape>
            </v:group>
            <v:group style="position:absolute;left:11985;top:-265;width:23;height:6" coordorigin="11985,-265" coordsize="23,6">
              <v:shape style="position:absolute;left:11985;top:-265;width:23;height:6" coordorigin="11985,-265" coordsize="23,6" path="m11985,-259l12006,-264e" filled="f" stroked="t" strokeweight="1.259pt" strokecolor="#E4E4E4">
                <v:path arrowok="t"/>
              </v:shape>
            </v:group>
            <v:group style="position:absolute;left:4550;top:-5983;width:2;height:5673" coordorigin="4550,-5983" coordsize="2,5673">
              <v:shape style="position:absolute;left:4550;top:-5983;width:2;height:5673" coordorigin="4550,-5983" coordsize="0,5673" path="m4550,-5983l4550,-309e" filled="f" stroked="t" strokeweight=".73pt" strokecolor="#E4E4E4">
                <v:path arrowok="t"/>
              </v:shape>
            </v:group>
            <v:group style="position:absolute;left:12029;top:-5983;width:2;height:5673" coordorigin="12029,-5983" coordsize="2,5673">
              <v:shape style="position:absolute;left:12029;top:-5983;width:2;height:5673" coordorigin="12029,-5983" coordsize="0,5673" path="m12029,-5983l12029,-309e" filled="f" stroked="t" strokeweight=".73pt" strokecolor="#E4E4E4">
                <v:path arrowok="t"/>
              </v:shape>
            </v:group>
            <v:group style="position:absolute;left:4795;top:-5962;width:7114;height:5011" coordorigin="4795,-5962" coordsize="7114,5011">
              <v:shape style="position:absolute;left:4795;top:-5962;width:7114;height:5011" coordorigin="4795,-5962" coordsize="7114,5011" path="m4795,-5962l11909,-5962,11909,-951,4795,-951,4795,-5962xe" filled="t" fillcolor="#FFFFFF" stroked="f">
                <v:path arrowok="t"/>
                <v:fill type="solid"/>
              </v:shape>
            </v:group>
            <v:group style="position:absolute;left:4795;top:-958;width:7114;height:2" coordorigin="4795,-958" coordsize="7114,2">
              <v:shape style="position:absolute;left:4795;top:-958;width:7114;height:2" coordorigin="4795,-958" coordsize="7114,0" path="m4795,-958l11909,-958e" filled="f" stroked="t" strokeweight=".729pt" strokecolor="#000000">
                <v:path arrowok="t"/>
              </v:shape>
            </v:group>
            <v:group style="position:absolute;left:4802;top:-5962;width:2;height:5011" coordorigin="4802,-5962" coordsize="2,5011">
              <v:shape style="position:absolute;left:4802;top:-5962;width:2;height:5011" coordorigin="4802,-5962" coordsize="0,5011" path="m4802,-5962l4802,-951e" filled="f" stroked="t" strokeweight=".729pt" strokecolor="#000000">
                <v:path arrowok="t"/>
              </v:shape>
            </v:group>
            <v:group style="position:absolute;left:11903;top:-5962;width:2;height:5011" coordorigin="11903,-5962" coordsize="2,5011">
              <v:shape style="position:absolute;left:11903;top:-5962;width:2;height:5011" coordorigin="11903,-5962" coordsize="0,5011" path="m11903,-5962l11903,-951e" filled="f" stroked="t" strokeweight=".729pt" strokecolor="#000000">
                <v:path arrowok="t"/>
              </v:shape>
              <v:shape style="position:absolute;left:4858;top:-5900;width:6988;height:4885" type="#_x0000_t75">
                <v:imagedata r:id="rId101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public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directory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your_site.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40" w:lineRule="exact" w:before="1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before="74"/>
        <w:ind w:left="0" w:right="2145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322" w:lineRule="auto"/>
        <w:ind w:left="4669" w:right="3476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user_1@codelearn:~/your_site/public$</w:t>
      </w:r>
      <w:r>
        <w:rPr>
          <w:rFonts w:ascii="Consolas" w:hAnsi="Consolas" w:cs="Consolas" w:eastAsia="Consolas"/>
          <w:b w:val="0"/>
          <w:bCs w:val="0"/>
          <w:color w:val="303030"/>
          <w:spacing w:val="4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cd</w:t>
      </w:r>
      <w:r>
        <w:rPr>
          <w:rFonts w:ascii="Consolas" w:hAnsi="Consolas" w:cs="Consolas" w:eastAsia="Consolas"/>
          <w:b w:val="0"/>
          <w:bCs w:val="0"/>
          <w:color w:val="303030"/>
          <w:spacing w:val="4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..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user_1@codelearn:~/your_site$</w:t>
      </w:r>
      <w:r>
        <w:rPr>
          <w:rFonts w:ascii="Consolas" w:hAnsi="Consolas" w:cs="Consolas" w:eastAsia="Consolas"/>
          <w:b w:val="0"/>
          <w:bCs w:val="0"/>
          <w:color w:val="303030"/>
          <w:spacing w:val="4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303030"/>
          <w:spacing w:val="3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server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20" w:lineRule="exact" w:before="1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1"/>
          <w:numId w:val="5"/>
        </w:numPr>
        <w:tabs>
          <w:tab w:pos="4543" w:val="left" w:leader="none"/>
        </w:tabs>
        <w:spacing w:line="245" w:lineRule="auto"/>
        <w:ind w:left="4543" w:right="119" w:hanging="34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59.409286pt;width:375.565pt;height:53.249pt;mso-position-horizontal-relative:page;mso-position-vertical-relative:paragraph;z-index:-13492" coordorigin="4534,-1188" coordsize="7511,1065">
            <v:group style="position:absolute;left:4544;top:-889;width:7491;height:755" coordorigin="4544,-889" coordsize="7491,755">
              <v:shape style="position:absolute;left:4544;top:-889;width:7491;height:755" coordorigin="4544,-889" coordsize="7491,755" path="m11985,-889l4594,-889,4572,-884,4555,-870,4545,-851,4544,-838,4544,-184,4549,-162,4562,-145,4581,-135,4594,-133,11985,-133,12006,-138,12023,-151,12033,-171,12035,-184,12035,-838,12030,-860,12017,-877,11997,-887,11985,-889xe" filled="t" fillcolor="#F5F5F5" stroked="f">
                <v:path arrowok="t"/>
                <v:fill type="solid"/>
              </v:shape>
            </v:group>
            <v:group style="position:absolute;left:4594;top:-882;width:7391;height:2" coordorigin="4594,-882" coordsize="7391,2">
              <v:shape style="position:absolute;left:4594;top:-882;width:7391;height:2" coordorigin="4594,-882" coordsize="7391,0" path="m4594,-882l11985,-882e" filled="f" stroked="t" strokeweight=".73pt" strokecolor="#000000">
                <v:path arrowok="t"/>
              </v:shape>
            </v:group>
            <v:group style="position:absolute;left:4575;top:-889;width:19;height:4" coordorigin="4575,-889" coordsize="19,4">
              <v:shape style="position:absolute;left:4575;top:-889;width:19;height:4" coordorigin="4575,-889" coordsize="19,4" path="m4594,-889l4575,-884e" filled="f" stroked="t" strokeweight="1.259pt" strokecolor="#000000">
                <v:path arrowok="t"/>
              </v:shape>
            </v:group>
            <v:group style="position:absolute;left:4594;top:-139;width:7391;height:2" coordorigin="4594,-139" coordsize="7391,2">
              <v:shape style="position:absolute;left:4594;top:-139;width:7391;height:2" coordorigin="4594,-139" coordsize="7391,0" path="m4594,-139l11985,-139e" filled="f" stroked="t" strokeweight=".729pt" strokecolor="#000000">
                <v:path arrowok="t"/>
              </v:shape>
            </v:group>
            <v:group style="position:absolute;left:4550;top:-838;width:2;height:655" coordorigin="4550,-838" coordsize="2,655">
              <v:shape style="position:absolute;left:4550;top:-838;width:2;height:655" coordorigin="4550,-838" coordsize="0,655" path="m4550,-838l4550,-184e" filled="f" stroked="t" strokeweight=".73pt" strokecolor="#000000">
                <v:path arrowok="t"/>
              </v:shape>
            </v:group>
            <v:group style="position:absolute;left:12029;top:-838;width:2;height:655" coordorigin="12029,-838" coordsize="2,655">
              <v:shape style="position:absolute;left:12029;top:-838;width:2;height:655" coordorigin="12029,-838" coordsize="0,655" path="m12029,-838l12029,-184e" filled="f" stroked="t" strokeweight=".73pt" strokecolor="#000000">
                <v:path arrowok="t"/>
              </v:shape>
            </v:group>
            <v:group style="position:absolute;left:4544;top:-1178;width:718;height:252" coordorigin="4544,-1178" coordsize="718,252">
              <v:shape style="position:absolute;left:4544;top:-1178;width:718;height:252" coordorigin="4544,-1178" coordsize="718,252" path="m5224,-1178l4581,-1178,4560,-1172,4547,-1155,4544,-1140,4544,-964,4550,-943,4567,-929,4581,-926,5224,-926,5245,-933,5258,-949,5261,-964,5261,-1140,5255,-1162,5238,-1175,5224,-1178xe" filled="t" fillcolor="#F7F7F9" stroked="f">
                <v:path arrowok="t"/>
                <v:fill type="solid"/>
              </v:shape>
            </v:group>
            <v:group style="position:absolute;left:4581;top:-1172;width:642;height:2" coordorigin="4581,-1172" coordsize="642,2">
              <v:shape style="position:absolute;left:4581;top:-1172;width:642;height:2" coordorigin="4581,-1172" coordsize="642,0" path="m4581,-1172l5224,-1172e" filled="f" stroked="t" strokeweight=".729pt" strokecolor="#E1E1E8">
                <v:path arrowok="t"/>
              </v:shape>
            </v:group>
            <v:group style="position:absolute;left:4581;top:-933;width:642;height:2" coordorigin="4581,-933" coordsize="642,2">
              <v:shape style="position:absolute;left:4581;top:-933;width:642;height:2" coordorigin="4581,-933" coordsize="642,0" path="m4581,-933l5224,-933e" filled="f" stroked="t" strokeweight=".73pt" strokecolor="#E1E1E8">
                <v:path arrowok="t"/>
              </v:shape>
            </v:group>
            <v:group style="position:absolute;left:5224;top:-933;width:21;height:6" coordorigin="5224,-933" coordsize="21,6">
              <v:shape style="position:absolute;left:5224;top:-933;width:21;height:6" coordorigin="5224,-933" coordsize="21,6" path="m5224,-926l5245,-933e" filled="f" stroked="t" strokeweight="1.259pt" strokecolor="#E1E1E8">
                <v:path arrowok="t"/>
              </v:shape>
            </v:group>
            <v:group style="position:absolute;left:4550;top:-1140;width:2;height:176" coordorigin="4550,-1140" coordsize="2,176">
              <v:shape style="position:absolute;left:4550;top:-1140;width:2;height:176" coordorigin="4550,-1140" coordsize="0,176" path="m4550,-1140l4550,-964e" filled="f" stroked="t" strokeweight=".73pt" strokecolor="#E1E1E8">
                <v:path arrowok="t"/>
              </v:shape>
            </v:group>
            <v:group style="position:absolute;left:5255;top:-1140;width:2;height:176" coordorigin="5255,-1140" coordsize="2,176">
              <v:shape style="position:absolute;left:5255;top:-1140;width:2;height:176" coordorigin="5255,-1140" coordsize="0,176" path="m5255,-1140l5255,-964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68.253311pt;width:391.303pt;height:280.0074pt;mso-position-horizontal-relative:page;mso-position-vertical-relative:paragraph;z-index:-13491" coordorigin="4219,1365" coordsize="7826,5600">
            <v:group style="position:absolute;left:4229;top:1378;width:7806;height:5578" coordorigin="4229,1378" coordsize="7806,5578">
              <v:shape style="position:absolute;left:4229;top:1378;width:7806;height:5578" coordorigin="4229,1378" coordsize="7806,5578" path="m11985,1378l4279,1378,4258,1383,4240,1396,4231,1415,4229,1428,4229,6955,12035,6955,12035,1428,12030,1406,12017,1389,11997,1379,11985,1378xe" filled="t" fillcolor="#F5F5F5" stroked="f">
                <v:path arrowok="t"/>
                <v:fill type="solid"/>
              </v:shape>
            </v:group>
            <v:group style="position:absolute;left:4279;top:1384;width:7705;height:2" coordorigin="4279,1384" coordsize="7705,2">
              <v:shape style="position:absolute;left:4279;top:1384;width:7705;height:2" coordorigin="4279,1384" coordsize="7705,0" path="m4279,1384l11985,1384e" filled="f" stroked="t" strokeweight=".73pt" strokecolor="#E4E4E4">
                <v:path arrowok="t"/>
              </v:shape>
            </v:group>
            <v:group style="position:absolute;left:4273;top:1378;width:6;height:2" coordorigin="4273,1378" coordsize="6,2">
              <v:shape style="position:absolute;left:4273;top:1378;width:6;height:2" coordorigin="4273,1378" coordsize="6,1" path="m4279,1378l4273,1379e" filled="f" stroked="t" strokeweight="1.259pt" strokecolor="#E4E4E4">
                <v:path arrowok="t"/>
              </v:shape>
            </v:group>
            <v:group style="position:absolute;left:4235;top:1428;width:2;height:5527" coordorigin="4235,1428" coordsize="2,5527">
              <v:shape style="position:absolute;left:4235;top:1428;width:2;height:5527" coordorigin="4235,1428" coordsize="0,5527" path="m4235,1428l4235,6955e" filled="f" stroked="t" strokeweight=".73pt" strokecolor="#E4E4E4">
                <v:path arrowok="t"/>
              </v:shape>
            </v:group>
            <v:group style="position:absolute;left:12029;top:1428;width:2;height:5527" coordorigin="12029,1428" coordsize="2,5527">
              <v:shape style="position:absolute;left:12029;top:1428;width:2;height:5527" coordorigin="12029,1428" coordsize="0,5527" path="m12029,1428l12029,6955e" filled="f" stroked="t" strokeweight=".73pt" strokecolor="#E4E4E4">
                <v:path arrowok="t"/>
              </v:shape>
            </v:group>
            <v:group style="position:absolute;left:4481;top:1629;width:7428;height:4772" coordorigin="4481,1629" coordsize="7428,4772">
              <v:shape style="position:absolute;left:4481;top:1629;width:7428;height:4772" coordorigin="4481,1629" coordsize="7428,4772" path="m4481,1629l11909,1629,11909,6401,4481,6401,4481,1629xe" filled="t" fillcolor="#FFFFFF" stroked="f">
                <v:path arrowok="t"/>
                <v:fill type="solid"/>
              </v:shape>
            </v:group>
            <v:group style="position:absolute;left:4481;top:1636;width:7428;height:2" coordorigin="4481,1636" coordsize="7428,2">
              <v:shape style="position:absolute;left:4481;top:1636;width:7428;height:2" coordorigin="4481,1636" coordsize="7428,0" path="m4481,1636l11909,1636e" filled="f" stroked="t" strokeweight=".729pt" strokecolor="#000000">
                <v:path arrowok="t"/>
              </v:shape>
            </v:group>
            <v:group style="position:absolute;left:4481;top:6395;width:7428;height:2" coordorigin="4481,6395" coordsize="7428,2">
              <v:shape style="position:absolute;left:4481;top:6395;width:7428;height:2" coordorigin="4481,6395" coordsize="7428,0" path="m4481,6395l11909,6395e" filled="f" stroked="t" strokeweight=".729pt" strokecolor="#000000">
                <v:path arrowok="t"/>
              </v:shape>
            </v:group>
            <v:group style="position:absolute;left:4487;top:1629;width:2;height:4772" coordorigin="4487,1629" coordsize="2,4772">
              <v:shape style="position:absolute;left:4487;top:1629;width:2;height:4772" coordorigin="4487,1629" coordsize="0,4772" path="m4487,1629l4487,6401e" filled="f" stroked="t" strokeweight=".73pt" strokecolor="#000000">
                <v:path arrowok="t"/>
              </v:shape>
            </v:group>
            <v:group style="position:absolute;left:11903;top:1629;width:2;height:4772" coordorigin="11903,1629" coordsize="2,4772">
              <v:shape style="position:absolute;left:11903;top:1629;width:2;height:4772" coordorigin="11903,1629" coordsize="0,4772" path="m11903,1629l11903,6401e" filled="f" stroked="t" strokeweight=".729pt" strokecolor="#000000">
                <v:path arrowok="t"/>
              </v:shape>
              <v:shape style="position:absolute;left:4544;top:1692;width:7302;height:4646" type="#_x0000_t75">
                <v:imagedata r:id="rId102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Navigate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'Helloworld.html'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(without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quotes,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sensitive)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field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next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http://localhost:3000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press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button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HelloWorld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5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6910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Helloworl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</w:rPr>
        <w:sectPr>
          <w:pgSz w:w="12240" w:h="15840"/>
          <w:pgMar w:header="90" w:footer="21" w:top="280" w:bottom="220" w:left="0" w:right="300"/>
        </w:sectPr>
      </w:pPr>
    </w:p>
    <w:p>
      <w:pPr>
        <w:spacing w:line="140" w:lineRule="exact" w:before="3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216" w:val="left" w:leader="none"/>
        </w:tabs>
        <w:spacing w:before="39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488804pt;width:592.75pt;height:52.75pt;mso-position-horizontal-relative:page;mso-position-vertical-relative:paragraph;z-index:-13490" coordorigin="190,830" coordsize="11855,1055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6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3pt" strokecolor="#E4E4E4">
                <v:path arrowok="t"/>
              </v:shape>
            </v:group>
            <v:group style="position:absolute;left:229;top:842;width:22;height:5" coordorigin="229,842" coordsize="22,5">
              <v:shape style="position:absolute;left:229;top:842;width:22;height:5" coordorigin="229,842" coordsize="22,5" path="m250,842l229,847e" filled="f" stroked="t" strokeweight="1.259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29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-25.990196pt;width:391.303pt;height:8.304pt;mso-position-horizontal-relative:page;mso-position-vertical-relative:paragraph;z-index:-13489" coordorigin="4219,-520" coordsize="7826,166">
            <v:group style="position:absolute;left:4229;top:-505;width:7806;height:138" coordorigin="4229,-505" coordsize="7806,138">
              <v:shape style="position:absolute;left:4229;top:-505;width:7806;height:138" coordorigin="4229,-505" coordsize="7806,138" path="m12035,-505l4229,-505,4229,-417,4234,-395,4247,-378,4267,-368,4279,-366,11985,-366,12006,-371,12023,-385,12033,-404,12035,-417,12035,-505xe" filled="t" fillcolor="#F5F5F5" stroked="f">
                <v:path arrowok="t"/>
                <v:fill type="solid"/>
              </v:shape>
            </v:group>
            <v:group style="position:absolute;left:4279;top:-373;width:7705;height:2" coordorigin="4279,-373" coordsize="7705,2">
              <v:shape style="position:absolute;left:4279;top:-373;width:7705;height:2" coordorigin="4279,-373" coordsize="7705,0" path="m4279,-373l11985,-373e" filled="f" stroked="t" strokeweight=".73pt" strokecolor="#E4E4E4">
                <v:path arrowok="t"/>
              </v:shape>
            </v:group>
            <v:group style="position:absolute;left:4259;top:-372;width:7;height:4" coordorigin="4259,-372" coordsize="7,4">
              <v:shape style="position:absolute;left:4259;top:-372;width:7;height:4" coordorigin="4259,-372" coordsize="7,4" path="m4260,-371l4267,-368e" filled="f" stroked="t" strokeweight="1.259pt" strokecolor="#E4E4E4">
                <v:path arrowok="t"/>
              </v:shape>
            </v:group>
            <v:group style="position:absolute;left:11985;top:-371;width:22;height:5" coordorigin="11985,-371" coordsize="22,5">
              <v:shape style="position:absolute;left:11985;top:-371;width:22;height:5" coordorigin="11985,-371" coordsize="22,5" path="m11985,-366l12006,-371e" filled="f" stroked="t" strokeweight="1.259pt" strokecolor="#E4E4E4">
                <v:path arrowok="t"/>
              </v:shape>
            </v:group>
            <v:group style="position:absolute;left:4235;top:-513;width:2;height:96" coordorigin="4235,-513" coordsize="2,96">
              <v:shape style="position:absolute;left:4235;top:-513;width:2;height:96" coordorigin="4235,-513" coordsize="0,96" path="m4235,-513l4235,-417e" filled="f" stroked="t" strokeweight=".73pt" strokecolor="#E4E4E4">
                <v:path arrowok="t"/>
              </v:shape>
            </v:group>
            <v:group style="position:absolute;left:12029;top:-513;width:2;height:96" coordorigin="12029,-513" coordsize="2,96">
              <v:shape style="position:absolute;left:12029;top:-513;width:2;height:96" coordorigin="12029,-513" coordsize="0,96" path="m12029,-513l12029,-417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9.106949pt;margin-top:-2.577595pt;width:49.362048pt;height:1.328737pt;mso-position-horizontal-relative:page;mso-position-vertical-relative:paragraph;z-index:-13488" coordorigin="4382,-52" coordsize="987,27">
            <v:group style="position:absolute;left:4418;top:-33;width:944;height:2" coordorigin="4418,-33" coordsize="944,2">
              <v:shape style="position:absolute;left:4418;top:-33;width:944;height:2" coordorigin="4418,-33" coordsize="944,0" path="m4418,-33l5362,-33e" filled="f" stroked="t" strokeweight=".73pt" strokecolor="#DEDEDE">
                <v:path arrowok="t"/>
              </v:shape>
            </v:group>
            <v:group style="position:absolute;left:4395;top:-39;width:23;height:2" coordorigin="4395,-39" coordsize="23,2">
              <v:shape style="position:absolute;left:4395;top:-39;width:23;height:2" coordorigin="4395,-39" coordsize="23,1" path="m4418,-39l4395,-3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9.336121pt;margin-top:17.378832pt;width:51.197255pt;height:1.447273pt;mso-position-horizontal-relative:page;mso-position-vertical-relative:paragraph;z-index:-13487" coordorigin="4387,348" coordsize="1024,29">
            <v:group style="position:absolute;left:4418;top:358;width:944;height:2" coordorigin="4418,358" coordsize="944,2">
              <v:shape style="position:absolute;left:4418;top:358;width:944;height:2" coordorigin="4418,358" coordsize="944,0" path="m4418,358l5362,358e" filled="f" stroked="t" strokeweight=".73pt" strokecolor="#DEDEDE">
                <v:path arrowok="t"/>
              </v:shape>
            </v:group>
            <v:group style="position:absolute;left:4399;top:363;width:10;height:2" coordorigin="4399,363" coordsize="10,2">
              <v:shape style="position:absolute;left:4399;top:363;width:10;height:2" coordorigin="4399,363" coordsize="10,1" path="m4399,363l4410,364e" filled="f" stroked="t" strokeweight="1.259pt" strokecolor="#DEDEDE">
                <v:path arrowok="t"/>
              </v:shape>
            </v:group>
            <v:group style="position:absolute;left:5362;top:360;width:36;height:4" coordorigin="5362,360" coordsize="36,4">
              <v:shape style="position:absolute;left:5362;top:360;width:36;height:4" coordorigin="5362,360" coordsize="36,4" path="m5362,364l5385,363,5396,361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47006pt;margin-top:7.494805pt;width:.63pt;height:1.259pt;mso-position-horizontal-relative:page;mso-position-vertical-relative:paragraph;z-index:-13486" coordorigin="4229,150" coordsize="13,25">
            <v:shape style="position:absolute;left:4229;top:150;width:13;height:25" coordorigin="4229,150" coordsize="13,25" path="m4229,162l4242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4805pt;width:.63pt;height:1.259pt;mso-position-horizontal-relative:page;mso-position-vertical-relative:paragraph;z-index:-13485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8.990417pt;margin-top:-2.577595pt;width:33.681574pt;height:1.339321pt;mso-position-horizontal-relative:page;mso-position-vertical-relative:paragraph;z-index:-13484" coordorigin="11180,-52" coordsize="674,27">
            <v:group style="position:absolute;left:11217;top:-33;width:630;height:2" coordorigin="11217,-33" coordsize="630,2">
              <v:shape style="position:absolute;left:11217;top:-33;width:630;height:2" coordorigin="11217,-33" coordsize="630,0" path="m11217,-33l11846,-33e" filled="f" stroked="t" strokeweight=".73pt" strokecolor="#DEDEDE">
                <v:path arrowok="t"/>
              </v:shape>
            </v:group>
            <v:group style="position:absolute;left:11192;top:-39;width:24;height:2" coordorigin="11192,-39" coordsize="24,2">
              <v:shape style="position:absolute;left:11192;top:-39;width:24;height:2" coordorigin="11192,-39" coordsize="24,2" path="m11217,-39l11194,-3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8.650024pt;margin-top:17.401287pt;width:35.964229pt;height:1.424817pt;mso-position-horizontal-relative:page;mso-position-vertical-relative:paragraph;z-index:-13483" coordorigin="11173,348" coordsize="719,28">
            <v:group style="position:absolute;left:11217;top:358;width:630;height:2" coordorigin="11217,358" coordsize="630,2">
              <v:shape style="position:absolute;left:11217;top:358;width:630;height:2" coordorigin="11217,358" coordsize="630,0" path="m11217,358l11846,358e" filled="f" stroked="t" strokeweight=".73pt" strokecolor="#DEDEDE">
                <v:path arrowok="t"/>
              </v:shape>
            </v:group>
            <v:group style="position:absolute;left:11186;top:361;width:23;height:2" coordorigin="11186,361" coordsize="23,2">
              <v:shape style="position:absolute;left:11186;top:361;width:23;height:2" coordorigin="11186,361" coordsize="23,2" path="m11186,361l11208,364e" filled="f" stroked="t" strokeweight="1.259pt" strokecolor="#DEDEDE">
                <v:path arrowok="t"/>
              </v:shape>
            </v:group>
            <v:group style="position:absolute;left:11846;top:361;width:34;height:3" coordorigin="11846,361" coordsize="34,3">
              <v:shape style="position:absolute;left:11846;top:361;width:34;height:3" coordorigin="11846,361" coordsize="34,3" path="m11846,364l11869,363,11877,361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1.388977pt;margin-top:7.494805pt;width:.629pt;height:1.259pt;mso-position-horizontal-relative:page;mso-position-vertical-relative:paragraph;z-index:-13482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7.494805pt;width:.63pt;height:1.259pt;mso-position-horizontal-relative:page;mso-position-vertical-relative:paragraph;z-index:-13481" coordorigin="12022,150" coordsize="13,25">
            <v:shape style="position:absolute;left:12022;top:150;width:13;height:25" coordorigin="12022,150" coordsize="13,25" path="m12022,162l12035,162e" filled="f" stroked="t" strokeweight="1.359pt" strokecolor="#DEDEDE">
              <v:path arrowok="t"/>
            </v:shape>
            <w10:wrap type="none"/>
          </v:group>
        </w:pict>
      </w:r>
      <w:hyperlink w:history="true" w:anchor="_bookmark4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4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30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Create greetings page | Ruby on Rails Tu" w:id="13"/>
      <w:bookmarkEnd w:id="13"/>
      <w:r>
        <w:rPr/>
      </w:r>
      <w:bookmarkStart w:name="_bookmark8" w:id="14"/>
      <w:bookmarkEnd w:id="14"/>
      <w:r>
        <w:rPr/>
      </w:r>
      <w:hyperlink w:history="true" w:anchor="_bookmark8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8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ind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Tas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k</w:t>
      </w:r>
      <w:r>
        <w:rPr>
          <w:rFonts w:ascii="Arial" w:hAnsi="Arial" w:cs="Arial" w:eastAsia="Arial"/>
          <w:b w:val="0"/>
          <w:bCs w:val="0"/>
          <w:color w:val="FFFFFF"/>
          <w:spacing w:val="-4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Creat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greeting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4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page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7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12.1535pt;margin-top:-2.027927pt;width:187.3324pt;height:3.1969pt;mso-position-horizontal-relative:page;mso-position-vertical-relative:paragraph;z-index:-13480" coordorigin="243,-41" coordsize="3747,64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29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60.830994pt;margin-top:14.704073pt;width:31.476pt;height:.1pt;mso-position-horizontal-relative:page;mso-position-vertical-relative:paragraph;z-index:-13472" coordorigin="11217,294" coordsize="630,2">
            <v:shape style="position:absolute;left:11217;top:294;width:630;height:2" coordorigin="11217,294" coordsize="630,0" path="m11217,294l11846,294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354.347992pt;margin-top:14.704073pt;width:120.239pt;height:.1pt;mso-position-horizontal-relative:page;mso-position-vertical-relative:paragraph;z-index:-13468" coordorigin="7087,294" coordsize="2405,2">
            <v:shape style="position:absolute;left:7087;top:294;width:2405;height:2" coordorigin="7087,294" coordsize="2405,0" path="m7087,294l9492,294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9.635pt;margin-top:-134.49292pt;width:592.48pt;height:100.095pt;mso-position-horizontal-relative:page;mso-position-vertical-relative:paragraph;z-index:-13459" coordorigin="193,-2690" coordsize="11850,2002">
            <v:group style="position:absolute;left:200;top:-1953;width:11835;height:1259" coordorigin="200,-1953" coordsize="11835,1259">
              <v:shape style="position:absolute;left:200;top:-1953;width:11835;height:1259" coordorigin="200,-1953" coordsize="11835,1259" path="m200,-694l12035,-694,12035,-1953,200,-1953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180;width:11835;height:1473" type="#_x0000_t75">
                <v:imagedata r:id="rId105" o:title=""/>
              </v:shape>
            </v:group>
            <v:group style="position:absolute;left:200;top:-2684;width:2;height:730" coordorigin="200,-2684" coordsize="2,730">
              <v:shape style="position:absolute;left:200;top:-2684;width:2;height:730" coordorigin="200,-2684" coordsize="0,730" path="m200,-1953l200,-2684,200,-1953xe" filled="t" fillcolor="#000000" stroked="f">
                <v:path arrowok="t"/>
                <v:fill type="solid"/>
              </v:shape>
            </v:group>
            <v:group style="position:absolute;left:200;top:-2684;width:11835;height:730" coordorigin="200,-2684" coordsize="11835,730">
              <v:shape style="position:absolute;left:200;top:-2684;width:11835;height:730" coordorigin="200,-2684" coordsize="11835,730" path="m200,-1953l12035,-1953,12035,-2684,200,-2684,200,-1953xe" filled="t" fillcolor="#FAFAFA" stroked="f">
                <v:path arrowok="t"/>
                <v:fill type="solid"/>
              </v:shape>
              <v:shape style="position:absolute;left:452;top:-2633;width:630;height:630" type="#_x0000_t75">
                <v:imagedata r:id="rId106" o:title=""/>
              </v:shape>
            </v:group>
            <v:group style="position:absolute;left:2668;top:-2482;width:1561;height:252" coordorigin="2668,-2482" coordsize="1561,252">
              <v:shape style="position:absolute;left:2668;top:-2482;width:1561;height:252" coordorigin="2668,-2482" coordsize="1561,252" path="m4191,-2482l2705,-2482,2684,-2476,2671,-2459,2668,-2444,2668,-2268,2674,-2247,2691,-2233,2705,-2230,4191,-2230,4212,-2237,4226,-2253,4229,-2268,4229,-2444,4223,-2465,4206,-2479,4191,-2482xe" filled="t" fillcolor="#F8F8F8" stroked="f">
                <v:path arrowok="t"/>
                <v:fill type="solid"/>
              </v:shape>
            </v:group>
            <v:group style="position:absolute;left:2675;top:-2482;width:30;height:18" coordorigin="2675,-2482" coordsize="30,18">
              <v:shape style="position:absolute;left:2675;top:-2482;width:30;height:18" coordorigin="2675,-2482" coordsize="30,18" path="m2705,-2482l2684,-2476,2676,-2465e" filled="f" stroked="t" strokeweight="1.259pt" strokecolor="#CDCDCD">
                <v:path arrowok="t"/>
              </v:shape>
            </v:group>
            <v:group style="position:absolute;left:4212;top:-2474;width:17;height:30" coordorigin="4212,-2474" coordsize="17,30">
              <v:shape style="position:absolute;left:4212;top:-2474;width:17;height:30" coordorigin="4212,-2474" coordsize="17,30" path="m4229,-2444l4223,-2465,4213,-2473e" filled="f" stroked="t" strokeweight="1.259pt" strokecolor="#CDCDCD">
                <v:path arrowok="t"/>
              </v:shape>
            </v:group>
            <v:group style="position:absolute;left:2705;top:-2237;width:1486;height:2" coordorigin="2705,-2237" coordsize="1486,2">
              <v:shape style="position:absolute;left:2705;top:-2237;width:1486;height:2" coordorigin="2705,-2237" coordsize="1486,0" path="m2705,-2237l4191,-2237e" filled="f" stroked="t" strokeweight=".729pt" strokecolor="#CDCDCD">
                <v:path arrowok="t"/>
              </v:shape>
            </v:group>
            <v:group style="position:absolute;left:2668;top:-2268;width:3;height:10" coordorigin="2668,-2268" coordsize="3,10">
              <v:shape style="position:absolute;left:2668;top:-2268;width:3;height:10" coordorigin="2668,-2268" coordsize="3,10" path="m2668,-2268l2671,-2258e" filled="f" stroked="t" strokeweight="1.259pt" strokecolor="#CDCDCD">
                <v:path arrowok="t"/>
              </v:shape>
            </v:group>
            <v:group style="position:absolute;left:2674;top:-2444;width:2;height:176" coordorigin="2674,-2444" coordsize="2,176">
              <v:shape style="position:absolute;left:2674;top:-2444;width:2;height:176" coordorigin="2674,-2444" coordsize="0,176" path="m2674,-2444l2674,-2268e" filled="f" stroked="t" strokeweight=".73pt" strokecolor="#CDCDCD">
                <v:path arrowok="t"/>
              </v:shape>
            </v:group>
            <v:group style="position:absolute;left:4223;top:-2444;width:2;height:176" coordorigin="4223,-2444" coordsize="2,176">
              <v:shape style="position:absolute;left:4223;top:-2444;width:2;height:176" coordorigin="4223,-2444" coordsize="0,176" path="m4223,-2444l4223,-2268e" filled="f" stroked="t" strokeweight=".73pt" strokecolor="#CDCDCD">
                <v:path arrowok="t"/>
              </v:shape>
              <v:shape style="position:absolute;left:2705;top:-2419;width:201;height:164" type="#_x0000_t75">
                <v:imagedata r:id="rId107" o:title=""/>
              </v:shape>
            </v:group>
            <v:group style="position:absolute;left:4632;top:-2482;width:579;height:252" coordorigin="4632,-2482" coordsize="579,252">
              <v:shape style="position:absolute;left:4632;top:-2482;width:579;height:252" coordorigin="4632,-2482" coordsize="579,252" path="m5173,-2482l4670,-2482,4649,-2476,4635,-2459,4632,-2444,4632,-2268,4638,-2247,4655,-2233,4670,-2230,5173,-2230,5194,-2237,5208,-2253,5211,-2268,5211,-2444,5205,-2465,5188,-2479,5173,-2482xe" filled="t" fillcolor="#ECEEF5" stroked="f">
                <v:path arrowok="t"/>
                <v:fill type="solid"/>
              </v:shape>
            </v:group>
            <v:group style="position:absolute;left:4670;top:-2476;width:504;height:2" coordorigin="4670,-2476" coordsize="504,2">
              <v:shape style="position:absolute;left:4670;top:-2476;width:504;height:2" coordorigin="4670,-2476" coordsize="504,0" path="m4670,-2476l5173,-2476e" filled="f" stroked="t" strokeweight=".73pt" strokecolor="#CAD4E7">
                <v:path arrowok="t"/>
              </v:shape>
            </v:group>
            <v:group style="position:absolute;left:4657;top:-2482;width:13;height:4" coordorigin="4657,-2482" coordsize="13,4">
              <v:shape style="position:absolute;left:4657;top:-2482;width:13;height:4" coordorigin="4657,-2482" coordsize="13,4" path="m4670,-2482l4658,-2478e" filled="f" stroked="t" strokeweight="1.259pt" strokecolor="#CAD4E7">
                <v:path arrowok="t"/>
              </v:shape>
            </v:group>
            <v:group style="position:absolute;left:4670;top:-2237;width:504;height:2" coordorigin="4670,-2237" coordsize="504,2">
              <v:shape style="position:absolute;left:4670;top:-2237;width:504;height:2" coordorigin="4670,-2237" coordsize="504,0" path="m4670,-2237l5173,-2237e" filled="f" stroked="t" strokeweight=".729pt" strokecolor="#CAD4E7">
                <v:path arrowok="t"/>
              </v:shape>
            </v:group>
            <v:group style="position:absolute;left:4638;top:-2444;width:2;height:176" coordorigin="4638,-2444" coordsize="2,176">
              <v:shape style="position:absolute;left:4638;top:-2444;width:2;height:176" coordorigin="4638,-2444" coordsize="0,176" path="m4638,-2444l4638,-2268e" filled="f" stroked="t" strokeweight=".729pt" strokecolor="#CAD4E7">
                <v:path arrowok="t"/>
              </v:shape>
            </v:group>
            <v:group style="position:absolute;left:5205;top:-2444;width:2;height:176" coordorigin="5205,-2444" coordsize="2,176">
              <v:shape style="position:absolute;left:5205;top:-2444;width:2;height:176" coordorigin="5205,-2444" coordsize="0,176" path="m5205,-2444l5205,-2268e" filled="f" stroked="t" strokeweight=".729pt" strokecolor="#CAD4E7">
                <v:path arrowok="t"/>
              </v:shape>
              <v:shape style="position:absolute;left:4695;top:-2444;width:176;height:176" type="#_x0000_t75">
                <v:imagedata r:id="rId108" o:title=""/>
              </v:shape>
            </v:group>
            <v:group style="position:absolute;left:5236;top:-2407;width:2;height:101" coordorigin="5236,-2407" coordsize="2,101">
              <v:shape style="position:absolute;left:5236;top:-2407;width:2;height:101" coordorigin="5236,-2407" coordsize="0,101" path="m5236,-2306l5236,-2356,5236,-2407,5236,-2306xe" filled="t" fillcolor="#D8D8D8" stroked="f">
                <v:path arrowok="t"/>
                <v:fill type="solid"/>
              </v:shape>
            </v:group>
            <v:group style="position:absolute;left:5236;top:-2376;width:25;height:40" coordorigin="5236,-2376" coordsize="25,40">
              <v:shape style="position:absolute;left:5236;top:-2376;width:25;height:40" coordorigin="5236,-2376" coordsize="25,40" path="m5261,-2376l5236,-2356,5261,-2336,5261,-2376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9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17.984024pt;margin-top:18.278154pt;width:53.22537pt;height:1.59791pt;mso-position-horizontal-relative:page;mso-position-vertical-relative:paragraph;z-index:-13475" coordorigin="4360,366" coordsize="1065,32">
            <v:group style="position:absolute;left:4418;top:379;width:944;height:2" coordorigin="4418,379" coordsize="944,2">
              <v:shape style="position:absolute;left:4418;top:379;width:944;height:2" coordorigin="4418,379" coordsize="944,0" path="m4418,379l5362,379e" filled="f" stroked="t" strokeweight=".73pt" strokecolor="#DEDEDE">
                <v:path arrowok="t"/>
              </v:shape>
            </v:group>
            <v:group style="position:absolute;left:4372;top:379;width:37;height:6" coordorigin="4372,379" coordsize="37,6">
              <v:shape style="position:absolute;left:4372;top:379;width:37;height:6" coordorigin="4372,379" coordsize="37,6" path="m4374,379l4387,382,4410,385e" filled="f" stroked="t" strokeweight="1.259pt" strokecolor="#DEDEDE">
                <v:path arrowok="t"/>
              </v:shape>
            </v:group>
            <v:group style="position:absolute;left:5362;top:378;width:50;height:7" coordorigin="5362,378" coordsize="50,7">
              <v:shape style="position:absolute;left:5362;top:378;width:50;height:7" coordorigin="5362,378" coordsize="50,7" path="m5362,385l5385,384,5407,379,5412,37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47006pt;margin-top:8.544964pt;width:.63pt;height:1.259pt;mso-position-horizontal-relative:page;mso-position-vertical-relative:paragraph;z-index:-13474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964pt;width:.63pt;height:1.259pt;mso-position-horizontal-relative:page;mso-position-vertical-relative:paragraph;z-index:-13473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7.554749pt;margin-top:18.240999pt;width:37.805023pt;height:1.635065pt;mso-position-horizontal-relative:page;mso-position-vertical-relative:paragraph;z-index:-13471" coordorigin="11151,365" coordsize="756,33">
            <v:group style="position:absolute;left:11217;top:379;width:630;height:2" coordorigin="11217,379" coordsize="630,2">
              <v:shape style="position:absolute;left:11217;top:379;width:630;height:2" coordorigin="11217,379" coordsize="630,0" path="m11217,379l11846,379e" filled="f" stroked="t" strokeweight=".73pt" strokecolor="#DEDEDE">
                <v:path arrowok="t"/>
              </v:shape>
            </v:group>
            <v:group style="position:absolute;left:11164;top:377;width:45;height:7" coordorigin="11164,377" coordsize="45,7">
              <v:shape style="position:absolute;left:11164;top:377;width:45;height:7" coordorigin="11164,377" coordsize="45,7" path="m11166,378l11186,382,11208,385e" filled="f" stroked="t" strokeweight="1.259pt" strokecolor="#DEDEDE">
                <v:path arrowok="t"/>
              </v:shape>
            </v:group>
            <v:group style="position:absolute;left:11846;top:378;width:48;height:6" coordorigin="11846,378" coordsize="48,6">
              <v:shape style="position:absolute;left:11846;top:378;width:48;height:6" coordorigin="11846,378" coordsize="48,6" path="m11846,385l11869,384,11891,379,11895,37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1.388977pt;margin-top:8.544964pt;width:.629pt;height:1.259pt;mso-position-horizontal-relative:page;mso-position-vertical-relative:paragraph;z-index:-13470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964pt;width:.63pt;height:1.259pt;mso-position-horizontal-relative:page;mso-position-vertical-relative:paragraph;z-index:-13469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344.275787pt;margin-top:6.667988pt;width:1.532443pt;height:5.400551pt;mso-position-horizontal-relative:page;mso-position-vertical-relative:paragraph;z-index:-13467" coordorigin="6886,133" coordsize="31,108">
            <v:group style="position:absolute;left:6898;top:146;width:2;height:17" coordorigin="6898,146" coordsize="2,17">
              <v:shape style="position:absolute;left:6898;top:146;width:2;height:17" coordorigin="6898,146" coordsize="2,17" path="m6900,149l6898,163e" filled="f" stroked="t" strokeweight="1.259pt" strokecolor="#DEDEDE">
                <v:path arrowok="t"/>
              </v:shape>
            </v:group>
            <v:group style="position:absolute;left:6898;top:183;width:5;height:45" coordorigin="6898,183" coordsize="5,45">
              <v:shape style="position:absolute;left:6898;top:183;width:5;height:45" coordorigin="6898,183" coordsize="5,45" path="m6898,183l6900,207,6903,227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3.035004pt;margin-top:5.522813pt;width:1.624pt;height:6.479966pt;mso-position-horizontal-relative:page;mso-position-vertical-relative:paragraph;z-index:-13466" coordorigin="9661,110" coordsize="32,130">
            <v:group style="position:absolute;left:9674;top:123;width:6;height:48" coordorigin="9674,123" coordsize="6,48">
              <v:shape style="position:absolute;left:9674;top:123;width:6;height:48" coordorigin="9674,123" coordsize="6,48" path="m9681,171l9679,148,9675,126,9674,123e" filled="f" stroked="t" strokeweight="1.259pt" strokecolor="#DEDEDE">
                <v:path arrowok="t"/>
              </v:shape>
            </v:group>
            <v:group style="position:absolute;left:9675;top:192;width:5;height:36" coordorigin="9675,192" coordsize="5,36">
              <v:shape style="position:absolute;left:9675;top:192;width:5;height:36" coordorigin="9675,192" coordsize="5,36" path="m9675,227l9678,215,9680,192e" filled="f" stroked="t" strokeweight="1.259pt" strokecolor="#DEDEDE">
                <v:path arrowok="t"/>
              </v:shape>
            </v:group>
            <v:group style="position:absolute;left:9668;top:171;width:13;height:13" coordorigin="9668,171" coordsize="13,13">
              <v:shape style="position:absolute;left:9668;top:171;width:13;height:13" coordorigin="9668,171" coordsize="13,13" path="m9668,177l9681,177e" filled="f" stroked="t" strokeweight=".73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0.027588pt;margin-top:16.960588pt;width:129.468098pt;height:2.285875pt;mso-position-horizontal-relative:page;mso-position-vertical-relative:paragraph;z-index:-13465" coordorigin="7001,339" coordsize="2589,46">
            <v:group style="position:absolute;left:7087;top:366;width:2405;height:2" coordorigin="7087,366" coordsize="2405,2">
              <v:shape style="position:absolute;left:7087;top:366;width:2405;height:2" coordorigin="7087,366" coordsize="2405,0" path="m7087,366l9492,366e" filled="f" stroked="t" strokeweight=".73pt" strokecolor="#DEDEDE">
                <v:path arrowok="t"/>
              </v:shape>
            </v:group>
            <v:group style="position:absolute;left:7013;top:357;width:66;height:15" coordorigin="7013,357" coordsize="66,15">
              <v:shape style="position:absolute;left:7013;top:357;width:66;height:15" coordorigin="7013,357" coordsize="66,15" path="m7015,358l7034,365,7056,370,7079,372e" filled="f" stroked="t" strokeweight="1.259pt" strokecolor="#DEDEDE">
                <v:path arrowok="t"/>
              </v:shape>
            </v:group>
            <v:group style="position:absolute;left:9492;top:352;width:86;height:21" coordorigin="9492,352" coordsize="86,21">
              <v:shape style="position:absolute;left:9492;top:352;width:86;height:21" coordorigin="9492,352" coordsize="86,21" path="m9492,372l9515,371,9537,367,9558,360,9576,353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0.63pt;margin-top:6.341963pt;width:187.597pt;height:.1pt;mso-position-horizontal-relative:page;mso-position-vertical-relative:paragraph;z-index:-13458" coordorigin="213,127" coordsize="3752,2">
            <v:shape style="position:absolute;left:213;top:127;width:3752;height:2" coordorigin="213,127" coordsize="3752,0" path="m213,127l3965,127e" filled="f" stroked="t" strokeweight=".73pt" strokecolor="#E6E6E6">
              <v:path arrowok="t"/>
            </v:shape>
            <w10:wrap type="none"/>
          </v:group>
        </w:pict>
      </w:r>
      <w:bookmarkStart w:name="_bookmark9" w:id="15"/>
      <w:bookmarkEnd w:id="15"/>
      <w:r>
        <w:rPr/>
      </w:r>
      <w:hyperlink w:history="true" w:anchor="_bookmark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1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1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7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before="24"/>
        <w:ind w:left="4468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shape style="position:absolute;margin-left:155.419006pt;margin-top:-2.312385pt;width:8.1840pt;height:8.814pt;mso-position-horizontal-relative:page;mso-position-vertical-relative:paragraph;z-index:-13456" type="#_x0000_t75">
            <v:imagedata r:id="rId109" o:title=""/>
          </v:shape>
        </w:pict>
      </w:r>
      <w:r>
        <w:rPr/>
        <w:pict>
          <v:shape style="position:absolute;margin-left:38.908001pt;margin-top:-9.286385pt;width:131.404500pt;height:275.2pt;mso-position-horizontal-relative:page;mso-position-vertical-relative:paragraph;z-index:-13451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spacing w:line="260" w:lineRule="auto"/>
                          <w:ind w:left="17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Zero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in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5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110" o:title=""/>
                            </v:shape>
                          </w:pict>
                        </w:r>
                        <w:r>
                          <w:rPr>
                            <w:rFonts w:ascii="Times New Roman" w:hAnsi="Times New Roman" w:cs="Times New Roman" w:eastAsia="Times New Roman"/>
                            <w:b w:val="0"/>
                            <w:bCs w:val="0"/>
                            <w:color w:val="0088CC"/>
                            <w:spacing w:val="0"/>
                            <w:w w:val="100"/>
                            <w:position w:val="0"/>
                            <w:sz w:val="20"/>
                            <w:szCs w:val="20"/>
                          </w:rPr>
                          <w:t> </w:t>
                        </w:r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  <w:t>steps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spacing w:line="262" w:lineRule="auto"/>
                          <w:ind w:left="313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r>
                          <w:rPr/>
                          <w:pict>
                            <v:shape style="width:8.813pt;height:8.813pt;mso-position-horizontal-relative:char;mso-position-vertical-relative:line" type="#_x0000_t75">
                              <v:imagedata r:id="rId111" o:title=""/>
                            </v:shape>
                          </w:pict>
                        </w:r>
                        <w:r>
                          <w:rPr/>
                        </w:r>
                        <w:r>
                          <w:rPr>
                            <w:rFonts w:ascii="Times New Roman" w:hAnsi="Times New Roman" w:cs="Times New Roman" w:eastAsia="Times New Roman"/>
                            <w:position w:val="1"/>
                            <w:sz w:val="20"/>
                            <w:szCs w:val="20"/>
                          </w:rPr>
                          <w:t>  </w:t>
                        </w:r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Default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-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position w:val="1"/>
                            <w:sz w:val="20"/>
                            <w:szCs w:val="20"/>
                          </w:rPr>
                          <w:t> </w:t>
                        </w:r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your_site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112" o:title=""/>
                            </v:shape>
                          </w:pict>
                        </w:r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spacing w:line="260" w:lineRule="auto"/>
                          <w:ind w:left="17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directory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113" o:title=""/>
                            </v:shape>
                          </w:pict>
                        </w:r>
                        <w:r>
                          <w:rPr>
                            <w:rFonts w:ascii="Times New Roman" w:hAnsi="Times New Roman" w:cs="Times New Roman" w:eastAsia="Times New Roman"/>
                            <w:b w:val="0"/>
                            <w:bCs w:val="0"/>
                            <w:color w:val="0088CC"/>
                            <w:spacing w:val="0"/>
                            <w:w w:val="100"/>
                            <w:position w:val="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  <w:t>structure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spacing w:line="260" w:lineRule="auto"/>
                          <w:ind w:left="17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Say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hello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through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114" o:title=""/>
                            </v:shape>
                          </w:pict>
                        </w:r>
                        <w:r>
                          <w:rPr>
                            <w:rFonts w:ascii="Times New Roman" w:hAnsi="Times New Roman" w:cs="Times New Roman" w:eastAsia="Times New Roman"/>
                            <w:b w:val="0"/>
                            <w:bCs w:val="0"/>
                            <w:color w:val="0088CC"/>
                            <w:spacing w:val="0"/>
                            <w:w w:val="100"/>
                            <w:position w:val="0"/>
                            <w:sz w:val="20"/>
                            <w:szCs w:val="20"/>
                          </w:rPr>
                          <w:t> </w:t>
                        </w:r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0" w:lineRule="auto"/>
                          <w:ind w:left="308" w:right="7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r>
                          <w:rPr/>
                          <w:pict>
                            <v:shape style="width:8.814pt;height:8.813pt;mso-position-horizontal-relative:char;mso-position-vertical-relative:line" type="#_x0000_t75">
                              <v:imagedata r:id="rId115" o:title=""/>
                            </v:shape>
                          </w:pict>
                        </w:r>
                        <w:r>
                          <w:rPr/>
                        </w:r>
                        <w:r>
                          <w:rPr>
                            <w:rFonts w:ascii="Times New Roman" w:hAnsi="Times New Roman" w:cs="Times New Roman" w:eastAsia="Times New Roman"/>
                            <w:position w:val="1"/>
                            <w:sz w:val="20"/>
                            <w:szCs w:val="20"/>
                          </w:rPr>
                          <w:t>  </w:t>
                        </w:r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After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hello,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4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say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FFFFFF"/>
                            <w:spacing w:val="0"/>
                            <w:w w:val="100"/>
                            <w:position w:val="1"/>
                            <w:sz w:val="20"/>
                            <w:szCs w:val="20"/>
                          </w:rPr>
                        </w:r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  <w:t>'greetings'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286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Pages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using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controller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7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Home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about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pages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5.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Visualizing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flow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45" w:lineRule="auto"/>
        <w:ind w:left="4417" w:right="1447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/>
        <w:pict>
          <v:shape style="position:absolute;margin-left:55.326pt;margin-top:10.662119pt;width:8.813pt;height:8.813pt;mso-position-horizontal-relative:page;mso-position-vertical-relative:paragraph;z-index:-13457" type="#_x0000_t75">
            <v:imagedata r:id="rId116" o:title=""/>
          </v:shape>
        </w:pict>
      </w:r>
      <w:r>
        <w:rPr/>
        <w:pict>
          <v:shape style="position:absolute;margin-left:155.419006pt;margin-top:23.252119pt;width:8.1840pt;height:8.814pt;mso-position-horizontal-relative:page;mso-position-vertical-relative:paragraph;z-index:-13455" type="#_x0000_t75">
            <v:imagedata r:id="rId117" o:title="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problems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completing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assistance,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reach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at</w:t>
      </w:r>
      <w:hyperlink r:id="rId4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2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sz w:val="16"/>
            <w:szCs w:val="16"/>
          </w:rPr>
          <w:t>hemanth@codelearn.org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78.425194pt;width:391.303pt;height:66.0997pt;mso-position-horizontal-relative:page;mso-position-vertical-relative:paragraph;z-index:-13478" coordorigin="4219,-1569" coordsize="7826,1322">
            <v:group style="position:absolute;left:4229;top:-1556;width:7806;height:1297" coordorigin="4229,-1556" coordsize="7806,1297">
              <v:shape style="position:absolute;left:4229;top:-1556;width:7806;height:1297" coordorigin="4229,-1556" coordsize="7806,1297" path="m11985,-1556l4279,-1556,4258,-1551,4240,-1538,4231,-1518,4229,-1506,4229,-309,4234,-288,4247,-271,4267,-261,4279,-259,11985,-259,12006,-264,12023,-277,12033,-297,12035,-309,12035,-1506,12030,-1527,12017,-1544,11997,-1554,11985,-1556xe" filled="t" fillcolor="#FCF8E3" stroked="f">
                <v:path arrowok="t"/>
                <v:fill type="solid"/>
              </v:shape>
            </v:group>
            <v:group style="position:absolute;left:4279;top:-1550;width:7705;height:2" coordorigin="4279,-1550" coordsize="7705,2">
              <v:shape style="position:absolute;left:4279;top:-1550;width:7705;height:2" coordorigin="4279,-1550" coordsize="7705,0" path="m4279,-1550l11985,-1550e" filled="f" stroked="t" strokeweight=".73pt" strokecolor="#FBEED5">
                <v:path arrowok="t"/>
              </v:shape>
            </v:group>
            <v:group style="position:absolute;left:4275;top:-1556;width:4;height:2" coordorigin="4275,-1556" coordsize="4,2">
              <v:shape style="position:absolute;left:4275;top:-1556;width:4;height:2" coordorigin="4275,-1556" coordsize="4,1" path="m4279,-1556l4275,-1555e" filled="f" stroked="t" strokeweight="1.259pt" strokecolor="#FBEED5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3pt" strokecolor="#FBEED5">
                <v:path arrowok="t"/>
              </v:shape>
            </v:group>
            <v:group style="position:absolute;left:11985;top:-263;width:18;height:4" coordorigin="11985,-263" coordsize="18,4">
              <v:shape style="position:absolute;left:11985;top:-263;width:18;height:4" coordorigin="11985,-263" coordsize="18,4" path="m11985,-259l12002,-263e" filled="f" stroked="t" strokeweight="1.259pt" strokecolor="#FBEED5">
                <v:path arrowok="t"/>
              </v:shape>
            </v:group>
            <v:group style="position:absolute;left:4235;top:-1506;width:2;height:1196" coordorigin="4235,-1506" coordsize="2,1196">
              <v:shape style="position:absolute;left:4235;top:-1506;width:2;height:1196" coordorigin="4235,-1506" coordsize="0,1196" path="m4235,-1506l4235,-309e" filled="f" stroked="t" strokeweight=".73pt" strokecolor="#FBEED5">
                <v:path arrowok="t"/>
              </v:shape>
            </v:group>
            <v:group style="position:absolute;left:12029;top:-1506;width:2;height:1196" coordorigin="12029,-1506" coordsize="2,1196">
              <v:shape style="position:absolute;left:12029;top:-1506;width:2;height:1196" coordorigin="12029,-1506" coordsize="0,1196" path="m12029,-1506l12029,-309e" filled="f" stroked="t" strokeweight=".73pt" strokecolor="#FBEED5">
                <v:path arrowok="t"/>
              </v:shape>
            </v:group>
            <v:group style="position:absolute;left:4418;top:-1367;width:453;height:201" coordorigin="4418,-1367" coordsize="453,201">
              <v:shape style="position:absolute;left:4418;top:-1367;width:453;height:201" coordorigin="4418,-1367" coordsize="453,201" path="m4833,-1367l4456,-1367,4434,-1361,4421,-1344,4418,-1329,4418,-1203,4424,-1182,4441,-1169,4455,-1166,4833,-1166,4854,-1172,4868,-1189,4871,-1203,4871,-1329,4865,-1350,4848,-1364,4833,-1367xe" filled="t" fillcolor="#B94A4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16.502655pt;margin-top:5.963549pt;width:3.127944pt;height:3.07444pt;mso-position-horizontal-relative:page;mso-position-vertical-relative:paragraph;z-index:-13464" coordorigin="4330,119" coordsize="63,61">
            <v:shape style="position:absolute;left:4330;top:119;width:63;height:61" coordorigin="4330,119" coordsize="63,61" path="m4354,119l4339,127,4330,144,4335,166,4349,178,4366,181,4381,175,4391,160,4393,150,4387,131,4372,120,4354,119xe" filled="t" fillcolor="#545454" stroked="f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55.419006pt;margin-top:-3.512796pt;width:8.1840pt;height:8.814pt;mso-position-horizontal-relative:page;mso-position-vertical-relative:paragraph;z-index:-13454" type="#_x0000_t75">
            <v:imagedata r:id="rId118" o:title="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default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hyperlink w:history="true" w:anchor="_bookmark1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the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task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8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of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Lesson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1"/>
            <w:w w:val="100"/>
          </w:rPr>
          <w:t>1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45" w:lineRule="auto" w:before="7"/>
        <w:ind w:left="4543" w:right="115" w:hanging="1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6.502655pt;margin-top:6.313542pt;width:3.127944pt;height:3.07444pt;mso-position-horizontal-relative:page;mso-position-vertical-relative:paragraph;z-index:-13463" coordorigin="4330,126" coordsize="63,61">
            <v:shape style="position:absolute;left:4330;top:126;width:63;height:61" coordorigin="4330,126" coordsize="63,61" path="m4354,126l4339,134,4330,151,4335,173,4349,185,4366,188,4381,182,4391,167,4393,157,4387,138,4372,127,4354,126xe" filled="t" fillcolor="#545454" stroked="f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55.419006pt;margin-top:16.982197pt;width:8.1840pt;height:8.814pt;mso-position-horizontal-relative:page;mso-position-vertical-relative:paragraph;z-index:-13453" type="#_x0000_t75">
            <v:imagedata r:id="rId119" o:title="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hyperlink w:history="true" w:anchor="_bookmark6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Say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2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hello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through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8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understand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hello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world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6.502655pt;margin-top:5.963437pt;width:3.127944pt;height:3.07444pt;mso-position-horizontal-relative:page;mso-position-vertical-relative:paragraph;z-index:-13462" coordorigin="4330,119" coordsize="63,61">
            <v:shape style="position:absolute;left:4330;top:119;width:63;height:61" coordorigin="4330,119" coordsize="63,61" path="m4354,119l4339,127,4330,144,4335,166,4349,178,4366,181,4381,175,4391,160,4393,150,4387,131,4372,120,4354,119xe" filled="t" fillcolor="#545454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similar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public/Greetings.html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6.502655pt;margin-top:6.31353pt;width:3.127944pt;height:3.07444pt;mso-position-horizontal-relative:page;mso-position-vertical-relative:paragraph;z-index:-13461" coordorigin="4330,126" coordsize="63,61">
            <v:shape style="position:absolute;left:4330;top:126;width:63;height:61" coordorigin="4330,126" coordsize="63,61" path="m4354,126l4339,134,4330,151,4335,173,4349,185,4366,188,4381,182,4391,167,4393,157,4387,138,4372,127,4354,126xe" filled="t" fillcolor="#545454" stroked="f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54.695999pt;margin-top:5.651086pt;width:8.814pt;height:8.813pt;mso-position-horizontal-relative:page;mso-position-vertical-relative:paragraph;z-index:-13452" type="#_x0000_t75">
            <v:imagedata r:id="rId120" o:title="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Populate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Greetin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s.html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before="50"/>
        <w:ind w:left="3108" w:right="12220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width:8.189571pt;height:8.82pt;mso-position-horizontal-relative:char;mso-position-vertical-relative:line" type="#_x0000_t75">
            <v:imagedata r:id="rId121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18"/>
          <w:szCs w:val="18"/>
        </w:rPr>
        <w:sectPr>
          <w:headerReference w:type="default" r:id="rId103"/>
          <w:footerReference w:type="default" r:id="rId104"/>
          <w:pgSz w:w="12240" w:h="15840"/>
          <w:pgMar w:header="90" w:footer="21" w:top="280" w:bottom="220" w:left="0" w:right="180"/>
        </w:sectPr>
      </w:pPr>
    </w:p>
    <w:p>
      <w:pPr>
        <w:spacing w:line="280" w:lineRule="exact" w:before="9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3108" w:right="3893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width:8.189571pt;height:8.82pt;mso-position-horizontal-relative:char;mso-position-vertical-relative:line" type="#_x0000_t75">
            <v:imagedata r:id="rId122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140" w:lineRule="exact" w:before="1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1106" w:right="0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width:8.818999pt;height:8.82pt;mso-position-horizontal-relative:char;mso-position-vertical-relative:line" type="#_x0000_t75">
            <v:imagedata r:id="rId123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before="75"/>
        <w:ind w:left="3108" w:right="3893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width:8.189571pt;height:8.82pt;mso-position-horizontal-relative:char;mso-position-vertical-relative:line" type="#_x0000_t75">
            <v:imagedata r:id="rId124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280" w:lineRule="exact" w:before="9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3108" w:right="3893" w:firstLine="0"/>
        <w:jc w:val="left"/>
        <w:rPr>
          <w:rFonts w:ascii="Times New Roman" w:hAnsi="Times New Roman" w:cs="Times New Roman" w:eastAsia="Times New Roman"/>
          <w:sz w:val="18"/>
          <w:szCs w:val="18"/>
        </w:rPr>
      </w:pPr>
      <w:r>
        <w:rPr/>
        <w:pict>
          <v:shape style="width:8.1905pt;height:8.82pt;mso-position-horizontal-relative:char;mso-position-vertical-relative:line" type="#_x0000_t75">
            <v:imagedata r:id="rId125" o:title=""/>
          </v:shape>
        </w:pict>
      </w:r>
      <w:r>
        <w:rPr/>
      </w:r>
      <w:r>
        <w:rPr>
          <w:rFonts w:ascii="Times New Roman" w:hAnsi="Times New Roman" w:cs="Times New Roman" w:eastAsia="Times New Roman"/>
          <w:sz w:val="18"/>
          <w:szCs w:val="18"/>
        </w:rPr>
      </w:r>
    </w:p>
    <w:p>
      <w:pPr>
        <w:spacing w:line="120" w:lineRule="exact" w:before="4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500" w:lineRule="atLeas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9.950pt;margin-top:3.996584pt;width:189.5359pt;height:65.514526pt;mso-position-horizontal-relative:page;mso-position-vertical-relative:paragraph;z-index:-13479" coordorigin="199,80" coordsize="3791,1310">
            <v:group style="position:absolute;left:250;top:124;width:3676;height:2" coordorigin="250,124" coordsize="3676,2">
              <v:shape style="position:absolute;left:250;top:124;width:3676;height:2" coordorigin="250,124" coordsize="3676,0" path="m250,124l3927,124e" filled="f" stroked="t" strokeweight=".73pt" strokecolor="#E6E6E6">
                <v:path arrowok="t"/>
              </v:shape>
            </v:group>
            <v:group style="position:absolute;left:3927;top:125;width:22;height:5" coordorigin="3927,125" coordsize="22,5">
              <v:shape style="position:absolute;left:3927;top:125;width:22;height:5" coordorigin="3927,125" coordsize="22,5" path="m3927,130l3949,125e" filled="f" stroked="t" strokeweight="1.259pt" strokecolor="#E6E6E6">
                <v:path arrowok="t"/>
              </v:shape>
            </v:group>
            <v:group style="position:absolute;left:3968;top:93;width:7;height:14" coordorigin="3968,93" coordsize="7,14">
              <v:shape style="position:absolute;left:3968;top:93;width:7;height:14" coordorigin="3968,93" coordsize="7,14" path="m3968,107l3976,93e" filled="f" stroked="t" strokeweight="1.259pt" strokecolor="#E6E6E6">
                <v:path arrowok="t"/>
              </v:shape>
            </v:group>
            <v:group style="position:absolute;left:250;top:162;width:3676;height:2" coordorigin="250,162" coordsize="3676,2">
              <v:shape style="position:absolute;left:250;top:162;width:3676;height:2" coordorigin="250,162" coordsize="3676,0" path="m250,162l3927,162e" filled="f" stroked="t" strokeweight=".73pt" strokecolor="#E6E6E6">
                <v:path arrowok="t"/>
              </v:shape>
            </v:group>
            <v:group style="position:absolute;left:3972;top:183;width:5;height:22" coordorigin="3972,183" coordsize="5,22">
              <v:shape style="position:absolute;left:3972;top:183;width:5;height:22" coordorigin="3972,183" coordsize="5,22" path="m3977,206l3972,184,3972,183e" filled="f" stroked="t" strokeweight="1.259pt" strokecolor="#E6E6E6">
                <v:path arrowok="t"/>
              </v:shape>
            </v:group>
            <v:group style="position:absolute;left:250;top:628;width:3676;height:2" coordorigin="250,628" coordsize="3676,2">
              <v:shape style="position:absolute;left:250;top:628;width:3676;height:2" coordorigin="250,628" coordsize="3676,0" path="m250,628l3927,628e" filled="f" stroked="t" strokeweight=".729pt" strokecolor="#E6E6E6">
                <v:path arrowok="t"/>
              </v:shape>
            </v:group>
            <v:group style="position:absolute;left:3969;top:596;width:6;height:13" coordorigin="3969,596" coordsize="6,13">
              <v:shape style="position:absolute;left:3969;top:596;width:6;height:13" coordorigin="3969,596" coordsize="6,13" path="m3969,609l3976,596e" filled="f" stroked="t" strokeweight="1.259pt" strokecolor="#E6E6E6">
                <v:path arrowok="t"/>
              </v:shape>
            </v:group>
            <v:group style="position:absolute;left:206;top:206;width:2;height:378" coordorigin="206,206" coordsize="2,378">
              <v:shape style="position:absolute;left:206;top:206;width:2;height:378" coordorigin="206,206" coordsize="0,378" path="m206,206l206,583e" filled="f" stroked="t" strokeweight=".73pt" strokecolor="#E6E6E6">
                <v:path arrowok="t"/>
              </v:shape>
            </v:group>
            <v:group style="position:absolute;left:3971;top:206;width:2;height:378" coordorigin="3971,206" coordsize="2,378">
              <v:shape style="position:absolute;left:3971;top:206;width:2;height:378" coordorigin="3971,206" coordsize="0,378" path="m3971,206l3971,583e" filled="f" stroked="t" strokeweight=".73pt" strokecolor="#E6E6E6">
                <v:path arrowok="t"/>
              </v:shape>
            </v:group>
            <v:group style="position:absolute;left:250;top:665;width:3676;height:2" coordorigin="250,665" coordsize="3676,2">
              <v:shape style="position:absolute;left:250;top:665;width:3676;height:2" coordorigin="250,665" coordsize="3676,0" path="m250,665l3927,665e" filled="f" stroked="t" strokeweight=".73pt" strokecolor="#E6E6E6">
                <v:path arrowok="t"/>
              </v:shape>
            </v:group>
            <v:group style="position:absolute;left:229;top:659;width:22;height:5" coordorigin="229,659" coordsize="22,5">
              <v:shape style="position:absolute;left:229;top:659;width:22;height:5" coordorigin="229,659" coordsize="22,5" path="m250,659l229,664e" filled="f" stroked="t" strokeweight="1.259pt" strokecolor="#E6E6E6">
                <v:path arrowok="t"/>
              </v:shape>
            </v:group>
            <v:group style="position:absolute;left:3970;top:685;width:7;height:24" coordorigin="3970,685" coordsize="7,24">
              <v:shape style="position:absolute;left:3970;top:685;width:7;height:24" coordorigin="3970,685" coordsize="7,24" path="m3977,709l3972,688,3970,685e" filled="f" stroked="t" strokeweight="1.259pt" strokecolor="#E6E6E6">
                <v:path arrowok="t"/>
              </v:shape>
            </v:group>
            <v:group style="position:absolute;left:3939;top:661;width:14;height:7" coordorigin="3939,661" coordsize="14,7">
              <v:shape style="position:absolute;left:3939;top:661;width:14;height:7" coordorigin="3939,661" coordsize="14,7" path="m3954,668l3939,661e" filled="f" stroked="t" strokeweight="1.259pt" strokecolor="#E6E6E6">
                <v:path arrowok="t"/>
              </v:shape>
            </v:group>
            <v:group style="position:absolute;left:250;top:1383;width:3676;height:2" coordorigin="250,1383" coordsize="3676,2">
              <v:shape style="position:absolute;left:250;top:1383;width:3676;height:2" coordorigin="250,1383" coordsize="3676,0" path="m250,1383l3927,1383e" filled="f" stroked="t" strokeweight=".729pt" strokecolor="#E6E6E6">
                <v:path arrowok="t"/>
              </v:shape>
            </v:group>
            <v:group style="position:absolute;left:3968;top:1352;width:8;height:15" coordorigin="3968,1352" coordsize="8,15">
              <v:shape style="position:absolute;left:3968;top:1352;width:8;height:15" coordorigin="3968,1352" coordsize="8,15" path="m3968,1366l3976,1352e" filled="f" stroked="t" strokeweight="1.259pt" strokecolor="#E6E6E6">
                <v:path arrowok="t"/>
              </v:shape>
            </v:group>
            <v:group style="position:absolute;left:206;top:709;width:2;height:630" coordorigin="206,709" coordsize="2,630">
              <v:shape style="position:absolute;left:206;top:709;width:2;height:630" coordorigin="206,709" coordsize="0,630" path="m206,709l206,1339e" filled="f" stroked="t" strokeweight=".73pt" strokecolor="#E6E6E6">
                <v:path arrowok="t"/>
              </v:shape>
            </v:group>
            <v:group style="position:absolute;left:3971;top:709;width:2;height:630" coordorigin="3971,709" coordsize="2,630">
              <v:shape style="position:absolute;left:3971;top:709;width:2;height:630" coordorigin="3971,709" coordsize="0,630" path="m3971,709l3971,1339e" filled="f" stroked="t" strokeweight=".73pt" strokecolor="#E6E6E6">
                <v:path arrowok="t"/>
              </v:shape>
            </v:group>
            <w10:wrap type="none"/>
          </v:group>
        </w:pict>
      </w:r>
      <w:hyperlink w:history="true" w:anchor="_bookmark8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8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pStyle w:val="BodyText"/>
        <w:spacing w:before="22"/>
        <w:ind w:left="401" w:right="0"/>
        <w:jc w:val="left"/>
        <w:rPr>
          <w:rFonts w:ascii="Arial" w:hAnsi="Arial" w:cs="Arial" w:eastAsia="Arial"/>
        </w:rPr>
      </w:pPr>
      <w:hyperlink w:history="true" w:anchor="_bookmark8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63" w:lineRule="exact"/>
        <w:ind w:left="464" w:right="0" w:firstLine="0"/>
        <w:jc w:val="left"/>
        <w:rPr>
          <w:rFonts w:ascii="Consolas" w:hAnsi="Consolas" w:cs="Consolas" w:eastAsia="Consolas"/>
          <w:sz w:val="15"/>
          <w:szCs w:val="15"/>
        </w:rPr>
      </w:pPr>
      <w:r>
        <w:rPr>
          <w:spacing w:val="0"/>
          <w:w w:val="100"/>
        </w:rPr>
        <w:br w:type="column"/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public/Greetings.html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80" w:lineRule="exact" w:before="10"/>
        <w:rPr>
          <w:sz w:val="18"/>
          <w:szCs w:val="18"/>
        </w:rPr>
      </w:pPr>
      <w:r>
        <w:rPr>
          <w:sz w:val="18"/>
          <w:szCs w:val="18"/>
        </w:rPr>
      </w:r>
    </w:p>
    <w:p>
      <w:pPr>
        <w:tabs>
          <w:tab w:pos="1081" w:val="left" w:leader="none"/>
        </w:tabs>
        <w:ind w:left="653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1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&lt;h1&gt;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Hello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Worl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7"/>
          <w:w w:val="100"/>
          <w:sz w:val="16"/>
          <w:szCs w:val="16"/>
        </w:rPr>
        <w:t>d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&lt;/h1&gt;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6"/>
        </w:numPr>
        <w:tabs>
          <w:tab w:pos="1081" w:val="left" w:leader="none"/>
        </w:tabs>
        <w:spacing w:before="6"/>
        <w:ind w:left="1081" w:right="0" w:hanging="428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&lt;p&gt;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Hello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yo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"/>
          <w:w w:val="100"/>
          <w:sz w:val="16"/>
          <w:szCs w:val="16"/>
        </w:rPr>
        <w:t>u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?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&lt;/p&gt;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6"/>
        </w:numPr>
        <w:tabs>
          <w:tab w:pos="1081" w:val="left" w:leader="none"/>
        </w:tabs>
        <w:spacing w:before="6"/>
        <w:ind w:left="1081" w:right="0" w:hanging="428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&lt;br&gt;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6"/>
        </w:numPr>
        <w:tabs>
          <w:tab w:pos="1081" w:val="left" w:leader="none"/>
        </w:tabs>
        <w:spacing w:before="6"/>
        <w:ind w:left="1081" w:right="0" w:hanging="428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&lt;a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hre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6"/>
          <w:w w:val="100"/>
          <w:sz w:val="16"/>
          <w:szCs w:val="16"/>
        </w:rPr>
        <w:t>f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"index.html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Back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&lt;/a&gt;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left="401" w:right="181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89.626816pt;width:375.565pt;height:77.171pt;mso-position-horizontal-relative:page;mso-position-vertical-relative:paragraph;z-index:-13477" coordorigin="4534,-1793" coordsize="7511,1543">
            <v:group style="position:absolute;left:4544;top:-1493;width:7491;height:1234" coordorigin="4544,-1493" coordsize="7491,1234">
              <v:shape style="position:absolute;left:4544;top:-1493;width:7491;height:1234" coordorigin="4544,-1493" coordsize="7491,1234" path="m11985,-1493l4594,-1493,4572,-1488,4555,-1475,4545,-1455,4544,-1443,4544,-309,4549,-288,4562,-271,4581,-261,4594,-259,11985,-259,12006,-264,12023,-277,12033,-297,12035,-309,12035,-1443,12030,-1464,12017,-1481,11997,-1491,11985,-1493xe" filled="t" fillcolor="#F7F7F9" stroked="f">
                <v:path arrowok="t"/>
                <v:fill type="solid"/>
              </v:shape>
            </v:group>
            <v:group style="position:absolute;left:4594;top:-1487;width:7391;height:2" coordorigin="4594,-1487" coordsize="7391,2">
              <v:shape style="position:absolute;left:4594;top:-1487;width:7391;height:2" coordorigin="4594,-1487" coordsize="7391,0" path="m4594,-1487l11985,-1487e" filled="f" stroked="t" strokeweight=".73pt" strokecolor="#E1E1E8">
                <v:path arrowok="t"/>
              </v:shape>
            </v:group>
            <v:group style="position:absolute;left:4594;top:-265;width:7391;height:2" coordorigin="4594,-265" coordsize="7391,2">
              <v:shape style="position:absolute;left:4594;top:-265;width:7391;height:2" coordorigin="4594,-265" coordsize="7391,0" path="m4594,-265l11985,-265e" filled="f" stroked="t" strokeweight=".729pt" strokecolor="#E1E1E8">
                <v:path arrowok="t"/>
              </v:shape>
            </v:group>
            <v:group style="position:absolute;left:4550;top:-1443;width:2;height:1133" coordorigin="4550,-1443" coordsize="2,1133">
              <v:shape style="position:absolute;left:4550;top:-1443;width:2;height:1133" coordorigin="4550,-1443" coordsize="0,1133" path="m4550,-1443l4550,-309e" filled="f" stroked="t" strokeweight=".73pt" strokecolor="#E1E1E8">
                <v:path arrowok="t"/>
              </v:shape>
            </v:group>
            <v:group style="position:absolute;left:12029;top:-1443;width:2;height:1133" coordorigin="12029,-1443" coordsize="2,1133">
              <v:shape style="position:absolute;left:12029;top:-1443;width:2;height:1133" coordorigin="12029,-1443" coordsize="0,1133" path="m12029,-1443l12029,-309e" filled="f" stroked="t" strokeweight=".73pt" strokecolor="#E1E1E8">
                <v:path arrowok="t"/>
              </v:shape>
            </v:group>
            <v:group style="position:absolute;left:4544;top:-1783;width:1876;height:252" coordorigin="4544,-1783" coordsize="1876,252">
              <v:shape style="position:absolute;left:4544;top:-1783;width:1876;height:252" coordorigin="4544,-1783" coordsize="1876,252" path="m6382,-1783l4581,-1783,4560,-1776,4547,-1760,4544,-1745,4544,-1568,4550,-1547,4567,-1534,4581,-1531,6382,-1531,6403,-1537,6417,-1554,6420,-1568,6420,-1745,6413,-1766,6397,-1780,6382,-1783xe" filled="t" fillcolor="#F7F7F9" stroked="f">
                <v:path arrowok="t"/>
                <v:fill type="solid"/>
              </v:shape>
            </v:group>
            <v:group style="position:absolute;left:4581;top:-1776;width:1800;height:2" coordorigin="4581,-1776" coordsize="1800,2">
              <v:shape style="position:absolute;left:4581;top:-1776;width:1800;height:2" coordorigin="4581,-1776" coordsize="1800,0" path="m4581,-1776l6382,-1776e" filled="f" stroked="t" strokeweight=".73pt" strokecolor="#E1E1E8">
                <v:path arrowok="t"/>
              </v:shape>
            </v:group>
            <v:group style="position:absolute;left:4581;top:-1537;width:1800;height:2" coordorigin="4581,-1537" coordsize="1800,2">
              <v:shape style="position:absolute;left:4581;top:-1537;width:1800;height:2" coordorigin="4581,-1537" coordsize="1800,0" path="m4581,-1537l6382,-1537e" filled="f" stroked="t" strokeweight=".729pt" strokecolor="#E1E1E8">
                <v:path arrowok="t"/>
              </v:shape>
            </v:group>
            <v:group style="position:absolute;left:4550;top:-1745;width:2;height:176" coordorigin="4550,-1745" coordsize="2,176">
              <v:shape style="position:absolute;left:4550;top:-1745;width:2;height:176" coordorigin="4550,-1745" coordsize="0,176" path="m4550,-1745l4550,-1569e" filled="f" stroked="t" strokeweight=".73pt" strokecolor="#E1E1E8">
                <v:path arrowok="t"/>
              </v:shape>
            </v:group>
            <v:group style="position:absolute;left:6413;top:-1745;width:2;height:176" coordorigin="6413,-1745" coordsize="2,176">
              <v:shape style="position:absolute;left:6413;top:-1745;width:2;height:176" coordorigin="6413,-1745" coordsize="0,176" path="m6413,-1745l6413,-1569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6.684998pt;margin-top:77.695984pt;width:375.565pt;height:195.0212pt;mso-position-horizontal-relative:page;mso-position-vertical-relative:paragraph;z-index:-13476" coordorigin="4534,1554" coordsize="7511,3900">
            <v:group style="position:absolute;left:4544;top:1567;width:7491;height:3878" coordorigin="4544,1567" coordsize="7491,3878">
              <v:shape style="position:absolute;left:4544;top:1567;width:7491;height:3878" coordorigin="4544,1567" coordsize="7491,3878" path="m11985,1567l4594,1567,4572,1571,4555,1585,4545,1604,4544,1617,4544,5394,4549,5416,4562,5433,4581,5443,4594,5444,11985,5444,12006,5439,12023,5426,12033,5407,12035,5394,12035,1617,12030,1595,12017,1578,11997,1568,11985,1567xe" filled="t" fillcolor="#F5F5F5" stroked="f">
                <v:path arrowok="t"/>
                <v:fill type="solid"/>
              </v:shape>
            </v:group>
            <v:group style="position:absolute;left:4594;top:1573;width:7391;height:2" coordorigin="4594,1573" coordsize="7391,2">
              <v:shape style="position:absolute;left:4594;top:1573;width:7391;height:2" coordorigin="4594,1573" coordsize="7391,0" path="m4594,1573l11985,1573e" filled="f" stroked="t" strokeweight=".73pt" strokecolor="#E4E4E4">
                <v:path arrowok="t"/>
              </v:shape>
            </v:group>
            <v:group style="position:absolute;left:4577;top:1567;width:17;height:4" coordorigin="4577,1567" coordsize="17,4">
              <v:shape style="position:absolute;left:4577;top:1567;width:17;height:4" coordorigin="4577,1567" coordsize="17,4" path="m4594,1567l4577,1570e" filled="f" stroked="t" strokeweight="1.259pt" strokecolor="#E4E4E4">
                <v:path arrowok="t"/>
              </v:shape>
            </v:group>
            <v:group style="position:absolute;left:4594;top:5438;width:7391;height:2" coordorigin="4594,5438" coordsize="7391,2">
              <v:shape style="position:absolute;left:4594;top:5438;width:7391;height:2" coordorigin="4594,5438" coordsize="7391,0" path="m4594,5438l11985,5438e" filled="f" stroked="t" strokeweight=".729pt" strokecolor="#E4E4E4">
                <v:path arrowok="t"/>
              </v:shape>
            </v:group>
            <v:group style="position:absolute;left:4550;top:1617;width:2;height:3777" coordorigin="4550,1617" coordsize="2,3777">
              <v:shape style="position:absolute;left:4550;top:1617;width:2;height:3777" coordorigin="4550,1617" coordsize="0,3777" path="m4550,1617l4550,5394e" filled="f" stroked="t" strokeweight=".73pt" strokecolor="#E4E4E4">
                <v:path arrowok="t"/>
              </v:shape>
            </v:group>
            <v:group style="position:absolute;left:12029;top:1617;width:2;height:3777" coordorigin="12029,1617" coordsize="2,3777">
              <v:shape style="position:absolute;left:12029;top:1617;width:2;height:3777" coordorigin="12029,1617" coordsize="0,3777" path="m12029,1617l12029,5394e" filled="f" stroked="t" strokeweight=".73pt" strokecolor="#E4E4E4">
                <v:path arrowok="t"/>
              </v:shape>
            </v:group>
            <v:group style="position:absolute;left:5689;top:1818;width:5200;height:2934" coordorigin="5689,1818" coordsize="5200,2934">
              <v:shape style="position:absolute;left:5689;top:1818;width:5200;height:2934" coordorigin="5689,1818" coordsize="5200,2934" path="m5689,1818l10889,1818,10889,4752,5689,4752,5689,1818xe" filled="t" fillcolor="#FFFFFF" stroked="f">
                <v:path arrowok="t"/>
                <v:fill type="solid"/>
              </v:shape>
            </v:group>
            <v:group style="position:absolute;left:5689;top:1825;width:5200;height:2" coordorigin="5689,1825" coordsize="5200,2">
              <v:shape style="position:absolute;left:5689;top:1825;width:5200;height:2" coordorigin="5689,1825" coordsize="5200,0" path="m5689,1825l10889,1825e" filled="f" stroked="t" strokeweight=".729pt" strokecolor="#000000">
                <v:path arrowok="t"/>
              </v:shape>
            </v:group>
            <v:group style="position:absolute;left:5689;top:4746;width:5200;height:2" coordorigin="5689,4746" coordsize="5200,2">
              <v:shape style="position:absolute;left:5689;top:4746;width:5200;height:2" coordorigin="5689,4746" coordsize="5200,0" path="m5689,4746l10889,4746e" filled="f" stroked="t" strokeweight=".73pt" strokecolor="#000000">
                <v:path arrowok="t"/>
              </v:shape>
            </v:group>
            <v:group style="position:absolute;left:5696;top:1818;width:2;height:2934" coordorigin="5696,1818" coordsize="2,2934">
              <v:shape style="position:absolute;left:5696;top:1818;width:2;height:2934" coordorigin="5696,1818" coordsize="0,2934" path="m5696,1818l5696,4752e" filled="f" stroked="t" strokeweight=".73pt" strokecolor="#000000">
                <v:path arrowok="t"/>
              </v:shape>
            </v:group>
            <v:group style="position:absolute;left:10883;top:1818;width:2;height:2934" coordorigin="10883,1818" coordsize="2,2934">
              <v:shape style="position:absolute;left:10883;top:1818;width:2;height:2934" coordorigin="10883,1818" coordsize="0,2934" path="m10883,1818l10883,4752e" filled="f" stroked="t" strokeweight=".729pt" strokecolor="#000000">
                <v:path arrowok="t"/>
              </v:shape>
              <v:shape style="position:absolute;left:5752;top:1881;width:5074;height:2808" type="#_x0000_t75">
                <v:imagedata r:id="rId126" o:title=""/>
              </v:shape>
            </v:group>
            <w10:wrap type="none"/>
          </v:group>
        </w:pict>
      </w:r>
      <w:r>
        <w:rPr/>
        <w:pict>
          <v:group style="position:absolute;margin-left:216.502655pt;margin-top:5.963427pt;width:3.127944pt;height:3.07444pt;mso-position-horizontal-relative:page;mso-position-vertical-relative:paragraph;z-index:-13460" coordorigin="4330,119" coordsize="63,61">
            <v:shape style="position:absolute;left:4330;top:119;width:63;height:61" coordorigin="4330,119" coordsize="63,61" path="m4354,119l4339,127,4330,144,4335,166,4349,178,4366,181,4381,175,4391,160,4393,150,4387,131,4372,120,4354,119xe" filled="t" fillcolor="#545454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done,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visible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single" w:color="545454"/>
        </w:rPr>
        <w:t>localhost:3000/Greetings.htm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u w:val="single" w:color="545454"/>
        </w:rPr>
        <w:t>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Codelearn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Playground,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navigate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tab,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type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Greentings.html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input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field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hit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Go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button.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u w:val="none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180"/>
          <w:cols w:num="2" w:equalWidth="0">
            <w:col w:w="3684" w:space="458"/>
            <w:col w:w="7918"/>
          </w:cols>
        </w:sectPr>
      </w:pPr>
    </w:p>
    <w:p>
      <w:pPr>
        <w:spacing w:line="180" w:lineRule="exact" w:before="6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6482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Greetings.html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18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2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before="74"/>
        <w:ind w:left="1903" w:right="4333" w:firstLine="0"/>
        <w:jc w:val="center"/>
        <w:rPr>
          <w:rFonts w:ascii="Consolas" w:hAnsi="Consolas" w:cs="Consolas" w:eastAsia="Consolas"/>
          <w:sz w:val="15"/>
          <w:szCs w:val="15"/>
        </w:rPr>
      </w:pPr>
      <w:bookmarkStart w:name="_bookmark10" w:id="16"/>
      <w:bookmarkEnd w:id="16"/>
      <w:r>
        <w:rPr/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Test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Output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before="74"/>
        <w:ind w:left="44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Click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'Run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test'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button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above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verify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if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your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task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solution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is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right.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216" w:val="left" w:leader="none"/>
        </w:tabs>
        <w:spacing w:before="39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619194pt;width:592.75pt;height:52.7494pt;mso-position-horizontal-relative:page;mso-position-vertical-relative:paragraph;z-index:-13450" coordorigin="190,832" coordsize="11855,1055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7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29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3pt" strokecolor="#E4E4E4">
                <v:path arrowok="t"/>
              </v:shape>
            </v:group>
            <v:group style="position:absolute;left:11985;top:1872;width:10;height:2" coordorigin="11985,1872" coordsize="10,2">
              <v:shape style="position:absolute;left:11985;top:1872;width:10;height:2" coordorigin="11985,1872" coordsize="10,2" path="m11985,1875l11995,1873e" filled="f" stroked="t" strokeweight="1.259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889999pt;margin-top:-1.632807pt;width:47.214pt;height:.1pt;mso-position-horizontal-relative:page;mso-position-vertical-relative:paragraph;z-index:-13449" coordorigin="4418,-33" coordsize="944,2">
            <v:shape style="position:absolute;left:4418;top:-33;width:944;height:2" coordorigin="4418,-33" coordsize="944,0" path="m4418,-33l5362,-33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217.611862pt;margin-top:16.963911pt;width:54.449174pt;height:1.862183pt;mso-position-horizontal-relative:page;mso-position-vertical-relative:paragraph;z-index:-13448" coordorigin="4352,339" coordsize="1089,37">
            <v:group style="position:absolute;left:4418;top:358;width:944;height:2" coordorigin="4418,358" coordsize="944,2">
              <v:shape style="position:absolute;left:4418;top:358;width:944;height:2" coordorigin="4418,358" coordsize="944,0" path="m4418,358l5362,358e" filled="f" stroked="t" strokeweight=".73pt" strokecolor="#DEDEDE">
                <v:path arrowok="t"/>
              </v:shape>
            </v:group>
            <v:group style="position:absolute;left:4365;top:356;width:45;height:7" coordorigin="4365,356" coordsize="45,7">
              <v:shape style="position:absolute;left:4365;top:356;width:45;height:7" coordorigin="4365,356" coordsize="45,7" path="m4365,356l4387,361,4410,364e" filled="f" stroked="t" strokeweight="1.259pt" strokecolor="#DEDEDE">
                <v:path arrowok="t"/>
              </v:shape>
            </v:group>
            <v:group style="position:absolute;left:5362;top:352;width:67;height:12" coordorigin="5362,352" coordsize="67,12">
              <v:shape style="position:absolute;left:5362;top:352;width:67;height:12" coordorigin="5362,352" coordsize="67,12" path="m5362,364l5385,363,5407,358,5429,352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47006pt;margin-top:7.494194pt;width:.629995pt;height:1.259pt;mso-position-horizontal-relative:page;mso-position-vertical-relative:paragraph;z-index:-13447" coordorigin="4229,150" coordsize="13,25">
            <v:shape style="position:absolute;left:4229;top:150;width:13;height:25" coordorigin="4229,150" coordsize="13,25" path="m4229,162l4242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4194pt;width:.629pt;height:1.259pt;mso-position-horizontal-relative:page;mso-position-vertical-relative:paragraph;z-index:-13446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-1.632807pt;width:31.476pt;height:.1pt;mso-position-horizontal-relative:page;mso-position-vertical-relative:paragraph;z-index:-13445" coordorigin="11217,-33" coordsize="630,2">
            <v:shape style="position:absolute;left:11217;top:-33;width:630;height:2" coordorigin="11217,-33" coordsize="630,0" path="m11217,-33l11846,-33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557.553467pt;margin-top:16.963831pt;width:38.711217pt;height:1.862263pt;mso-position-horizontal-relative:page;mso-position-vertical-relative:paragraph;z-index:-13444" coordorigin="11151,339" coordsize="774,37">
            <v:group style="position:absolute;left:11217;top:358;width:630;height:2" coordorigin="11217,358" coordsize="630,2">
              <v:shape style="position:absolute;left:11217;top:358;width:630;height:2" coordorigin="11217,358" coordsize="630,0" path="m11217,358l11846,358e" filled="f" stroked="t" strokeweight=".73pt" strokecolor="#DEDEDE">
                <v:path arrowok="t"/>
              </v:shape>
            </v:group>
            <v:group style="position:absolute;left:11164;top:356;width:45;height:7" coordorigin="11164,356" coordsize="45,7">
              <v:shape style="position:absolute;left:11164;top:356;width:45;height:7" coordorigin="11164,356" coordsize="45,7" path="m11164,356l11186,361,11208,364e" filled="f" stroked="t" strokeweight="1.259pt" strokecolor="#DEDEDE">
                <v:path arrowok="t"/>
              </v:shape>
            </v:group>
            <v:group style="position:absolute;left:11846;top:352;width:67;height:12" coordorigin="11846,352" coordsize="67,12">
              <v:shape style="position:absolute;left:11846;top:352;width:67;height:12" coordorigin="11846,352" coordsize="67,12" path="m11846,364l11869,363,11891,358,11913,352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1.388977pt;margin-top:7.494194pt;width:.628995pt;height:1.259pt;mso-position-horizontal-relative:page;mso-position-vertical-relative:paragraph;z-index:-13443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10.947006pt;margin-top:-169.900803pt;width:391.303pt;height:152.085pt;mso-position-horizontal-relative:page;mso-position-vertical-relative:paragraph;z-index:-13442" coordorigin="4219,-3398" coordsize="7826,3042">
            <v:group style="position:absolute;left:4229;top:-3388;width:1058;height:252" coordorigin="4229,-3388" coordsize="1058,252">
              <v:shape style="position:absolute;left:4229;top:-3388;width:1058;height:252" coordorigin="4229,-3388" coordsize="1058,252" path="m5249,-3388l4267,-3388,4246,-3382,4232,-3365,4229,-3350,4229,-3174,4235,-3153,4252,-3139,4267,-3136,5249,-3136,5270,-3143,5284,-3159,5287,-3174,5287,-3350,5280,-3371,5264,-3385,5249,-3388xe" filled="t" fillcolor="#F7F7F9" stroked="f">
                <v:path arrowok="t"/>
                <v:fill type="solid"/>
              </v:shape>
            </v:group>
            <v:group style="position:absolute;left:4267;top:-3382;width:982;height:2" coordorigin="4267,-3382" coordsize="982,2">
              <v:shape style="position:absolute;left:4267;top:-3382;width:982;height:2" coordorigin="4267,-3382" coordsize="982,0" path="m4267,-3382l5249,-3382e" filled="f" stroked="t" strokeweight=".73pt" strokecolor="#E1E1E8">
                <v:path arrowok="t"/>
              </v:shape>
            </v:group>
            <v:group style="position:absolute;left:4267;top:-3142;width:982;height:2" coordorigin="4267,-3142" coordsize="982,2">
              <v:shape style="position:absolute;left:4267;top:-3142;width:982;height:2" coordorigin="4267,-3142" coordsize="982,0" path="m4267,-3142l5249,-3142e" filled="f" stroked="t" strokeweight=".73pt" strokecolor="#E1E1E8">
                <v:path arrowok="t"/>
              </v:shape>
            </v:group>
            <v:group style="position:absolute;left:4235;top:-3153;width:17;height:14" coordorigin="4235,-3153" coordsize="17,14">
              <v:shape style="position:absolute;left:4235;top:-3153;width:17;height:14" coordorigin="4235,-3153" coordsize="17,14" path="m4235,-3153l4252,-3139e" filled="f" stroked="t" strokeweight="1.259pt" strokecolor="#E1E1E8">
                <v:path arrowok="t"/>
              </v:shape>
            </v:group>
            <v:group style="position:absolute;left:5249;top:-3143;width:21;height:6" coordorigin="5249,-3143" coordsize="21,6">
              <v:shape style="position:absolute;left:5249;top:-3143;width:21;height:6" coordorigin="5249,-3143" coordsize="21,6" path="m5249,-3136l5270,-3143e" filled="f" stroked="t" strokeweight="1.259pt" strokecolor="#E1E1E8">
                <v:path arrowok="t"/>
              </v:shape>
            </v:group>
            <v:group style="position:absolute;left:4235;top:-3350;width:2;height:176" coordorigin="4235,-3350" coordsize="2,176">
              <v:shape style="position:absolute;left:4235;top:-3350;width:2;height:176" coordorigin="4235,-3350" coordsize="0,176" path="m4235,-3350l4235,-3174e" filled="f" stroked="t" strokeweight=".73pt" strokecolor="#E1E1E8">
                <v:path arrowok="t"/>
              </v:shape>
            </v:group>
            <v:group style="position:absolute;left:5280;top:-3350;width:2;height:176" coordorigin="5280,-3350" coordsize="2,176">
              <v:shape style="position:absolute;left:5280;top:-3350;width:2;height:176" coordorigin="5280,-3350" coordsize="0,176" path="m5280,-3350l5280,-3174e" filled="f" stroked="t" strokeweight=".729pt" strokecolor="#E1E1E8">
                <v:path arrowok="t"/>
              </v:shape>
            </v:group>
            <v:group style="position:absolute;left:4229;top:-3136;width:7806;height:2770" coordorigin="4229,-3136" coordsize="7806,2770">
              <v:shape style="position:absolute;left:4229;top:-3136;width:7806;height:2770" coordorigin="4229,-3136" coordsize="7806,2770" path="m11985,-3136l4279,-3136,4258,-3131,4240,-3118,4231,-3099,4229,-3086,4229,-417,4234,-395,4247,-378,4267,-368,4279,-366,11985,-366,12006,-371,12023,-385,12033,-404,12035,-417,12035,-3086,12030,-3108,12017,-3125,11997,-3135,11985,-3136xe" filled="t" fillcolor="#F5F5F5" stroked="f">
                <v:path arrowok="t"/>
                <v:fill type="solid"/>
              </v:shape>
            </v:group>
            <v:group style="position:absolute;left:4279;top:-3130;width:7705;height:2" coordorigin="4279,-3130" coordsize="7705,2">
              <v:shape style="position:absolute;left:4279;top:-3130;width:7705;height:2" coordorigin="4279,-3130" coordsize="7705,0" path="m4279,-3130l11985,-3130e" filled="f" stroked="t" strokeweight=".729pt" strokecolor="#000000">
                <v:path arrowok="t"/>
              </v:shape>
            </v:group>
            <v:group style="position:absolute;left:4279;top:-373;width:7705;height:2" coordorigin="4279,-373" coordsize="7705,2">
              <v:shape style="position:absolute;left:4279;top:-373;width:7705;height:2" coordorigin="4279,-373" coordsize="7705,0" path="m4279,-373l11985,-373e" filled="f" stroked="t" strokeweight=".729pt" strokecolor="#000000">
                <v:path arrowok="t"/>
              </v:shape>
            </v:group>
            <v:group style="position:absolute;left:4235;top:-3086;width:2;height:2669" coordorigin="4235,-3086" coordsize="2,2669">
              <v:shape style="position:absolute;left:4235;top:-3086;width:2;height:2669" coordorigin="4235,-3086" coordsize="0,2669" path="m4235,-3086l4235,-417e" filled="f" stroked="t" strokeweight=".73pt" strokecolor="#000000">
                <v:path arrowok="t"/>
              </v:shape>
            </v:group>
            <v:group style="position:absolute;left:12029;top:-3086;width:2;height:2669" coordorigin="12029,-3086" coordsize="2,2669">
              <v:shape style="position:absolute;left:12029;top:-3086;width:2;height:2669" coordorigin="12029,-3086" coordsize="0,2669" path="m12029,-3086l12029,-417e" filled="f" stroked="t" strokeweight=".73pt" strokecolor="#000000">
                <v:path arrowok="t"/>
              </v:shape>
            </v:group>
            <w10:wrap type="none"/>
          </v:group>
        </w:pict>
      </w:r>
      <w:hyperlink w:history="true" w:anchor="_bookmark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1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1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300"/>
        </w:sectPr>
      </w:pPr>
    </w:p>
    <w:p>
      <w:pPr>
        <w:spacing w:line="170" w:lineRule="exact" w:before="3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926" w:val="left" w:leader="none"/>
          <w:tab w:pos="5662" w:val="left" w:leader="none"/>
          <w:tab w:pos="6497" w:val="left" w:leader="none"/>
          <w:tab w:pos="7732" w:val="left" w:leader="none"/>
          <w:tab w:pos="9840" w:val="left" w:leader="none"/>
        </w:tabs>
        <w:spacing w:before="40"/>
        <w:ind w:left="2968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Adding pages from Rails controller | Rub" w:id="17"/>
      <w:bookmarkEnd w:id="17"/>
      <w:r>
        <w:rPr/>
      </w:r>
      <w:bookmarkStart w:name="_bookmark11" w:id="18"/>
      <w:bookmarkEnd w:id="18"/>
      <w:r>
        <w:rPr/>
      </w:r>
      <w:hyperlink w:history="true" w:anchor="_bookmark11">
        <w:r>
          <w:rPr>
            <w:rFonts w:ascii="Arial" w:hAnsi="Arial" w:cs="Arial" w:eastAsia="Arial"/>
            <w:b/>
            <w:bCs/>
            <w:color w:val="303030"/>
            <w:spacing w:val="0"/>
            <w:w w:val="105"/>
            <w:position w:val="-1"/>
            <w:sz w:val="13"/>
            <w:szCs w:val="13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1"/>
            <w:w w:val="105"/>
            <w:position w:val="-1"/>
            <w:sz w:val="13"/>
            <w:szCs w:val="13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5"/>
            <w:position w:val="-1"/>
            <w:sz w:val="13"/>
            <w:szCs w:val="13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5"/>
            <w:position w:val="-1"/>
            <w:sz w:val="13"/>
            <w:szCs w:val="13"/>
          </w:rPr>
          <w:tab/>
        </w:r>
      </w:hyperlink>
      <w:hyperlink w:history="true" w:anchor="_bookmark11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5"/>
            <w:position w:val="-1"/>
            <w:sz w:val="13"/>
            <w:szCs w:val="13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5"/>
            <w:position w:val="-1"/>
            <w:sz w:val="13"/>
            <w:szCs w:val="13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-11"/>
            <w:w w:val="105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3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spacing w:before="35"/>
        <w:ind w:left="237" w:right="109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4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5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Lesso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FFFFFF"/>
          <w:spacing w:val="-6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5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Addin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FFFFFF"/>
          <w:spacing w:val="-5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page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6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fro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m</w:t>
      </w:r>
      <w:r>
        <w:rPr>
          <w:rFonts w:ascii="Arial" w:hAnsi="Arial" w:cs="Arial" w:eastAsia="Arial"/>
          <w:b w:val="0"/>
          <w:bCs w:val="0"/>
          <w:color w:val="FFFFFF"/>
          <w:spacing w:val="-6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controller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4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5" w:val="left" w:leader="none"/>
          <w:tab w:pos="5350" w:val="left" w:leader="none"/>
        </w:tabs>
        <w:spacing w:before="74"/>
        <w:ind w:left="436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11.821pt;margin-top:-1.935196pt;width:187.66639pt;height:344.923pt;mso-position-horizontal-relative:page;mso-position-vertical-relative:paragraph;z-index:-13441" coordorigin="236,-39" coordsize="3753,6898">
            <v:group style="position:absolute;left:287;top:-31;width:3642;height:2" coordorigin="287,-31" coordsize="3642,2">
              <v:shape style="position:absolute;left:287;top:-31;width:3642;height:2" coordorigin="287,-31" coordsize="3642,0" path="m287,-31l3929,-31e" filled="f" stroked="t" strokeweight=".724pt" strokecolor="#E6E6E6">
                <v:path arrowok="t"/>
              </v:shape>
            </v:group>
            <v:group style="position:absolute;left:287;top:6853;width:3642;height:2" coordorigin="287,6853" coordsize="3642,2">
              <v:shape style="position:absolute;left:287;top:6853;width:3642;height:2" coordorigin="287,6853" coordsize="3642,0" path="m287,6853l3929,6853e" filled="f" stroked="t" strokeweight=".723pt" strokecolor="#E6E6E6">
                <v:path arrowok="t"/>
              </v:shape>
            </v:group>
            <v:group style="position:absolute;left:3976;top:6821;width:2;height:2" coordorigin="3976,6821" coordsize="2,2">
              <v:shape style="position:absolute;left:3976;top:6821;width:2;height:2" coordorigin="3976,6821" coordsize="1,2" path="m3976,6823l3977,6821e" filled="f" stroked="t" strokeweight="1.247pt" strokecolor="#E6E6E6">
                <v:path arrowok="t"/>
              </v:shape>
            </v:group>
            <v:group style="position:absolute;left:244;top:12;width:2;height:6797" coordorigin="244,12" coordsize="2,6797">
              <v:shape style="position:absolute;left:244;top:12;width:2;height:6797" coordorigin="244,12" coordsize="0,6797" path="m244,12l244,6809e" filled="f" stroked="t" strokeweight=".724pt" strokecolor="#E6E6E6">
                <v:path arrowok="t"/>
              </v:shape>
            </v:group>
            <v:group style="position:absolute;left:3972;top:12;width:2;height:6797" coordorigin="3972,12" coordsize="2,6797">
              <v:shape style="position:absolute;left:3972;top:12;width:2;height:6797" coordorigin="3972,12" coordsize="0,6797" path="m3972,12l3972,6809e" filled="f" stroked="t" strokeweight=".724pt" strokecolor="#E6E6E6">
                <v:path arrowok="t"/>
              </v:shape>
            </v:group>
            <v:group style="position:absolute;left:250;top:430;width:3716;height:2" coordorigin="250,430" coordsize="3716,2">
              <v:shape style="position:absolute;left:250;top:430;width:3716;height:2" coordorigin="250,430" coordsize="3716,0" path="m250,430l3966,430e" filled="f" stroked="t" strokeweight=".723pt" strokecolor="#E6E6E6">
                <v:path arrowok="t"/>
              </v:shape>
              <v:shape style="position:absolute;left:1135;top:1771;width:175;height:175" type="#_x0000_t75">
                <v:imagedata r:id="rId129" o:title=""/>
              </v:shape>
              <v:shape style="position:absolute;left:1135;top:3903;width:175;height:175" type="#_x0000_t75">
                <v:imagedata r:id="rId130" o:title=""/>
              </v:shape>
              <v:shape style="position:absolute;left:1135;top:5325;width:175;height:175" type="#_x0000_t75">
                <v:imagedata r:id="rId131" o:title=""/>
              </v:shape>
              <v:shape style="position:absolute;left:3118;top:1060;width:162;height:175" type="#_x0000_t75">
                <v:imagedata r:id="rId132" o:title=""/>
              </v:shape>
              <v:shape style="position:absolute;left:3118;top:2020;width:162;height:175" type="#_x0000_t75">
                <v:imagedata r:id="rId133" o:title=""/>
              </v:shape>
              <v:shape style="position:absolute;left:3118;top:2481;width:162;height:175" type="#_x0000_t75">
                <v:imagedata r:id="rId134" o:title=""/>
              </v:shape>
              <v:shape style="position:absolute;left:3118;top:3192;width:162;height:175" type="#_x0000_t75">
                <v:imagedata r:id="rId135" o:title=""/>
              </v:shape>
              <v:shape style="position:absolute;left:3118;top:4153;width:162;height:175" type="#_x0000_t75">
                <v:imagedata r:id="rId136" o:title=""/>
              </v:shape>
              <v:shape style="position:absolute;left:3118;top:5574;width:162;height:175" type="#_x0000_t75">
                <v:imagedata r:id="rId137" o:title=""/>
              </v:shape>
              <v:shape style="position:absolute;left:3118;top:6036;width:162;height:175" type="#_x0000_t75">
                <v:imagedata r:id="rId138" o:title=""/>
              </v:shape>
              <v:shape style="position:absolute;left:3118;top:4614;width:162;height:175" type="#_x0000_t75">
                <v:imagedata r:id="rId139" o:title=""/>
              </v:shape>
            </v:group>
            <w10:wrap type="none"/>
          </v:group>
        </w:pict>
      </w:r>
      <w:r>
        <w:rPr/>
        <w:pict>
          <v:group style="position:absolute;margin-left:557.478027pt;margin-top:14.639304pt;width:31.178pt;height:.1pt;mso-position-horizontal-relative:page;mso-position-vertical-relative:paragraph;z-index:-13429" coordorigin="11150,293" coordsize="624,2">
            <v:shape style="position:absolute;left:11150;top:293;width:624;height:2" coordorigin="11150,293" coordsize="624,0" path="m11150,293l11773,293e" filled="f" stroked="t" strokeweight=".723pt" strokecolor="#DEDEDE">
              <v:path arrowok="t"/>
            </v:shape>
            <w10:wrap type="none"/>
          </v:group>
        </w:pict>
      </w:r>
      <w:r>
        <w:rPr/>
        <w:pict>
          <v:group style="position:absolute;margin-left:9.6385pt;margin-top:-133.143204pt;width:590.603pt;height:99.145pt;mso-position-horizontal-relative:page;mso-position-vertical-relative:paragraph;z-index:-13424" coordorigin="193,-2663" coordsize="11812,1983">
            <v:group style="position:absolute;left:200;top:-1933;width:11798;height:1247" coordorigin="200,-1933" coordsize="11798,1247">
              <v:shape style="position:absolute;left:200;top:-1933;width:11798;height:1247" coordorigin="200,-1933" coordsize="11798,1247" path="m200,-686l11998,-686,11998,-1933,200,-1933,200,-686xe" filled="t" fillcolor="#020031" stroked="f">
                <v:path arrowok="t"/>
                <v:fill type="solid"/>
              </v:shape>
            </v:group>
            <v:group style="position:absolute;left:200;top:-692;width:11798;height:2" coordorigin="200,-692" coordsize="11798,2">
              <v:shape style="position:absolute;left:200;top:-692;width:11798;height:2" coordorigin="200,-692" coordsize="11798,0" path="m200,-692l11998,-692e" filled="f" stroked="t" strokeweight=".723pt" strokecolor="#DEDEDE">
                <v:path arrowok="t"/>
              </v:shape>
              <v:shape style="position:absolute;left:200;top:-2158;width:11798;height:1459" type="#_x0000_t75">
                <v:imagedata r:id="rId140" o:title=""/>
              </v:shape>
            </v:group>
            <v:group style="position:absolute;left:200;top:-2657;width:2;height:723" coordorigin="200,-2657" coordsize="2,723">
              <v:shape style="position:absolute;left:200;top:-2657;width:2;height:723" coordorigin="200,-2657" coordsize="0,723" path="m200,-1933l200,-2657,200,-1933xe" filled="t" fillcolor="#000000" stroked="f">
                <v:path arrowok="t"/>
                <v:fill type="solid"/>
              </v:shape>
            </v:group>
            <v:group style="position:absolute;left:200;top:-2657;width:11798;height:723" coordorigin="200,-2657" coordsize="11798,723">
              <v:shape style="position:absolute;left:200;top:-2657;width:11798;height:723" coordorigin="200,-2657" coordsize="11798,723" path="m200,-1933l11998,-1933,11998,-2657,200,-2657,200,-1933xe" filled="t" fillcolor="#FAFAFA" stroked="f">
                <v:path arrowok="t"/>
                <v:fill type="solid"/>
              </v:shape>
              <v:shape style="position:absolute;left:449;top:-2607;width:624;height:624" type="#_x0000_t75">
                <v:imagedata r:id="rId141" o:title=""/>
              </v:shape>
            </v:group>
            <v:group style="position:absolute;left:2719;top:-2457;width:1546;height:249" coordorigin="2719,-2457" coordsize="1546,249">
              <v:shape style="position:absolute;left:2719;top:-2457;width:1546;height:249" coordorigin="2719,-2457" coordsize="1546,249" path="m4228,-2457l2757,-2457,2736,-2451,2722,-2434,2719,-2420,2719,-2245,2726,-2224,2742,-2210,2757,-2208,4228,-2208,4249,-2214,4263,-2231,4266,-2245,4266,-2420,4259,-2441,4242,-2454,4228,-2457xe" filled="t" fillcolor="#F8F8F8" stroked="f">
                <v:path arrowok="t"/>
                <v:fill type="solid"/>
              </v:shape>
            </v:group>
            <v:group style="position:absolute;left:2757;top:-2451;width:1472;height:2" coordorigin="2757,-2451" coordsize="1472,2">
              <v:shape style="position:absolute;left:2757;top:-2451;width:1472;height:2" coordorigin="2757,-2451" coordsize="1472,0" path="m2757,-2451l4228,-2451e" filled="f" stroked="t" strokeweight=".724pt" strokecolor="#CDCDCD">
                <v:path arrowok="t"/>
              </v:shape>
            </v:group>
            <v:group style="position:absolute;left:2757;top:-2214;width:1472;height:2" coordorigin="2757,-2214" coordsize="1472,2">
              <v:shape style="position:absolute;left:2757;top:-2214;width:1472;height:2" coordorigin="2757,-2214" coordsize="1472,0" path="m2757,-2214l4228,-2214e" filled="f" stroked="t" strokeweight=".724pt" strokecolor="#CDCDCD">
                <v:path arrowok="t"/>
              </v:shape>
            </v:group>
            <v:group style="position:absolute;left:2725;top:-2420;width:2;height:175" coordorigin="2725,-2420" coordsize="2,175">
              <v:shape style="position:absolute;left:2725;top:-2420;width:2;height:175" coordorigin="2725,-2420" coordsize="0,175" path="m2725,-2420l2725,-2245e" filled="f" stroked="t" strokeweight=".723pt" strokecolor="#CDCDCD">
                <v:path arrowok="t"/>
              </v:shape>
            </v:group>
            <v:group style="position:absolute;left:4259;top:-2420;width:2;height:175" coordorigin="4259,-2420" coordsize="2,175">
              <v:shape style="position:absolute;left:4259;top:-2420;width:2;height:175" coordorigin="4259,-2420" coordsize="0,175" path="m4259,-2420l4259,-2245e" filled="f" stroked="t" strokeweight=".723pt" strokecolor="#CDCDCD">
                <v:path arrowok="t"/>
              </v:shape>
              <v:shape style="position:absolute;left:2757;top:-2395;width:200;height:162" type="#_x0000_t75">
                <v:imagedata r:id="rId142" o:title=""/>
              </v:shape>
            </v:group>
            <v:group style="position:absolute;left:4665;top:-2457;width:574;height:249" coordorigin="4665,-2457" coordsize="574,249">
              <v:shape style="position:absolute;left:4665;top:-2457;width:574;height:249" coordorigin="4665,-2457" coordsize="574,249" path="m5201,-2457l4702,-2457,4681,-2451,4667,-2434,4665,-2420,4665,-2245,4671,-2224,4688,-2210,4702,-2208,5201,-2208,5222,-2214,5235,-2231,5238,-2245,5238,-2420,5232,-2441,5215,-2454,5201,-2457xe" filled="t" fillcolor="#ECEEF5" stroked="f">
                <v:path arrowok="t"/>
                <v:fill type="solid"/>
              </v:shape>
            </v:group>
            <v:group style="position:absolute;left:4702;top:-2451;width:499;height:2" coordorigin="4702,-2451" coordsize="499,2">
              <v:shape style="position:absolute;left:4702;top:-2451;width:499;height:2" coordorigin="4702,-2451" coordsize="499,0" path="m4702,-2451l5201,-2451e" filled="f" stroked="t" strokeweight=".724pt" strokecolor="#CAD4E7">
                <v:path arrowok="t"/>
              </v:shape>
            </v:group>
            <v:group style="position:absolute;left:4667;top:-2451;width:14;height:17" coordorigin="4667,-2451" coordsize="14,17">
              <v:shape style="position:absolute;left:4667;top:-2451;width:14;height:17" coordorigin="4667,-2451" coordsize="14,17" path="m4681,-2451l4667,-2434e" filled="f" stroked="t" strokeweight="1.247pt" strokecolor="#CAD4E7">
                <v:path arrowok="t"/>
              </v:shape>
            </v:group>
            <v:group style="position:absolute;left:4702;top:-2214;width:499;height:2" coordorigin="4702,-2214" coordsize="499,2">
              <v:shape style="position:absolute;left:4702;top:-2214;width:499;height:2" coordorigin="4702,-2214" coordsize="499,0" path="m4702,-2214l5201,-2214e" filled="f" stroked="t" strokeweight=".724pt" strokecolor="#CAD4E7">
                <v:path arrowok="t"/>
              </v:shape>
            </v:group>
            <v:group style="position:absolute;left:4665;top:-2245;width:6;height:21" coordorigin="4665,-2245" coordsize="6,21">
              <v:shape style="position:absolute;left:4665;top:-2245;width:6;height:21" coordorigin="4665,-2245" coordsize="6,21" path="m4665,-2245l4671,-2224e" filled="f" stroked="t" strokeweight="1.247pt" strokecolor="#CAD4E7">
                <v:path arrowok="t"/>
              </v:shape>
            </v:group>
            <v:group style="position:absolute;left:5232;top:-2420;width:2;height:175" coordorigin="5232,-2420" coordsize="2,175">
              <v:shape style="position:absolute;left:5232;top:-2420;width:2;height:175" coordorigin="5232,-2420" coordsize="0,175" path="m5232,-2420l5232,-2245e" filled="f" stroked="t" strokeweight=".723pt" strokecolor="#CAD4E7">
                <v:path arrowok="t"/>
              </v:shape>
              <v:shape style="position:absolute;left:4727;top:-2420;width:175;height:175" type="#_x0000_t75">
                <v:imagedata r:id="rId143" o:title=""/>
              </v:shape>
            </v:group>
            <v:group style="position:absolute;left:5263;top:-2382;width:2;height:100" coordorigin="5263,-2382" coordsize="2,100">
              <v:shape style="position:absolute;left:5263;top:-2382;width:2;height:100" coordorigin="5263,-2382" coordsize="0,100" path="m5263,-2282l5263,-2332,5263,-2382,5263,-2282xe" filled="t" fillcolor="#D8D8D8" stroked="f">
                <v:path arrowok="t"/>
                <v:fill type="solid"/>
              </v:shape>
            </v:group>
            <v:group style="position:absolute;left:5263;top:-2352;width:25;height:40" coordorigin="5263,-2352" coordsize="25,40">
              <v:shape style="position:absolute;left:5263;top:-2352;width:25;height:40" coordorigin="5263,-2352" coordsize="25,40" path="m5288,-2352l5263,-2332,5288,-2312,5288,-2352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12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-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-4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-7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1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99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99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149" w:val="left" w:leader="none"/>
        </w:tabs>
        <w:spacing w:before="58"/>
        <w:ind w:left="4415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10.733505pt;margin-top:6.441102pt;width:1.971pt;height:3.96036pt;mso-position-horizontal-relative:page;mso-position-vertical-relative:paragraph;z-index:-13432" coordorigin="4215,129" coordsize="39,79">
            <v:group style="position:absolute;left:4228;top:141;width:2;height:23" coordorigin="4228,141" coordsize="2,23">
              <v:shape style="position:absolute;left:4228;top:141;width:2;height:23" coordorigin="4228,141" coordsize="2,23" path="m4230,141l4230,141,4228,164e" filled="f" stroked="t" strokeweight="1.247pt" strokecolor="#DEDEDE">
                <v:path arrowok="t"/>
              </v:shape>
            </v:group>
            <v:group style="position:absolute;left:4228;top:170;width:12;height:25" coordorigin="4228,170" coordsize="12,25">
              <v:shape style="position:absolute;left:4228;top:170;width:12;height:25" coordorigin="4228,170" coordsize="12,25" path="m4228,182l4241,182e" filled="f" stroked="t" strokeweight="1.347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75.582489pt;margin-top:6.966279pt;width:1.971pt;height:5.507991pt;mso-position-horizontal-relative:page;mso-position-vertical-relative:paragraph;z-index:-13431" coordorigin="5512,139" coordsize="39,110">
            <v:group style="position:absolute;left:5537;top:152;width:2;height:18" coordorigin="5537,152" coordsize="2,18">
              <v:shape style="position:absolute;left:5537;top:152;width:2;height:18" coordorigin="5537,152" coordsize="1,18" path="m5538,170l5537,152e" filled="f" stroked="t" strokeweight="1.247pt" strokecolor="#DEDEDE">
                <v:path arrowok="t"/>
              </v:shape>
            </v:group>
            <v:group style="position:absolute;left:5532;top:200;width:5;height:37" coordorigin="5532,200" coordsize="5,37">
              <v:shape style="position:absolute;left:5532;top:200;width:5;height:37" coordorigin="5532,200" coordsize="5,37" path="m5532,237l5535,223,5538,200e" filled="f" stroked="t" strokeweight="1.247pt" strokecolor="#DEDEDE">
                <v:path arrowok="t"/>
              </v:shape>
            </v:group>
            <v:group style="position:absolute;left:5525;top:170;width:12;height:25" coordorigin="5525,170" coordsize="12,25">
              <v:shape style="position:absolute;left:5525;top:170;width:12;height:25" coordorigin="5525,170" coordsize="12,25" path="m5525,182l5538,182e" filled="f" stroked="t" strokeweight="1.347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397995pt;margin-top:18.38694pt;width:48.905577pt;height:1.317422pt;mso-position-horizontal-relative:page;mso-position-vertical-relative:paragraph;z-index:-13430" coordorigin="4408,368" coordsize="978,26">
            <v:group style="position:absolute;left:4415;top:375;width:935;height:2" coordorigin="4415,375" coordsize="935,2">
              <v:shape style="position:absolute;left:4415;top:375;width:935;height:2" coordorigin="4415,375" coordsize="935,0" path="m4415,375l5351,375e" filled="f" stroked="t" strokeweight=".724pt" strokecolor="#DEDEDE">
                <v:path arrowok="t"/>
              </v:shape>
            </v:group>
            <v:group style="position:absolute;left:5351;top:380;width:23;height:2" coordorigin="5351,380" coordsize="23,2">
              <v:shape style="position:absolute;left:5351;top:380;width:23;height:2" coordorigin="5351,380" coordsize="23,1" path="m5351,382l5374,380e" filled="f" stroked="t" strokeweight="1.247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7.451477pt;margin-top:4.527204pt;width:1.971pt;height:8.471080pt;mso-position-horizontal-relative:page;mso-position-vertical-relative:paragraph;z-index:-13428" coordorigin="10949,91" coordsize="39,169">
            <v:group style="position:absolute;left:10963;top:103;width:12;height:61" coordorigin="10963,103" coordsize="12,61">
              <v:shape style="position:absolute;left:10963;top:103;width:12;height:61" coordorigin="10963,103" coordsize="12,61" path="m10975,103l10969,119,10965,141,10963,164e" filled="f" stroked="t" strokeweight="1.247pt" strokecolor="#DEDEDE">
                <v:path arrowok="t"/>
              </v:shape>
            </v:group>
            <v:group style="position:absolute;left:10962;top:195;width:8;height:53" coordorigin="10962,195" coordsize="8,53">
              <v:shape style="position:absolute;left:10962;top:195;width:8;height:53" coordorigin="10962,195" coordsize="8,53" path="m10962,195l10964,218,10968,240,10970,247e" filled="f" stroked="t" strokeweight="1.247pt" strokecolor="#DEDEDE">
                <v:path arrowok="t"/>
              </v:shape>
            </v:group>
            <v:group style="position:absolute;left:10962;top:170;width:12;height:25" coordorigin="10962,170" coordsize="12,25">
              <v:shape style="position:absolute;left:10962;top:170;width:12;height:25" coordorigin="10962,170" coordsize="12,25" path="m10962,182l10975,182e" filled="f" stroked="t" strokeweight="1.347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6.711487pt;margin-top:6.346304pt;width:1.971pt;height:6.514697pt;mso-position-horizontal-relative:page;mso-position-vertical-relative:paragraph;z-index:-13427" coordorigin="11934,127" coordsize="39,130">
            <v:group style="position:absolute;left:11957;top:139;width:3;height:30" coordorigin="11957,139" coordsize="3,30">
              <v:shape style="position:absolute;left:11957;top:139;width:3;height:30" coordorigin="11957,139" coordsize="3,30" path="m11960,170l11959,147,11957,139e" filled="f" stroked="t" strokeweight="1.247pt" strokecolor="#DEDEDE">
                <v:path arrowok="t"/>
              </v:shape>
            </v:group>
            <v:group style="position:absolute;left:11953;top:200;width:7;height:45" coordorigin="11953,200" coordsize="7,45">
              <v:shape style="position:absolute;left:11953;top:200;width:7;height:45" coordorigin="11953,200" coordsize="7,45" path="m11953,245l11958,223,11960,200e" filled="f" stroked="t" strokeweight="1.247pt" strokecolor="#DEDEDE">
                <v:path arrowok="t"/>
              </v:shape>
            </v:group>
            <v:group style="position:absolute;left:11948;top:170;width:12;height:25" coordorigin="11948,170" coordsize="12,25">
              <v:shape style="position:absolute;left:11948;top:170;width:12;height:25" coordorigin="11948,170" coordsize="12,25" path="m11948,182l11960,182e" filled="f" stroked="t" strokeweight="1.347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4.907532pt;margin-top:18.236794pt;width:35.591139pt;height:1.467569pt;mso-position-horizontal-relative:page;mso-position-vertical-relative:paragraph;z-index:-13426" coordorigin="11098,365" coordsize="712,29">
            <v:group style="position:absolute;left:11150;top:375;width:624;height:2" coordorigin="11150,375" coordsize="624,2">
              <v:shape style="position:absolute;left:11150;top:375;width:624;height:2" coordorigin="11150,375" coordsize="624,0" path="m11150,375l11773,375e" filled="f" stroked="t" strokeweight=".724pt" strokecolor="#DEDEDE">
                <v:path arrowok="t"/>
              </v:shape>
            </v:group>
            <v:group style="position:absolute;left:11111;top:377;width:34;height:4" coordorigin="11111,377" coordsize="34,4">
              <v:shape style="position:absolute;left:11111;top:377;width:34;height:4" coordorigin="11111,377" coordsize="34,4" path="m11111,377l11121,380,11144,382e" filled="f" stroked="t" strokeweight="1.247pt" strokecolor="#DEDEDE">
                <v:path arrowok="t"/>
              </v:shape>
            </v:group>
            <v:group style="position:absolute;left:11773;top:380;width:24;height:2" coordorigin="11773,380" coordsize="24,2">
              <v:shape style="position:absolute;left:11773;top:380;width:24;height:2" coordorigin="11773,380" coordsize="24,2" path="m11773,382l11796,380,11796,380e" filled="f" stroked="t" strokeweight="1.247pt" strokecolor="#DEDEDE">
                <v:path arrowok="t"/>
              </v:shape>
            </v:group>
            <w10:wrap type="none"/>
          </v:group>
        </w:pict>
      </w:r>
      <w:bookmarkStart w:name="_bookmark12" w:id="19"/>
      <w:bookmarkEnd w:id="19"/>
      <w:r>
        <w:rPr/>
      </w:r>
      <w:hyperlink w:history="true" w:anchor="_bookmark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6"/>
            <w:w w:val="100"/>
            <w:sz w:val="17"/>
            <w:szCs w:val="17"/>
          </w:rPr>
          <w:t> </w:t>
        </w:r>
      </w:hyperlink>
      <w:hyperlink w:history="true" w:anchor="_bookmark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ab/>
        </w:r>
      </w:hyperlink>
      <w:hyperlink w:history="true" w:anchor="_bookmark13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7"/>
            <w:w w:val="100"/>
            <w:sz w:val="17"/>
            <w:szCs w:val="17"/>
          </w:rPr>
          <w:t> </w:t>
        </w:r>
      </w:hyperlink>
      <w:hyperlink w:history="true" w:anchor="_bookmark13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2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4228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shape style="position:absolute;margin-left:40.504002pt;margin-top:-4.672306pt;width:130.161pt;height:272.592pt;mso-position-horizontal-relative:page;mso-position-vertical-relative:paragraph;z-index:-13423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1" w:hRule="exact"/>
                    </w:trPr>
                    <w:tc>
                      <w:tcPr>
                        <w:tcW w:w="2582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260" w:lineRule="auto" w:before="98"/>
                          <w:ind w:left="173" w:right="32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Zero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8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in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5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99"/>
                            <w:sz w:val="20"/>
                            <w:szCs w:val="20"/>
                          </w:rPr>
                          <w:t> </w:t>
                        </w:r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steps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1" w:hRule="exact"/>
                    </w:trPr>
                    <w:tc>
                      <w:tcPr>
                        <w:tcW w:w="2582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260" w:lineRule="auto" w:before="98"/>
                          <w:ind w:left="310" w:right="867" w:firstLine="24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Default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8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7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-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99"/>
                            <w:sz w:val="20"/>
                            <w:szCs w:val="20"/>
                          </w:rPr>
                          <w:t> </w:t>
                        </w:r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your_site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1" w:hRule="exact"/>
                    </w:trPr>
                    <w:tc>
                      <w:tcPr>
                        <w:tcW w:w="2582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260" w:lineRule="auto" w:before="98"/>
                          <w:ind w:left="173" w:right="15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6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7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directory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99"/>
                            <w:sz w:val="20"/>
                            <w:szCs w:val="20"/>
                          </w:rPr>
                          <w:t> </w:t>
                        </w:r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structure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1" w:hRule="exact"/>
                    </w:trPr>
                    <w:tc>
                      <w:tcPr>
                        <w:tcW w:w="2582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260" w:lineRule="auto" w:before="98"/>
                          <w:ind w:left="173" w:right="61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7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hello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9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through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99"/>
                            <w:sz w:val="20"/>
                            <w:szCs w:val="20"/>
                          </w:rPr>
                          <w:t> </w:t>
                        </w:r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1" w:hRule="exact"/>
                    </w:trPr>
                    <w:tc>
                      <w:tcPr>
                        <w:tcW w:w="2582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260" w:lineRule="auto" w:before="98"/>
                          <w:ind w:left="310" w:right="329" w:firstLine="24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After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1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hello,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say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99"/>
                            <w:sz w:val="20"/>
                            <w:szCs w:val="20"/>
                          </w:rPr>
                          <w:t> </w:t>
                        </w:r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'greetings'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1" w:hRule="exact"/>
                    </w:trPr>
                    <w:tc>
                      <w:tcPr>
                        <w:tcW w:w="2582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260" w:lineRule="auto" w:before="98"/>
                          <w:ind w:left="180" w:right="1075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Pages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using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FFFFFF"/>
                            <w:spacing w:val="0"/>
                            <w:w w:val="99"/>
                            <w:sz w:val="20"/>
                            <w:szCs w:val="20"/>
                          </w:rPr>
                          <w:t> </w:t>
                        </w:r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controller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1" w:hRule="exact"/>
                    </w:trPr>
                    <w:tc>
                      <w:tcPr>
                        <w:tcW w:w="2582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260" w:lineRule="auto" w:before="98"/>
                          <w:ind w:left="310" w:right="734" w:firstLine="24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Home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8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8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about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99"/>
                            <w:sz w:val="20"/>
                            <w:szCs w:val="20"/>
                          </w:rPr>
                          <w:t> </w:t>
                        </w:r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pages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1" w:hRule="exact"/>
                    </w:trPr>
                    <w:tc>
                      <w:tcPr>
                        <w:tcW w:w="2582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before="98"/>
                          <w:ind w:left="173" w:right="15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5.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Visualizing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8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flow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previous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hyperlink w:history="true" w:anchor="_bookmark6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Adding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-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Helloworld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pag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2"/>
            <w:w w:val="100"/>
          </w:rPr>
          <w:t>e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static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4"/>
        <w:ind w:left="0" w:right="1263"/>
        <w:jc w:val="center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855606pt;margin-top:21.143688pt;width:387.77659pt;height:65.3492pt;mso-position-horizontal-relative:page;mso-position-vertical-relative:paragraph;z-index:-13436" coordorigin="4217,423" coordsize="7756,1307">
            <v:group style="position:absolute;left:4228;top:435;width:7732;height:1285" coordorigin="4228,435" coordsize="7732,1285">
              <v:shape style="position:absolute;left:4228;top:435;width:7732;height:1285" coordorigin="4228,435" coordsize="7732,1285" path="m11910,435l4278,435,4256,440,4239,454,4230,473,4228,485,4228,1670,4233,1692,4247,1709,4266,1718,4278,1720,11910,1720,11932,1715,11949,1701,11959,1682,11960,1670,11960,485,11955,463,11942,447,11922,437,11910,435xe" filled="t" fillcolor="#FCF8E3" stroked="f">
                <v:path arrowok="t"/>
                <v:fill type="solid"/>
              </v:shape>
            </v:group>
            <v:group style="position:absolute;left:4278;top:442;width:7632;height:2" coordorigin="4278,442" coordsize="7632,2">
              <v:shape style="position:absolute;left:4278;top:442;width:7632;height:2" coordorigin="4278,442" coordsize="7632,0" path="m4278,442l11910,442e" filled="f" stroked="t" strokeweight=".724pt" strokecolor="#FBEED5">
                <v:path arrowok="t"/>
              </v:shape>
            </v:group>
            <v:group style="position:absolute;left:4256;top:435;width:22;height:5" coordorigin="4256,435" coordsize="22,5">
              <v:shape style="position:absolute;left:4256;top:435;width:22;height:5" coordorigin="4256,435" coordsize="22,5" path="m4278,435l4256,440e" filled="f" stroked="t" strokeweight="1.247pt" strokecolor="#FBEED5">
                <v:path arrowok="t"/>
              </v:shape>
            </v:group>
            <v:group style="position:absolute;left:4230;top:465;width:4;height:9" coordorigin="4230,465" coordsize="4,9">
              <v:shape style="position:absolute;left:4230;top:465;width:4;height:9" coordorigin="4230,465" coordsize="4,9" path="m4234,465l4230,473e" filled="f" stroked="t" strokeweight="1.247pt" strokecolor="#FBEED5">
                <v:path arrowok="t"/>
              </v:shape>
            </v:group>
            <v:group style="position:absolute;left:11955;top:463;width:5;height:22" coordorigin="11955,463" coordsize="5,22">
              <v:shape style="position:absolute;left:11955;top:463;width:5;height:22" coordorigin="11955,463" coordsize="5,22" path="m11960,485l11955,463e" filled="f" stroked="t" strokeweight="1.247pt" strokecolor="#FBEED5">
                <v:path arrowok="t"/>
              </v:shape>
            </v:group>
            <v:group style="position:absolute;left:11922;top:437;width:32;height:25" coordorigin="11922,437" coordsize="32,25">
              <v:shape style="position:absolute;left:11922;top:437;width:32;height:25" coordorigin="11922,437" coordsize="32,25" path="m11954,462l11942,447,11922,437e" filled="f" stroked="t" strokeweight="1.247pt" strokecolor="#FBEED5">
                <v:path arrowok="t"/>
              </v:shape>
            </v:group>
            <v:group style="position:absolute;left:4278;top:1714;width:7632;height:2" coordorigin="4278,1714" coordsize="7632,2">
              <v:shape style="position:absolute;left:4278;top:1714;width:7632;height:2" coordorigin="4278,1714" coordsize="7632,0" path="m4278,1714l11910,1714e" filled="f" stroked="t" strokeweight=".724pt" strokecolor="#FBEED5">
                <v:path arrowok="t"/>
              </v:shape>
            </v:group>
            <v:group style="position:absolute;left:4234;top:485;width:2;height:1185" coordorigin="4234,485" coordsize="2,1185">
              <v:shape style="position:absolute;left:4234;top:485;width:2;height:1185" coordorigin="4234,485" coordsize="0,1185" path="m4234,485l4234,1670e" filled="f" stroked="t" strokeweight=".724pt" strokecolor="#FBEED5">
                <v:path arrowok="t"/>
              </v:shape>
            </v:group>
            <v:group style="position:absolute;left:11954;top:485;width:2;height:1185" coordorigin="11954,485" coordsize="2,1185">
              <v:shape style="position:absolute;left:11954;top:485;width:2;height:1185" coordorigin="11954,485" coordsize="0,1185" path="m11954,485l11954,1670e" filled="f" stroked="t" strokeweight=".724pt" strokecolor="#FBEED5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public/HelloWorld.htm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40" w:lineRule="exact" w:before="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spacing w:line="243" w:lineRule="auto"/>
        <w:ind w:left="4415" w:right="793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public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directory.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learn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them.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7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3" w:lineRule="auto"/>
        <w:ind w:left="4228" w:right="109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your_site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website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accessed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single" w:color="545454"/>
        </w:rPr>
        <w:t>http://localhost:3000/pages/home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1"/>
          <w:w w:val="100"/>
          <w:u w:val="single" w:color="54545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1"/>
          <w:w w:val="100"/>
          <w:u w:val="none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8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single" w:color="545454"/>
        </w:rPr>
        <w:t>http://localhost:3000/pages/about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  <w:u w:val="none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u w:val="none"/>
        </w:rPr>
      </w:r>
    </w:p>
    <w:p>
      <w:pPr>
        <w:spacing w:line="150" w:lineRule="exact" w:before="8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left="4228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1.406998pt;margin-top:35.124393pt;width:386.601pt;height:.1pt;mso-position-horizontal-relative:page;mso-position-vertical-relative:paragraph;z-index:-13435" coordorigin="4228,702" coordsize="7732,2">
            <v:shape style="position:absolute;left:4228;top:702;width:7732;height:2" coordorigin="4228,702" coordsize="7732,0" path="m4228,702l11960,702e" filled="f" stroked="t" strokeweight=".724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Addin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5A5A5A"/>
          <w:spacing w:val="-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hom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5A5A5A"/>
          <w:spacing w:val="-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&amp;</w:t>
      </w:r>
      <w:r>
        <w:rPr>
          <w:rFonts w:ascii="Arial" w:hAnsi="Arial" w:cs="Arial" w:eastAsia="Arial"/>
          <w:b w:val="0"/>
          <w:bCs w:val="0"/>
          <w:color w:val="5A5A5A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abou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5A5A5A"/>
          <w:spacing w:val="-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page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5A5A5A"/>
          <w:spacing w:val="-1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throug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h</w:t>
      </w:r>
      <w:r>
        <w:rPr>
          <w:rFonts w:ascii="Arial" w:hAnsi="Arial" w:cs="Arial" w:eastAsia="Arial"/>
          <w:b w:val="0"/>
          <w:bCs w:val="0"/>
          <w:color w:val="5A5A5A"/>
          <w:spacing w:val="-1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controller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3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line="243" w:lineRule="auto"/>
        <w:ind w:left="4228" w:right="107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quick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words,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called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tabs>
          <w:tab w:pos="3928" w:val="left" w:leader="none"/>
          <w:tab w:pos="4228" w:val="left" w:leader="none"/>
        </w:tabs>
        <w:ind w:left="287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w w:val="250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w w:val="250"/>
          <w:u w:val="single" w:color="E6E6E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w w:val="100"/>
          <w:u w:val="single" w:color="E6E6E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w w:val="100"/>
          <w:u w:val="none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w w:val="100"/>
          <w:u w:val="none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needed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2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later.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u w:val="none"/>
        </w:rPr>
      </w:r>
    </w:p>
    <w:p>
      <w:pPr>
        <w:pStyle w:val="BodyText"/>
        <w:spacing w:line="211" w:lineRule="exact"/>
        <w:ind w:left="436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1.095001pt;margin-top:8.222153pt;width:57.0551pt;height:13.266015pt;mso-position-horizontal-relative:page;mso-position-vertical-relative:paragraph;z-index:-13425" coordorigin="4222,164" coordsize="1141,265">
            <v:group style="position:absolute;left:4228;top:174;width:1122;height:249" coordorigin="4228,174" coordsize="1122,249">
              <v:shape style="position:absolute;left:4228;top:174;width:1122;height:249" coordorigin="4228,174" coordsize="1122,249" path="m5313,174l4266,174,4244,181,4231,197,4228,212,4228,386,4235,407,4251,421,4266,424,5313,424,5334,417,5348,400,5351,386,5351,212,5344,190,5327,177,5313,174xe" filled="t" fillcolor="#F7F7F9" stroked="f">
                <v:path arrowok="t"/>
                <v:fill type="solid"/>
              </v:shape>
            </v:group>
            <v:group style="position:absolute;left:4266;top:180;width:1048;height:2" coordorigin="4266,180" coordsize="1048,2">
              <v:shape style="position:absolute;left:4266;top:180;width:1048;height:2" coordorigin="4266,180" coordsize="1048,0" path="m4266,180l5313,180e" filled="f" stroked="t" strokeweight=".724pt" strokecolor="#E1E1E8">
                <v:path arrowok="t"/>
              </v:shape>
            </v:group>
            <v:group style="position:absolute;left:5327;top:177;width:23;height:35" coordorigin="5327,177" coordsize="23,35">
              <v:shape style="position:absolute;left:5327;top:177;width:23;height:35" coordorigin="5327,177" coordsize="23,35" path="m5351,212l5344,190,5327,177e" filled="f" stroked="t" strokeweight="1.247pt" strokecolor="#E1E1E8">
                <v:path arrowok="t"/>
              </v:shape>
            </v:group>
            <v:group style="position:absolute;left:4266;top:417;width:1048;height:2" coordorigin="4266,417" coordsize="1048,2">
              <v:shape style="position:absolute;left:4266;top:417;width:1048;height:2" coordorigin="4266,417" coordsize="1048,0" path="m4266,417l5313,417e" filled="f" stroked="t" strokeweight=".724pt" strokecolor="#E1E1E8">
                <v:path arrowok="t"/>
              </v:shape>
            </v:group>
            <w10:wrap type="none"/>
          </v:group>
        </w:pict>
      </w:r>
      <w:hyperlink w:history="true" w:anchor="_bookmark11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-4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9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pStyle w:val="BodyText"/>
        <w:tabs>
          <w:tab w:pos="3928" w:val="left" w:leader="none"/>
          <w:tab w:pos="4290" w:val="left" w:leader="none"/>
        </w:tabs>
        <w:spacing w:line="225" w:lineRule="exact"/>
        <w:ind w:left="287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13.329396pt;margin-top:6.57274pt;width:.438283pt;height:.218462pt;mso-position-horizontal-relative:page;mso-position-vertical-relative:paragraph;z-index:-13440" coordorigin="267,131" coordsize="9,4">
            <v:shape style="position:absolute;left:267;top:131;width:9;height:4" coordorigin="267,131" coordsize="9,4" path="m267,131l275,136e" filled="f" stroked="t" strokeweight="1.247pt" strokecolor="#E6E6E6">
              <v:path arrowok="t"/>
            </v:shape>
            <w10:wrap type="none"/>
          </v:group>
        </w:pict>
      </w:r>
      <w:r>
        <w:rPr/>
        <w:pict>
          <v:group style="position:absolute;margin-left:196.441803pt;margin-top:6.619092pt;width:1.064933pt;height:.24422pt;mso-position-horizontal-relative:page;mso-position-vertical-relative:paragraph;z-index:-13439" coordorigin="3929,132" coordsize="21,5">
            <v:shape style="position:absolute;left:3929;top:132;width:21;height:5" coordorigin="3929,132" coordsize="21,5" path="m3929,137l3950,132e" filled="f" stroked="t" strokeweight="1.247pt" strokecolor="#E6E6E6">
              <v:path arrowok="t"/>
            </v:shape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DD1144"/>
          <w:w w:val="99"/>
          <w:sz w:val="15"/>
          <w:szCs w:val="15"/>
        </w:rPr>
      </w:r>
      <w:r>
        <w:rPr>
          <w:rFonts w:ascii="Consolas" w:hAnsi="Consolas" w:cs="Consolas" w:eastAsia="Consolas"/>
          <w:b w:val="0"/>
          <w:bCs w:val="0"/>
          <w:color w:val="DD1144"/>
          <w:w w:val="99"/>
          <w:sz w:val="15"/>
          <w:szCs w:val="15"/>
          <w:u w:val="single" w:color="E6E6E6"/>
        </w:rPr>
      </w:r>
      <w:r>
        <w:rPr>
          <w:rFonts w:ascii="Consolas" w:hAnsi="Consolas" w:cs="Consolas" w:eastAsia="Consolas"/>
          <w:b w:val="0"/>
          <w:bCs w:val="0"/>
          <w:color w:val="DD1144"/>
          <w:w w:val="99"/>
          <w:sz w:val="15"/>
          <w:szCs w:val="15"/>
          <w:u w:val="single" w:color="E6E6E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w w:val="100"/>
          <w:sz w:val="15"/>
          <w:szCs w:val="15"/>
          <w:u w:val="single" w:color="E6E6E6"/>
        </w:rPr>
        <w:tab/>
      </w:r>
      <w:r>
        <w:rPr>
          <w:rFonts w:ascii="Consolas" w:hAnsi="Consolas" w:cs="Consolas" w:eastAsia="Consolas"/>
          <w:b w:val="0"/>
          <w:bCs w:val="0"/>
          <w:color w:val="DD1144"/>
          <w:w w:val="100"/>
          <w:sz w:val="15"/>
          <w:szCs w:val="15"/>
          <w:u w:val="none"/>
        </w:rPr>
      </w:r>
      <w:r>
        <w:rPr>
          <w:rFonts w:ascii="Consolas" w:hAnsi="Consolas" w:cs="Consolas" w:eastAsia="Consolas"/>
          <w:b w:val="0"/>
          <w:bCs w:val="0"/>
          <w:color w:val="DD1144"/>
          <w:w w:val="100"/>
          <w:sz w:val="15"/>
          <w:szCs w:val="15"/>
          <w:u w:val="none"/>
        </w:rPr>
      </w:r>
      <w:r>
        <w:rPr>
          <w:rFonts w:ascii="Consolas" w:hAnsi="Consolas" w:cs="Consolas" w:eastAsia="Consolas"/>
          <w:b w:val="0"/>
          <w:bCs w:val="0"/>
          <w:color w:val="DD1144"/>
          <w:w w:val="100"/>
          <w:sz w:val="15"/>
          <w:szCs w:val="15"/>
          <w:u w:val="none"/>
        </w:rPr>
        <w:tab/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  <w:u w:val="none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-2"/>
          <w:w w:val="100"/>
          <w:sz w:val="15"/>
          <w:szCs w:val="15"/>
          <w:u w:val="none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  <w:u w:val="none"/>
        </w:rPr>
        <w:t>server</w:t>
      </w:r>
      <w:r>
        <w:rPr>
          <w:rFonts w:ascii="Consolas" w:hAnsi="Consolas" w:cs="Consolas" w:eastAsia="Consolas"/>
          <w:b w:val="0"/>
          <w:bCs w:val="0"/>
          <w:color w:val="DD1144"/>
          <w:spacing w:val="39"/>
          <w:w w:val="100"/>
          <w:sz w:val="15"/>
          <w:szCs w:val="15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might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already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running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Console.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kill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u w:val="none"/>
        </w:rPr>
      </w:r>
    </w:p>
    <w:p>
      <w:pPr>
        <w:spacing w:after="0" w:line="225" w:lineRule="exact"/>
        <w:jc w:val="left"/>
        <w:rPr>
          <w:rFonts w:ascii="Lucida Sans Unicode" w:hAnsi="Lucida Sans Unicode" w:cs="Lucida Sans Unicode" w:eastAsia="Lucida Sans Unicode"/>
        </w:rPr>
        <w:sectPr>
          <w:headerReference w:type="default" r:id="rId127"/>
          <w:footerReference w:type="default" r:id="rId128"/>
          <w:pgSz w:w="12240" w:h="15840"/>
          <w:pgMar w:header="90" w:footer="20" w:top="280" w:bottom="220" w:left="0" w:right="200"/>
        </w:sectPr>
      </w:pPr>
    </w:p>
    <w:p>
      <w:pPr>
        <w:pStyle w:val="BodyText"/>
        <w:spacing w:line="260" w:lineRule="auto" w:before="48"/>
        <w:ind w:left="436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0.906998pt;margin-top:22.999546pt;width:387.72520pt;height:38.536pt;mso-position-horizontal-relative:page;mso-position-vertical-relative:paragraph;z-index:-13434" coordorigin="4218,460" coordsize="7755,771">
            <v:group style="position:absolute;left:4228;top:722;width:7732;height:499" coordorigin="4228,722" coordsize="7732,499">
              <v:shape style="position:absolute;left:4228;top:722;width:7732;height:499" coordorigin="4228,722" coordsize="7732,499" path="m11910,722l4278,722,4256,727,4239,740,4230,760,4228,772,4228,1171,4233,1193,4247,1210,4266,1219,4278,1221,11910,1221,11932,1216,11949,1202,11959,1183,11960,1171,11960,772,11955,750,11942,733,11922,723,11910,722xe" filled="t" fillcolor="#F5F5F5" stroked="f">
                <v:path arrowok="t"/>
                <v:fill type="solid"/>
              </v:shape>
            </v:group>
            <v:group style="position:absolute;left:4278;top:728;width:7632;height:2" coordorigin="4278,728" coordsize="7632,2">
              <v:shape style="position:absolute;left:4278;top:728;width:7632;height:2" coordorigin="4278,728" coordsize="7632,0" path="m4278,728l11910,728e" filled="f" stroked="t" strokeweight=".724pt" strokecolor="#000000">
                <v:path arrowok="t"/>
              </v:shape>
            </v:group>
            <v:group style="position:absolute;left:11955;top:750;width:5;height:22" coordorigin="11955,750" coordsize="5,22">
              <v:shape style="position:absolute;left:11955;top:750;width:5;height:22" coordorigin="11955,750" coordsize="5,22" path="m11960,772l11955,750e" filled="f" stroked="t" strokeweight="1.247pt" strokecolor="#000000">
                <v:path arrowok="t"/>
              </v:shape>
            </v:group>
            <v:group style="position:absolute;left:4278;top:1214;width:7632;height:2" coordorigin="4278,1214" coordsize="7632,2">
              <v:shape style="position:absolute;left:4278;top:1214;width:7632;height:2" coordorigin="4278,1214" coordsize="7632,0" path="m4278,1214l11910,1214e" filled="f" stroked="t" strokeweight=".723pt" strokecolor="#000000">
                <v:path arrowok="t"/>
              </v:shape>
            </v:group>
            <v:group style="position:absolute;left:11954;top:1183;width:4;height:9" coordorigin="11954,1183" coordsize="4,9">
              <v:shape style="position:absolute;left:11954;top:1183;width:4;height:9" coordorigin="11954,1183" coordsize="4,9" path="m11954,1192l11959,1183e" filled="f" stroked="t" strokeweight="1.247pt" strokecolor="#000000">
                <v:path arrowok="t"/>
              </v:shape>
            </v:group>
            <v:group style="position:absolute;left:4228;top:472;width:711;height:249" coordorigin="4228,472" coordsize="711,249">
              <v:shape style="position:absolute;left:4228;top:472;width:711;height:249" coordorigin="4228,472" coordsize="711,249" path="m4902,472l4265,472,4244,479,4231,496,4228,510,4228,684,4235,706,4251,719,4266,722,4902,722,4923,715,4936,699,4939,684,4939,510,4932,489,4916,475,4902,472xe" filled="t" fillcolor="#F7F7F9" stroked="f">
                <v:path arrowok="t"/>
                <v:fill type="solid"/>
              </v:shape>
            </v:group>
            <v:group style="position:absolute;left:4266;top:479;width:636;height:2" coordorigin="4266,479" coordsize="636,2">
              <v:shape style="position:absolute;left:4266;top:479;width:636;height:2" coordorigin="4266,479" coordsize="636,0" path="m4266,479l4902,479e" filled="f" stroked="t" strokeweight=".724pt" strokecolor="#E1E1E8">
                <v:path arrowok="t"/>
              </v:shape>
            </v:group>
            <v:group style="position:absolute;left:4233;top:472;width:32;height:20" coordorigin="4233,472" coordsize="32,20">
              <v:shape style="position:absolute;left:4233;top:472;width:32;height:20" coordorigin="4233,472" coordsize="32,20" path="m4266,472l4244,479,4233,493e" filled="f" stroked="t" strokeweight="1.247pt" strokecolor="#E1E1E8">
                <v:path arrowok="t"/>
              </v:shape>
            </v:group>
            <v:group style="position:absolute;left:4916;top:475;width:17;height:14" coordorigin="4916,475" coordsize="17,14">
              <v:shape style="position:absolute;left:4916;top:475;width:17;height:14" coordorigin="4916,475" coordsize="17,14" path="m4932,489l4916,475e" filled="f" stroked="t" strokeweight="1.247pt" strokecolor="#E1E1E8">
                <v:path arrowok="t"/>
              </v:shape>
            </v:group>
            <v:group style="position:absolute;left:4266;top:716;width:636;height:2" coordorigin="4266,716" coordsize="636,2">
              <v:shape style="position:absolute;left:4266;top:716;width:636;height:2" coordorigin="4266,716" coordsize="636,0" path="m4266,716l4902,716e" filled="f" stroked="t" strokeweight=".724pt" strokecolor="#E1E1E8">
                <v:path arrowok="t"/>
              </v:shape>
            </v:group>
            <v:group style="position:absolute;left:4234;top:705;width:2;height:2" coordorigin="4234,705" coordsize="2,2">
              <v:shape style="position:absolute;left:4234;top:705;width:2;height:2" coordorigin="4234,705" coordsize="0,1" path="m4234,705l4235,706e" filled="f" stroked="t" strokeweight="1.247pt" strokecolor="#E1E1E8">
                <v:path arrowok="t"/>
              </v:shape>
            </v:group>
            <v:group style="position:absolute;left:4238;top:708;width:14;height:11" coordorigin="4238,708" coordsize="14,11">
              <v:shape style="position:absolute;left:4238;top:708;width:14;height:11" coordorigin="4238,708" coordsize="14,11" path="m4238,708l4251,719e" filled="f" stroked="t" strokeweight="1.247pt" strokecolor="#E1E1E8">
                <v:path arrowok="t"/>
              </v:shape>
            </v:group>
            <v:group style="position:absolute;left:4902;top:715;width:21;height:6" coordorigin="4902,715" coordsize="21,6">
              <v:shape style="position:absolute;left:4902;top:715;width:21;height:6" coordorigin="4902,715" coordsize="21,6" path="m4902,722l4923,715e" filled="f" stroked="t" strokeweight="1.247pt" strokecolor="#E1E1E8">
                <v:path arrowok="t"/>
              </v:shape>
            </v:group>
            <v:group style="position:absolute;left:4933;top:510;width:2;height:175" coordorigin="4933,510" coordsize="2,175">
              <v:shape style="position:absolute;left:4933;top:510;width:2;height:175" coordorigin="4933,510" coordsize="0,175" path="m4933,510l4933,684e" filled="f" stroked="t" strokeweight=".723pt" strokecolor="#E1E1E8">
                <v:path arrowok="t"/>
              </v:shape>
            </v:group>
            <w10:wrap type="none"/>
          </v:group>
        </w:pict>
      </w:r>
      <w:hyperlink w:history="true" w:anchor="_bookmark11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1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-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99"/>
        </w:rPr>
        <w:t> </w:t>
      </w:r>
      <w:hyperlink w:history="true" w:anchor="_bookmark11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-1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pStyle w:val="BodyText"/>
        <w:spacing w:before="29"/>
        <w:ind w:left="436" w:right="0"/>
        <w:jc w:val="left"/>
        <w:rPr>
          <w:rFonts w:ascii="Lucida Sans Unicode" w:hAnsi="Lucida Sans Unicode" w:cs="Lucida Sans Unicode" w:eastAsia="Lucida Sans Unicode"/>
        </w:rPr>
      </w:pPr>
      <w:r>
        <w:rPr>
          <w:spacing w:val="0"/>
          <w:w w:val="100"/>
        </w:rPr>
        <w:br w:type="column"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kill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pressing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Ctrl+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200"/>
          <w:cols w:num="2" w:equalWidth="0">
            <w:col w:w="3127" w:space="664"/>
            <w:col w:w="8249"/>
          </w:cols>
        </w:sectPr>
      </w:pPr>
    </w:p>
    <w:p>
      <w:pPr>
        <w:tabs>
          <w:tab w:pos="3928" w:val="left" w:leader="none"/>
          <w:tab w:pos="4290" w:val="left" w:leader="none"/>
        </w:tabs>
        <w:spacing w:line="138" w:lineRule="exact"/>
        <w:ind w:left="287" w:right="0" w:firstLine="0"/>
        <w:jc w:val="left"/>
        <w:rPr>
          <w:rFonts w:ascii="Consolas" w:hAnsi="Consolas" w:cs="Consolas" w:eastAsia="Consolas"/>
          <w:sz w:val="15"/>
          <w:szCs w:val="15"/>
        </w:rPr>
      </w:pPr>
      <w:r>
        <w:rPr/>
        <w:pict>
          <v:group style="position:absolute;margin-left:13.44239pt;margin-top:5.422455pt;width:.325289pt;height:.16214pt;mso-position-horizontal-relative:page;mso-position-vertical-relative:paragraph;z-index:-13438" coordorigin="269,108" coordsize="7,3">
            <v:shape style="position:absolute;left:269;top:108;width:7;height:3" coordorigin="269,108" coordsize="7,3" path="m269,108l275,112e" filled="f" stroked="t" strokeweight="1.247pt" strokecolor="#E6E6E6">
              <v:path arrowok="t"/>
            </v:shape>
            <w10:wrap type="none"/>
          </v:group>
        </w:pict>
      </w:r>
      <w:r>
        <w:rPr/>
        <w:pict>
          <v:group style="position:absolute;margin-left:196.441803pt;margin-top:5.474674pt;width:.79373pt;height:.182031pt;mso-position-horizontal-relative:page;mso-position-vertical-relative:paragraph;z-index:-13437" coordorigin="3929,109" coordsize="16,4">
            <v:shape style="position:absolute;left:3929;top:109;width:16;height:4" coordorigin="3929,109" coordsize="16,4" path="m3929,113l3944,110e" filled="f" stroked="t" strokeweight="1.247pt" strokecolor="#E6E6E6">
              <v:path arrowok="t"/>
            </v:shape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DD1144"/>
          <w:w w:val="99"/>
          <w:sz w:val="15"/>
          <w:szCs w:val="15"/>
        </w:rPr>
      </w:r>
      <w:r>
        <w:rPr>
          <w:rFonts w:ascii="Consolas" w:hAnsi="Consolas" w:cs="Consolas" w:eastAsia="Consolas"/>
          <w:b w:val="0"/>
          <w:bCs w:val="0"/>
          <w:color w:val="DD1144"/>
          <w:w w:val="99"/>
          <w:sz w:val="15"/>
          <w:szCs w:val="15"/>
          <w:u w:val="single" w:color="E6E6E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w w:val="100"/>
          <w:sz w:val="15"/>
          <w:szCs w:val="15"/>
          <w:u w:val="single" w:color="E6E6E6"/>
        </w:rPr>
        <w:tab/>
      </w:r>
      <w:r>
        <w:rPr>
          <w:rFonts w:ascii="Consolas" w:hAnsi="Consolas" w:cs="Consolas" w:eastAsia="Consolas"/>
          <w:b w:val="0"/>
          <w:bCs w:val="0"/>
          <w:color w:val="DD1144"/>
          <w:w w:val="100"/>
          <w:sz w:val="15"/>
          <w:szCs w:val="15"/>
          <w:u w:val="none"/>
        </w:rPr>
      </w:r>
      <w:r>
        <w:rPr>
          <w:rFonts w:ascii="Consolas" w:hAnsi="Consolas" w:cs="Consolas" w:eastAsia="Consolas"/>
          <w:b w:val="0"/>
          <w:bCs w:val="0"/>
          <w:color w:val="DD1144"/>
          <w:w w:val="100"/>
          <w:sz w:val="15"/>
          <w:szCs w:val="15"/>
          <w:u w:val="none"/>
        </w:rPr>
        <w:tab/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  <w:u w:val="none"/>
        </w:rPr>
        <w:t>Command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  <w:u w:val="none"/>
        </w:rPr>
      </w:r>
    </w:p>
    <w:p>
      <w:pPr>
        <w:spacing w:line="180" w:lineRule="exact" w:before="9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435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/>
        <w:pict>
          <v:group style="position:absolute;margin-left:210.906998pt;margin-top:23.883574pt;width:387.72520pt;height:157.323pt;mso-position-horizontal-relative:page;mso-position-vertical-relative:paragraph;z-index:-13433" coordorigin="4218,478" coordsize="7755,3146">
            <v:group style="position:absolute;left:4228;top:733;width:7732;height:2881" coordorigin="4228,733" coordsize="7732,2881">
              <v:shape style="position:absolute;left:4228;top:733;width:7732;height:2881" coordorigin="4228,733" coordsize="7732,2881" path="m11910,733l4278,733,4256,738,4239,752,4230,771,4228,783,4228,3614,11960,3614,11960,783,11955,761,11942,745,11922,735,11910,733xe" filled="t" fillcolor="#F5F5F5" stroked="f">
                <v:path arrowok="t"/>
                <v:fill type="solid"/>
              </v:shape>
            </v:group>
            <v:group style="position:absolute;left:4278;top:740;width:7632;height:2" coordorigin="4278,740" coordsize="7632,2">
              <v:shape style="position:absolute;left:4278;top:740;width:7632;height:2" coordorigin="4278,740" coordsize="7632,0" path="m4278,740l11910,740e" filled="f" stroked="t" strokeweight=".724pt" strokecolor="#000000">
                <v:path arrowok="t"/>
              </v:shape>
            </v:group>
            <v:group style="position:absolute;left:11955;top:761;width:5;height:22" coordorigin="11955,761" coordsize="5,22">
              <v:shape style="position:absolute;left:11955;top:761;width:5;height:22" coordorigin="11955,761" coordsize="5,22" path="m11960,783l11955,761e" filled="f" stroked="t" strokeweight="1.247pt" strokecolor="#000000">
                <v:path arrowok="t"/>
              </v:shape>
            </v:group>
            <v:group style="position:absolute;left:4234;top:783;width:2;height:2831" coordorigin="4234,783" coordsize="2,2831">
              <v:shape style="position:absolute;left:4234;top:783;width:2;height:2831" coordorigin="4234,783" coordsize="0,2831" path="m4234,783l4234,3614e" filled="f" stroked="t" strokeweight=".724pt" strokecolor="#000000">
                <v:path arrowok="t"/>
              </v:shape>
            </v:group>
            <v:group style="position:absolute;left:11954;top:783;width:2;height:2831" coordorigin="11954,783" coordsize="2,2831">
              <v:shape style="position:absolute;left:11954;top:783;width:2;height:2831" coordorigin="11954,783" coordsize="0,2831" path="m11954,783l11954,3614e" filled="f" stroked="t" strokeweight=".724pt" strokecolor="#000000">
                <v:path arrowok="t"/>
              </v:shape>
            </v:group>
            <v:group style="position:absolute;left:4228;top:484;width:1297;height:249" coordorigin="4228,484" coordsize="1297,249">
              <v:shape style="position:absolute;left:4228;top:484;width:1297;height:249" coordorigin="4228,484" coordsize="1297,249" path="m5488,484l4266,484,4244,490,4231,507,4228,521,4228,696,4235,717,4251,731,4266,733,5488,733,5509,727,5522,710,5525,696,5525,521,5519,500,5502,487,5488,484xe" filled="t" fillcolor="#F7F7F9" stroked="f">
                <v:path arrowok="t"/>
                <v:fill type="solid"/>
              </v:shape>
            </v:group>
            <v:group style="position:absolute;left:4266;top:490;width:1222;height:2" coordorigin="4266,490" coordsize="1222,2">
              <v:shape style="position:absolute;left:4266;top:490;width:1222;height:2" coordorigin="4266,490" coordsize="1222,0" path="m4266,490l5488,490e" filled="f" stroked="t" strokeweight=".724pt" strokecolor="#E1E1E8">
                <v:path arrowok="t"/>
              </v:shape>
            </v:group>
            <v:group style="position:absolute;left:4266;top:727;width:1222;height:2" coordorigin="4266,727" coordsize="1222,2">
              <v:shape style="position:absolute;left:4266;top:727;width:1222;height:2" coordorigin="4266,727" coordsize="1222,0" path="m4266,727l5488,727e" filled="f" stroked="t" strokeweight=".724pt" strokecolor="#E1E1E8">
                <v:path arrowok="t"/>
              </v:shape>
            </v:group>
            <v:group style="position:absolute;left:4235;top:717;width:17;height:14" coordorigin="4235,717" coordsize="17,14">
              <v:shape style="position:absolute;left:4235;top:717;width:17;height:14" coordorigin="4235,717" coordsize="17,14" path="m4235,717l4251,731e" filled="f" stroked="t" strokeweight="1.247pt" strokecolor="#E1E1E8">
                <v:path arrowok="t"/>
              </v:shape>
            </v:group>
            <v:group style="position:absolute;left:5488;top:727;width:21;height:6" coordorigin="5488,727" coordsize="21,6">
              <v:shape style="position:absolute;left:5488;top:727;width:21;height:6" coordorigin="5488,727" coordsize="21,6" path="m5488,733l5509,727e" filled="f" stroked="t" strokeweight="1.247pt" strokecolor="#E1E1E8">
                <v:path arrowok="t"/>
              </v:shape>
            </v:group>
            <v:group style="position:absolute;left:4234;top:521;width:2;height:175" coordorigin="4234,521" coordsize="2,175">
              <v:shape style="position:absolute;left:4234;top:521;width:2;height:175" coordorigin="4234,521" coordsize="0,175" path="m4234,521l4234,696e" filled="f" stroked="t" strokeweight=".724pt" strokecolor="#E1E1E8">
                <v:path arrowok="t"/>
              </v:shape>
            </v:group>
            <v:group style="position:absolute;left:5519;top:521;width:2;height:175" coordorigin="5519,521" coordsize="2,175">
              <v:shape style="position:absolute;left:5519;top:521;width:2;height:175" coordorigin="5519,521" coordsize="0,175" path="m5519,521l5519,696e" filled="f" stroked="t" strokeweight=".723pt" strokecolor="#E1E1E8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user_1@codelearn:~/your_site$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generate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controller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Pages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home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about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60" w:lineRule="exact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73"/>
        <w:ind w:left="3138" w:right="5430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Command</w:t>
      </w:r>
      <w:r>
        <w:rPr>
          <w:rFonts w:ascii="Consolas" w:hAnsi="Consolas" w:cs="Consolas" w:eastAsia="Consolas"/>
          <w:b w:val="0"/>
          <w:bCs w:val="0"/>
          <w:color w:val="DD1144"/>
          <w:spacing w:val="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Output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80" w:lineRule="exact" w:before="9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319" w:lineRule="auto"/>
        <w:ind w:left="4963" w:right="2924" w:hanging="88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app/controllers/pages_controller.rb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1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route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get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"pages/about"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19" w:lineRule="auto"/>
        <w:ind w:left="4876" w:right="4520" w:firstLine="87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route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get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"pages/home"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1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885" w:val="left" w:leader="none"/>
        </w:tabs>
        <w:ind w:left="0" w:right="64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app/views/pages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762" w:val="left" w:leader="none"/>
        </w:tabs>
        <w:spacing w:line="319" w:lineRule="auto" w:before="62"/>
        <w:ind w:left="4876" w:right="3603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app/views/pages/home.html.erb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1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app/views/pages/about.html.erb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1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test_unit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762" w:val="left" w:leader="none"/>
        </w:tabs>
        <w:spacing w:line="319" w:lineRule="auto"/>
        <w:ind w:left="4876" w:right="2712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test/functional/pages_controller_test.rb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1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helper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762" w:val="left" w:leader="none"/>
        </w:tabs>
        <w:ind w:left="4876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app/helpers/pages_helper.rb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after="0"/>
        <w:jc w:val="left"/>
        <w:rPr>
          <w:rFonts w:ascii="Consolas" w:hAnsi="Consolas" w:cs="Consolas" w:eastAsia="Consolas"/>
          <w:sz w:val="16"/>
          <w:szCs w:val="16"/>
        </w:rPr>
        <w:sectPr>
          <w:type w:val="continuous"/>
          <w:pgSz w:w="12240" w:h="15840"/>
          <w:pgMar w:top="280" w:bottom="220" w:left="0" w:right="200"/>
        </w:sectPr>
      </w:pPr>
    </w:p>
    <w:p>
      <w:pPr>
        <w:spacing w:line="180" w:lineRule="exact" w:before="1"/>
        <w:rPr>
          <w:sz w:val="18"/>
          <w:szCs w:val="18"/>
        </w:rPr>
      </w:pPr>
      <w:r>
        <w:rPr>
          <w:sz w:val="18"/>
          <w:szCs w:val="18"/>
        </w:rPr>
      </w:r>
    </w:p>
    <w:p>
      <w:pPr>
        <w:tabs>
          <w:tab w:pos="885" w:val="left" w:leader="none"/>
        </w:tabs>
        <w:spacing w:before="73"/>
        <w:ind w:left="0" w:right="479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test_unit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936" w:val="left" w:leader="none"/>
        </w:tabs>
        <w:spacing w:line="319" w:lineRule="auto" w:before="62"/>
        <w:ind w:left="4876" w:right="2596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test/unit/helpers/pages_helper_test.rb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1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assets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885" w:val="left" w:leader="none"/>
        </w:tabs>
        <w:ind w:left="0" w:right="746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coffee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762" w:val="left" w:leader="none"/>
          <w:tab w:pos="5936" w:val="left" w:leader="none"/>
        </w:tabs>
        <w:spacing w:line="319" w:lineRule="auto" w:before="62"/>
        <w:ind w:left="4876" w:right="2596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app/assets/javascripts/pages.js.coffee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1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scss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936" w:val="left" w:leader="none"/>
        </w:tabs>
        <w:spacing w:line="319" w:lineRule="auto"/>
        <w:ind w:left="4352" w:right="2685" w:firstLine="523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app/assets/stylesheets/pages.css.scss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1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user_1@codelearn:~/your_site$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10" w:lineRule="exact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left="4228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0.906998pt;margin-top:-156.801636pt;width:387.65309pt;height:119.158pt;mso-position-horizontal-relative:page;mso-position-vertical-relative:paragraph;z-index:-13421" coordorigin="4218,-3136" coordsize="7753,2383">
            <v:group style="position:absolute;left:4228;top:-3120;width:7732;height:2357" coordorigin="4228,-3120" coordsize="7732,2357">
              <v:shape style="position:absolute;left:4228;top:-3120;width:7732;height:2357" coordorigin="4228,-3120" coordsize="7732,2357" path="m11960,-3120l4228,-3120,4228,-813,4233,-791,4247,-774,4266,-764,4278,-763,11910,-763,11932,-768,11949,-781,11959,-801,11960,-813,11960,-3120xe" filled="t" fillcolor="#F5F5F5" stroked="f">
                <v:path arrowok="t"/>
                <v:fill type="solid"/>
              </v:shape>
            </v:group>
            <v:group style="position:absolute;left:4278;top:-769;width:7632;height:2" coordorigin="4278,-769" coordsize="7632,2">
              <v:shape style="position:absolute;left:4278;top:-769;width:7632;height:2" coordorigin="4278,-769" coordsize="7632,0" path="m4278,-769l11910,-769e" filled="f" stroked="t" strokeweight=".723pt" strokecolor="#000000">
                <v:path arrowok="t"/>
              </v:shape>
            </v:group>
            <v:group style="position:absolute;left:11950;top:-801;width:8;height:17" coordorigin="11950,-801" coordsize="8,17">
              <v:shape style="position:absolute;left:11950;top:-801;width:8;height:17" coordorigin="11950,-801" coordsize="8,17" path="m11950,-784l11959,-801e" filled="f" stroked="t" strokeweight="1.247pt" strokecolor="#000000">
                <v:path arrowok="t"/>
              </v:shape>
            </v:group>
            <v:group style="position:absolute;left:4234;top:-3129;width:2;height:2316" coordorigin="4234,-3129" coordsize="2,2316">
              <v:shape style="position:absolute;left:4234;top:-3129;width:2;height:2316" coordorigin="4234,-3129" coordsize="0,2316" path="m4234,-3129l4234,-813e" filled="f" stroked="t" strokeweight=".724pt" strokecolor="#000000">
                <v:path arrowok="t"/>
              </v:shape>
            </v:group>
            <v:group style="position:absolute;left:11954;top:-3129;width:2;height:2316" coordorigin="11954,-3129" coordsize="2,2316">
              <v:shape style="position:absolute;left:11954;top:-3129;width:2;height:2316" coordorigin="11954,-3129" coordsize="0,2316" path="m11954,-3129l11954,-813e" filled="f" stroked="t" strokeweight=".724pt" strokecolor="#000000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06998pt;margin-top:35.124363pt;width:386.601pt;height:.1pt;mso-position-horizontal-relative:page;mso-position-vertical-relative:paragraph;z-index:-13420" coordorigin="4228,702" coordsize="7732,2">
            <v:shape style="position:absolute;left:4228;top:702;width:7732;height:2" coordorigin="4228,702" coordsize="7732,0" path="m4228,702l11960,702e" filled="f" stroked="t" strokeweight=".724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Wha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5A5A5A"/>
          <w:spacing w:val="-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di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5A5A5A"/>
          <w:spacing w:val="-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"rail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generat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5A5A5A"/>
          <w:spacing w:val="-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controller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"</w:t>
      </w:r>
      <w:r>
        <w:rPr>
          <w:rFonts w:ascii="Arial" w:hAnsi="Arial" w:cs="Arial" w:eastAsia="Arial"/>
          <w:b w:val="0"/>
          <w:bCs w:val="0"/>
          <w:color w:val="5A5A5A"/>
          <w:spacing w:val="-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5A5A5A"/>
          <w:spacing w:val="-5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?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3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numPr>
          <w:ilvl w:val="1"/>
          <w:numId w:val="6"/>
        </w:numPr>
        <w:tabs>
          <w:tab w:pos="4539" w:val="left" w:leader="none"/>
        </w:tabs>
        <w:ind w:left="4539" w:right="247" w:hanging="337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7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before="73"/>
        <w:ind w:left="0" w:right="1399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config/routes.rb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80" w:lineRule="exact" w:before="6"/>
        <w:rPr>
          <w:sz w:val="18"/>
          <w:szCs w:val="18"/>
        </w:rPr>
      </w:pPr>
      <w:r>
        <w:rPr>
          <w:sz w:val="18"/>
          <w:szCs w:val="18"/>
        </w:rPr>
      </w:r>
    </w:p>
    <w:p>
      <w:pPr>
        <w:numPr>
          <w:ilvl w:val="2"/>
          <w:numId w:val="6"/>
        </w:numPr>
        <w:tabs>
          <w:tab w:pos="5213" w:val="left" w:leader="none"/>
        </w:tabs>
        <w:ind w:left="5213" w:right="0" w:hanging="424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SampleAp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1"/>
          <w:w w:val="100"/>
          <w:sz w:val="16"/>
          <w:szCs w:val="16"/>
        </w:rPr>
        <w:t>p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8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Applicatio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7"/>
          <w:w w:val="100"/>
          <w:sz w:val="16"/>
          <w:szCs w:val="16"/>
        </w:rPr>
        <w:t>n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route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0"/>
          <w:w w:val="100"/>
          <w:sz w:val="16"/>
          <w:szCs w:val="16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draw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3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2"/>
          <w:numId w:val="6"/>
        </w:numPr>
        <w:tabs>
          <w:tab w:pos="523" w:val="left" w:leader="none"/>
          <w:tab w:pos="5313" w:val="left" w:leader="none"/>
        </w:tabs>
        <w:spacing w:before="3"/>
        <w:ind w:left="5313" w:right="392" w:hanging="524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"pages/home"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3"/>
        <w:ind w:left="0" w:right="2178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3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23" w:val="left" w:leader="none"/>
        </w:tabs>
        <w:spacing w:before="3"/>
        <w:ind w:left="0" w:right="382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4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"pages/about"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3"/>
        <w:ind w:left="4771" w:right="6949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5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2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1"/>
          <w:numId w:val="6"/>
        </w:numPr>
        <w:tabs>
          <w:tab w:pos="4539" w:val="left" w:leader="none"/>
        </w:tabs>
        <w:spacing w:line="243" w:lineRule="auto"/>
        <w:ind w:left="4539" w:right="567" w:hanging="337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444458pt;margin-top:-101.272415pt;width:372.187743pt;height:89.167593pt;mso-position-horizontal-relative:page;mso-position-vertical-relative:paragraph;z-index:-13419" coordorigin="4529,-2025" coordsize="7444,1783">
            <v:group style="position:absolute;left:4540;top:-1726;width:7420;height:1472" coordorigin="4540,-1726" coordsize="7420,1472">
              <v:shape style="position:absolute;left:4540;top:-1726;width:7420;height:1472" coordorigin="4540,-1726" coordsize="7420,1472" path="m11910,-1726l4590,-1726,4568,-1721,4551,-1708,4541,-1688,4540,-1676,4540,-304,4545,-283,4558,-266,4578,-256,4590,-255,11910,-255,11932,-260,11949,-273,11959,-293,11960,-304,11960,-1676,11955,-1698,11942,-1715,11922,-1725,11910,-1726xe" filled="t" fillcolor="#F7F7F9" stroked="f">
                <v:path arrowok="t"/>
                <v:fill type="solid"/>
              </v:shape>
            </v:group>
            <v:group style="position:absolute;left:4590;top:-1720;width:7321;height:2" coordorigin="4590,-1720" coordsize="7321,2">
              <v:shape style="position:absolute;left:4590;top:-1720;width:7321;height:2" coordorigin="4590,-1720" coordsize="7321,0" path="m4590,-1720l11910,-1720e" filled="f" stroked="t" strokeweight=".724pt" strokecolor="#E1E1E8">
                <v:path arrowok="t"/>
              </v:shape>
            </v:group>
            <v:group style="position:absolute;left:4568;top:-1726;width:22;height:5" coordorigin="4568,-1726" coordsize="22,5">
              <v:shape style="position:absolute;left:4568;top:-1726;width:22;height:5" coordorigin="4568,-1726" coordsize="22,5" path="m4590,-1726l4568,-1721e" filled="f" stroked="t" strokeweight="1.247pt" strokecolor="#E1E1E8">
                <v:path arrowok="t"/>
              </v:shape>
            </v:group>
            <v:group style="position:absolute;left:11922;top:-1725;width:38;height:48" coordorigin="11922,-1725" coordsize="38,48">
              <v:shape style="position:absolute;left:11922;top:-1725;width:38;height:48" coordorigin="11922,-1725" coordsize="38,48" path="m11960,-1676l11955,-1698,11942,-1715,11922,-1725e" filled="f" stroked="t" strokeweight="1.247pt" strokecolor="#E1E1E8">
                <v:path arrowok="t"/>
              </v:shape>
            </v:group>
            <v:group style="position:absolute;left:4590;top:-261;width:7321;height:2" coordorigin="4590,-261" coordsize="7321,2">
              <v:shape style="position:absolute;left:4590;top:-261;width:7321;height:2" coordorigin="4590,-261" coordsize="7321,0" path="m4590,-261l11910,-261e" filled="f" stroked="t" strokeweight=".723pt" strokecolor="#E1E1E8">
                <v:path arrowok="t"/>
              </v:shape>
            </v:group>
            <v:group style="position:absolute;left:11952;top:-293;width:6;height:13" coordorigin="11952,-293" coordsize="6,13">
              <v:shape style="position:absolute;left:11952;top:-293;width:6;height:13" coordorigin="11952,-293" coordsize="6,13" path="m11952,-280l11959,-293e" filled="f" stroked="t" strokeweight="1.247pt" strokecolor="#E1E1E8">
                <v:path arrowok="t"/>
              </v:shape>
            </v:group>
            <v:group style="position:absolute;left:4546;top:-1676;width:2;height:1372" coordorigin="4546,-1676" coordsize="2,1372">
              <v:shape style="position:absolute;left:4546;top:-1676;width:2;height:1372" coordorigin="4546,-1676" coordsize="0,1372" path="m4546,-1676l4546,-304e" filled="f" stroked="t" strokeweight=".724pt" strokecolor="#E1E1E8">
                <v:path arrowok="t"/>
              </v:shape>
            </v:group>
            <v:group style="position:absolute;left:11954;top:-1676;width:2;height:1372" coordorigin="11954,-1676" coordsize="2,1372">
              <v:shape style="position:absolute;left:11954;top:-1676;width:2;height:1372" coordorigin="11954,-1676" coordsize="0,1372" path="m11954,-1676l11954,-304e" filled="f" stroked="t" strokeweight=".724pt" strokecolor="#E1E1E8">
                <v:path arrowok="t"/>
              </v:shape>
            </v:group>
            <v:group style="position:absolute;left:4540;top:-2013;width:1447;height:249" coordorigin="4540,-2013" coordsize="1447,249">
              <v:shape style="position:absolute;left:4540;top:-2013;width:1447;height:249" coordorigin="4540,-2013" coordsize="1447,249" path="m5949,-2013l4577,-2013,4556,-2006,4543,-1990,4540,-1976,4540,-1801,4546,-1780,4563,-1766,4577,-1764,5949,-1764,5970,-1770,5984,-1787,5987,-1801,5987,-1976,5980,-1997,5963,-2010,5949,-2013xe" filled="t" fillcolor="#F7F7F9" stroked="f">
                <v:path arrowok="t"/>
                <v:fill type="solid"/>
              </v:shape>
            </v:group>
            <v:group style="position:absolute;left:4577;top:-2007;width:1372;height:2" coordorigin="4577,-2007" coordsize="1372,2">
              <v:shape style="position:absolute;left:4577;top:-2007;width:1372;height:2" coordorigin="4577,-2007" coordsize="1372,0" path="m4577,-2007l5949,-2007e" filled="f" stroked="t" strokeweight=".724pt" strokecolor="#E1E1E8">
                <v:path arrowok="t"/>
              </v:shape>
            </v:group>
            <v:group style="position:absolute;left:4559;top:-2013;width:18;height:6" coordorigin="4559,-2013" coordsize="18,6">
              <v:shape style="position:absolute;left:4559;top:-2013;width:18;height:6" coordorigin="4559,-2013" coordsize="18,6" path="m4577,-2013l4559,-2007e" filled="f" stroked="t" strokeweight="1.247pt" strokecolor="#E1E1E8">
                <v:path arrowok="t"/>
              </v:shape>
            </v:group>
            <v:group style="position:absolute;left:4577;top:-1770;width:1372;height:2" coordorigin="4577,-1770" coordsize="1372,2">
              <v:shape style="position:absolute;left:4577;top:-1770;width:1372;height:2" coordorigin="4577,-1770" coordsize="1372,0" path="m4577,-1770l5949,-1770e" filled="f" stroked="t" strokeweight=".723pt" strokecolor="#E1E1E8">
                <v:path arrowok="t"/>
              </v:shape>
            </v:group>
            <v:group style="position:absolute;left:4546;top:-1976;width:2;height:175" coordorigin="4546,-1976" coordsize="2,175">
              <v:shape style="position:absolute;left:4546;top:-1976;width:2;height:175" coordorigin="4546,-1976" coordsize="0,175" path="m4546,-1976l4546,-1801e" filled="f" stroked="t" strokeweight=".724pt" strokecolor="#E1E1E8">
                <v:path arrowok="t"/>
              </v:shape>
            </v:group>
            <v:group style="position:absolute;left:5980;top:-1976;width:2;height:175" coordorigin="5980,-1976" coordsize="2,175">
              <v:shape style="position:absolute;left:5980;top:-1976;width:2;height:175" coordorigin="5980,-1976" coordsize="0,175" path="m5980,-1976l5980,-1801e" filled="f" stroked="t" strokeweight=".723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methods/funtions,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called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before="73"/>
        <w:ind w:left="164" w:right="0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app/controllers/pages_controller.rb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80" w:lineRule="exact" w:before="6"/>
        <w:rPr>
          <w:sz w:val="18"/>
          <w:szCs w:val="18"/>
        </w:rPr>
      </w:pPr>
      <w:r>
        <w:rPr>
          <w:sz w:val="18"/>
          <w:szCs w:val="18"/>
        </w:rPr>
      </w:r>
    </w:p>
    <w:p>
      <w:pPr>
        <w:numPr>
          <w:ilvl w:val="2"/>
          <w:numId w:val="6"/>
        </w:numPr>
        <w:tabs>
          <w:tab w:pos="5213" w:val="left" w:leader="none"/>
        </w:tabs>
        <w:ind w:left="5213" w:right="0" w:hanging="424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PagesController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ApplicationController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2"/>
          <w:numId w:val="6"/>
        </w:numPr>
        <w:tabs>
          <w:tab w:pos="523" w:val="left" w:leader="none"/>
          <w:tab w:pos="5313" w:val="left" w:leader="none"/>
        </w:tabs>
        <w:spacing w:before="3"/>
        <w:ind w:left="5313" w:right="1064" w:hanging="524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home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23" w:val="left" w:leader="none"/>
        </w:tabs>
        <w:spacing w:before="3"/>
        <w:ind w:left="0" w:right="1525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3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3"/>
        <w:ind w:left="4771" w:right="6949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4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7"/>
        </w:numPr>
        <w:tabs>
          <w:tab w:pos="523" w:val="left" w:leader="none"/>
          <w:tab w:pos="5312" w:val="left" w:leader="none"/>
        </w:tabs>
        <w:spacing w:before="3"/>
        <w:ind w:left="5312" w:right="1054" w:hanging="524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7"/>
        </w:numPr>
        <w:tabs>
          <w:tab w:pos="523" w:val="left" w:leader="none"/>
          <w:tab w:pos="5312" w:val="left" w:leader="none"/>
        </w:tabs>
        <w:spacing w:before="3"/>
        <w:ind w:left="5312" w:right="1525" w:hanging="524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7"/>
        </w:numPr>
        <w:tabs>
          <w:tab w:pos="423" w:val="left" w:leader="none"/>
          <w:tab w:pos="5212" w:val="left" w:leader="none"/>
        </w:tabs>
        <w:spacing w:before="3"/>
        <w:ind w:left="5212" w:right="1625" w:hanging="424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2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4539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496002pt;margin-top:-126.214401pt;width:372.13620pt;height:113.9861pt;mso-position-horizontal-relative:page;mso-position-vertical-relative:paragraph;z-index:-13418" coordorigin="4530,-2524" coordsize="7443,2280">
            <v:group style="position:absolute;left:4540;top:-2225;width:7420;height:1970" coordorigin="4540,-2225" coordsize="7420,1970">
              <v:shape style="position:absolute;left:4540;top:-2225;width:7420;height:1970" coordorigin="4540,-2225" coordsize="7420,1970" path="m11910,-2225l4590,-2225,4568,-2220,4551,-2207,4541,-2187,4540,-2175,4540,-304,4545,-283,4558,-266,4578,-256,4590,-255,11910,-255,11932,-260,11949,-273,11959,-293,11960,-304,11960,-2175,11955,-2197,11942,-2214,11922,-2224,11910,-2225xe" filled="t" fillcolor="#F7F7F9" stroked="f">
                <v:path arrowok="t"/>
                <v:fill type="solid"/>
              </v:shape>
            </v:group>
            <v:group style="position:absolute;left:4590;top:-2219;width:7321;height:2" coordorigin="4590,-2219" coordsize="7321,2">
              <v:shape style="position:absolute;left:4590;top:-2219;width:7321;height:2" coordorigin="4590,-2219" coordsize="7321,0" path="m4590,-2219l11910,-2219e" filled="f" stroked="t" strokeweight=".724pt" strokecolor="#E1E1E8">
                <v:path arrowok="t"/>
              </v:shape>
            </v:group>
            <v:group style="position:absolute;left:4580;top:-2225;width:10;height:2" coordorigin="4580,-2225" coordsize="10,2">
              <v:shape style="position:absolute;left:4580;top:-2225;width:10;height:2" coordorigin="4580,-2225" coordsize="10,2" path="m4590,-2225l4581,-2223e" filled="f" stroked="t" strokeweight="1.247pt" strokecolor="#E1E1E8">
                <v:path arrowok="t"/>
              </v:shape>
            </v:group>
            <v:group style="position:absolute;left:11955;top:-2197;width:5;height:22" coordorigin="11955,-2197" coordsize="5,22">
              <v:shape style="position:absolute;left:11955;top:-2197;width:5;height:22" coordorigin="11955,-2197" coordsize="5,22" path="m11960,-2175l11955,-2197e" filled="f" stroked="t" strokeweight="1.247pt" strokecolor="#E1E1E8">
                <v:path arrowok="t"/>
              </v:shape>
            </v:group>
            <v:group style="position:absolute;left:11942;top:-2214;width:2;height:2" coordorigin="11942,-2214" coordsize="2,2">
              <v:shape style="position:absolute;left:11942;top:-2214;width:2;height:2" coordorigin="11942,-2214" coordsize="1,2" path="m11943,-2212l11942,-2214e" filled="f" stroked="t" strokeweight="1.247pt" strokecolor="#E1E1E8">
                <v:path arrowok="t"/>
              </v:shape>
            </v:group>
            <v:group style="position:absolute;left:11922;top:-2224;width:11;height:5" coordorigin="11922,-2224" coordsize="11,5">
              <v:shape style="position:absolute;left:11922;top:-2224;width:11;height:5" coordorigin="11922,-2224" coordsize="11,5" path="m11933,-2218l11922,-2224e" filled="f" stroked="t" strokeweight="1.247pt" strokecolor="#E1E1E8">
                <v:path arrowok="t"/>
              </v:shape>
            </v:group>
            <v:group style="position:absolute;left:4590;top:-261;width:7321;height:2" coordorigin="4590,-261" coordsize="7321,2">
              <v:shape style="position:absolute;left:4590;top:-261;width:7321;height:2" coordorigin="4590,-261" coordsize="7321,0" path="m4590,-261l11910,-261e" filled="f" stroked="t" strokeweight=".723pt" strokecolor="#E1E1E8">
                <v:path arrowok="t"/>
              </v:shape>
            </v:group>
            <v:group style="position:absolute;left:11949;top:-293;width:10;height:20" coordorigin="11949,-293" coordsize="10,20">
              <v:shape style="position:absolute;left:11949;top:-293;width:10;height:20" coordorigin="11949,-293" coordsize="10,20" path="m11949,-273l11959,-293e" filled="f" stroked="t" strokeweight="1.247pt" strokecolor="#E1E1E8">
                <v:path arrowok="t"/>
              </v:shape>
            </v:group>
            <v:group style="position:absolute;left:4540;top:-2512;width:3006;height:249" coordorigin="4540,-2512" coordsize="3006,249">
              <v:shape style="position:absolute;left:4540;top:-2512;width:3006;height:249" coordorigin="4540,-2512" coordsize="3006,249" path="m7508,-2512l4577,-2512,4556,-2505,4543,-2489,4540,-2474,4540,-2300,4546,-2279,4563,-2265,4577,-2262,7508,-2262,7529,-2269,7543,-2286,7545,-2300,7545,-2474,7539,-2495,7522,-2509,7508,-2512xe" filled="t" fillcolor="#F7F7F9" stroked="f">
                <v:path arrowok="t"/>
                <v:fill type="solid"/>
              </v:shape>
            </v:group>
            <v:group style="position:absolute;left:4577;top:-2506;width:2931;height:2" coordorigin="4577,-2506" coordsize="2931,2">
              <v:shape style="position:absolute;left:4577;top:-2506;width:2931;height:2" coordorigin="4577,-2506" coordsize="2931,0" path="m4577,-2506l7508,-2506e" filled="f" stroked="t" strokeweight=".724pt" strokecolor="#E1E1E8">
                <v:path arrowok="t"/>
              </v:shape>
            </v:group>
            <v:group style="position:absolute;left:4555;top:-2512;width:23;height:9" coordorigin="4555,-2512" coordsize="23,9">
              <v:shape style="position:absolute;left:4555;top:-2512;width:23;height:9" coordorigin="4555,-2512" coordsize="23,9" path="m4577,-2512l4556,-2505,4555,-2503e" filled="f" stroked="t" strokeweight="1.247pt" strokecolor="#E1E1E8">
                <v:path arrowok="t"/>
              </v:shape>
            </v:group>
            <v:group style="position:absolute;left:7522;top:-2509;width:23;height:35" coordorigin="7522,-2509" coordsize="23,35">
              <v:shape style="position:absolute;left:7522;top:-2509;width:23;height:35" coordorigin="7522,-2509" coordsize="23,35" path="m7545,-2474l7539,-2495,7522,-2509e" filled="f" stroked="t" strokeweight="1.247pt" strokecolor="#E1E1E8">
                <v:path arrowok="t"/>
              </v:shape>
            </v:group>
            <v:group style="position:absolute;left:4577;top:-2269;width:2931;height:2" coordorigin="4577,-2269" coordsize="2931,2">
              <v:shape style="position:absolute;left:4577;top:-2269;width:2931;height:2" coordorigin="4577,-2269" coordsize="2931,0" path="m4577,-2269l7508,-2269e" filled="f" stroked="t" strokeweight=".724pt" strokecolor="#E1E1E8">
                <v:path arrowok="t"/>
              </v:shape>
            </v:group>
            <v:group style="position:absolute;left:4551;top:-2275;width:12;height:9" coordorigin="4551,-2275" coordsize="12,9">
              <v:shape style="position:absolute;left:4551;top:-2275;width:12;height:9" coordorigin="4551,-2275" coordsize="12,9" path="m4551,-2275l4563,-2265e" filled="f" stroked="t" strokeweight="1.247pt" strokecolor="#E1E1E8">
                <v:path arrowok="t"/>
              </v:shape>
            </v:group>
            <v:group style="position:absolute;left:7508;top:-2286;width:35;height:23" coordorigin="7508,-2286" coordsize="35,23">
              <v:shape style="position:absolute;left:7508;top:-2286;width:35;height:23" coordorigin="7508,-2286" coordsize="35,23" path="m7508,-2262l7529,-2269,7543,-2286e" filled="f" stroked="t" strokeweight="1.247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handles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requests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decides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9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3" w:lineRule="auto"/>
        <w:ind w:left="4539" w:right="121" w:hanging="337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3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generated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corresponding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app/vie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s/pa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es/home.html.er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Similarly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app/vie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s/pa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es/about.ht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l.er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5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3" w:lineRule="auto"/>
        <w:ind w:left="4540" w:right="119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extension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normal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along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embedded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extension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implies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contain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allows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generating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dynamic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content.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5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3" w:lineRule="auto"/>
        <w:ind w:left="4540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other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generated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js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etc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bother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7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149" w:val="left" w:leader="none"/>
        </w:tabs>
        <w:spacing w:before="38"/>
        <w:ind w:left="472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276180pt;width:591.0029pt;height:11.6pt;mso-position-horizontal-relative:page;mso-position-vertical-relative:paragraph;z-index:-13422" coordorigin="190,826" coordsize="11820,232">
            <v:group style="position:absolute;left:200;top:836;width:11798;height:212" coordorigin="200,836" coordsize="11798,212">
              <v:shape style="position:absolute;left:200;top:836;width:11798;height:212" coordorigin="200,836" coordsize="11798,212" path="m11948,836l250,836,228,841,211,854,201,873,200,885,200,1048,11998,1048,11998,885,11993,864,11979,847,11960,837,11948,836xe" filled="t" fillcolor="#F5F5F5" stroked="f">
                <v:path arrowok="t"/>
                <v:fill type="solid"/>
              </v:shape>
            </v:group>
            <v:group style="position:absolute;left:250;top:842;width:11698;height:2" coordorigin="250,842" coordsize="11698,2">
              <v:shape style="position:absolute;left:250;top:842;width:11698;height:2" coordorigin="250,842" coordsize="11698,0" path="m250,842l11948,842e" filled="f" stroked="t" strokeweight=".724pt" strokecolor="#E4E4E4">
                <v:path arrowok="t"/>
              </v:shape>
            </v:group>
            <v:group style="position:absolute;left:11993;top:864;width:5;height:22" coordorigin="11993,864" coordsize="5,22">
              <v:shape style="position:absolute;left:11993;top:864;width:5;height:22" coordorigin="11993,864" coordsize="5,22" path="m11998,885l11993,864e" filled="f" stroked="t" strokeweight="1.247pt" strokecolor="#E4E4E4">
                <v:path arrowok="t"/>
              </v:shape>
            </v:group>
            <v:group style="position:absolute;left:206;top:885;width:2;height:162" coordorigin="206,885" coordsize="2,162">
              <v:shape style="position:absolute;left:206;top:885;width:2;height:162" coordorigin="206,885" coordsize="0,162" path="m206,885l206,1048e" filled="f" stroked="t" strokeweight=".724pt" strokecolor="#E4E4E4">
                <v:path arrowok="t"/>
              </v:shape>
            </v:group>
            <v:group style="position:absolute;left:11991;top:885;width:2;height:162" coordorigin="11991,885" coordsize="2,162">
              <v:shape style="position:absolute;left:11991;top:885;width:2;height:162" coordorigin="11991,885" coordsize="0,162" path="m11991,885l11991,1048e" filled="f" stroked="t" strokeweight=".724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35.987pt;margin-top:-2.492331pt;width:49.919169pt;height:1.510683pt;mso-position-horizontal-relative:page;mso-position-vertical-relative:paragraph;z-index:-13417" coordorigin="4720,-50" coordsize="998,30">
            <v:group style="position:absolute;left:4727;top:-31;width:935;height:2" coordorigin="4727,-31" coordsize="935,2">
              <v:shape style="position:absolute;left:4727;top:-31;width:935;height:2" coordorigin="4727,-31" coordsize="935,0" path="m4727,-31l5662,-31e" filled="f" stroked="t" strokeweight=".724pt" strokecolor="#DEDEDE">
                <v:path arrowok="t"/>
              </v:shape>
            </v:group>
            <v:group style="position:absolute;left:5668;top:-37;width:38;height:5" coordorigin="5668,-37" coordsize="38,5">
              <v:shape style="position:absolute;left:5668;top:-37;width:38;height:5" coordorigin="5668,-37" coordsize="38,5" path="m5705,-32l5691,-35,5668,-37e" filled="f" stroked="t" strokeweight="1.247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91.171509pt;margin-top:4.592451pt;width:1.971pt;height:7.506018pt;mso-position-horizontal-relative:page;mso-position-vertical-relative:paragraph;z-index:-13416" coordorigin="5823,92" coordsize="39,150">
            <v:group style="position:absolute;left:5844;top:104;width:6;height:45" coordorigin="5844,104" coordsize="6,45">
              <v:shape style="position:absolute;left:5844;top:104;width:6;height:45" coordorigin="5844,104" coordsize="6,45" path="m5849,150l5848,127,5844,104e" filled="f" stroked="t" strokeweight="1.247pt" strokecolor="#DEDEDE">
                <v:path arrowok="t"/>
              </v:shape>
            </v:group>
            <v:group style="position:absolute;left:5841;top:180;width:8;height:50" coordorigin="5841,180" coordsize="8,50">
              <v:shape style="position:absolute;left:5841;top:180;width:8;height:50" coordorigin="5841,180" coordsize="8,50" path="m5841,229l5843,225,5847,203,5849,180e" filled="f" stroked="t" strokeweight="1.247pt" strokecolor="#DEDEDE">
                <v:path arrowok="t"/>
              </v:shape>
            </v:group>
            <v:group style="position:absolute;left:5837;top:150;width:12;height:25" coordorigin="5837,150" coordsize="12,25">
              <v:shape style="position:absolute;left:5837;top:150;width:12;height:25" coordorigin="5837,150" coordsize="12,25" path="m5837,162l5849,162e" filled="f" stroked="t" strokeweight="1.347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33.190277pt;margin-top:17.107883pt;width:52.81305pt;height:1.596497pt;mso-position-horizontal-relative:page;mso-position-vertical-relative:paragraph;z-index:-13415" coordorigin="4664,342" coordsize="1056,32">
            <v:group style="position:absolute;left:4727;top:355;width:935;height:2" coordorigin="4727,355" coordsize="935,2">
              <v:shape style="position:absolute;left:4727;top:355;width:935;height:2" coordorigin="4727,355" coordsize="935,0" path="m4727,355l5662,355e" filled="f" stroked="t" strokeweight=".724pt" strokecolor="#DEDEDE">
                <v:path arrowok="t"/>
              </v:shape>
            </v:group>
            <v:group style="position:absolute;left:4676;top:355;width:45;height:7" coordorigin="4676,355" coordsize="45,7">
              <v:shape style="position:absolute;left:4676;top:355;width:45;height:7" coordorigin="4676,355" coordsize="45,7" path="m4676,355l4677,355,4699,360,4722,362e" filled="f" stroked="t" strokeweight="1.247pt" strokecolor="#DEDEDE">
                <v:path arrowok="t"/>
              </v:shape>
            </v:group>
            <v:group style="position:absolute;left:5662;top:356;width:45;height:6" coordorigin="5662,356" coordsize="45,6">
              <v:shape style="position:absolute;left:5662;top:356;width:45;height:6" coordorigin="5662,356" coordsize="45,6" path="m5662,362l5685,360,5707,356e" filled="f" stroked="t" strokeweight="1.247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6.996002pt;margin-top:7.480181pt;width:.623998pt;height:1.247pt;mso-position-horizontal-relative:page;mso-position-vertical-relative:paragraph;z-index:-13414" coordorigin="4540,150" coordsize="12,25">
            <v:shape style="position:absolute;left:4540;top:150;width:12;height:25" coordorigin="4540,150" coordsize="12,25" path="m4540,162l4552,162e" filled="f" stroked="t" strokeweight="1.347pt" strokecolor="#DEDEDE">
              <v:path arrowok="t"/>
            </v:shape>
            <w10:wrap type="none"/>
          </v:group>
        </w:pict>
      </w:r>
      <w:r>
        <w:rPr/>
        <w:pict>
          <v:group style="position:absolute;margin-left:557.116028pt;margin-top:-2.492331pt;width:34.288187pt;height:1.501712pt;mso-position-horizontal-relative:page;mso-position-vertical-relative:paragraph;z-index:-13413" coordorigin="11142,-50" coordsize="686,30">
            <v:group style="position:absolute;left:11150;top:-31;width:624;height:2" coordorigin="11150,-31" coordsize="624,2">
              <v:shape style="position:absolute;left:11150;top:-31;width:624;height:2" coordorigin="11150,-31" coordsize="624,0" path="m11150,-31l11773,-31e" filled="f" stroked="t" strokeweight=".724pt" strokecolor="#DEDEDE">
                <v:path arrowok="t"/>
              </v:shape>
            </v:group>
            <v:group style="position:absolute;left:11778;top:-37;width:37;height:5" coordorigin="11778,-37" coordsize="37,5">
              <v:shape style="position:absolute;left:11778;top:-37;width:37;height:5" coordorigin="11778,-37" coordsize="37,5" path="m11816,-32l11801,-35,11778,-37e" filled="f" stroked="t" strokeweight="1.247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7.451477pt;margin-top:3.297443pt;width:1.997974pt;height:8.958018pt;mso-position-horizontal-relative:page;mso-position-vertical-relative:paragraph;z-index:-13412" coordorigin="10949,66" coordsize="40,179">
            <v:group style="position:absolute;left:10963;top:78;width:14;height:66" coordorigin="10963,78" coordsize="14,66">
              <v:shape style="position:absolute;left:10963;top:78;width:14;height:66" coordorigin="10963,78" coordsize="14,66" path="m10977,78l10969,99,10965,121,10963,144e" filled="f" stroked="t" strokeweight="1.247pt" strokecolor="#DEDEDE">
                <v:path arrowok="t"/>
              </v:shape>
            </v:group>
            <v:group style="position:absolute;left:10962;top:175;width:10;height:58" coordorigin="10962,175" coordsize="10,58">
              <v:shape style="position:absolute;left:10962;top:175;width:10;height:58" coordorigin="10962,175" coordsize="10,58" path="m10962,175l10964,198,10968,220,10972,233e" filled="f" stroked="t" strokeweight="1.247pt" strokecolor="#DEDEDE">
                <v:path arrowok="t"/>
              </v:shape>
            </v:group>
            <v:group style="position:absolute;left:10962;top:150;width:12;height:25" coordorigin="10962,150" coordsize="12,25">
              <v:shape style="position:absolute;left:10962;top:150;width:12;height:25" coordorigin="10962,150" coordsize="12,25" path="m10962,162l10975,162e" filled="f" stroked="t" strokeweight="1.347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96.711487pt;margin-top:4.749221pt;width:1.971pt;height:7.112295pt;mso-position-horizontal-relative:page;mso-position-vertical-relative:paragraph;z-index:-13411" coordorigin="11934,95" coordsize="39,142">
            <v:group style="position:absolute;left:11955;top:107;width:5;height:42" coordorigin="11955,107" coordsize="5,42">
              <v:shape style="position:absolute;left:11955;top:107;width:5;height:42" coordorigin="11955,107" coordsize="5,42" path="m11960,150l11959,127,11955,107e" filled="f" stroked="t" strokeweight="1.247pt" strokecolor="#DEDEDE">
                <v:path arrowok="t"/>
              </v:shape>
            </v:group>
            <v:group style="position:absolute;left:11953;top:180;width:7;height:45" coordorigin="11953,180" coordsize="7,45">
              <v:shape style="position:absolute;left:11953;top:180;width:7;height:45" coordorigin="11953,180" coordsize="7,45" path="m11953,225l11958,203,11960,180e" filled="f" stroked="t" strokeweight="1.247pt" strokecolor="#DEDEDE">
                <v:path arrowok="t"/>
              </v:shape>
            </v:group>
            <v:group style="position:absolute;left:11948;top:150;width:12;height:25" coordorigin="11948,150" coordsize="12,25">
              <v:shape style="position:absolute;left:11948;top:150;width:12;height:25" coordorigin="11948,150" coordsize="12,25" path="m11948,162l11960,162e" filled="f" stroked="t" strokeweight="1.347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4.343567pt;margin-top:17.116291pt;width:37.081749pt;height:1.588091pt;mso-position-horizontal-relative:page;mso-position-vertical-relative:paragraph;z-index:-13410" coordorigin="11087,342" coordsize="742,32">
            <v:group style="position:absolute;left:11150;top:355;width:624;height:2" coordorigin="11150,355" coordsize="624,2">
              <v:shape style="position:absolute;left:11150;top:355;width:624;height:2" coordorigin="11150,355" coordsize="624,0" path="m11150,355l11773,355e" filled="f" stroked="t" strokeweight=".724pt" strokecolor="#DEDEDE">
                <v:path arrowok="t"/>
              </v:shape>
            </v:group>
            <v:group style="position:absolute;left:11099;top:355;width:45;height:7" coordorigin="11099,355" coordsize="45,7">
              <v:shape style="position:absolute;left:11099;top:355;width:45;height:7" coordorigin="11099,355" coordsize="45,7" path="m11099,355l11121,360,11144,362e" filled="f" stroked="t" strokeweight="1.247pt" strokecolor="#DEDEDE">
                <v:path arrowok="t"/>
              </v:shape>
            </v:group>
            <v:group style="position:absolute;left:11773;top:357;width:43;height:5" coordorigin="11773,357" coordsize="43,5">
              <v:shape style="position:absolute;left:11773;top:357;width:43;height:5" coordorigin="11773,357" coordsize="43,5" path="m11773,362l11796,360,11816,357e" filled="f" stroked="t" strokeweight="1.247pt" strokecolor="#DEDEDE">
                <v:path arrowok="t"/>
              </v:shape>
            </v:group>
            <w10:wrap type="none"/>
          </v:group>
        </w:pict>
      </w:r>
      <w:hyperlink w:history="true" w:anchor="_bookmark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6"/>
            <w:w w:val="100"/>
            <w:sz w:val="17"/>
            <w:szCs w:val="17"/>
          </w:rPr>
          <w:t> </w:t>
        </w:r>
      </w:hyperlink>
      <w:hyperlink w:history="true" w:anchor="_bookmark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ab/>
        </w:r>
      </w:hyperlink>
      <w:hyperlink w:history="true" w:anchor="_bookmark13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7"/>
            <w:w w:val="100"/>
            <w:sz w:val="17"/>
            <w:szCs w:val="17"/>
          </w:rPr>
          <w:t> </w:t>
        </w:r>
      </w:hyperlink>
      <w:hyperlink w:history="true" w:anchor="_bookmark13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after="0"/>
        <w:jc w:val="left"/>
        <w:rPr>
          <w:rFonts w:ascii="Lucida Sans Unicode" w:hAnsi="Lucida Sans Unicode" w:cs="Lucida Sans Unicode" w:eastAsia="Lucida Sans Unicode"/>
          <w:sz w:val="17"/>
          <w:szCs w:val="17"/>
        </w:rPr>
        <w:sectPr>
          <w:headerReference w:type="default" r:id="rId144"/>
          <w:pgSz w:w="12240" w:h="15840"/>
          <w:pgMar w:header="89" w:footer="20" w:top="280" w:bottom="220" w:left="0" w:right="320"/>
        </w:sectPr>
      </w:pPr>
    </w:p>
    <w:p>
      <w:pPr>
        <w:spacing w:line="260" w:lineRule="exact" w:before="17"/>
        <w:rPr>
          <w:sz w:val="26"/>
          <w:szCs w:val="26"/>
        </w:rPr>
      </w:pPr>
      <w:r>
        <w:rPr/>
        <w:pict>
          <v:group style="position:absolute;margin-left:9.5pt;margin-top:25.638pt;width:590.93079pt;height:41.838pt;mso-position-horizontal-relative:page;mso-position-vertical-relative:page;z-index:-13409" coordorigin="190,513" coordsize="11819,837">
            <v:group style="position:absolute;left:200;top:529;width:11798;height:811" coordorigin="200,529" coordsize="11798,811">
              <v:shape style="position:absolute;left:200;top:529;width:11798;height:811" coordorigin="200,529" coordsize="11798,811" path="m11998,529l200,529,200,1290,205,1311,218,1328,238,1338,250,1340,11948,1340,11969,1335,11986,1321,11996,1302,11998,1290,11998,529xe" filled="t" fillcolor="#F5F5F5" stroked="f">
                <v:path arrowok="t"/>
                <v:fill type="solid"/>
              </v:shape>
            </v:group>
            <v:group style="position:absolute;left:250;top:1333;width:11698;height:2" coordorigin="250,1333" coordsize="11698,2">
              <v:shape style="position:absolute;left:250;top:1333;width:11698;height:2" coordorigin="250,1333" coordsize="11698,0" path="m250,1333l11948,1333e" filled="f" stroked="t" strokeweight=".723pt" strokecolor="#E4E4E4">
                <v:path arrowok="t"/>
              </v:shape>
            </v:group>
            <v:group style="position:absolute;left:11989;top:1302;width:7;height:14" coordorigin="11989,1302" coordsize="7,14">
              <v:shape style="position:absolute;left:11989;top:1302;width:7;height:14" coordorigin="11989,1302" coordsize="7,14" path="m11989,1315l11996,1302e" filled="f" stroked="t" strokeweight="1.247pt" strokecolor="#E4E4E4">
                <v:path arrowok="t"/>
              </v:shape>
            </v:group>
            <v:group style="position:absolute;left:206;top:520;width:2;height:770" coordorigin="206,520" coordsize="2,770">
              <v:shape style="position:absolute;left:206;top:520;width:2;height:770" coordorigin="206,520" coordsize="0,770" path="m206,520l206,1290e" filled="f" stroked="t" strokeweight=".724pt" strokecolor="#E4E4E4">
                <v:path arrowok="t"/>
              </v:shape>
            </v:group>
            <v:group style="position:absolute;left:11991;top:520;width:2;height:770" coordorigin="11991,520" coordsize="2,770">
              <v:shape style="position:absolute;left:11991;top:520;width:2;height:770" coordorigin="11991,520" coordsize="0,770" path="m11991,520l11991,1290e" filled="f" stroked="t" strokeweight=".724pt" strokecolor="#E4E4E4">
                <v:path arrowok="t"/>
              </v:shape>
            </v:group>
            <w10:wrap type="none"/>
          </v:group>
        </w:pict>
      </w:r>
      <w:r>
        <w:rPr>
          <w:sz w:val="26"/>
          <w:szCs w:val="26"/>
        </w:rPr>
      </w:r>
    </w:p>
    <w:p>
      <w:pPr>
        <w:pStyle w:val="BodyText"/>
        <w:spacing w:before="74"/>
        <w:ind w:left="449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1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1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89" w:footer="20" w:top="280" w:bottom="220" w:left="0" w:right="1720"/>
        </w:sectPr>
      </w:pPr>
    </w:p>
    <w:p>
      <w:pPr>
        <w:spacing w:line="160" w:lineRule="exact" w:before="9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936" w:val="left" w:leader="none"/>
          <w:tab w:pos="5669" w:val="left" w:leader="none"/>
          <w:tab w:pos="6502" w:val="left" w:leader="none"/>
          <w:tab w:pos="7733" w:val="left" w:leader="none"/>
          <w:tab w:pos="9834" w:val="left" w:leader="none"/>
        </w:tabs>
        <w:spacing w:before="40"/>
        <w:ind w:left="2984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Create home &amp; about pages through contro" w:id="20"/>
      <w:bookmarkEnd w:id="20"/>
      <w:r>
        <w:rPr/>
      </w:r>
      <w:bookmarkStart w:name="_bookmark13" w:id="21"/>
      <w:bookmarkEnd w:id="21"/>
      <w:r>
        <w:rPr/>
      </w:r>
      <w:hyperlink w:history="true" w:anchor="_bookmark13">
        <w:r>
          <w:rPr>
            <w:rFonts w:ascii="Arial" w:hAnsi="Arial" w:cs="Arial" w:eastAsia="Arial"/>
            <w:b/>
            <w:bCs/>
            <w:color w:val="303030"/>
            <w:spacing w:val="0"/>
            <w:w w:val="105"/>
            <w:position w:val="-1"/>
            <w:sz w:val="13"/>
            <w:szCs w:val="13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1"/>
            <w:w w:val="105"/>
            <w:position w:val="-1"/>
            <w:sz w:val="13"/>
            <w:szCs w:val="13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5"/>
            <w:position w:val="-1"/>
            <w:sz w:val="13"/>
            <w:szCs w:val="13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5"/>
            <w:position w:val="-1"/>
            <w:sz w:val="13"/>
            <w:szCs w:val="13"/>
          </w:rPr>
          <w:tab/>
        </w:r>
      </w:hyperlink>
      <w:hyperlink w:history="true" w:anchor="_bookmark13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5"/>
            <w:position w:val="-1"/>
            <w:sz w:val="13"/>
            <w:szCs w:val="13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5"/>
            <w:position w:val="-1"/>
            <w:sz w:val="13"/>
            <w:szCs w:val="13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-11"/>
            <w:w w:val="105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1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line="560" w:lineRule="exact" w:before="55"/>
        <w:ind w:left="249" w:right="408" w:firstLine="0"/>
        <w:jc w:val="left"/>
        <w:rPr>
          <w:rFonts w:ascii="Arial" w:hAnsi="Arial" w:cs="Arial" w:eastAsia="Arial"/>
          <w:sz w:val="49"/>
          <w:szCs w:val="49"/>
        </w:rPr>
      </w:pP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9"/>
          <w:szCs w:val="49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9"/>
          <w:szCs w:val="49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  <w:sz w:val="49"/>
          <w:szCs w:val="49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9"/>
          <w:szCs w:val="49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9"/>
          <w:szCs w:val="49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  <w:sz w:val="49"/>
          <w:szCs w:val="49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9"/>
          <w:szCs w:val="49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30"/>
          <w:w w:val="100"/>
          <w:sz w:val="49"/>
          <w:szCs w:val="49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9"/>
          <w:szCs w:val="49"/>
        </w:rPr>
        <w:t>Tas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9"/>
          <w:szCs w:val="49"/>
        </w:rPr>
        <w:t>k</w:t>
      </w:r>
      <w:r>
        <w:rPr>
          <w:rFonts w:ascii="Arial" w:hAnsi="Arial" w:cs="Arial" w:eastAsia="Arial"/>
          <w:b w:val="0"/>
          <w:bCs w:val="0"/>
          <w:color w:val="FFFFFF"/>
          <w:spacing w:val="-35"/>
          <w:w w:val="100"/>
          <w:sz w:val="49"/>
          <w:szCs w:val="49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9"/>
          <w:szCs w:val="49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30"/>
          <w:w w:val="100"/>
          <w:sz w:val="49"/>
          <w:szCs w:val="49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9"/>
          <w:szCs w:val="49"/>
        </w:rPr>
        <w:t>Creat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9"/>
          <w:szCs w:val="49"/>
        </w:rPr>
        <w:t>e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  <w:sz w:val="49"/>
          <w:szCs w:val="49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9"/>
          <w:szCs w:val="49"/>
        </w:rPr>
        <w:t>hom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9"/>
          <w:szCs w:val="49"/>
        </w:rPr>
        <w:t>e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  <w:sz w:val="49"/>
          <w:szCs w:val="49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9"/>
          <w:szCs w:val="49"/>
        </w:rPr>
        <w:t>&amp;</w:t>
      </w:r>
      <w:r>
        <w:rPr>
          <w:rFonts w:ascii="Arial" w:hAnsi="Arial" w:cs="Arial" w:eastAsia="Arial"/>
          <w:b w:val="0"/>
          <w:bCs w:val="0"/>
          <w:color w:val="FFFFFF"/>
          <w:spacing w:val="-35"/>
          <w:w w:val="100"/>
          <w:sz w:val="49"/>
          <w:szCs w:val="49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9"/>
          <w:szCs w:val="49"/>
        </w:rPr>
        <w:t>abou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9"/>
          <w:szCs w:val="49"/>
        </w:rPr>
        <w:t>t</w:t>
      </w:r>
      <w:r>
        <w:rPr>
          <w:rFonts w:ascii="Arial" w:hAnsi="Arial" w:cs="Arial" w:eastAsia="Arial"/>
          <w:b w:val="0"/>
          <w:bCs w:val="0"/>
          <w:color w:val="FFFFFF"/>
          <w:spacing w:val="-28"/>
          <w:w w:val="100"/>
          <w:sz w:val="49"/>
          <w:szCs w:val="49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9"/>
          <w:szCs w:val="49"/>
        </w:rPr>
        <w:t>page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9"/>
          <w:szCs w:val="49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40"/>
          <w:w w:val="100"/>
          <w:sz w:val="49"/>
          <w:szCs w:val="49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9"/>
          <w:szCs w:val="49"/>
        </w:rPr>
        <w:t>through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1"/>
          <w:sz w:val="49"/>
          <w:szCs w:val="49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9"/>
          <w:szCs w:val="49"/>
        </w:rPr>
        <w:t>controller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49"/>
          <w:szCs w:val="49"/>
        </w:rPr>
      </w:r>
    </w:p>
    <w:p>
      <w:pPr>
        <w:spacing w:line="140" w:lineRule="exact" w:before="3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4" w:val="left" w:leader="none"/>
          <w:tab w:pos="5346" w:val="left" w:leader="none"/>
        </w:tabs>
        <w:spacing w:before="73"/>
        <w:ind w:left="448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12.437pt;margin-top:-2.509737pt;width:187.077141pt;height:406.5672pt;mso-position-horizontal-relative:page;mso-position-vertical-relative:paragraph;z-index:-13408" coordorigin="249,-50" coordsize="3742,8131">
            <v:group style="position:absolute;left:273;top:-38;width:27;height:9" coordorigin="273,-38" coordsize="27,9">
              <v:shape style="position:absolute;left:273;top:-38;width:27;height:9" coordorigin="273,-38" coordsize="27,9" path="m299,-38l278,-33,274,-29e" filled="f" stroked="t" strokeweight="1.243pt" strokecolor="#E6E6E6">
                <v:path arrowok="t"/>
              </v:shape>
            </v:group>
            <v:group style="position:absolute;left:268;top:6826;width:20;height:10" coordorigin="268,6826" coordsize="20,10">
              <v:shape style="position:absolute;left:268;top:6826;width:20;height:10" coordorigin="268,6826" coordsize="20,10" path="m268,6826l288,6836e" filled="f" stroked="t" strokeweight="1.243pt" strokecolor="#E6E6E6">
                <v:path arrowok="t"/>
              </v:shape>
            </v:group>
            <v:group style="position:absolute;left:256;top:12;width:2;height:6775" coordorigin="256,12" coordsize="2,6775">
              <v:shape style="position:absolute;left:256;top:12;width:2;height:6775" coordorigin="256,12" coordsize="0,6775" path="m256,12l256,6787e" filled="f" stroked="t" strokeweight=".721pt" strokecolor="#E6E6E6">
                <v:path arrowok="t"/>
              </v:shape>
            </v:group>
            <v:group style="position:absolute;left:277;top:7328;width:11;height:5" coordorigin="277,7328" coordsize="11,5">
              <v:shape style="position:absolute;left:277;top:7328;width:11;height:5" coordorigin="277,7328" coordsize="11,5" path="m277,7328l288,7333e" filled="f" stroked="t" strokeweight="1.243pt" strokecolor="#E6E6E6">
                <v:path arrowok="t"/>
              </v:shape>
            </v:group>
            <v:group style="position:absolute;left:256;top:6912;width:2;height:373" coordorigin="256,6912" coordsize="2,373">
              <v:shape style="position:absolute;left:256;top:6912;width:2;height:373" coordorigin="256,6912" coordsize="0,373" path="m256,6912l256,7285e" filled="f" stroked="t" strokeweight=".721pt" strokecolor="#E6E6E6">
                <v:path arrowok="t"/>
              </v:shape>
            </v:group>
            <v:group style="position:absolute;left:283;top:7359;width:16;height:4" coordorigin="283,7359" coordsize="16,4">
              <v:shape style="position:absolute;left:283;top:7359;width:16;height:4" coordorigin="283,7359" coordsize="16,4" path="m299,7359l283,7363e" filled="f" stroked="t" strokeweight="1.243pt" strokecolor="#E6E6E6">
                <v:path arrowok="t"/>
              </v:shape>
            </v:group>
            <v:group style="position:absolute;left:299;top:8074;width:3630;height:2" coordorigin="299,8074" coordsize="3630,2">
              <v:shape style="position:absolute;left:299;top:8074;width:3630;height:2" coordorigin="299,8074" coordsize="3630,0" path="m299,8074l3930,8074e" filled="f" stroked="t" strokeweight=".721pt" strokecolor="#E6E6E6">
                <v:path arrowok="t"/>
              </v:shape>
            </v:group>
            <v:group style="position:absolute;left:3976;top:8042;width:2;height:3" coordorigin="3976,8042" coordsize="2,3">
              <v:shape style="position:absolute;left:3976;top:8042;width:2;height:3" coordorigin="3976,8042" coordsize="1,3" path="m3976,8045l3978,8042e" filled="f" stroked="t" strokeweight="1.243pt" strokecolor="#E6E6E6">
                <v:path arrowok="t"/>
              </v:shape>
            </v:group>
            <v:group style="position:absolute;left:256;top:7409;width:2;height:622" coordorigin="256,7409" coordsize="2,622">
              <v:shape style="position:absolute;left:256;top:7409;width:2;height:622" coordorigin="256,7409" coordsize="0,622" path="m256,7409l256,8030e" filled="f" stroked="t" strokeweight=".721pt" strokecolor="#E6E6E6">
                <v:path arrowok="t"/>
              </v:shape>
            </v:group>
            <v:group style="position:absolute;left:3941;top:-36;width:12;height:6" coordorigin="3941,-36" coordsize="12,6">
              <v:shape style="position:absolute;left:3941;top:-36;width:12;height:6" coordorigin="3941,-36" coordsize="12,6" path="m3952,-31l3941,-36e" filled="f" stroked="t" strokeweight="1.243pt" strokecolor="#E6E6E6">
                <v:path arrowok="t"/>
              </v:shape>
            </v:group>
            <v:group style="position:absolute;left:3930;top:6832;width:22;height:5" coordorigin="3930,6832" coordsize="22,5">
              <v:shape style="position:absolute;left:3930;top:6832;width:22;height:5" coordorigin="3930,6832" coordsize="22,5" path="m3930,6837l3951,6832e" filled="f" stroked="t" strokeweight="1.243pt" strokecolor="#E6E6E6">
                <v:path arrowok="t"/>
              </v:shape>
            </v:group>
            <v:group style="position:absolute;left:3974;top:6799;width:3;height:7" coordorigin="3974,6799" coordsize="3,7">
              <v:shape style="position:absolute;left:3974;top:6799;width:3;height:7" coordorigin="3974,6799" coordsize="3,7" path="m3974,6806l3978,6799e" filled="f" stroked="t" strokeweight="1.243pt" strokecolor="#E6E6E6">
                <v:path arrowok="t"/>
              </v:shape>
            </v:group>
            <v:group style="position:absolute;left:3973;top:12;width:2;height:6775" coordorigin="3973,12" coordsize="2,6775">
              <v:shape style="position:absolute;left:3973;top:12;width:2;height:6775" coordorigin="3973,12" coordsize="0,6775" path="m3973,12l3973,6787e" filled="f" stroked="t" strokeweight=".722pt" strokecolor="#E6E6E6">
                <v:path arrowok="t"/>
              </v:shape>
            </v:group>
            <v:group style="position:absolute;left:3977;top:7296;width:2;height:2" coordorigin="3977,7296" coordsize="2,2">
              <v:shape style="position:absolute;left:3977;top:7296;width:2;height:2" coordorigin="3977,7296" coordsize="1,2" path="m3977,7298l3978,7296e" filled="f" stroked="t" strokeweight="1.243pt" strokecolor="#E6E6E6">
                <v:path arrowok="t"/>
              </v:shape>
            </v:group>
            <v:group style="position:absolute;left:3973;top:6912;width:2;height:373" coordorigin="3973,6912" coordsize="2,373">
              <v:shape style="position:absolute;left:3973;top:6912;width:2;height:373" coordorigin="3973,6912" coordsize="0,373" path="m3973,6912l3973,7285e" filled="f" stroked="t" strokeweight=".721pt" strokecolor="#E6E6E6">
                <v:path arrowok="t"/>
              </v:shape>
            </v:group>
            <v:group style="position:absolute;left:3941;top:7361;width:6;height:3" coordorigin="3941,7361" coordsize="6,3">
              <v:shape style="position:absolute;left:3941;top:7361;width:6;height:3" coordorigin="3941,7361" coordsize="6,3" path="m3947,7363l3941,7361e" filled="f" stroked="t" strokeweight="1.243pt" strokecolor="#E6E6E6">
                <v:path arrowok="t"/>
              </v:shape>
            </v:group>
            <v:group style="position:absolute;left:3973;top:7409;width:2;height:622" coordorigin="3973,7409" coordsize="2,622">
              <v:shape style="position:absolute;left:3973;top:7409;width:2;height:622" coordorigin="3973,7409" coordsize="0,622" path="m3973,7409l3973,8030e" filled="f" stroked="t" strokeweight=".721pt" strokecolor="#E6E6E6">
                <v:path arrowok="t"/>
              </v:shape>
            </v:group>
            <v:group style="position:absolute;left:262;top:428;width:3705;height:2" coordorigin="262,428" coordsize="3705,2">
              <v:shape style="position:absolute;left:262;top:428;width:3705;height:2" coordorigin="262,428" coordsize="3705,0" path="m262,428l3967,428e" filled="f" stroked="t" strokeweight=".721pt" strokecolor="#E6E6E6">
                <v:path arrowok="t"/>
              </v:shape>
              <v:shape style="position:absolute;left:1145;top:1765;width:174;height:174" type="#_x0000_t75">
                <v:imagedata r:id="rId147" o:title=""/>
              </v:shape>
              <v:shape style="position:absolute;left:1145;top:3891;width:174;height:174" type="#_x0000_t75">
                <v:imagedata r:id="rId148" o:title=""/>
              </v:shape>
              <v:shape style="position:absolute;left:3121;top:1056;width:162;height:174" type="#_x0000_t75">
                <v:imagedata r:id="rId149" o:title=""/>
              </v:shape>
              <v:shape style="position:absolute;left:3121;top:2013;width:162;height:174" type="#_x0000_t75">
                <v:imagedata r:id="rId150" o:title=""/>
              </v:shape>
              <v:shape style="position:absolute;left:3121;top:2473;width:162;height:174" type="#_x0000_t75">
                <v:imagedata r:id="rId151" o:title=""/>
              </v:shape>
              <v:shape style="position:absolute;left:3121;top:3182;width:162;height:174" type="#_x0000_t75">
                <v:imagedata r:id="rId152" o:title=""/>
              </v:shape>
              <v:shape style="position:absolute;left:3121;top:4139;width:162;height:174" type="#_x0000_t75">
                <v:imagedata r:id="rId153" o:title=""/>
              </v:shape>
              <v:shape style="position:absolute;left:3121;top:4599;width:162;height:174" type="#_x0000_t75">
                <v:imagedata r:id="rId154" o:title=""/>
              </v:shape>
              <v:shape style="position:absolute;left:3121;top:6016;width:162;height:174" type="#_x0000_t75">
                <v:imagedata r:id="rId155" o:title=""/>
              </v:shape>
              <v:shape style="position:absolute;left:3121;top:5557;width:162;height:174" type="#_x0000_t75">
                <v:imagedata r:id="rId156" o:title=""/>
              </v:shape>
              <v:shape style="position:absolute;left:1132;top:5308;width:174;height:174" type="#_x0000_t75">
                <v:imagedata r:id="rId157" o:title=""/>
              </v:shape>
            </v:group>
            <w10:wrap type="none"/>
          </v:group>
        </w:pict>
      </w:r>
      <w:r>
        <w:rPr/>
        <w:pict>
          <v:group style="position:absolute;margin-left:218.279755pt;margin-top:14.273063pt;width:2.437951pt;height:.331443pt;mso-position-horizontal-relative:page;mso-position-vertical-relative:paragraph;z-index:-13405" coordorigin="4366,285" coordsize="49,7">
            <v:shape style="position:absolute;left:4366;top:285;width:49;height:7" coordorigin="4366,285" coordsize="49,7" path="m4414,285l4391,287,4369,291,4366,292e" filled="f" stroked="t" strokeweight="1.243pt" strokecolor="#DEDEDE">
              <v:path arrowok="t"/>
            </v:shape>
            <w10:wrap type="none"/>
          </v:group>
        </w:pict>
      </w:r>
      <w:r>
        <w:rPr/>
        <w:pict>
          <v:group style="position:absolute;margin-left:267.553986pt;margin-top:14.27535pt;width:2.183474pt;height:.313504pt;mso-position-horizontal-relative:page;mso-position-vertical-relative:paragraph;z-index:-13403" coordorigin="5351,286" coordsize="44,6">
            <v:shape style="position:absolute;left:5351;top:286;width:44;height:6" coordorigin="5351,286" coordsize="44,6" path="m5395,292l5374,287,5351,286e" filled="f" stroked="t" strokeweight="1.243pt" strokecolor="#DEDEDE">
              <v:path arrowok="t"/>
            </v:shape>
            <w10:wrap type="none"/>
          </v:group>
        </w:pict>
      </w:r>
      <w:r>
        <w:rPr/>
        <w:pict>
          <v:group style="position:absolute;margin-left:553.488220pt;margin-top:13.651563pt;width:36.507106pt;height:1.519908pt;mso-position-horizontal-relative:page;mso-position-vertical-relative:paragraph;z-index:-13400" coordorigin="11070,273" coordsize="730,30">
            <v:group style="position:absolute;left:11127;top:292;width:622;height:2" coordorigin="11127,292" coordsize="622,2">
              <v:shape style="position:absolute;left:11127;top:292;width:622;height:2" coordorigin="11127,292" coordsize="622,0" path="m11127,292l11749,292e" filled="f" stroked="t" strokeweight=".722pt" strokecolor="#DEDEDE">
                <v:path arrowok="t"/>
              </v:shape>
            </v:group>
            <v:group style="position:absolute;left:11082;top:285;width:45;height:6" coordorigin="11082,285" coordsize="45,6">
              <v:shape style="position:absolute;left:11082;top:285;width:45;height:6" coordorigin="11082,285" coordsize="45,6" path="m11127,285l11104,287,11082,291e" filled="f" stroked="t" strokeweight="1.243pt" strokecolor="#DEDEDE">
                <v:path arrowok="t"/>
              </v:shape>
            </v:group>
            <v:group style="position:absolute;left:11753;top:286;width:34;height:4" coordorigin="11753,286" coordsize="34,4">
              <v:shape style="position:absolute;left:11753;top:286;width:34;height:4" coordorigin="11753,286" coordsize="34,4" path="m11787,290l11776,287,11753,286e" filled="f" stroked="t" strokeweight="1.243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49.106293pt;margin-top:13.651563pt;width:125.197652pt;height:1.677657pt;mso-position-horizontal-relative:page;mso-position-vertical-relative:paragraph;z-index:-13396" coordorigin="6982,273" coordsize="2504,34">
            <v:group style="position:absolute;left:7050;top:292;width:2374;height:2" coordorigin="7050,292" coordsize="2374,2">
              <v:shape style="position:absolute;left:7050;top:292;width:2374;height:2" coordorigin="7050,292" coordsize="2374,0" path="m7050,292l9424,292e" filled="f" stroked="t" strokeweight=".722pt" strokecolor="#DEDEDE">
                <v:path arrowok="t"/>
              </v:shape>
            </v:group>
            <v:group style="position:absolute;left:6995;top:285;width:55;height:9" coordorigin="6995,285" coordsize="55,9">
              <v:shape style="position:absolute;left:6995;top:285;width:55;height:9" coordorigin="6995,285" coordsize="55,9" path="m7050,285l7027,287,7005,291,6995,294e" filled="f" stroked="t" strokeweight="1.243pt" strokecolor="#DEDEDE">
                <v:path arrowok="t"/>
              </v:shape>
            </v:group>
            <v:group style="position:absolute;left:9429;top:286;width:45;height:7" coordorigin="9429,286" coordsize="45,7">
              <v:shape style="position:absolute;left:9429;top:286;width:45;height:7" coordorigin="9429,286" coordsize="45,7" path="m9474,292l9452,287,9429,286e" filled="f" stroked="t" strokeweight="1.243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9.639pt;margin-top:-160.703537pt;width:589.986pt;height:126.804pt;mso-position-horizontal-relative:page;mso-position-vertical-relative:paragraph;z-index:-13391" coordorigin="193,-3214" coordsize="11800,2536">
            <v:group style="position:absolute;left:200;top:-2487;width:11785;height:1803" coordorigin="200,-2487" coordsize="11785,1803">
              <v:shape style="position:absolute;left:200;top:-2487;width:11785;height:1803" coordorigin="200,-2487" coordsize="11785,1803" path="m200,-684l11985,-684,11985,-2487,200,-2487,200,-684xe" filled="t" fillcolor="#020031" stroked="f">
                <v:path arrowok="t"/>
                <v:fill type="solid"/>
              </v:shape>
            </v:group>
            <v:group style="position:absolute;left:200;top:-690;width:11785;height:2" coordorigin="200,-690" coordsize="11785,2">
              <v:shape style="position:absolute;left:200;top:-690;width:11785;height:2" coordorigin="200,-690" coordsize="11785,0" path="m200,-690l11985,-690e" filled="f" stroked="t" strokeweight=".722pt" strokecolor="#DEDEDE">
                <v:path arrowok="t"/>
              </v:shape>
              <v:shape style="position:absolute;left:200;top:-2711;width:11785;height:2014" type="#_x0000_t75">
                <v:imagedata r:id="rId158" o:title=""/>
              </v:shape>
            </v:group>
            <v:group style="position:absolute;left:200;top:-3208;width:2;height:721" coordorigin="200,-3208" coordsize="2,721">
              <v:shape style="position:absolute;left:200;top:-3208;width:2;height:721" coordorigin="200,-3208" coordsize="0,721" path="m200,-2487l200,-3208,200,-2487xe" filled="t" fillcolor="#000000" stroked="f">
                <v:path arrowok="t"/>
                <v:fill type="solid"/>
              </v:shape>
            </v:group>
            <v:group style="position:absolute;left:200;top:-3208;width:11785;height:721" coordorigin="200,-3208" coordsize="11785,721">
              <v:shape style="position:absolute;left:200;top:-3208;width:11785;height:721" coordorigin="200,-3208" coordsize="11785,721" path="m200,-2487l11985,-2487,11985,-3208,200,-3208,200,-2487xe" filled="t" fillcolor="#FAFAFA" stroked="f">
                <v:path arrowok="t"/>
                <v:fill type="solid"/>
              </v:shape>
              <v:shape style="position:absolute;left:449;top:-3158;width:622;height:622" type="#_x0000_t75">
                <v:imagedata r:id="rId159" o:title=""/>
              </v:shape>
            </v:group>
            <v:group style="position:absolute;left:2736;top:-3009;width:1542;height:249" coordorigin="2736,-3009" coordsize="1542,249">
              <v:shape style="position:absolute;left:2736;top:-3009;width:1542;height:249" coordorigin="2736,-3009" coordsize="1542,249" path="m4240,-3009l2773,-3009,2752,-3002,2739,-2986,2736,-2972,2736,-2798,2743,-2777,2759,-2763,2773,-2760,4240,-2760,4261,-2767,4275,-2784,4278,-2798,4278,-2972,4271,-2993,4254,-3006,4240,-3009xe" filled="t" fillcolor="#F8F8F8" stroked="f">
                <v:path arrowok="t"/>
                <v:fill type="solid"/>
              </v:shape>
            </v:group>
            <v:group style="position:absolute;left:2773;top:-3003;width:1467;height:2" coordorigin="2773,-3003" coordsize="1467,2">
              <v:shape style="position:absolute;left:2773;top:-3003;width:1467;height:2" coordorigin="2773,-3003" coordsize="1467,0" path="m2773,-3003l4240,-3003e" filled="f" stroked="t" strokeweight=".722pt" strokecolor="#CDCDCD">
                <v:path arrowok="t"/>
              </v:shape>
            </v:group>
            <v:group style="position:absolute;left:2763;top:-3009;width:10;height:3" coordorigin="2763,-3009" coordsize="10,3">
              <v:shape style="position:absolute;left:2763;top:-3009;width:10;height:3" coordorigin="2763,-3009" coordsize="10,3" path="m2773,-3009l2763,-3006e" filled="f" stroked="t" strokeweight="1.243pt" strokecolor="#CDCDCD">
                <v:path arrowok="t"/>
              </v:shape>
            </v:group>
            <v:group style="position:absolute;left:2773;top:-2767;width:1467;height:2" coordorigin="2773,-2767" coordsize="1467,2">
              <v:shape style="position:absolute;left:2773;top:-2767;width:1467;height:2" coordorigin="2773,-2767" coordsize="1467,0" path="m2773,-2767l4240,-2767e" filled="f" stroked="t" strokeweight=".722pt" strokecolor="#CDCDCD">
                <v:path arrowok="t"/>
              </v:shape>
            </v:group>
            <v:group style="position:absolute;left:2742;top:-2972;width:2;height:174" coordorigin="2742,-2972" coordsize="2,174">
              <v:shape style="position:absolute;left:2742;top:-2972;width:2;height:174" coordorigin="2742,-2972" coordsize="0,174" path="m2742,-2972l2742,-2798e" filled="f" stroked="t" strokeweight=".722pt" strokecolor="#CDCDCD">
                <v:path arrowok="t"/>
              </v:shape>
            </v:group>
            <v:group style="position:absolute;left:4271;top:-2972;width:2;height:174" coordorigin="4271,-2972" coordsize="2,174">
              <v:shape style="position:absolute;left:4271;top:-2972;width:2;height:174" coordorigin="4271,-2972" coordsize="0,174" path="m4271,-2972l4271,-2798e" filled="f" stroked="t" strokeweight=".721pt" strokecolor="#CDCDCD">
                <v:path arrowok="t"/>
              </v:shape>
              <v:shape style="position:absolute;left:2773;top:-2947;width:199;height:162" type="#_x0000_t75">
                <v:imagedata r:id="rId160" o:title=""/>
              </v:shape>
            </v:group>
            <v:group style="position:absolute;left:4675;top:-3009;width:572;height:249" coordorigin="4675,-3009" coordsize="572,249">
              <v:shape style="position:absolute;left:4675;top:-3009;width:572;height:249" coordorigin="4675,-3009" coordsize="572,249" path="m5210,-3009l4713,-3009,4692,-3002,4678,-2986,4675,-2972,4675,-2798,4682,-2777,4699,-2763,4713,-2760,5210,-2760,5231,-2767,5245,-2784,5247,-2798,5247,-2972,5241,-2993,5224,-3006,5210,-3009xe" filled="t" fillcolor="#ECEEF5" stroked="f">
                <v:path arrowok="t"/>
                <v:fill type="solid"/>
              </v:shape>
            </v:group>
            <v:group style="position:absolute;left:4713;top:-3003;width:497;height:2" coordorigin="4713,-3003" coordsize="497,2">
              <v:shape style="position:absolute;left:4713;top:-3003;width:497;height:2" coordorigin="4713,-3003" coordsize="497,0" path="m4713,-3003l5210,-3003e" filled="f" stroked="t" strokeweight=".722pt" strokecolor="#CAD4E7">
                <v:path arrowok="t"/>
              </v:shape>
            </v:group>
            <v:group style="position:absolute;left:4706;top:-3009;width:7;height:2" coordorigin="4706,-3009" coordsize="7,2">
              <v:shape style="position:absolute;left:4706;top:-3009;width:7;height:2" coordorigin="4706,-3009" coordsize="7,2" path="m4713,-3009l4706,-3007e" filled="f" stroked="t" strokeweight="1.243pt" strokecolor="#CAD4E7">
                <v:path arrowok="t"/>
              </v:shape>
            </v:group>
            <v:group style="position:absolute;left:4713;top:-2767;width:497;height:2" coordorigin="4713,-2767" coordsize="497,2">
              <v:shape style="position:absolute;left:4713;top:-2767;width:497;height:2" coordorigin="4713,-2767" coordsize="497,0" path="m4713,-2767l5210,-2767e" filled="f" stroked="t" strokeweight=".722pt" strokecolor="#CAD4E7">
                <v:path arrowok="t"/>
              </v:shape>
            </v:group>
            <v:group style="position:absolute;left:4682;top:-2972;width:2;height:174" coordorigin="4682,-2972" coordsize="2,174">
              <v:shape style="position:absolute;left:4682;top:-2972;width:2;height:174" coordorigin="4682,-2972" coordsize="0,174" path="m4682,-2972l4682,-2798e" filled="f" stroked="t" strokeweight=".722pt" strokecolor="#CAD4E7">
                <v:path arrowok="t"/>
              </v:shape>
            </v:group>
            <v:group style="position:absolute;left:5241;top:-2972;width:2;height:174" coordorigin="5241,-2972" coordsize="2,174">
              <v:shape style="position:absolute;left:5241;top:-2972;width:2;height:174" coordorigin="5241,-2972" coordsize="0,174" path="m5241,-2972l5241,-2798e" filled="f" stroked="t" strokeweight=".722pt" strokecolor="#CAD4E7">
                <v:path arrowok="t"/>
              </v:shape>
              <v:shape style="position:absolute;left:4738;top:-2972;width:174;height:174" type="#_x0000_t75">
                <v:imagedata r:id="rId161" o:title=""/>
              </v:shape>
            </v:group>
            <v:group style="position:absolute;left:5272;top:-2934;width:2;height:99" coordorigin="5272,-2934" coordsize="2,99">
              <v:shape style="position:absolute;left:5272;top:-2934;width:2;height:99" coordorigin="5272,-2934" coordsize="0,99" path="m5272,-2835l5272,-2885,5272,-2934,5272,-2835xe" filled="t" fillcolor="#D8D8D8" stroked="f">
                <v:path arrowok="t"/>
                <v:fill type="solid"/>
              </v:shape>
            </v:group>
            <v:group style="position:absolute;left:5272;top:-2905;width:25;height:40" coordorigin="5272,-2905" coordsize="25,40">
              <v:shape style="position:absolute;left:5272;top:-2905;width:25;height:40" coordorigin="5272,-2905" coordsize="25,40" path="m5297,-2905l5272,-2885,5297,-2865,5297,-2905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14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-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-4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-7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1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99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99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127" w:val="left" w:leader="none"/>
        </w:tabs>
        <w:spacing w:before="57"/>
        <w:ind w:left="4414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75.367493pt;margin-top:5.282402pt;width:1.965pt;height:7.370555pt;mso-position-horizontal-relative:page;mso-position-vertical-relative:paragraph;z-index:-13404" coordorigin="5507,106" coordsize="39,147">
            <v:group style="position:absolute;left:5526;top:118;width:7;height:51" coordorigin="5526,118" coordsize="7,51">
              <v:shape style="position:absolute;left:5526;top:118;width:7;height:51" coordorigin="5526,118" coordsize="7,51" path="m5533,169l5532,146,5528,124,5526,118e" filled="f" stroked="t" strokeweight="1.243pt" strokecolor="#DEDEDE">
                <v:path arrowok="t"/>
              </v:shape>
            </v:group>
            <v:group style="position:absolute;left:5527;top:198;width:6;height:43" coordorigin="5527,198" coordsize="6,43">
              <v:shape style="position:absolute;left:5527;top:198;width:6;height:43" coordorigin="5527,198" coordsize="6,43" path="m5527,240l5531,221,5533,198e" filled="f" stroked="t" strokeweight="1.243pt" strokecolor="#DEDEDE">
                <v:path arrowok="t"/>
              </v:shape>
            </v:group>
            <v:group style="position:absolute;left:5521;top:169;width:12;height:25" coordorigin="5521,169" coordsize="12,25">
              <v:shape style="position:absolute;left:5521;top:169;width:12;height:25" coordorigin="5521,169" coordsize="12,25" path="m5521,181l5533,181e" filled="f" stroked="t" strokeweight="1.343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718002pt;margin-top:18.698349pt;width:46.619pt;height:.1pt;mso-position-horizontal-relative:page;mso-position-vertical-relative:paragraph;z-index:-13402" coordorigin="4414,374" coordsize="932,2">
            <v:shape style="position:absolute;left:4414;top:374;width:932;height:2" coordorigin="4414,374" coordsize="932,0" path="m4414,374l5347,374e" filled="f" stroked="t" strokeweight=".721pt" strokecolor="#DEDEDE">
              <v:path arrowok="t"/>
            </v:shape>
            <w10:wrap type="none"/>
          </v:group>
        </w:pict>
      </w:r>
      <w:r>
        <w:rPr/>
        <w:pict>
          <v:group style="position:absolute;margin-left:211.393997pt;margin-top:8.441849pt;width:.621998pt;height:1.243pt;mso-position-horizontal-relative:page;mso-position-vertical-relative:paragraph;z-index:-13401" coordorigin="4228,169" coordsize="12,25">
            <v:shape style="position:absolute;left:4228;top:169;width:12;height:25" coordorigin="4228,169" coordsize="12,25" path="m4228,181l4240,181e" filled="f" stroked="t" strokeweight="1.343pt" strokecolor="#DEDEDE">
              <v:path arrowok="t"/>
            </v:shape>
            <w10:wrap type="none"/>
          </v:group>
        </w:pict>
      </w:r>
      <w:r>
        <w:rPr/>
        <w:pict>
          <v:group style="position:absolute;margin-left:556.374023pt;margin-top:18.698349pt;width:31.079pt;height:.1pt;mso-position-horizontal-relative:page;mso-position-vertical-relative:paragraph;z-index:-13399" coordorigin="11127,374" coordsize="622,2">
            <v:shape style="position:absolute;left:11127;top:374;width:622;height:2" coordorigin="11127,374" coordsize="622,0" path="m11127,374l11749,374e" filled="f" stroked="t" strokeweight=".721pt" strokecolor="#DEDEDE">
              <v:path arrowok="t"/>
            </v:shape>
            <w10:wrap type="none"/>
          </v:group>
        </w:pict>
      </w:r>
      <w:r>
        <w:rPr/>
        <w:pict>
          <v:group style="position:absolute;margin-left:547.051025pt;margin-top:8.441849pt;width:.620998pt;height:1.243pt;mso-position-horizontal-relative:page;mso-position-vertical-relative:paragraph;z-index:-13398" coordorigin="10941,169" coordsize="12,25">
            <v:shape style="position:absolute;left:10941;top:169;width:12;height:25" coordorigin="10941,169" coordsize="12,25" path="m10941,181l10953,181e" filled="f" stroked="t" strokeweight="1.343pt" strokecolor="#DEDEDE">
              <v:path arrowok="t"/>
            </v:shape>
            <w10:wrap type="none"/>
          </v:group>
        </w:pict>
      </w:r>
      <w:r>
        <w:rPr/>
        <w:pict>
          <v:group style="position:absolute;margin-left:596.156006pt;margin-top:8.441849pt;width:.622pt;height:1.243pt;mso-position-horizontal-relative:page;mso-position-vertical-relative:paragraph;z-index:-13397" coordorigin="11923,169" coordsize="12,25">
            <v:shape style="position:absolute;left:11923;top:169;width:12;height:25" coordorigin="11923,169" coordsize="12,25" path="m11923,181l11936,181e" filled="f" stroked="t" strokeweight="1.343pt" strokecolor="#DEDEDE">
              <v:path arrowok="t"/>
            </v:shape>
            <w10:wrap type="none"/>
          </v:group>
        </w:pict>
      </w:r>
      <w:r>
        <w:rPr/>
        <w:pict>
          <v:group style="position:absolute;margin-left:342.548706pt;margin-top:7.359799pt;width:1.6043pt;height:3.681943pt;mso-position-horizontal-relative:page;mso-position-vertical-relative:paragraph;z-index:-13395" coordorigin="6851,147" coordsize="32,74">
            <v:group style="position:absolute;left:6863;top:160;width:2;height:5" coordorigin="6863,160" coordsize="2,5">
              <v:shape style="position:absolute;left:6863;top:160;width:2;height:5" coordorigin="6863,160" coordsize="0,5" path="m6864,160l6863,164e" filled="f" stroked="t" strokeweight="1.243pt" strokecolor="#DEDEDE">
                <v:path arrowok="t"/>
              </v:shape>
            </v:group>
            <v:group style="position:absolute;left:6863;top:169;width:12;height:12" coordorigin="6863,169" coordsize="12,12">
              <v:shape style="position:absolute;left:6863;top:169;width:12;height:12" coordorigin="6863,169" coordsize="12,12" path="m6863,175l6876,175e" filled="f" stroked="t" strokeweight=".722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9.558014pt;margin-top:5.556819pt;width:1.6042pt;height:5.491543pt;mso-position-horizontal-relative:page;mso-position-vertical-relative:paragraph;z-index:-13394" coordorigin="9591,111" coordsize="32,110">
            <v:group style="position:absolute;left:9605;top:124;width:6;height:45" coordorigin="9605,124" coordsize="6,45">
              <v:shape style="position:absolute;left:9605;top:124;width:6;height:45" coordorigin="9605,124" coordsize="6,45" path="m9611,169l9609,146,9605,124e" filled="f" stroked="t" strokeweight="1.243pt" strokecolor="#DEDEDE">
                <v:path arrowok="t"/>
              </v:shape>
            </v:group>
            <v:group style="position:absolute;left:9609;top:186;width:2;height:23" coordorigin="9609,186" coordsize="2,23">
              <v:shape style="position:absolute;left:9609;top:186;width:2;height:23" coordorigin="9609,186" coordsize="2,23" path="m9609,209l9611,186e" filled="f" stroked="t" strokeweight="1.243pt" strokecolor="#DEDEDE">
                <v:path arrowok="t"/>
              </v:shape>
            </v:group>
            <v:group style="position:absolute;left:9598;top:169;width:12;height:12" coordorigin="9598,169" coordsize="12,12">
              <v:shape style="position:absolute;left:9598;top:169;width:12;height:12" coordorigin="9598,169" coordsize="12,12" path="m9598,175l9611,175e" filled="f" stroked="t" strokeweight=".722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2.132996pt;margin-top:17.510855pt;width:121.852934pt;height:1.498194pt;mso-position-horizontal-relative:page;mso-position-vertical-relative:paragraph;z-index:-13393" coordorigin="7043,350" coordsize="2437,30">
            <v:group style="position:absolute;left:7050;top:362;width:2374;height:2" coordorigin="7050,362" coordsize="2374,2">
              <v:shape style="position:absolute;left:7050;top:362;width:2374;height:2" coordorigin="7050,362" coordsize="2374,0" path="m7050,362l9424,362e" filled="f" stroked="t" strokeweight=".722pt" strokecolor="#DEDEDE">
                <v:path arrowok="t"/>
              </v:shape>
            </v:group>
            <v:group style="position:absolute;left:9424;top:363;width:43;height:5" coordorigin="9424,363" coordsize="43,5">
              <v:shape style="position:absolute;left:9424;top:363;width:43;height:5" coordorigin="9424,363" coordsize="43,5" path="m9424,368l9447,366,9466,363e" filled="f" stroked="t" strokeweight="1.243pt" strokecolor="#DEDEDE">
                <v:path arrowok="t"/>
              </v:shape>
            </v:group>
            <w10:wrap type="none"/>
          </v:group>
        </w:pict>
      </w:r>
      <w:bookmarkStart w:name="_bookmark14" w:id="22"/>
      <w:bookmarkEnd w:id="22"/>
      <w:r>
        <w:rPr/>
      </w:r>
      <w:hyperlink w:history="true" w:anchor="_bookmark1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6"/>
            <w:w w:val="100"/>
            <w:sz w:val="17"/>
            <w:szCs w:val="17"/>
          </w:rPr>
          <w:t> </w:t>
        </w:r>
      </w:hyperlink>
      <w:hyperlink w:history="true" w:anchor="_bookmark1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ab/>
        </w:r>
      </w:hyperlink>
      <w:hyperlink w:history="true" w:anchor="_bookmark1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7"/>
            <w:w w:val="100"/>
            <w:sz w:val="17"/>
            <w:szCs w:val="17"/>
          </w:rPr>
          <w:t> </w:t>
        </w:r>
      </w:hyperlink>
      <w:hyperlink w:history="true" w:anchor="_bookmark1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before="22"/>
        <w:ind w:left="4464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shape style="position:absolute;margin-left:41.029499pt;margin-top:-9.116626pt;width:129.750500pt;height:271.732pt;mso-position-horizontal-relative:page;mso-position-vertical-relative:paragraph;z-index:-13390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09" w:hRule="exact"/>
                    </w:trPr>
                    <w:tc>
                      <w:tcPr>
                        <w:tcW w:w="2573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259" w:lineRule="auto" w:before="97"/>
                          <w:ind w:left="172" w:right="77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Zero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8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in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5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99"/>
                            <w:sz w:val="20"/>
                            <w:szCs w:val="20"/>
                          </w:rPr>
                          <w:t> </w:t>
                        </w:r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steps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09" w:hRule="exact"/>
                    </w:trPr>
                    <w:tc>
                      <w:tcPr>
                        <w:tcW w:w="2573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259" w:lineRule="auto" w:before="97"/>
                          <w:ind w:left="309" w:right="865" w:firstLine="248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Default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8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7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-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99"/>
                            <w:sz w:val="20"/>
                            <w:szCs w:val="20"/>
                          </w:rPr>
                          <w:t> </w:t>
                        </w:r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your_site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09" w:hRule="exact"/>
                    </w:trPr>
                    <w:tc>
                      <w:tcPr>
                        <w:tcW w:w="2573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259" w:lineRule="auto" w:before="97"/>
                          <w:ind w:left="173" w:right="90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6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7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directory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99"/>
                            <w:sz w:val="20"/>
                            <w:szCs w:val="20"/>
                          </w:rPr>
                          <w:t> </w:t>
                        </w:r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structure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09" w:hRule="exact"/>
                    </w:trPr>
                    <w:tc>
                      <w:tcPr>
                        <w:tcW w:w="2573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259" w:lineRule="auto" w:before="97"/>
                          <w:ind w:left="173" w:right="617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7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hello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9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through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99"/>
                            <w:sz w:val="20"/>
                            <w:szCs w:val="20"/>
                          </w:rPr>
                          <w:t> </w:t>
                        </w:r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09" w:hRule="exact"/>
                    </w:trPr>
                    <w:tc>
                      <w:tcPr>
                        <w:tcW w:w="2573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259" w:lineRule="auto" w:before="97"/>
                          <w:ind w:left="309" w:right="684" w:firstLine="248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After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1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hello,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say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99"/>
                            <w:sz w:val="20"/>
                            <w:szCs w:val="20"/>
                          </w:rPr>
                          <w:t> </w:t>
                        </w:r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'greetings'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09" w:hRule="exact"/>
                    </w:trPr>
                    <w:tc>
                      <w:tcPr>
                        <w:tcW w:w="2573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259" w:lineRule="auto" w:before="97"/>
                          <w:ind w:left="173" w:right="1065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Pages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using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99"/>
                            <w:sz w:val="20"/>
                            <w:szCs w:val="20"/>
                          </w:rPr>
                          <w:t> </w:t>
                        </w:r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controller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09" w:hRule="exact"/>
                    </w:trPr>
                    <w:tc>
                      <w:tcPr>
                        <w:tcW w:w="2573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259" w:lineRule="auto" w:before="97"/>
                          <w:ind w:left="304" w:right="751" w:firstLine="248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Home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8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8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about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FFFFFF"/>
                            <w:spacing w:val="0"/>
                            <w:w w:val="99"/>
                            <w:sz w:val="20"/>
                            <w:szCs w:val="20"/>
                          </w:rPr>
                          <w:t> </w:t>
                        </w:r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pages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0" w:hRule="exact"/>
                    </w:trPr>
                    <w:tc>
                      <w:tcPr>
                        <w:tcW w:w="2573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before="97"/>
                          <w:ind w:left="173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5.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Visualizing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6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8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flow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12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-7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2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42" w:lineRule="auto"/>
        <w:ind w:left="4414" w:right="1508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problems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completing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assistance,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reach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at</w:t>
      </w:r>
      <w:hyperlink r:id="rId4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1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sz w:val="16"/>
            <w:szCs w:val="16"/>
          </w:rPr>
          <w:t>hemanth@codelearn.org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2" w:lineRule="auto"/>
        <w:ind w:left="4227" w:right="601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893997pt;margin-top:-77.298302pt;width:386.383pt;height:65.2664pt;mso-position-horizontal-relative:page;mso-position-vertical-relative:paragraph;z-index:-13407" coordorigin="4218,-1546" coordsize="7728,1305">
            <v:group style="position:absolute;left:4228;top:-1534;width:7708;height:1280" coordorigin="4228,-1534" coordsize="7708,1280">
              <v:shape style="position:absolute;left:4228;top:-1534;width:7708;height:1280" coordorigin="4228,-1534" coordsize="7708,1280" path="m11886,-1534l4278,-1534,4256,-1529,4239,-1515,4229,-1496,4228,-1484,4228,-303,4233,-281,4246,-264,4266,-254,4278,-253,11886,-253,11908,-258,11924,-272,11934,-291,11936,-303,11936,-1484,11931,-1506,11917,-1522,11898,-1532,11886,-1534xe" filled="t" fillcolor="#FCF8E3" stroked="f">
                <v:path arrowok="t"/>
                <v:fill type="solid"/>
              </v:shape>
            </v:group>
            <v:group style="position:absolute;left:4278;top:-1527;width:7608;height:2" coordorigin="4278,-1527" coordsize="7608,2">
              <v:shape style="position:absolute;left:4278;top:-1527;width:7608;height:2" coordorigin="4278,-1527" coordsize="7608,0" path="m4278,-1527l11886,-1527e" filled="f" stroked="t" strokeweight=".722pt" strokecolor="#FBEED5">
                <v:path arrowok="t"/>
              </v:shape>
            </v:group>
            <v:group style="position:absolute;left:4256;top:-1534;width:22;height:5" coordorigin="4256,-1534" coordsize="22,5">
              <v:shape style="position:absolute;left:4256;top:-1534;width:22;height:5" coordorigin="4256,-1534" coordsize="22,5" path="m4278,-1534l4256,-1529e" filled="f" stroked="t" strokeweight="1.243pt" strokecolor="#FBEED5">
                <v:path arrowok="t"/>
              </v:shape>
            </v:group>
            <v:group style="position:absolute;left:11898;top:-1532;width:14;height:7" coordorigin="11898,-1532" coordsize="14,7">
              <v:shape style="position:absolute;left:11898;top:-1532;width:14;height:7" coordorigin="11898,-1532" coordsize="14,7" path="m11911,-1525l11898,-1532e" filled="f" stroked="t" strokeweight="1.243pt" strokecolor="#FBEED5">
                <v:path arrowok="t"/>
              </v:shape>
            </v:group>
            <v:group style="position:absolute;left:4278;top:-259;width:7608;height:2" coordorigin="4278,-259" coordsize="7608,2">
              <v:shape style="position:absolute;left:4278;top:-259;width:7608;height:2" coordorigin="4278,-259" coordsize="7608,0" path="m4278,-259l11886,-259e" filled="f" stroked="t" strokeweight=".722pt" strokecolor="#FBEED5">
                <v:path arrowok="t"/>
              </v:shape>
            </v:group>
            <v:group style="position:absolute;left:4257;top:-259;width:9;height:4" coordorigin="4257,-259" coordsize="9,4">
              <v:shape style="position:absolute;left:4257;top:-259;width:9;height:4" coordorigin="4257,-259" coordsize="9,4" path="m4257,-259l4266,-254e" filled="f" stroked="t" strokeweight="1.243pt" strokecolor="#FBEED5">
                <v:path arrowok="t"/>
              </v:shape>
            </v:group>
            <v:group style="position:absolute;left:4234;top:-1484;width:2;height:1181" coordorigin="4234,-1484" coordsize="2,1181">
              <v:shape style="position:absolute;left:4234;top:-1484;width:2;height:1181" coordorigin="4234,-1484" coordsize="0,1181" path="m4234,-1484l4234,-303e" filled="f" stroked="t" strokeweight=".722pt" strokecolor="#FBEED5">
                <v:path arrowok="t"/>
              </v:shape>
            </v:group>
            <v:group style="position:absolute;left:11929;top:-1484;width:2;height:1181" coordorigin="11929,-1484" coordsize="2,1181">
              <v:shape style="position:absolute;left:11929;top:-1484;width:2;height:1181" coordorigin="11929,-1484" coordsize="0,1181" path="m11929,-1484l11929,-303e" filled="f" stroked="t" strokeweight=".722pt" strokecolor="#FBEED5">
                <v:path arrowok="t"/>
              </v:shape>
            </v:group>
            <v:group style="position:absolute;left:4414;top:-1347;width:448;height:199" coordorigin="4414,-1347" coordsize="448,199">
              <v:shape style="position:absolute;left:4414;top:-1347;width:448;height:199" coordorigin="4414,-1347" coordsize="448,199" path="m4825,-1347l4452,-1347,4431,-1341,4417,-1324,4414,-1310,4414,-1185,4421,-1164,4438,-1151,4452,-1148,4825,-1148,4846,-1155,4859,-1171,4862,-1185,4862,-1310,4855,-1331,4839,-1344,4825,-1347xe" filled="t" fillcolor="#B94A48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accessible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single" w:color="545454"/>
        </w:rPr>
        <w:t>http://localhost:3000/pages/home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1"/>
          <w:w w:val="100"/>
          <w:u w:val="single" w:color="54545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1"/>
          <w:w w:val="100"/>
          <w:u w:val="none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9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single" w:color="545454"/>
        </w:rPr>
        <w:t>http://localhost:3000/pages/abou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u w:val="single" w:color="545454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u w:val="none"/>
        </w:rPr>
      </w:r>
    </w:p>
    <w:p>
      <w:pPr>
        <w:spacing w:line="120" w:lineRule="exact" w:before="5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2" w:lineRule="auto"/>
        <w:ind w:left="4227" w:right="108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simple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placeholder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generate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5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8"/>
        </w:numPr>
        <w:tabs>
          <w:tab w:pos="4488" w:val="left" w:leader="none"/>
        </w:tabs>
        <w:spacing w:line="242" w:lineRule="auto"/>
        <w:ind w:left="4227" w:right="348" w:firstLine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default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before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attempt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first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hyperlink w:history="true" w:anchor="_bookmark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Zero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-2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in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5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steps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default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after="0" w:line="100" w:lineRule="exact"/>
        <w:rPr>
          <w:sz w:val="10"/>
          <w:szCs w:val="10"/>
        </w:rPr>
        <w:sectPr>
          <w:headerReference w:type="default" r:id="rId145"/>
          <w:footerReference w:type="default" r:id="rId146"/>
          <w:pgSz w:w="12240" w:h="15840"/>
          <w:pgMar w:header="89" w:footer="20" w:top="280" w:bottom="220" w:left="0" w:right="200"/>
        </w:sectPr>
      </w:pPr>
    </w:p>
    <w:p>
      <w:pPr>
        <w:spacing w:line="150" w:lineRule="exact" w:before="7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490" w:lineRule="atLeast"/>
        <w:ind w:left="448" w:right="0"/>
        <w:jc w:val="left"/>
        <w:rPr>
          <w:rFonts w:ascii="Arial" w:hAnsi="Arial" w:cs="Arial" w:eastAsia="Arial"/>
        </w:rPr>
      </w:pPr>
      <w:hyperlink w:history="true" w:anchor="_bookmark13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-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-4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9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99"/>
        </w:rPr>
        <w:t> </w:t>
      </w:r>
      <w:hyperlink w:history="true" w:anchor="_bookmark13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1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-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pStyle w:val="BodyText"/>
        <w:spacing w:before="18"/>
        <w:ind w:left="448" w:right="0"/>
        <w:jc w:val="left"/>
        <w:rPr>
          <w:rFonts w:ascii="Arial" w:hAnsi="Arial" w:cs="Arial" w:eastAsia="Arial"/>
        </w:rPr>
      </w:pPr>
      <w:hyperlink w:history="true" w:anchor="_bookmark13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-1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pStyle w:val="BodyText"/>
        <w:numPr>
          <w:ilvl w:val="0"/>
          <w:numId w:val="8"/>
        </w:numPr>
        <w:tabs>
          <w:tab w:pos="709" w:val="left" w:leader="none"/>
        </w:tabs>
        <w:spacing w:line="242" w:lineRule="auto" w:before="22"/>
        <w:ind w:left="448" w:right="337" w:firstLine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br w:type="column"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hyperlink w:history="true" w:anchor="_bookmark11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Pages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-2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using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-2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controller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6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5"/>
        <w:rPr>
          <w:sz w:val="12"/>
          <w:szCs w:val="12"/>
        </w:rPr>
      </w:pPr>
      <w:r>
        <w:rPr>
          <w:sz w:val="12"/>
          <w:szCs w:val="12"/>
        </w:rPr>
      </w:r>
    </w:p>
    <w:p>
      <w:pPr>
        <w:numPr>
          <w:ilvl w:val="0"/>
          <w:numId w:val="8"/>
        </w:numPr>
        <w:tabs>
          <w:tab w:pos="709" w:val="left" w:leader="none"/>
        </w:tabs>
        <w:ind w:left="709" w:right="0" w:hanging="262"/>
        <w:jc w:val="left"/>
        <w:rPr>
          <w:rFonts w:ascii="Lucida Sans Unicode" w:hAnsi="Lucida Sans Unicode" w:cs="Lucida Sans Unicode" w:eastAsia="Lucida Sans Unicode"/>
          <w:sz w:val="20"/>
          <w:szCs w:val="20"/>
        </w:rPr>
      </w:pPr>
      <w:r>
        <w:rPr/>
        <w:pict>
          <v:group style="position:absolute;margin-left:372.384796pt;margin-top:1.948621pt;width:57.185682pt;height:13.053pt;mso-position-horizontal-relative:page;mso-position-vertical-relative:paragraph;z-index:-13392" coordorigin="7448,39" coordsize="1144,261">
            <v:group style="position:absolute;left:7460;top:45;width:1119;height:249" coordorigin="7460,45" coordsize="1119,249">
              <v:shape style="position:absolute;left:7460;top:45;width:1119;height:249" coordorigin="7460,45" coordsize="1119,249" path="m8542,45l7497,45,7476,52,7463,68,7460,82,7460,257,7467,278,7483,291,7497,294,8542,294,8563,287,8576,271,8579,257,8579,82,8572,61,8556,48,8542,45xe" filled="t" fillcolor="#F7F7F9" stroked="f">
                <v:path arrowok="t"/>
                <v:fill type="solid"/>
              </v:shape>
            </v:group>
            <v:group style="position:absolute;left:7497;top:51;width:1044;height:2" coordorigin="7497,51" coordsize="1044,2">
              <v:shape style="position:absolute;left:7497;top:51;width:1044;height:2" coordorigin="7497,51" coordsize="1044,0" path="m7497,51l8542,51e" filled="f" stroked="t" strokeweight=".722pt" strokecolor="#E1E1E8">
                <v:path arrowok="t"/>
              </v:shape>
            </v:group>
            <v:group style="position:absolute;left:7497;top:288;width:1044;height:2" coordorigin="7497,288" coordsize="1044,2">
              <v:shape style="position:absolute;left:7497;top:288;width:1044;height:2" coordorigin="7497,288" coordsize="1044,0" path="m7497,288l8542,288e" filled="f" stroked="t" strokeweight=".721pt" strokecolor="#E1E1E8">
                <v:path arrowok="t"/>
              </v:shape>
            </v:group>
            <v:group style="position:absolute;left:7460;top:257;width:2;height:5" coordorigin="7460,257" coordsize="2,5">
              <v:shape style="position:absolute;left:7460;top:257;width:2;height:5" coordorigin="7460,257" coordsize="2,5" path="m7460,257l7462,262e" filled="f" stroked="t" strokeweight="1.243pt" strokecolor="#E1E1E8">
                <v:path arrowok="t"/>
              </v:shape>
            </v:group>
            <v:group style="position:absolute;left:7466;top:82;width:2;height:174" coordorigin="7466,82" coordsize="2,174">
              <v:shape style="position:absolute;left:7466;top:82;width:2;height:174" coordorigin="7466,82" coordsize="0,174" path="m7466,82l7466,257e" filled="f" stroked="t" strokeweight=".722pt" strokecolor="#E1E1E8">
                <v:path arrowok="t"/>
              </v:shape>
            </v:group>
            <v:group style="position:absolute;left:8573;top:82;width:2;height:174" coordorigin="8573,82" coordsize="2,174">
              <v:shape style="position:absolute;left:8573;top:82;width:2;height:174" coordorigin="8573,82" coordsize="0,174" path="m8573,82l8573,257e" filled="f" stroked="t" strokeweight=".722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earlier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tasks,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execute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7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-2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server</w:t>
      </w:r>
      <w:r>
        <w:rPr>
          <w:rFonts w:ascii="Consolas" w:hAnsi="Consolas" w:cs="Consolas" w:eastAsia="Consolas"/>
          <w:b w:val="0"/>
          <w:bCs w:val="0"/>
          <w:color w:val="DD1144"/>
          <w:spacing w:val="3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Console.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150" w:lineRule="exact" w:before="3"/>
        <w:rPr>
          <w:sz w:val="15"/>
          <w:szCs w:val="15"/>
        </w:rPr>
      </w:pPr>
      <w:r>
        <w:rPr>
          <w:sz w:val="15"/>
          <w:szCs w:val="15"/>
        </w:rPr>
      </w:r>
    </w:p>
    <w:p>
      <w:pPr>
        <w:pStyle w:val="BodyText"/>
        <w:numPr>
          <w:ilvl w:val="0"/>
          <w:numId w:val="8"/>
        </w:numPr>
        <w:tabs>
          <w:tab w:pos="709" w:val="left" w:leader="none"/>
        </w:tabs>
        <w:spacing w:line="242" w:lineRule="auto"/>
        <w:ind w:left="448" w:right="158" w:firstLine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893997pt;margin-top:52.056053pt;width:386.383pt;height:218.607124pt;mso-position-horizontal-relative:page;mso-position-vertical-relative:paragraph;z-index:-13406" coordorigin="4218,1041" coordsize="7728,4372">
            <v:group style="position:absolute;left:4228;top:1052;width:7708;height:4351" coordorigin="4228,1052" coordsize="7708,4351">
              <v:shape style="position:absolute;left:4228;top:1052;width:7708;height:4351" coordorigin="4228,1052" coordsize="7708,4351" path="m11886,1052l4278,1052,4256,1057,4239,1071,4229,1090,4228,1102,4228,5403,11936,5403,11936,1102,11931,1080,11917,1063,11898,1054,11886,1052xe" filled="t" fillcolor="#F5F5F5" stroked="f">
                <v:path arrowok="t"/>
                <v:fill type="solid"/>
              </v:shape>
            </v:group>
            <v:group style="position:absolute;left:4278;top:1058;width:7608;height:2" coordorigin="4278,1058" coordsize="7608,2">
              <v:shape style="position:absolute;left:4278;top:1058;width:7608;height:2" coordorigin="4278,1058" coordsize="7608,0" path="m4278,1058l11886,1058e" filled="f" stroked="t" strokeweight=".722pt" strokecolor="#E4E4E4">
                <v:path arrowok="t"/>
              </v:shape>
            </v:group>
            <v:group style="position:absolute;left:11898;top:1054;width:2;height:2" coordorigin="11898,1054" coordsize="2,2">
              <v:shape style="position:absolute;left:11898;top:1054;width:2;height:2" coordorigin="11898,1054" coordsize="0,0" path="m11898,1054l11898,1054e" filled="f" stroked="t" strokeweight="1.243pt" strokecolor="#E4E4E4">
                <v:path arrowok="t"/>
              </v:shape>
            </v:group>
            <v:group style="position:absolute;left:11929;top:1102;width:2;height:4301" coordorigin="11929,1102" coordsize="2,4301">
              <v:shape style="position:absolute;left:11929;top:1102;width:2;height:4301" coordorigin="11929,1102" coordsize="0,4301" path="m11929,1102l11929,5403e" filled="f" stroked="t" strokeweight=".721pt" strokecolor="#E4E4E4">
                <v:path arrowok="t"/>
              </v:shape>
            </v:group>
            <v:group style="position:absolute;left:5309;top:1301;width:2;height:2735" coordorigin="5309,1301" coordsize="2,2735">
              <v:shape style="position:absolute;left:5309;top:1301;width:2;height:2735" coordorigin="5309,1301" coordsize="0,2735" path="m5309,4036l5309,1301,5309,4036xe" filled="t" fillcolor="#000000" stroked="f">
                <v:path arrowok="t"/>
                <v:fill type="solid"/>
              </v:shape>
            </v:group>
            <v:group style="position:absolute;left:5309;top:1301;width:5545;height:2735" coordorigin="5309,1301" coordsize="5545,2735">
              <v:shape style="position:absolute;left:5309;top:1301;width:5545;height:2735" coordorigin="5309,1301" coordsize="5545,2735" path="m5309,1301l10854,1301,10854,4036,5309,4036,5309,1301xe" filled="t" fillcolor="#FFFFFF" stroked="f">
                <v:path arrowok="t"/>
                <v:fill type="solid"/>
              </v:shape>
            </v:group>
            <v:group style="position:absolute;left:5309;top:1307;width:5545;height:2" coordorigin="5309,1307" coordsize="5545,2">
              <v:shape style="position:absolute;left:5309;top:1307;width:5545;height:2" coordorigin="5309,1307" coordsize="5545,0" path="m5309,1307l10854,1307e" filled="f" stroked="t" strokeweight=".722pt" strokecolor="#000000">
                <v:path arrowok="t"/>
              </v:shape>
            </v:group>
            <v:group style="position:absolute;left:5309;top:4030;width:5545;height:2" coordorigin="5309,4030" coordsize="5545,2">
              <v:shape style="position:absolute;left:5309;top:4030;width:5545;height:2" coordorigin="5309,4030" coordsize="5545,0" path="m5309,4030l10854,4030e" filled="f" stroked="t" strokeweight=".721pt" strokecolor="#000000">
                <v:path arrowok="t"/>
              </v:shape>
            </v:group>
            <v:group style="position:absolute;left:5316;top:1301;width:2;height:2735" coordorigin="5316,1301" coordsize="2,2735">
              <v:shape style="position:absolute;left:5316;top:1301;width:2;height:2735" coordorigin="5316,1301" coordsize="0,2735" path="m5316,1301l5316,4036e" filled="f" stroked="t" strokeweight=".721pt" strokecolor="#000000">
                <v:path arrowok="t"/>
              </v:shape>
            </v:group>
            <v:group style="position:absolute;left:10848;top:1301;width:2;height:2735" coordorigin="10848,1301" coordsize="2,2735">
              <v:shape style="position:absolute;left:10848;top:1301;width:2;height:2735" coordorigin="10848,1301" coordsize="0,2735" path="m10848,1301l10848,4036e" filled="f" stroked="t" strokeweight=".721pt" strokecolor="#000000">
                <v:path arrowok="t"/>
              </v:shape>
              <v:shape style="position:absolute;left:5372;top:1363;width:5420;height:2611" type="#_x0000_t75">
                <v:imagedata r:id="rId162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Navigate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Entering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/pages/home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/pages/about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next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'http://localhost:3000'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respective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2" w:lineRule="auto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200"/>
          <w:cols w:num="2" w:equalWidth="0">
            <w:col w:w="3690" w:space="89"/>
            <w:col w:w="8261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3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spacing w:before="22"/>
        <w:ind w:left="6353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/pages/home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2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spacing w:before="22"/>
        <w:ind w:left="6341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/pages/about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3"/>
        <w:ind w:left="0" w:right="2345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/>
        <w:pict>
          <v:group style="position:absolute;margin-left:210.893997pt;margin-top:-262.945282pt;width:386.383pt;height:197.0396pt;mso-position-horizontal-relative:page;mso-position-vertical-relative:paragraph;z-index:-13388" coordorigin="4218,-5259" coordsize="7728,3941">
            <v:group style="position:absolute;left:4228;top:-5247;width:7708;height:3916" coordorigin="4228,-5247" coordsize="7708,3916">
              <v:shape style="position:absolute;left:4228;top:-5247;width:7708;height:3916" coordorigin="4228,-5247" coordsize="7708,3916" path="m11936,-5247l4228,-5247,4228,-1380,4233,-1358,4246,-1342,4266,-1332,4278,-1331,11886,-1331,11908,-1336,11924,-1349,11934,-1369,11936,-1380,11936,-5247xe" filled="t" fillcolor="#F5F5F5" stroked="f">
                <v:path arrowok="t"/>
                <v:fill type="solid"/>
              </v:shape>
            </v:group>
            <v:group style="position:absolute;left:4278;top:-1337;width:7608;height:2" coordorigin="4278,-1337" coordsize="7608,2">
              <v:shape style="position:absolute;left:4278;top:-1337;width:7608;height:2" coordorigin="4278,-1337" coordsize="7608,0" path="m4278,-1337l11886,-1337e" filled="f" stroked="t" strokeweight=".722pt" strokecolor="#E4E4E4">
                <v:path arrowok="t"/>
              </v:shape>
            </v:group>
            <v:group style="position:absolute;left:4246;top:-1342;width:20;height:10" coordorigin="4246,-1342" coordsize="20,10">
              <v:shape style="position:absolute;left:4246;top:-1342;width:20;height:10" coordorigin="4246,-1342" coordsize="20,10" path="m4246,-1342l4266,-1332e" filled="f" stroked="t" strokeweight="1.243pt" strokecolor="#E4E4E4">
                <v:path arrowok="t"/>
              </v:shape>
            </v:group>
            <v:group style="position:absolute;left:11886;top:-1336;width:22;height:5" coordorigin="11886,-1336" coordsize="22,5">
              <v:shape style="position:absolute;left:11886;top:-1336;width:22;height:5" coordorigin="11886,-1336" coordsize="22,5" path="m11886,-1331l11908,-1336e" filled="f" stroked="t" strokeweight="1.243pt" strokecolor="#E4E4E4">
                <v:path arrowok="t"/>
              </v:shape>
            </v:group>
            <v:group style="position:absolute;left:11929;top:-5252;width:2;height:3871" coordorigin="11929,-5252" coordsize="2,3871">
              <v:shape style="position:absolute;left:11929;top:-5252;width:2;height:3871" coordorigin="11929,-5252" coordsize="0,3871" path="m11929,-5252l11929,-1380e" filled="f" stroked="t" strokeweight=".721pt" strokecolor="#E4E4E4">
                <v:path arrowok="t"/>
              </v:shape>
            </v:group>
            <v:group style="position:absolute;left:5235;top:-5234;width:5681;height:3220" coordorigin="5235,-5234" coordsize="5681,3220">
              <v:shape style="position:absolute;left:5235;top:-5234;width:5681;height:3220" coordorigin="5235,-5234" coordsize="5681,3220" path="m5235,-2014l10916,-2014,10916,-5234,5235,-5234,5235,-2014xe" filled="t" fillcolor="#FFFFFF" stroked="f">
                <v:path arrowok="t"/>
                <v:fill type="solid"/>
              </v:shape>
            </v:group>
            <v:group style="position:absolute;left:5235;top:-2020;width:5681;height:2" coordorigin="5235,-2020" coordsize="5681,2">
              <v:shape style="position:absolute;left:5235;top:-2020;width:5681;height:2" coordorigin="5235,-2020" coordsize="5681,0" path="m5235,-2020l10916,-2020e" filled="f" stroked="t" strokeweight=".722pt" strokecolor="#000000">
                <v:path arrowok="t"/>
              </v:shape>
            </v:group>
            <v:group style="position:absolute;left:5241;top:-5234;width:2;height:3220" coordorigin="5241,-5234" coordsize="2,3220">
              <v:shape style="position:absolute;left:5241;top:-5234;width:2;height:3220" coordorigin="5241,-5234" coordsize="0,3220" path="m5241,-5234l5241,-2014e" filled="f" stroked="t" strokeweight=".721pt" strokecolor="#000000">
                <v:path arrowok="t"/>
              </v:shape>
            </v:group>
            <v:group style="position:absolute;left:10910;top:-5234;width:2;height:3220" coordorigin="10910,-5234" coordsize="2,3220">
              <v:shape style="position:absolute;left:10910;top:-5234;width:2;height:3220" coordorigin="10910,-5234" coordsize="0,3220" path="m10910,-5234l10910,-2014e" filled="f" stroked="t" strokeweight=".721pt" strokecolor="#000000">
                <v:path arrowok="t"/>
              </v:shape>
              <v:shape style="position:absolute;left:5297;top:-5172;width:5557;height:3095" type="#_x0000_t75">
                <v:imagedata r:id="rId163" o:title=""/>
              </v:shape>
            </v:group>
            <w10:wrap type="none"/>
          </v:group>
        </w:pict>
      </w:r>
      <w:bookmarkStart w:name="_bookmark15" w:id="23"/>
      <w:bookmarkEnd w:id="23"/>
      <w:r>
        <w:rPr/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Test</w:t>
      </w:r>
      <w:r>
        <w:rPr>
          <w:rFonts w:ascii="Consolas" w:hAnsi="Consolas" w:cs="Consolas" w:eastAsia="Consolas"/>
          <w:b w:val="0"/>
          <w:bCs w:val="0"/>
          <w:color w:val="DD1144"/>
          <w:spacing w:val="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Output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10" w:lineRule="exact" w:before="5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before="73"/>
        <w:ind w:left="4439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Click</w:t>
      </w:r>
      <w:r>
        <w:rPr>
          <w:rFonts w:ascii="Consolas" w:hAnsi="Consolas" w:cs="Consolas" w:eastAsia="Consolas"/>
          <w:b w:val="0"/>
          <w:bCs w:val="0"/>
          <w:color w:val="303030"/>
          <w:spacing w:val="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'Run</w:t>
      </w:r>
      <w:r>
        <w:rPr>
          <w:rFonts w:ascii="Consolas" w:hAnsi="Consolas" w:cs="Consolas" w:eastAsia="Consolas"/>
          <w:b w:val="0"/>
          <w:bCs w:val="0"/>
          <w:color w:val="303030"/>
          <w:spacing w:val="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test'</w:t>
      </w:r>
      <w:r>
        <w:rPr>
          <w:rFonts w:ascii="Consolas" w:hAnsi="Consolas" w:cs="Consolas" w:eastAsia="Consolas"/>
          <w:b w:val="0"/>
          <w:bCs w:val="0"/>
          <w:color w:val="303030"/>
          <w:spacing w:val="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button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above</w:t>
      </w:r>
      <w:r>
        <w:rPr>
          <w:rFonts w:ascii="Consolas" w:hAnsi="Consolas" w:cs="Consolas" w:eastAsia="Consolas"/>
          <w:b w:val="0"/>
          <w:bCs w:val="0"/>
          <w:color w:val="303030"/>
          <w:spacing w:val="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303030"/>
          <w:spacing w:val="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verify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if</w:t>
      </w:r>
      <w:r>
        <w:rPr>
          <w:rFonts w:ascii="Consolas" w:hAnsi="Consolas" w:cs="Consolas" w:eastAsia="Consolas"/>
          <w:b w:val="0"/>
          <w:bCs w:val="0"/>
          <w:color w:val="303030"/>
          <w:spacing w:val="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your</w:t>
      </w:r>
      <w:r>
        <w:rPr>
          <w:rFonts w:ascii="Consolas" w:hAnsi="Consolas" w:cs="Consolas" w:eastAsia="Consolas"/>
          <w:b w:val="0"/>
          <w:bCs w:val="0"/>
          <w:color w:val="303030"/>
          <w:spacing w:val="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task</w:t>
      </w:r>
      <w:r>
        <w:rPr>
          <w:rFonts w:ascii="Consolas" w:hAnsi="Consolas" w:cs="Consolas" w:eastAsia="Consolas"/>
          <w:b w:val="0"/>
          <w:bCs w:val="0"/>
          <w:color w:val="303030"/>
          <w:spacing w:val="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solution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is</w:t>
      </w:r>
      <w:r>
        <w:rPr>
          <w:rFonts w:ascii="Consolas" w:hAnsi="Consolas" w:cs="Consolas" w:eastAsia="Consolas"/>
          <w:b w:val="0"/>
          <w:bCs w:val="0"/>
          <w:color w:val="303030"/>
          <w:spacing w:val="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right.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50" w:lineRule="exact" w:before="7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127" w:val="left" w:leader="none"/>
        </w:tabs>
        <w:spacing w:before="37"/>
        <w:ind w:left="4414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448pt;margin-top:41.077526pt;width:590.4372pt;height:52.022041pt;mso-position-horizontal-relative:page;mso-position-vertical-relative:paragraph;z-index:-13389" coordorigin="189,822" coordsize="11809,1040">
            <v:group style="position:absolute;left:200;top:833;width:11785;height:1019" coordorigin="200,833" coordsize="11785,1019">
              <v:shape style="position:absolute;left:200;top:833;width:11785;height:1019" coordorigin="200,833" coordsize="11785,1019" path="m11936,833l250,833,228,838,211,851,201,871,200,882,200,1802,205,1824,218,1841,238,1851,250,1852,11936,1852,11957,1847,11974,1834,11984,1814,11985,1802,11985,882,11980,861,11967,844,11947,834,11936,833xe" filled="t" fillcolor="#F5F5F5" stroked="f">
                <v:path arrowok="t"/>
                <v:fill type="solid"/>
              </v:shape>
            </v:group>
            <v:group style="position:absolute;left:201;top:868;width:2;height:3" coordorigin="201,868" coordsize="2,3">
              <v:shape style="position:absolute;left:201;top:868;width:2;height:3" coordorigin="201,868" coordsize="1,3" path="m203,868l201,871e" filled="f" stroked="t" strokeweight="1.243pt" strokecolor="#E4E4E4">
                <v:path arrowok="t"/>
              </v:shape>
            </v:group>
            <v:group style="position:absolute;left:11980;top:861;width:5;height:22" coordorigin="11980,861" coordsize="5,22">
              <v:shape style="position:absolute;left:11980;top:861;width:5;height:22" coordorigin="11980,861" coordsize="5,22" path="m11985,882l11980,861e" filled="f" stroked="t" strokeweight="1.243pt" strokecolor="#E4E4E4">
                <v:path arrowok="t"/>
              </v:shape>
            </v:group>
            <v:group style="position:absolute;left:11947;top:834;width:7;height:4" coordorigin="11947,834" coordsize="7,4">
              <v:shape style="position:absolute;left:11947;top:834;width:7;height:4" coordorigin="11947,834" coordsize="7,4" path="m11954,837l11947,834e" filled="f" stroked="t" strokeweight="1.243pt" strokecolor="#E4E4E4">
                <v:path arrowok="t"/>
              </v:shape>
            </v:group>
            <v:group style="position:absolute;left:11974;top:1814;width:10;height:20" coordorigin="11974,1814" coordsize="10,20">
              <v:shape style="position:absolute;left:11974;top:1814;width:10;height:20" coordorigin="11974,1814" coordsize="10,20" path="m11974,1833l11984,1814e" filled="f" stroked="t" strokeweight="1.24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6.771591pt;margin-top:-2.503032pt;width:54.265877pt;height:1.85324pt;mso-position-horizontal-relative:page;mso-position-vertical-relative:paragraph;z-index:-13387" coordorigin="4335,-50" coordsize="1085,37">
            <v:group style="position:absolute;left:4414;top:-31;width:932;height:2" coordorigin="4414,-31" coordsize="932,2">
              <v:shape style="position:absolute;left:4414;top:-31;width:932;height:2" coordorigin="4414,-31" coordsize="932,0" path="m4414,-31l5347,-31e" filled="f" stroked="t" strokeweight=".722pt" strokecolor="#DEDEDE">
                <v:path arrowok="t"/>
              </v:shape>
            </v:group>
            <v:group style="position:absolute;left:4348;top:-38;width:66;height:12" coordorigin="4348,-38" coordsize="66,12">
              <v:shape style="position:absolute;left:4348;top:-38;width:66;height:12" coordorigin="4348,-38" coordsize="66,12" path="m4414,-38l4391,-36,4369,-32,4348,-25e" filled="f" stroked="t" strokeweight="1.243pt" strokecolor="#DEDEDE">
                <v:path arrowok="t"/>
              </v:shape>
            </v:group>
            <v:group style="position:absolute;left:5351;top:-38;width:57;height:11" coordorigin="5351,-38" coordsize="57,11">
              <v:shape style="position:absolute;left:5351;top:-38;width:57;height:11" coordorigin="5351,-38" coordsize="57,11" path="m5408,-27l5396,-31,5374,-36,5351,-38e" filled="f" stroked="t" strokeweight="1.243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75.367493pt;margin-top:4.556387pt;width:1.965pt;height:6.932549pt;mso-position-horizontal-relative:page;mso-position-vertical-relative:paragraph;z-index:-13386" coordorigin="5507,91" coordsize="39,139">
            <v:group style="position:absolute;left:5528;top:104;width:6;height:45" coordorigin="5528,104" coordsize="6,45">
              <v:shape style="position:absolute;left:5528;top:104;width:6;height:45" coordorigin="5528,104" coordsize="6,45" path="m5533,149l5532,126,5528,104e" filled="f" stroked="t" strokeweight="1.243pt" strokecolor="#DEDEDE">
                <v:path arrowok="t"/>
              </v:shape>
            </v:group>
            <v:group style="position:absolute;left:5528;top:178;width:5;height:39" coordorigin="5528,178" coordsize="5,39">
              <v:shape style="position:absolute;left:5528;top:178;width:5;height:39" coordorigin="5528,178" coordsize="5,39" path="m5528,217l5531,201,5533,178e" filled="f" stroked="t" strokeweight="1.243pt" strokecolor="#DEDEDE">
                <v:path arrowok="t"/>
              </v:shape>
            </v:group>
            <v:group style="position:absolute;left:5521;top:149;width:12;height:25" coordorigin="5521,149" coordsize="12,25">
              <v:shape style="position:absolute;left:5521;top:149;width:12;height:25" coordorigin="5521,149" coordsize="12,25" path="m5521,161l5533,161e" filled="f" stroked="t" strokeweight="1.343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718002pt;margin-top:17.698069pt;width:46.619pt;height:.1pt;mso-position-horizontal-relative:page;mso-position-vertical-relative:paragraph;z-index:-13385" coordorigin="4414,354" coordsize="932,2">
            <v:shape style="position:absolute;left:4414;top:354;width:932;height:2" coordorigin="4414,354" coordsize="932,0" path="m4414,354l5347,354e" filled="f" stroked="t" strokeweight=".721pt" strokecolor="#DEDEDE">
              <v:path arrowok="t"/>
            </v:shape>
            <w10:wrap type="none"/>
          </v:group>
        </w:pict>
      </w:r>
      <w:r>
        <w:rPr/>
        <w:pict>
          <v:group style="position:absolute;margin-left:211.393997pt;margin-top:7.442568pt;width:.622pt;height:1.243pt;mso-position-horizontal-relative:page;mso-position-vertical-relative:paragraph;z-index:-13384" coordorigin="4228,149" coordsize="12,25">
            <v:shape style="position:absolute;left:4228;top:149;width:12;height:25" coordorigin="4228,149" coordsize="12,25" path="m4228,161l4240,161e" filled="f" stroked="t" strokeweight="1.343pt" strokecolor="#DEDEDE">
              <v:path arrowok="t"/>
            </v:shape>
            <w10:wrap type="none"/>
          </v:group>
        </w:pict>
      </w:r>
      <w:r>
        <w:rPr/>
        <w:pict>
          <v:group style="position:absolute;margin-left:552.428345pt;margin-top:-2.503032pt;width:38.318295pt;height:1.853154pt;mso-position-horizontal-relative:page;mso-position-vertical-relative:paragraph;z-index:-13383" coordorigin="11049,-50" coordsize="766,37">
            <v:group style="position:absolute;left:11127;top:-31;width:622;height:2" coordorigin="11127,-31" coordsize="622,2">
              <v:shape style="position:absolute;left:11127;top:-31;width:622;height:2" coordorigin="11127,-31" coordsize="622,0" path="m11127,-31l11749,-31e" filled="f" stroked="t" strokeweight=".722pt" strokecolor="#DEDEDE">
                <v:path arrowok="t"/>
              </v:shape>
            </v:group>
            <v:group style="position:absolute;left:11061;top:-38;width:66;height:12" coordorigin="11061,-38" coordsize="66,12">
              <v:shape style="position:absolute;left:11061;top:-38;width:66;height:12" coordorigin="11061,-38" coordsize="66,12" path="m11127,-38l11104,-36,11082,-32,11061,-25e" filled="f" stroked="t" strokeweight="1.243pt" strokecolor="#DEDEDE">
                <v:path arrowok="t"/>
              </v:shape>
            </v:group>
            <v:group style="position:absolute;left:11753;top:-38;width:49;height:8" coordorigin="11753,-38" coordsize="49,8">
              <v:shape style="position:absolute;left:11753;top:-38;width:49;height:8" coordorigin="11753,-38" coordsize="49,8" path="m11803,-30l11798,-31,11776,-36,11753,-38e" filled="f" stroked="t" strokeweight="1.243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6.374023pt;margin-top:17.698069pt;width:31.079pt;height:.1pt;mso-position-horizontal-relative:page;mso-position-vertical-relative:paragraph;z-index:-13382" coordorigin="11127,354" coordsize="622,2">
            <v:shape style="position:absolute;left:11127;top:354;width:622;height:2" coordorigin="11127,354" coordsize="622,0" path="m11127,354l11749,354e" filled="f" stroked="t" strokeweight=".721pt" strokecolor="#DEDEDE">
              <v:path arrowok="t"/>
            </v:shape>
            <w10:wrap type="none"/>
          </v:group>
        </w:pict>
      </w:r>
      <w:r>
        <w:rPr/>
        <w:pict>
          <v:group style="position:absolute;margin-left:547.051025pt;margin-top:7.442568pt;width:.621pt;height:1.243pt;mso-position-horizontal-relative:page;mso-position-vertical-relative:paragraph;z-index:-13381" coordorigin="10941,149" coordsize="12,25">
            <v:shape style="position:absolute;left:10941;top:149;width:12;height:25" coordorigin="10941,149" coordsize="12,25" path="m10941,161l10953,161e" filled="f" stroked="t" strokeweight="1.343pt" strokecolor="#DEDEDE">
              <v:path arrowok="t"/>
            </v:shape>
            <w10:wrap type="none"/>
          </v:group>
        </w:pict>
      </w:r>
      <w:r>
        <w:rPr/>
        <w:pict>
          <v:group style="position:absolute;margin-left:596.156006pt;margin-top:7.442568pt;width:.622pt;height:1.243pt;mso-position-horizontal-relative:page;mso-position-vertical-relative:paragraph;z-index:-13380" coordorigin="11923,149" coordsize="12,25">
            <v:shape style="position:absolute;left:11923;top:149;width:12;height:25" coordorigin="11923,149" coordsize="12,25" path="m11923,161l11936,161e" filled="f" stroked="t" strokeweight="1.343pt" strokecolor="#DEDEDE">
              <v:path arrowok="t"/>
            </v:shape>
            <w10:wrap type="none"/>
          </v:group>
        </w:pict>
      </w:r>
      <w:r>
        <w:rPr/>
        <w:pict>
          <v:group style="position:absolute;margin-left:210.841858pt;margin-top:-167.723434pt;width:385.986141pt;height:150.3022pt;mso-position-horizontal-relative:page;mso-position-vertical-relative:paragraph;z-index:-13379" coordorigin="4217,-3354" coordsize="7720,3006">
            <v:group style="position:absolute;left:4228;top:-3344;width:1044;height:249" coordorigin="4228,-3344" coordsize="1044,249">
              <v:shape style="position:absolute;left:4228;top:-3344;width:1044;height:249" coordorigin="4228,-3344" coordsize="1044,249" path="m5235,-3344l4265,-3344,4244,-3338,4231,-3321,4228,-3307,4228,-3133,4234,-3112,4251,-3099,4265,-3096,5235,-3096,5256,-3102,5269,-3119,5272,-3133,5272,-3307,5266,-3328,5249,-3342,5235,-3344xe" filled="t" fillcolor="#F7F7F9" stroked="f">
                <v:path arrowok="t"/>
                <v:fill type="solid"/>
              </v:shape>
            </v:group>
            <v:group style="position:absolute;left:4265;top:-3102;width:970;height:2" coordorigin="4265,-3102" coordsize="970,2">
              <v:shape style="position:absolute;left:4265;top:-3102;width:970;height:2" coordorigin="4265,-3102" coordsize="970,0" path="m4265,-3102l5235,-3102e" filled="f" stroked="t" strokeweight=".721pt" strokecolor="#E1E1E8">
                <v:path arrowok="t"/>
              </v:shape>
            </v:group>
            <v:group style="position:absolute;left:4234;top:-3307;width:2;height:174" coordorigin="4234,-3307" coordsize="2,174">
              <v:shape style="position:absolute;left:4234;top:-3307;width:2;height:174" coordorigin="4234,-3307" coordsize="0,174" path="m4234,-3307l4234,-3133e" filled="f" stroked="t" strokeweight=".722pt" strokecolor="#E1E1E8">
                <v:path arrowok="t"/>
              </v:shape>
            </v:group>
            <v:group style="position:absolute;left:5266;top:-3307;width:2;height:174" coordorigin="5266,-3307" coordsize="2,174">
              <v:shape style="position:absolute;left:5266;top:-3307;width:2;height:174" coordorigin="5266,-3307" coordsize="0,174" path="m5266,-3307l5266,-3133e" filled="f" stroked="t" strokeweight=".721pt" strokecolor="#E1E1E8">
                <v:path arrowok="t"/>
              </v:shape>
            </v:group>
            <v:group style="position:absolute;left:4278;top:-3090;width:7608;height:2" coordorigin="4278,-3090" coordsize="7608,2">
              <v:shape style="position:absolute;left:4278;top:-3090;width:7608;height:2" coordorigin="4278,-3090" coordsize="7608,0" path="m4278,-3090l11886,-3090e" filled="f" stroked="t" strokeweight=".722pt" strokecolor="#000000">
                <v:path arrowok="t"/>
              </v:shape>
            </v:group>
            <v:group style="position:absolute;left:4252;top:-3096;width:26;height:8" coordorigin="4252,-3096" coordsize="26,8">
              <v:shape style="position:absolute;left:4252;top:-3096;width:26;height:8" coordorigin="4252,-3096" coordsize="26,8" path="m4278,-3096l4256,-3091,4252,-3088e" filled="f" stroked="t" strokeweight="1.243pt" strokecolor="#000000">
                <v:path arrowok="t"/>
              </v:shape>
            </v:group>
            <v:group style="position:absolute;left:4229;top:-3060;width:2;height:2" coordorigin="4229,-3060" coordsize="2,2">
              <v:shape style="position:absolute;left:4229;top:-3060;width:2;height:2" coordorigin="4229,-3060" coordsize="1,2" path="m4230,-3059l4229,-3058e" filled="f" stroked="t" strokeweight="1.243pt" strokecolor="#000000">
                <v:path arrowok="t"/>
              </v:shape>
            </v:group>
            <v:group style="position:absolute;left:11898;top:-3094;width:18;height:9" coordorigin="11898,-3094" coordsize="18,9">
              <v:shape style="position:absolute;left:11898;top:-3094;width:18;height:9" coordorigin="11898,-3094" coordsize="18,9" path="m11915,-3086l11898,-3094e" filled="f" stroked="t" strokeweight="1.243pt" strokecolor="#000000">
                <v:path arrowok="t"/>
              </v:shape>
            </v:group>
            <v:group style="position:absolute;left:4278;top:-367;width:7608;height:2" coordorigin="4278,-367" coordsize="7608,2">
              <v:shape style="position:absolute;left:4278;top:-367;width:7608;height:2" coordorigin="4278,-367" coordsize="7608,0" path="m4278,-367l11886,-367e" filled="f" stroked="t" strokeweight=".722pt" strokecolor="#000000">
                <v:path arrowok="t"/>
              </v:shape>
            </v:group>
            <v:group style="position:absolute;left:4248;top:-371;width:17;height:9" coordorigin="4248,-371" coordsize="17,9">
              <v:shape style="position:absolute;left:4248;top:-371;width:17;height:9" coordorigin="4248,-371" coordsize="17,9" path="m4248,-371l4266,-362e" filled="f" stroked="t" strokeweight="1.243pt" strokecolor="#000000">
                <v:path arrowok="t"/>
              </v:shape>
            </v:group>
            <v:group style="position:absolute;left:11886;top:-366;width:22;height:5" coordorigin="11886,-366" coordsize="22,5">
              <v:shape style="position:absolute;left:11886;top:-366;width:22;height:5" coordorigin="11886,-366" coordsize="22,5" path="m11886,-361l11908,-366e" filled="f" stroked="t" strokeweight="1.243pt" strokecolor="#000000">
                <v:path arrowok="t"/>
              </v:shape>
            </v:group>
            <v:group style="position:absolute;left:4234;top:-3046;width:2;height:2636" coordorigin="4234,-3046" coordsize="2,2636">
              <v:shape style="position:absolute;left:4234;top:-3046;width:2;height:2636" coordorigin="4234,-3046" coordsize="0,2636" path="m4234,-3046l4234,-411e" filled="f" stroked="t" strokeweight=".722pt" strokecolor="#000000">
                <v:path arrowok="t"/>
              </v:shape>
            </v:group>
            <v:group style="position:absolute;left:11929;top:-3046;width:2;height:2636" coordorigin="11929,-3046" coordsize="2,2636">
              <v:shape style="position:absolute;left:11929;top:-3046;width:2;height:2636" coordorigin="11929,-3046" coordsize="0,2636" path="m11929,-3046l11929,-411e" filled="f" stroked="t" strokeweight=".722pt" strokecolor="#000000">
                <v:path arrowok="t"/>
              </v:shape>
            </v:group>
            <w10:wrap type="none"/>
          </v:group>
        </w:pict>
      </w:r>
      <w:hyperlink w:history="true" w:anchor="_bookmark1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6"/>
            <w:w w:val="100"/>
            <w:sz w:val="17"/>
            <w:szCs w:val="17"/>
          </w:rPr>
          <w:t> </w:t>
        </w:r>
      </w:hyperlink>
      <w:hyperlink w:history="true" w:anchor="_bookmark1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ab/>
        </w:r>
      </w:hyperlink>
      <w:hyperlink w:history="true" w:anchor="_bookmark1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7"/>
            <w:w w:val="100"/>
            <w:sz w:val="17"/>
            <w:szCs w:val="17"/>
          </w:rPr>
          <w:t> </w:t>
        </w:r>
      </w:hyperlink>
      <w:hyperlink w:history="true" w:anchor="_bookmark1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80" w:lineRule="exact" w:before="3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3"/>
        <w:ind w:left="448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1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1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89" w:footer="20" w:top="280" w:bottom="220" w:left="0" w:right="40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Understanding Rails model view controlle" w:id="24"/>
      <w:bookmarkEnd w:id="24"/>
      <w:r>
        <w:rPr/>
      </w:r>
      <w:bookmarkStart w:name="_bookmark16" w:id="25"/>
      <w:bookmarkEnd w:id="25"/>
      <w:r>
        <w:rPr/>
      </w:r>
      <w:hyperlink w:history="true" w:anchor="_bookmark16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16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spacing w:line="566" w:lineRule="exact" w:before="55"/>
        <w:ind w:right="757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Lesso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FFFFFF"/>
          <w:spacing w:val="-5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Understandin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FFFFFF"/>
          <w:spacing w:val="-4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mode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5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view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controlle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FFFFFF"/>
          <w:spacing w:val="-4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(MVC)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9.370501pt;margin-top:-2.028419pt;width:190.115399pt;height:352.5817pt;mso-position-horizontal-relative:page;mso-position-vertical-relative:paragraph;z-index:-13378" coordorigin="187,-41" coordsize="3802,7052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3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v:group style="position:absolute;left:250;top:6917;width:3676;height:2" coordorigin="250,6917" coordsize="3676,2">
              <v:shape style="position:absolute;left:250;top:6917;width:3676;height:2" coordorigin="250,6917" coordsize="3676,0" path="m250,6917l3927,6917e" filled="f" stroked="t" strokeweight=".729pt" strokecolor="#E6E6E6">
                <v:path arrowok="t"/>
              </v:shape>
            </v:group>
            <v:group style="position:absolute;left:206;top:11;width:2;height:6862" coordorigin="206,11" coordsize="2,6862">
              <v:shape style="position:absolute;left:206;top:11;width:2;height:6862" coordorigin="206,11" coordsize="0,6862" path="m206,11l206,6873e" filled="f" stroked="t" strokeweight=".73pt" strokecolor="#E6E6E6">
                <v:path arrowok="t"/>
              </v:shape>
            </v:group>
            <v:group style="position:absolute;left:3971;top:11;width:2;height:6862" coordorigin="3971,11" coordsize="2,6862">
              <v:shape style="position:absolute;left:3971;top:11;width:2;height:6862" coordorigin="3971,11" coordsize="0,6862" path="m3971,11l3971,6873e" filled="f" stroked="t" strokeweight=".73pt" strokecolor="#E6E6E6">
                <v:path arrowok="t"/>
              </v:shape>
            </v:group>
            <v:group style="position:absolute;left:250;top:6954;width:3676;height:2" coordorigin="250,6954" coordsize="3676,2">
              <v:shape style="position:absolute;left:250;top:6954;width:3676;height:2" coordorigin="250,6954" coordsize="3676,0" path="m250,6954l3927,6954e" filled="f" stroked="t" strokeweight=".73pt" strokecolor="#E6E6E6">
                <v:path arrowok="t"/>
              </v:shape>
            </v:group>
            <v:group style="position:absolute;left:239;top:6948;width:11;height:3" coordorigin="239,6948" coordsize="11,3">
              <v:shape style="position:absolute;left:239;top:6948;width:11;height:3" coordorigin="239,6948" coordsize="11,3" path="m250,6948l239,6951e" filled="f" stroked="t" strokeweight="1.259pt" strokecolor="#E6E6E6">
                <v:path arrowok="t"/>
              </v:shape>
            </v:group>
            <v:group style="position:absolute;left:3972;top:6977;width:5;height:22" coordorigin="3972,6977" coordsize="5,22">
              <v:shape style="position:absolute;left:3972;top:6977;width:5;height:22" coordorigin="3972,6977" coordsize="5,22" path="m3977,6998l3972,6977e" filled="f" stroked="t" strokeweight="1.259pt" strokecolor="#E6E6E6">
                <v:path arrowok="t"/>
              </v:shape>
            </v:group>
            <v:group style="position:absolute;left:3939;top:6950;width:7;height:4" coordorigin="3939,6950" coordsize="7,4">
              <v:shape style="position:absolute;left:3939;top:6950;width:7;height:4" coordorigin="3939,6950" coordsize="7,4" path="m3947,6953l3939,6950e" filled="f" stroked="t" strokeweight="1.259pt" strokecolor="#E6E6E6">
                <v:path arrowok="t"/>
              </v:shape>
            </v:group>
            <v:group style="position:absolute;left:213;top:433;width:3752;height:2" coordorigin="213,433" coordsize="3752,2">
              <v:shape style="position:absolute;left:213;top:433;width:3752;height:2" coordorigin="213,433" coordsize="3752,0" path="m213,433l3965,433e" filled="f" stroked="t" strokeweight=".73pt" strokecolor="#E6E6E6">
                <v:path arrowok="t"/>
              </v:shape>
              <v:shape style="position:absolute;left:1107;top:1786;width:176;height:176" type="#_x0000_t75">
                <v:imagedata r:id="rId166" o:title=""/>
              </v:shape>
              <v:shape style="position:absolute;left:1107;top:3939;width:176;height:176" type="#_x0000_t75">
                <v:imagedata r:id="rId167" o:title=""/>
              </v:shape>
              <v:shape style="position:absolute;left:1107;top:5374;width:176;height:176" type="#_x0000_t75">
                <v:imagedata r:id="rId168" o:title=""/>
              </v:shape>
              <v:shape style="position:absolute;left:3108;top:1068;width:164;height:176" type="#_x0000_t75">
                <v:imagedata r:id="rId169" o:title=""/>
              </v:shape>
              <v:shape style="position:absolute;left:3108;top:2038;width:164;height:176" type="#_x0000_t75">
                <v:imagedata r:id="rId170" o:title=""/>
              </v:shape>
              <v:shape style="position:absolute;left:3108;top:2504;width:164;height:176" type="#_x0000_t75">
                <v:imagedata r:id="rId171" o:title=""/>
              </v:shape>
              <v:shape style="position:absolute;left:3108;top:3221;width:164;height:176" type="#_x0000_t75">
                <v:imagedata r:id="rId172" o:title=""/>
              </v:shape>
              <v:shape style="position:absolute;left:3108;top:4191;width:164;height:176" type="#_x0000_t75">
                <v:imagedata r:id="rId173" o:title=""/>
              </v:shape>
              <v:shape style="position:absolute;left:3108;top:4657;width:164;height:176" type="#_x0000_t75">
                <v:imagedata r:id="rId174" o:title=""/>
              </v:shape>
              <v:shape style="position:absolute;left:3108;top:5626;width:164;height:176" type="#_x0000_t75">
                <v:imagedata r:id="rId175" o:title=""/>
              </v:shape>
              <v:shape style="position:absolute;left:3108;top:6092;width:164;height:176" type="#_x0000_t75">
                <v:imagedata r:id="rId176" o:title=""/>
              </v:shape>
            </v:group>
            <w10:wrap type="none"/>
          </v:group>
        </w:pict>
      </w:r>
      <w:r>
        <w:rPr/>
        <w:pict>
          <v:group style="position:absolute;margin-left:219.202072pt;margin-top:14.388882pt;width:1.687527pt;height:.167627pt;mso-position-horizontal-relative:page;mso-position-vertical-relative:paragraph;z-index:-13373" coordorigin="4384,288" coordsize="34,3">
            <v:shape style="position:absolute;left:4384;top:288;width:34;height:3" coordorigin="4384,288" coordsize="34,3" path="m4418,288l4395,289,4384,291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268.516571pt;margin-top:14.397554pt;width:1.138972pt;height:.118127pt;mso-position-horizontal-relative:page;mso-position-vertical-relative:paragraph;z-index:-13372" coordorigin="5370,288" coordsize="23,2">
            <v:shape style="position:absolute;left:5370;top:288;width:23;height:2" coordorigin="5370,288" coordsize="23,2" path="m5393,290l5370,288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8.315674pt;margin-top:13.759381pt;width:34.356347pt;height:1.462994pt;mso-position-horizontal-relative:page;mso-position-vertical-relative:paragraph;z-index:-13368" coordorigin="11166,275" coordsize="687,29">
            <v:group style="position:absolute;left:11217;top:294;width:630;height:2" coordorigin="11217,294" coordsize="630,2">
              <v:shape style="position:absolute;left:11217;top:294;width:630;height:2" coordorigin="11217,294" coordsize="630,0" path="m11217,294l11846,294e" filled="f" stroked="t" strokeweight=".73pt" strokecolor="#DEDEDE">
                <v:path arrowok="t"/>
              </v:shape>
            </v:group>
            <v:group style="position:absolute;left:11179;top:288;width:38;height:4" coordorigin="11179,288" coordsize="38,4">
              <v:shape style="position:absolute;left:11179;top:288;width:38;height:4" coordorigin="11179,288" coordsize="38,4" path="m11217,288l11194,289,11179,292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9.635pt;margin-top:-162.821411pt;width:592.48pt;height:128.423pt;mso-position-horizontal-relative:page;mso-position-vertical-relative:paragraph;z-index:-13364" coordorigin="193,-3256" coordsize="11850,2568">
            <v:group style="position:absolute;left:200;top:-2520;width:11835;height:1826" coordorigin="200,-2520" coordsize="11835,1826">
              <v:shape style="position:absolute;left:200;top:-2520;width:11835;height:1826" coordorigin="200,-2520" coordsize="11835,1826" path="m200,-694l12035,-694,12035,-2520,200,-2520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747;width:11835;height:2040" type="#_x0000_t75">
                <v:imagedata r:id="rId177" o:title=""/>
              </v:shape>
            </v:group>
            <v:group style="position:absolute;left:200;top:-3250;width:2;height:730" coordorigin="200,-3250" coordsize="2,730">
              <v:shape style="position:absolute;left:200;top:-3250;width:2;height:730" coordorigin="200,-3250" coordsize="0,730" path="m200,-2520l200,-3250,200,-2520xe" filled="t" fillcolor="#000000" stroked="f">
                <v:path arrowok="t"/>
                <v:fill type="solid"/>
              </v:shape>
            </v:group>
            <v:group style="position:absolute;left:200;top:-3250;width:11835;height:730" coordorigin="200,-3250" coordsize="11835,730">
              <v:shape style="position:absolute;left:200;top:-3250;width:11835;height:730" coordorigin="200,-3250" coordsize="11835,730" path="m200,-2520l12035,-2520,12035,-3250,200,-3250,200,-2520xe" filled="t" fillcolor="#FAFAFA" stroked="f">
                <v:path arrowok="t"/>
                <v:fill type="solid"/>
              </v:shape>
              <v:shape style="position:absolute;left:452;top:-3200;width:630;height:630" type="#_x0000_t75">
                <v:imagedata r:id="rId178" o:title=""/>
              </v:shape>
            </v:group>
            <v:group style="position:absolute;left:2668;top:-3049;width:1561;height:252" coordorigin="2668,-3049" coordsize="1561,252">
              <v:shape style="position:absolute;left:2668;top:-3049;width:1561;height:252" coordorigin="2668,-3049" coordsize="1561,252" path="m4191,-3049l2705,-3049,2684,-3042,2671,-3026,2668,-3011,2668,-2835,2674,-2814,2691,-2800,2705,-2797,4191,-2797,4212,-2803,4226,-2820,4229,-2835,4229,-3011,4223,-3032,4206,-3046,4191,-3049xe" filled="t" fillcolor="#F8F8F8" stroked="f">
                <v:path arrowok="t"/>
                <v:fill type="solid"/>
              </v:shape>
            </v:group>
            <v:group style="position:absolute;left:2675;top:-3049;width:30;height:18" coordorigin="2675,-3049" coordsize="30,18">
              <v:shape style="position:absolute;left:2675;top:-3049;width:30;height:18" coordorigin="2675,-3049" coordsize="30,18" path="m2705,-3049l2684,-3042,2676,-3032e" filled="f" stroked="t" strokeweight="1.259pt" strokecolor="#CDCDCD">
                <v:path arrowok="t"/>
              </v:shape>
            </v:group>
            <v:group style="position:absolute;left:4212;top:-3041;width:17;height:30" coordorigin="4212,-3041" coordsize="17,30">
              <v:shape style="position:absolute;left:4212;top:-3041;width:17;height:30" coordorigin="4212,-3041" coordsize="17,30" path="m4229,-3011l4223,-3032,4213,-3040e" filled="f" stroked="t" strokeweight="1.259pt" strokecolor="#CDCDCD">
                <v:path arrowok="t"/>
              </v:shape>
            </v:group>
            <v:group style="position:absolute;left:2705;top:-2803;width:1486;height:2" coordorigin="2705,-2803" coordsize="1486,2">
              <v:shape style="position:absolute;left:2705;top:-2803;width:1486;height:2" coordorigin="2705,-2803" coordsize="1486,0" path="m2705,-2803l4191,-2803e" filled="f" stroked="t" strokeweight=".729pt" strokecolor="#CDCDCD">
                <v:path arrowok="t"/>
              </v:shape>
            </v:group>
            <v:group style="position:absolute;left:2668;top:-2835;width:3;height:10" coordorigin="2668,-2835" coordsize="3,10">
              <v:shape style="position:absolute;left:2668;top:-2835;width:3;height:10" coordorigin="2668,-2835" coordsize="3,10" path="m2668,-2835l2671,-2825e" filled="f" stroked="t" strokeweight="1.259pt" strokecolor="#CDCDCD">
                <v:path arrowok="t"/>
              </v:shape>
            </v:group>
            <v:group style="position:absolute;left:2674;top:-3011;width:2;height:176" coordorigin="2674,-3011" coordsize="2,176">
              <v:shape style="position:absolute;left:2674;top:-3011;width:2;height:176" coordorigin="2674,-3011" coordsize="0,176" path="m2674,-3011l2674,-2835e" filled="f" stroked="t" strokeweight=".73pt" strokecolor="#CDCDCD">
                <v:path arrowok="t"/>
              </v:shape>
            </v:group>
            <v:group style="position:absolute;left:4223;top:-3011;width:2;height:176" coordorigin="4223,-3011" coordsize="2,176">
              <v:shape style="position:absolute;left:4223;top:-3011;width:2;height:176" coordorigin="4223,-3011" coordsize="0,176" path="m4223,-3011l4223,-2835e" filled="f" stroked="t" strokeweight=".73pt" strokecolor="#CDCDCD">
                <v:path arrowok="t"/>
              </v:shape>
              <v:shape style="position:absolute;left:2705;top:-2986;width:201;height:164" type="#_x0000_t75">
                <v:imagedata r:id="rId179" o:title=""/>
              </v:shape>
            </v:group>
            <v:group style="position:absolute;left:4632;top:-3049;width:579;height:252" coordorigin="4632,-3049" coordsize="579,252">
              <v:shape style="position:absolute;left:4632;top:-3049;width:579;height:252" coordorigin="4632,-3049" coordsize="579,252" path="m5173,-3049l4670,-3049,4649,-3042,4635,-3026,4632,-3011,4632,-2835,4638,-2814,4655,-2800,4670,-2797,5173,-2797,5194,-2803,5208,-2820,5211,-2835,5211,-3011,5205,-3032,5188,-3046,5173,-3049xe" filled="t" fillcolor="#ECEEF5" stroked="f">
                <v:path arrowok="t"/>
                <v:fill type="solid"/>
              </v:shape>
            </v:group>
            <v:group style="position:absolute;left:4670;top:-3042;width:504;height:2" coordorigin="4670,-3042" coordsize="504,2">
              <v:shape style="position:absolute;left:4670;top:-3042;width:504;height:2" coordorigin="4670,-3042" coordsize="504,0" path="m4670,-3042l5173,-3042e" filled="f" stroked="t" strokeweight=".73pt" strokecolor="#CAD4E7">
                <v:path arrowok="t"/>
              </v:shape>
            </v:group>
            <v:group style="position:absolute;left:4657;top:-3049;width:13;height:4" coordorigin="4657,-3049" coordsize="13,4">
              <v:shape style="position:absolute;left:4657;top:-3049;width:13;height:4" coordorigin="4657,-3049" coordsize="13,4" path="m4670,-3049l4658,-3045e" filled="f" stroked="t" strokeweight="1.259pt" strokecolor="#CAD4E7">
                <v:path arrowok="t"/>
              </v:shape>
            </v:group>
            <v:group style="position:absolute;left:4670;top:-2803;width:504;height:2" coordorigin="4670,-2803" coordsize="504,2">
              <v:shape style="position:absolute;left:4670;top:-2803;width:504;height:2" coordorigin="4670,-2803" coordsize="504,0" path="m4670,-2803l5173,-2803e" filled="f" stroked="t" strokeweight=".729pt" strokecolor="#CAD4E7">
                <v:path arrowok="t"/>
              </v:shape>
            </v:group>
            <v:group style="position:absolute;left:4638;top:-3011;width:2;height:176" coordorigin="4638,-3011" coordsize="2,176">
              <v:shape style="position:absolute;left:4638;top:-3011;width:2;height:176" coordorigin="4638,-3011" coordsize="0,176" path="m4638,-3011l4638,-2835e" filled="f" stroked="t" strokeweight=".729pt" strokecolor="#CAD4E7">
                <v:path arrowok="t"/>
              </v:shape>
            </v:group>
            <v:group style="position:absolute;left:5205;top:-3011;width:2;height:176" coordorigin="5205,-3011" coordsize="2,176">
              <v:shape style="position:absolute;left:5205;top:-3011;width:2;height:176" coordorigin="5205,-3011" coordsize="0,176" path="m5205,-3011l5205,-2835e" filled="f" stroked="t" strokeweight=".729pt" strokecolor="#CAD4E7">
                <v:path arrowok="t"/>
              </v:shape>
              <v:shape style="position:absolute;left:4695;top:-3011;width:176;height:176" type="#_x0000_t75">
                <v:imagedata r:id="rId180" o:title=""/>
              </v:shape>
            </v:group>
            <v:group style="position:absolute;left:5236;top:-2973;width:2;height:101" coordorigin="5236,-2973" coordsize="2,101">
              <v:shape style="position:absolute;left:5236;top:-2973;width:2;height:101" coordorigin="5236,-2973" coordsize="0,101" path="m5236,-2872l5236,-2923,5236,-2973,5236,-2872xe" filled="t" fillcolor="#D8D8D8" stroked="f">
                <v:path arrowok="t"/>
                <v:fill type="solid"/>
              </v:shape>
            </v:group>
            <v:group style="position:absolute;left:5236;top:-2943;width:25;height:40" coordorigin="5236,-2943" coordsize="25,40">
              <v:shape style="position:absolute;left:5236;top:-2943;width:25;height:40" coordorigin="5236,-2943" coordsize="25,40" path="m5261,-2943l5236,-2923,5261,-2903,5261,-2943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17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20.889999pt;margin-top:18.931973pt;width:47.214pt;height:.1pt;mso-position-horizontal-relative:page;mso-position-vertical-relative:paragraph;z-index:-13371" coordorigin="4418,379" coordsize="944,2">
            <v:shape style="position:absolute;left:4418;top:379;width:944;height:2" coordorigin="4418,379" coordsize="944,0" path="m4418,379l5362,379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211.447006pt;margin-top:8.544472pt;width:.63pt;height:1.259pt;mso-position-horizontal-relative:page;mso-position-vertical-relative:paragraph;z-index:-13370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472pt;width:.63pt;height:1.259pt;mso-position-horizontal-relative:page;mso-position-vertical-relative:paragraph;z-index:-13369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466492pt;margin-top:18.567472pt;width:32.563522pt;height:1.3085pt;mso-position-horizontal-relative:page;mso-position-vertical-relative:paragraph;z-index:-13367" coordorigin="11209,371" coordsize="651,26">
            <v:group style="position:absolute;left:11217;top:379;width:630;height:2" coordorigin="11217,379" coordsize="630,2">
              <v:shape style="position:absolute;left:11217;top:379;width:630;height:2" coordorigin="11217,379" coordsize="630,0" path="m11217,379l11846,379e" filled="f" stroked="t" strokeweight=".72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1.388977pt;margin-top:8.544472pt;width:.629pt;height:1.259pt;mso-position-horizontal-relative:page;mso-position-vertical-relative:paragraph;z-index:-13366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472pt;width:.63pt;height:1.259pt;mso-position-horizontal-relative:page;mso-position-vertical-relative:paragraph;z-index:-13365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bookmarkStart w:name="_bookmark17" w:id="26"/>
      <w:bookmarkEnd w:id="26"/>
      <w:r>
        <w:rPr/>
      </w:r>
      <w:hyperlink w:history="true" w:anchor="_bookmark13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13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8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left="4228" w:right="0" w:firstLine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36.906773pt;width:391.303pt;height:50.232pt;mso-position-horizontal-relative:page;mso-position-vertical-relative:paragraph;z-index:-13376" coordorigin="4219,738" coordsize="7826,1005">
            <v:group style="position:absolute;left:4229;top:748;width:7806;height:982" coordorigin="4229,748" coordsize="7806,982">
              <v:shape style="position:absolute;left:4229;top:748;width:7806;height:982" coordorigin="4229,748" coordsize="7806,982" path="m11985,748l4279,748,4258,753,4240,766,4231,786,4229,798,4229,1680,4234,1702,4247,1719,4267,1729,4279,1730,11985,1730,12006,1725,12023,1712,12033,1693,12035,1680,12035,798,12030,777,12017,760,11997,750,11985,748xe" filled="t" fillcolor="#FCF8E3" stroked="f">
                <v:path arrowok="t"/>
                <v:fill type="solid"/>
              </v:shape>
            </v:group>
            <v:group style="position:absolute;left:4279;top:754;width:7705;height:2" coordorigin="4279,754" coordsize="7705,2">
              <v:shape style="position:absolute;left:4279;top:754;width:7705;height:2" coordorigin="4279,754" coordsize="7705,0" path="m4279,754l11985,754e" filled="f" stroked="t" strokeweight=".73pt" strokecolor="#FBEED5">
                <v:path arrowok="t"/>
              </v:shape>
            </v:group>
            <v:group style="position:absolute;left:4279;top:1724;width:7705;height:2" coordorigin="4279,1724" coordsize="7705,2">
              <v:shape style="position:absolute;left:4279;top:1724;width:7705;height:2" coordorigin="4279,1724" coordsize="7705,0" path="m4279,1724l11985,1724e" filled="f" stroked="t" strokeweight=".73pt" strokecolor="#FBEED5">
                <v:path arrowok="t"/>
              </v:shape>
            </v:group>
            <v:group style="position:absolute;left:4259;top:1725;width:7;height:4" coordorigin="4259,1725" coordsize="7,4">
              <v:shape style="position:absolute;left:4259;top:1725;width:7;height:4" coordorigin="4259,1725" coordsize="7,4" path="m4259,1725l4267,1729e" filled="f" stroked="t" strokeweight="1.259pt" strokecolor="#FBEED5">
                <v:path arrowok="t"/>
              </v:shape>
            </v:group>
            <v:group style="position:absolute;left:11985;top:1725;width:22;height:5" coordorigin="11985,1725" coordsize="22,5">
              <v:shape style="position:absolute;left:11985;top:1725;width:22;height:5" coordorigin="11985,1725" coordsize="22,5" path="m11985,1730l12006,1725e" filled="f" stroked="t" strokeweight="1.259pt" strokecolor="#FBEED5">
                <v:path arrowok="t"/>
              </v:shape>
            </v:group>
            <w10:wrap type="none"/>
          </v:group>
        </w:pict>
      </w:r>
      <w:r>
        <w:rPr/>
        <w:pict>
          <v:shape style="position:absolute;margin-left:38.908001pt;margin-top:-4.821227pt;width:131.404500pt;height:275.515500pt;mso-position-horizontal-relative:page;mso-position-vertical-relative:paragraph;z-index:-13363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335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Zero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in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5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steps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11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Default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-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your_site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66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directory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structure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214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hello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through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After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hello,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say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'greetings'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286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Pages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using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controller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7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Home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about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pages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72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82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5.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6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Visualizing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Rails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flow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hyperlink w:history="true" w:anchor="_bookmark16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Adding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pages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from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7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controller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2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9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left="4417" w:right="212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deeper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referred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MVC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architecture.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left="4229" w:right="10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36.787617pt;width:391.303pt;height:176.8954pt;mso-position-horizontal-relative:page;mso-position-vertical-relative:paragraph;z-index:-13375" coordorigin="4219,736" coordsize="7826,3538">
            <v:group style="position:absolute;left:4229;top:748;width:7806;height:3513" coordorigin="4229,748" coordsize="7806,3513">
              <v:shape style="position:absolute;left:4229;top:748;width:7806;height:3513" coordorigin="4229,748" coordsize="7806,3513" path="m11985,748l4279,748,4258,753,4240,767,4231,786,4229,799,4229,4211,4234,4233,4247,4250,4267,4259,4279,4261,11985,4261,12006,4256,12023,4243,12033,4223,12035,4211,12035,799,12030,777,12017,760,11997,750,11985,748xe" filled="t" fillcolor="#F5F5F5" stroked="f">
                <v:path arrowok="t"/>
                <v:fill type="solid"/>
              </v:shape>
            </v:group>
            <v:group style="position:absolute;left:4279;top:755;width:7705;height:2" coordorigin="4279,755" coordsize="7705,2">
              <v:shape style="position:absolute;left:4279;top:755;width:7705;height:2" coordorigin="4279,755" coordsize="7705,0" path="m4279,755l11985,755e" filled="f" stroked="t" strokeweight=".73pt" strokecolor="#E4E4E4">
                <v:path arrowok="t"/>
              </v:shape>
            </v:group>
            <v:group style="position:absolute;left:4271;top:748;width:9;height:2" coordorigin="4271,748" coordsize="9,2">
              <v:shape style="position:absolute;left:4271;top:748;width:9;height:2" coordorigin="4271,748" coordsize="9,2" path="m4279,748l4271,750e" filled="f" stroked="t" strokeweight="1.259pt" strokecolor="#E4E4E4">
                <v:path arrowok="t"/>
              </v:shape>
            </v:group>
            <v:group style="position:absolute;left:4279;top:4255;width:7705;height:2" coordorigin="4279,4255" coordsize="7705,2">
              <v:shape style="position:absolute;left:4279;top:4255;width:7705;height:2" coordorigin="4279,4255" coordsize="7705,0" path="m4279,4255l11985,4255e" filled="f" stroked="t" strokeweight=".73pt" strokecolor="#E4E4E4">
                <v:path arrowok="t"/>
              </v:shape>
            </v:group>
            <v:group style="position:absolute;left:4263;top:4258;width:3;height:2" coordorigin="4263,4258" coordsize="3,2">
              <v:shape style="position:absolute;left:4263;top:4258;width:3;height:2" coordorigin="4263,4258" coordsize="3,2" path="m4263,4258l4267,4259e" filled="f" stroked="t" strokeweight="1.259pt" strokecolor="#E4E4E4">
                <v:path arrowok="t"/>
              </v:shape>
            </v:group>
            <v:group style="position:absolute;left:11985;top:4256;width:21;height:5" coordorigin="11985,4256" coordsize="21,5">
              <v:shape style="position:absolute;left:11985;top:4256;width:21;height:5" coordorigin="11985,4256" coordsize="21,5" path="m11985,4261l12006,4256e" filled="f" stroked="t" strokeweight="1.259pt" strokecolor="#E4E4E4">
                <v:path arrowok="t"/>
              </v:shape>
            </v:group>
            <v:group style="position:absolute;left:4235;top:799;width:2;height:3412" coordorigin="4235,799" coordsize="2,3412">
              <v:shape style="position:absolute;left:4235;top:799;width:2;height:3412" coordorigin="4235,799" coordsize="0,3412" path="m4235,799l4235,4211e" filled="f" stroked="t" strokeweight=".73pt" strokecolor="#E4E4E4">
                <v:path arrowok="t"/>
              </v:shape>
            </v:group>
            <v:group style="position:absolute;left:12029;top:799;width:2;height:3412" coordorigin="12029,799" coordsize="2,3412">
              <v:shape style="position:absolute;left:12029;top:799;width:2;height:3412" coordorigin="12029,799" coordsize="0,3412" path="m12029,799l12029,4211e" filled="f" stroked="t" strokeweight=".73pt" strokecolor="#E4E4E4">
                <v:path arrowok="t"/>
              </v:shape>
            </v:group>
            <v:group style="position:absolute;left:4481;top:1000;width:7428;height:2568" coordorigin="4481,1000" coordsize="7428,2568">
              <v:shape style="position:absolute;left:4481;top:1000;width:7428;height:2568" coordorigin="4481,1000" coordsize="7428,2568" path="m4481,1000l11909,1000,11909,3569,4481,3569,4481,1000xe" filled="t" fillcolor="#FFFFFF" stroked="f">
                <v:path arrowok="t"/>
                <v:fill type="solid"/>
              </v:shape>
            </v:group>
            <v:group style="position:absolute;left:4481;top:1006;width:7428;height:2" coordorigin="4481,1006" coordsize="7428,2">
              <v:shape style="position:absolute;left:4481;top:1006;width:7428;height:2" coordorigin="4481,1006" coordsize="7428,0" path="m4481,1006l11909,1006e" filled="f" stroked="t" strokeweight=".729pt" strokecolor="#000000">
                <v:path arrowok="t"/>
              </v:shape>
            </v:group>
            <v:group style="position:absolute;left:4481;top:3562;width:7428;height:2" coordorigin="4481,3562" coordsize="7428,2">
              <v:shape style="position:absolute;left:4481;top:3562;width:7428;height:2" coordorigin="4481,3562" coordsize="7428,0" path="m4481,3562l11909,3562e" filled="f" stroked="t" strokeweight=".729pt" strokecolor="#000000">
                <v:path arrowok="t"/>
              </v:shape>
            </v:group>
            <v:group style="position:absolute;left:4487;top:1000;width:2;height:2568" coordorigin="4487,1000" coordsize="2,2568">
              <v:shape style="position:absolute;left:4487;top:1000;width:2;height:2568" coordorigin="4487,1000" coordsize="0,2568" path="m4487,1000l4487,3569e" filled="f" stroked="t" strokeweight=".73pt" strokecolor="#000000">
                <v:path arrowok="t"/>
              </v:shape>
            </v:group>
            <v:group style="position:absolute;left:11903;top:1000;width:2;height:2568" coordorigin="11903,1000" coordsize="2,2568">
              <v:shape style="position:absolute;left:11903;top:1000;width:2;height:2568" coordorigin="11903,1000" coordsize="0,2568" path="m11903,1000l11903,3569e" filled="f" stroked="t" strokeweight=".729pt" strokecolor="#000000">
                <v:path arrowok="t"/>
              </v:shape>
              <v:shape style="position:absolute;left:4544;top:1063;width:7302;height:2443" type="#_x0000_t75">
                <v:imagedata r:id="rId181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understand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happens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types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sequence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followed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2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5110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Interactions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between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5"/>
        <w:rPr>
          <w:sz w:val="16"/>
          <w:szCs w:val="16"/>
        </w:rPr>
      </w:pPr>
      <w:r>
        <w:rPr>
          <w:sz w:val="16"/>
          <w:szCs w:val="16"/>
        </w:rPr>
      </w:r>
    </w:p>
    <w:p>
      <w:pPr>
        <w:pStyle w:val="BodyTex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9.950pt;margin-top:15.676416pt;width:189.5359pt;height:40.913926pt;mso-position-horizontal-relative:page;mso-position-vertical-relative:paragraph;z-index:-13377" coordorigin="199,314" coordsize="3791,818">
            <v:group style="position:absolute;left:250;top:357;width:3676;height:2" coordorigin="250,357" coordsize="3676,2">
              <v:shape style="position:absolute;left:250;top:357;width:3676;height:2" coordorigin="250,357" coordsize="3676,0" path="m250,357l3927,357e" filled="f" stroked="t" strokeweight=".73pt" strokecolor="#E6E6E6">
                <v:path arrowok="t"/>
              </v:shape>
            </v:group>
            <v:group style="position:absolute;left:3927;top:360;width:15;height:3" coordorigin="3927,360" coordsize="15,3">
              <v:shape style="position:absolute;left:3927;top:360;width:15;height:3" coordorigin="3927,360" coordsize="15,3" path="m3927,364l3942,360e" filled="f" stroked="t" strokeweight="1.259pt" strokecolor="#E6E6E6">
                <v:path arrowok="t"/>
              </v:shape>
            </v:group>
            <v:group style="position:absolute;left:3968;top:326;width:8;height:16" coordorigin="3968,326" coordsize="8,16">
              <v:shape style="position:absolute;left:3968;top:326;width:8;height:16" coordorigin="3968,326" coordsize="8,16" path="m3968,342l3976,326e" filled="f" stroked="t" strokeweight="1.259pt" strokecolor="#E6E6E6">
                <v:path arrowok="t"/>
              </v:shape>
            </v:group>
            <v:group style="position:absolute;left:250;top:395;width:3676;height:2" coordorigin="250,395" coordsize="3676,2">
              <v:shape style="position:absolute;left:250;top:395;width:3676;height:2" coordorigin="250,395" coordsize="3676,0" path="m250,395l3927,395e" filled="f" stroked="t" strokeweight=".73pt" strokecolor="#E6E6E6">
                <v:path arrowok="t"/>
              </v:shape>
            </v:group>
            <v:group style="position:absolute;left:3972;top:418;width:5;height:22" coordorigin="3972,418" coordsize="5,22">
              <v:shape style="position:absolute;left:3972;top:418;width:5;height:22" coordorigin="3972,418" coordsize="5,22" path="m3977,439l3972,418e" filled="f" stroked="t" strokeweight="1.259pt" strokecolor="#E6E6E6">
                <v:path arrowok="t"/>
              </v:shape>
            </v:group>
            <v:group style="position:absolute;left:250;top:1113;width:3676;height:2" coordorigin="250,1113" coordsize="3676,2">
              <v:shape style="position:absolute;left:250;top:1113;width:3676;height:2" coordorigin="250,1113" coordsize="3676,0" path="m250,1113l3927,1113e" filled="f" stroked="t" strokeweight=".73pt" strokecolor="#E6E6E6">
                <v:path arrowok="t"/>
              </v:shape>
            </v:group>
            <v:group style="position:absolute;left:222;top:1109;width:16;height:8" coordorigin="222,1109" coordsize="16,8">
              <v:shape style="position:absolute;left:222;top:1109;width:16;height:8" coordorigin="222,1109" coordsize="16,8" path="m222,1109l238,1118e" filled="f" stroked="t" strokeweight="1.259pt" strokecolor="#E6E6E6">
                <v:path arrowok="t"/>
              </v:shape>
            </v:group>
            <v:group style="position:absolute;left:3927;top:1103;width:36;height:16" coordorigin="3927,1103" coordsize="36,16">
              <v:shape style="position:absolute;left:3927;top:1103;width:36;height:16" coordorigin="3927,1103" coordsize="36,16" path="m3927,1119l3949,1114,3962,1103e" filled="f" stroked="t" strokeweight="1.259pt" strokecolor="#E6E6E6">
                <v:path arrowok="t"/>
              </v:shape>
            </v:group>
            <v:group style="position:absolute;left:3968;top:1082;width:7;height:15" coordorigin="3968,1082" coordsize="7,15">
              <v:shape style="position:absolute;left:3968;top:1082;width:7;height:15" coordorigin="3968,1082" coordsize="7,15" path="m3968,1096l3976,1082e" filled="f" stroked="t" strokeweight="1.259pt" strokecolor="#E6E6E6">
                <v:path arrowok="t"/>
              </v:shape>
            </v:group>
            <v:group style="position:absolute;left:206;top:439;width:2;height:630" coordorigin="206,439" coordsize="2,630">
              <v:shape style="position:absolute;left:206;top:439;width:2;height:630" coordorigin="206,439" coordsize="0,630" path="m206,439l206,1069e" filled="f" stroked="t" strokeweight=".73pt" strokecolor="#E6E6E6">
                <v:path arrowok="t"/>
              </v:shape>
            </v:group>
            <v:group style="position:absolute;left:3971;top:439;width:2;height:630" coordorigin="3971,439" coordsize="2,630">
              <v:shape style="position:absolute;left:3971;top:439;width:2;height:630" coordorigin="3971,439" coordsize="0,630" path="m3971,439l3971,1069e" filled="f" stroked="t" strokeweight=".73pt" strokecolor="#E6E6E6">
                <v:path arrowok="t"/>
              </v:shape>
            </v:group>
            <w10:wrap type="none"/>
          </v:group>
        </w:pict>
      </w:r>
      <w:hyperlink w:history="true" w:anchor="_bookmark16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90" w:lineRule="exact" w:before="8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after="0" w:line="190" w:lineRule="exact"/>
        <w:rPr>
          <w:sz w:val="19"/>
          <w:szCs w:val="19"/>
        </w:rPr>
        <w:sectPr>
          <w:headerReference w:type="default" r:id="rId164"/>
          <w:footerReference w:type="default" r:id="rId165"/>
          <w:pgSz w:w="12240" w:h="15840"/>
          <w:pgMar w:header="90" w:footer="21" w:top="280" w:bottom="220" w:left="0" w:right="180"/>
        </w:sectPr>
      </w:pPr>
    </w:p>
    <w:p>
      <w:pPr>
        <w:pStyle w:val="BodyText"/>
        <w:spacing w:line="262" w:lineRule="auto" w:before="75"/>
        <w:ind w:left="401" w:right="0"/>
        <w:jc w:val="left"/>
        <w:rPr>
          <w:rFonts w:ascii="Arial" w:hAnsi="Arial" w:cs="Arial" w:eastAsia="Arial"/>
        </w:rPr>
      </w:pPr>
      <w:hyperlink w:history="true" w:anchor="_bookmark16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16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pStyle w:val="BodyText"/>
        <w:numPr>
          <w:ilvl w:val="0"/>
          <w:numId w:val="9"/>
        </w:numPr>
        <w:tabs>
          <w:tab w:pos="741" w:val="left" w:leader="none"/>
        </w:tabs>
        <w:spacing w:line="245" w:lineRule="auto" w:before="43"/>
        <w:ind w:left="741" w:right="506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br w:type="column"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types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single" w:color="545454"/>
        </w:rPr>
        <w:t>http://localhost:3000/pages/home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u w:val="single" w:color="54545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u w:val="none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assuming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running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request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first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reaches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route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u w:val="none"/>
        </w:rPr>
        <w:t>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u w:val="none"/>
        </w:rPr>
      </w:r>
    </w:p>
    <w:p>
      <w:pPr>
        <w:pStyle w:val="BodyText"/>
        <w:numPr>
          <w:ilvl w:val="0"/>
          <w:numId w:val="9"/>
        </w:numPr>
        <w:tabs>
          <w:tab w:pos="741" w:val="left" w:leader="none"/>
        </w:tabs>
        <w:spacing w:line="245" w:lineRule="auto"/>
        <w:ind w:left="741" w:right="319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confi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/router.rb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entry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matching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requested.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entry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"pages/home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request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forwarded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5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left="741" w:right="516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30.49736pt;width:375.565pt;height:50.2322pt;mso-position-horizontal-relative:page;mso-position-vertical-relative:paragraph;z-index:-13374" coordorigin="4534,610" coordsize="7511,1005">
            <v:group style="position:absolute;left:4544;top:623;width:7491;height:982" coordorigin="4544,623" coordsize="7491,982">
              <v:shape style="position:absolute;left:4544;top:623;width:7491;height:982" coordorigin="4544,623" coordsize="7491,982" path="m11985,623l4594,623,4572,627,4555,641,4545,660,4544,673,4544,1605,12035,1605,12035,673,12030,651,12017,634,11997,624,11985,623xe" filled="t" fillcolor="#F5F5F5" stroked="f">
                <v:path arrowok="t"/>
                <v:fill type="solid"/>
              </v:shape>
            </v:group>
            <v:group style="position:absolute;left:4594;top:629;width:7391;height:2" coordorigin="4594,629" coordsize="7391,2">
              <v:shape style="position:absolute;left:4594;top:629;width:7391;height:2" coordorigin="4594,629" coordsize="7391,0" path="m4594,629l11985,629e" filled="f" stroked="t" strokeweight=".73pt" strokecolor="#E4E4E4">
                <v:path arrowok="t"/>
              </v:shape>
            </v:group>
            <v:group style="position:absolute;left:4570;top:623;width:24;height:6" coordorigin="4570,623" coordsize="24,6">
              <v:shape style="position:absolute;left:4570;top:623;width:24;height:6" coordorigin="4570,623" coordsize="24,6" path="m4594,623l4572,627,4570,629e" filled="f" stroked="t" strokeweight="1.259pt" strokecolor="#E4E4E4">
                <v:path arrowok="t"/>
              </v:shape>
            </v:group>
            <v:group style="position:absolute;left:4550;top:673;width:2;height:932" coordorigin="4550,673" coordsize="2,932">
              <v:shape style="position:absolute;left:4550;top:673;width:2;height:932" coordorigin="4550,673" coordsize="0,932" path="m4550,673l4550,1605e" filled="f" stroked="t" strokeweight=".73pt" strokecolor="#E4E4E4">
                <v:path arrowok="t"/>
              </v:shape>
            </v:group>
            <v:group style="position:absolute;left:12029;top:673;width:2;height:932" coordorigin="12029,673" coordsize="2,932">
              <v:shape style="position:absolute;left:12029;top:673;width:2;height:932" coordorigin="12029,673" coordsize="0,932" path="m12029,673l12029,1605e" filled="f" stroked="t" strokeweight=".73pt" strokecolor="#E4E4E4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matching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error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180"/>
          <w:cols w:num="2" w:equalWidth="0">
            <w:col w:w="3117" w:space="685"/>
            <w:col w:w="8258"/>
          </w:cols>
        </w:sectPr>
      </w:pPr>
    </w:p>
    <w:p>
      <w:pPr>
        <w:spacing w:line="140" w:lineRule="exact" w:before="3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7275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Error.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7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left="4543" w:right="533" w:hanging="341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204.194595pt;width:375.565pt;height:191.8743pt;mso-position-horizontal-relative:page;mso-position-vertical-relative:paragraph;z-index:-13362" coordorigin="4534,-4084" coordsize="7511,3837">
            <v:group style="position:absolute;left:4544;top:-4074;width:7491;height:3815" coordorigin="4544,-4074" coordsize="7491,3815">
              <v:shape style="position:absolute;left:4544;top:-4074;width:7491;height:3815" coordorigin="4544,-4074" coordsize="7491,3815" path="m12035,-4074l4544,-4074,4544,-309,4549,-288,4562,-271,4581,-261,4594,-259,11985,-259,12006,-264,12023,-277,12033,-297,12035,-309,12035,-4074xe" filled="t" fillcolor="#F5F5F5" stroked="f">
                <v:path arrowok="t"/>
                <v:fill type="solid"/>
              </v:shape>
            </v:group>
            <v:group style="position:absolute;left:4594;top:-265;width:7391;height:2" coordorigin="4594,-265" coordsize="7391,2">
              <v:shape style="position:absolute;left:4594;top:-265;width:7391;height:2" coordorigin="4594,-265" coordsize="7391,0" path="m4594,-265l11985,-265e" filled="f" stroked="t" strokeweight=".73pt" strokecolor="#E4E4E4">
                <v:path arrowok="t"/>
              </v:shape>
            </v:group>
            <v:group style="position:absolute;left:4573;top:-265;width:9;height:4" coordorigin="4573,-265" coordsize="9,4">
              <v:shape style="position:absolute;left:4573;top:-265;width:9;height:4" coordorigin="4573,-265" coordsize="9,4" path="m4573,-265l4581,-261e" filled="f" stroked="t" strokeweight="1.259pt" strokecolor="#E4E4E4">
                <v:path arrowok="t"/>
              </v:shape>
            </v:group>
            <v:group style="position:absolute;left:11985;top:-263;width:19;height:4" coordorigin="11985,-263" coordsize="19,4">
              <v:shape style="position:absolute;left:11985;top:-263;width:19;height:4" coordorigin="11985,-263" coordsize="19,4" path="m11985,-259l12003,-263e" filled="f" stroked="t" strokeweight="1.259pt" strokecolor="#E4E4E4">
                <v:path arrowok="t"/>
              </v:shape>
            </v:group>
            <v:group style="position:absolute;left:5072;top:-4061;width:6434;height:3110" coordorigin="5072,-4061" coordsize="6434,3110">
              <v:shape style="position:absolute;left:5072;top:-4061;width:6434;height:3110" coordorigin="5072,-4061" coordsize="6434,3110" path="m5072,-4061l11506,-4061,11506,-951,5072,-951,5072,-4061xe" filled="t" fillcolor="#FFFFFF" stroked="f">
                <v:path arrowok="t"/>
                <v:fill type="solid"/>
              </v:shape>
            </v:group>
            <v:group style="position:absolute;left:5072;top:-958;width:6434;height:2" coordorigin="5072,-958" coordsize="6434,2">
              <v:shape style="position:absolute;left:5072;top:-958;width:6434;height:2" coordorigin="5072,-958" coordsize="6434,0" path="m5072,-958l11506,-958e" filled="f" stroked="t" strokeweight=".73pt" strokecolor="#000000">
                <v:path arrowok="t"/>
              </v:shape>
            </v:group>
            <v:group style="position:absolute;left:5079;top:-4061;width:2;height:3110" coordorigin="5079,-4061" coordsize="2,3110">
              <v:shape style="position:absolute;left:5079;top:-4061;width:2;height:3110" coordorigin="5079,-4061" coordsize="0,3110" path="m5079,-4061l5079,-951e" filled="f" stroked="t" strokeweight=".73pt" strokecolor="#000000">
                <v:path arrowok="t"/>
              </v:shape>
            </v:group>
            <v:group style="position:absolute;left:11500;top:-4061;width:2;height:3110" coordorigin="11500,-4061" coordsize="2,3110">
              <v:shape style="position:absolute;left:11500;top:-4061;width:2;height:3110" coordorigin="11500,-4061" coordsize="0,3110" path="m11500,-4061l11500,-951e" filled="f" stroked="t" strokeweight=".729pt" strokecolor="#000000">
                <v:path arrowok="t"/>
              </v:shape>
              <v:shape style="position:absolute;left:5135;top:-3998;width:6308;height:2984" type="#_x0000_t75">
                <v:imagedata r:id="rId182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3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request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reaches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method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empty.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10"/>
        </w:numPr>
        <w:tabs>
          <w:tab w:pos="4543" w:val="left" w:leader="none"/>
        </w:tabs>
        <w:spacing w:line="245" w:lineRule="auto"/>
        <w:ind w:left="4543" w:right="207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fetches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associated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populate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any)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sends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browser.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fetches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app/vie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s/pa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es/ho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final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browser.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10"/>
        </w:numPr>
        <w:tabs>
          <w:tab w:pos="4594" w:val="left" w:leader="none"/>
        </w:tabs>
        <w:ind w:left="4594" w:right="0" w:hanging="391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7.184998pt;margin-top:3.413pt;width:22.662pt;height:10.072pt;mso-position-horizontal-relative:page;mso-position-vertical-relative:paragraph;z-index:-13359" coordorigin="4544,68" coordsize="453,201">
            <v:shape style="position:absolute;left:4544;top:68;width:453;height:201" coordorigin="4544,68" coordsize="453,201" path="m4959,68l4581,68,4560,75,4547,91,4544,106,4544,232,4550,253,4567,267,4581,270,4959,270,4980,263,4994,247,4997,232,4997,106,4991,85,4974,71,4959,68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particular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case,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interaction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21.524059pt;width:391.303pt;height:148.937pt;mso-position-horizontal-relative:page;mso-position-vertical-relative:paragraph;z-index:-13361" coordorigin="4219,430" coordsize="7826,2979">
            <v:group style="position:absolute;left:4229;top:440;width:7806;height:2959" coordorigin="4229,440" coordsize="7806,2959">
              <v:shape style="position:absolute;left:4229;top:440;width:7806;height:2959" coordorigin="4229,440" coordsize="7806,2959" path="m11985,440l4279,440,4258,445,4240,459,4231,478,4229,491,4229,3349,4234,3371,4247,3388,4267,3398,4279,3399,11985,3399,12006,3394,12023,3381,12033,3362,12035,3349,12035,491,12030,469,12017,452,11997,442,11985,440xe" filled="t" fillcolor="#F5F5F5" stroked="f">
                <v:path arrowok="t"/>
                <v:fill type="solid"/>
              </v:shape>
            </v:group>
            <v:group style="position:absolute;left:4279;top:447;width:7705;height:2" coordorigin="4279,447" coordsize="7705,2">
              <v:shape style="position:absolute;left:4279;top:447;width:7705;height:2" coordorigin="4279,447" coordsize="7705,0" path="m4279,447l11985,447e" filled="f" stroked="t" strokeweight=".73pt" strokecolor="#E4E4E4">
                <v:path arrowok="t"/>
              </v:shape>
            </v:group>
            <v:group style="position:absolute;left:4279;top:3393;width:7705;height:2" coordorigin="4279,3393" coordsize="7705,2">
              <v:shape style="position:absolute;left:4279;top:3393;width:7705;height:2" coordorigin="4279,3393" coordsize="7705,0" path="m4279,3393l11985,3393e" filled="f" stroked="t" strokeweight=".729pt" strokecolor="#E4E4E4">
                <v:path arrowok="t"/>
              </v:shape>
            </v:group>
            <v:group style="position:absolute;left:4235;top:491;width:2;height:2858" coordorigin="4235,491" coordsize="2,2858">
              <v:shape style="position:absolute;left:4235;top:491;width:2;height:2858" coordorigin="4235,491" coordsize="0,2858" path="m4235,491l4235,3349e" filled="f" stroked="t" strokeweight=".73pt" strokecolor="#E4E4E4">
                <v:path arrowok="t"/>
              </v:shape>
            </v:group>
            <v:group style="position:absolute;left:12029;top:491;width:2;height:2858" coordorigin="12029,491" coordsize="2,2858">
              <v:shape style="position:absolute;left:12029;top:491;width:2;height:2858" coordorigin="12029,491" coordsize="0,2858" path="m12029,491l12029,3349e" filled="f" stroked="t" strokeweight=".73pt" strokecolor="#E4E4E4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involved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transaction.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80" w:lineRule="exact" w:before="5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0" w:right="1523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quick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recap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numPr>
          <w:ilvl w:val="1"/>
          <w:numId w:val="10"/>
        </w:numPr>
        <w:tabs>
          <w:tab w:pos="4795" w:val="left" w:leader="none"/>
        </w:tabs>
        <w:spacing w:line="245" w:lineRule="auto"/>
        <w:ind w:left="4795" w:right="1163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Whenever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entered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browser,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whether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corresponding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entry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request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confi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/routes.rb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1"/>
          <w:numId w:val="10"/>
        </w:numPr>
        <w:tabs>
          <w:tab w:pos="4795" w:val="left" w:leader="none"/>
        </w:tabs>
        <w:spacing w:line="245" w:lineRule="auto"/>
        <w:ind w:left="4795" w:right="370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match,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request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appropriate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4455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46.23024pt;width:391.303pt;height:234.6819pt;mso-position-horizontal-relative:page;mso-position-vertical-relative:paragraph;z-index:-13360" coordorigin="4219,925" coordsize="7826,4694">
            <v:group style="position:absolute;left:4229;top:937;width:7806;height:4671" coordorigin="4229,937" coordsize="7806,4671">
              <v:shape style="position:absolute;left:4229;top:937;width:7806;height:4671" coordorigin="4229,937" coordsize="7806,4671" path="m11985,937l4279,937,4258,942,4240,955,4231,975,4229,988,4229,5608,12035,5608,12035,988,12030,966,12017,949,11997,939,11985,937xe" filled="t" fillcolor="#F5F5F5" stroked="f">
                <v:path arrowok="t"/>
                <v:fill type="solid"/>
              </v:shape>
            </v:group>
            <v:group style="position:absolute;left:4279;top:944;width:7705;height:2" coordorigin="4279,944" coordsize="7705,2">
              <v:shape style="position:absolute;left:4279;top:944;width:7705;height:2" coordorigin="4279,944" coordsize="7705,0" path="m4279,944l11985,944e" filled="f" stroked="t" strokeweight=".73pt" strokecolor="#E4E4E4">
                <v:path arrowok="t"/>
              </v:shape>
            </v:group>
            <v:group style="position:absolute;left:4258;top:937;width:22;height:5" coordorigin="4258,937" coordsize="22,5">
              <v:shape style="position:absolute;left:4258;top:937;width:22;height:5" coordorigin="4258,937" coordsize="22,5" path="m4279,937l4258,942e" filled="f" stroked="t" strokeweight="1.259pt" strokecolor="#E4E4E4">
                <v:path arrowok="t"/>
              </v:shape>
            </v:group>
            <v:group style="position:absolute;left:11997;top:939;width:12;height:6" coordorigin="11997,939" coordsize="12,6">
              <v:shape style="position:absolute;left:11997;top:939;width:12;height:6" coordorigin="11997,939" coordsize="12,6" path="m12009,945l11997,939e" filled="f" stroked="t" strokeweight="1.259pt" strokecolor="#E4E4E4">
                <v:path arrowok="t"/>
              </v:shape>
            </v:group>
            <v:group style="position:absolute;left:4235;top:988;width:2;height:4621" coordorigin="4235,988" coordsize="2,4621">
              <v:shape style="position:absolute;left:4235;top:988;width:2;height:4621" coordorigin="4235,988" coordsize="0,4621" path="m4235,988l4235,5608e" filled="f" stroked="t" strokeweight=".73pt" strokecolor="#E4E4E4">
                <v:path arrowok="t"/>
              </v:shape>
            </v:group>
            <v:group style="position:absolute;left:12029;top:988;width:2;height:4621" coordorigin="12029,988" coordsize="2,4621">
              <v:shape style="position:absolute;left:12029;top:988;width:2;height:4621" coordorigin="12029,988" coordsize="0,4621" path="m12029,988l12029,5608e" filled="f" stroked="t" strokeweight=".73pt" strokecolor="#E4E4E4">
                <v:path arrowok="t"/>
              </v:shape>
            </v:group>
            <v:group style="position:absolute;left:4481;top:1189;width:7428;height:3928" coordorigin="4481,1189" coordsize="7428,3928">
              <v:shape style="position:absolute;left:4481;top:1189;width:7428;height:3928" coordorigin="4481,1189" coordsize="7428,3928" path="m4481,1189l11909,1189,11909,5117,4481,5117,4481,1189xe" filled="t" fillcolor="#FFFFFF" stroked="f">
                <v:path arrowok="t"/>
                <v:fill type="solid"/>
              </v:shape>
            </v:group>
            <v:group style="position:absolute;left:4481;top:1195;width:7428;height:2" coordorigin="4481,1195" coordsize="7428,2">
              <v:shape style="position:absolute;left:4481;top:1195;width:7428;height:2" coordorigin="4481,1195" coordsize="7428,0" path="m4481,1195l11909,1195e" filled="f" stroked="t" strokeweight=".729pt" strokecolor="#000000">
                <v:path arrowok="t"/>
              </v:shape>
            </v:group>
            <v:group style="position:absolute;left:4481;top:5111;width:7428;height:2" coordorigin="4481,5111" coordsize="7428,2">
              <v:shape style="position:absolute;left:4481;top:5111;width:7428;height:2" coordorigin="4481,5111" coordsize="7428,0" path="m4481,5111l11909,5111e" filled="f" stroked="t" strokeweight=".73pt" strokecolor="#000000">
                <v:path arrowok="t"/>
              </v:shape>
            </v:group>
            <v:group style="position:absolute;left:4487;top:1189;width:2;height:3928" coordorigin="4487,1189" coordsize="2,3928">
              <v:shape style="position:absolute;left:4487;top:1189;width:2;height:3928" coordorigin="4487,1189" coordsize="0,3928" path="m4487,1189l4487,5117e" filled="f" stroked="t" strokeweight=".73pt" strokecolor="#000000">
                <v:path arrowok="t"/>
              </v:shape>
            </v:group>
            <v:group style="position:absolute;left:11903;top:1189;width:2;height:3928" coordorigin="11903,1189" coordsize="2,3928">
              <v:shape style="position:absolute;left:11903;top:1189;width:2;height:3928" coordorigin="11903,1189" coordsize="0,3928" path="m11903,1189l11903,5117e" filled="f" stroked="t" strokeweight=".729pt" strokecolor="#000000">
                <v:path arrowok="t"/>
              </v:shape>
              <v:shape style="position:absolute;left:4544;top:1252;width:7302;height:3802" type="#_x0000_t75">
                <v:imagedata r:id="rId183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3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fetches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corresponding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browser.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6041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Alternate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flow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</w:rPr>
        <w:sectPr>
          <w:pgSz w:w="12240" w:h="15840"/>
          <w:pgMar w:header="90" w:footer="21" w:top="280" w:bottom="220" w:left="0" w:right="140"/>
        </w:sectPr>
      </w:pPr>
    </w:p>
    <w:p>
      <w:pPr>
        <w:spacing w:line="190" w:lineRule="exact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5"/>
        <w:spacing w:before="63"/>
        <w:ind w:right="0"/>
        <w:jc w:val="left"/>
        <w:rPr>
          <w:rFonts w:ascii="Arial" w:hAnsi="Arial" w:cs="Arial" w:eastAsia="Arial"/>
          <w:b w:val="0"/>
          <w:bCs w:val="0"/>
        </w:rPr>
      </w:pPr>
      <w:r>
        <w:rPr/>
        <w:pict>
          <v:group style="position:absolute;margin-left:210.947006pt;margin-top:-48.370701pt;width:391.303pt;height:11.322pt;mso-position-horizontal-relative:page;mso-position-vertical-relative:paragraph;z-index:-13358" coordorigin="4219,-967" coordsize="7826,226">
            <v:group style="position:absolute;left:4229;top:-952;width:7806;height:201" coordorigin="4229,-952" coordsize="7806,201">
              <v:shape style="position:absolute;left:4229;top:-952;width:7806;height:201" coordorigin="4229,-952" coordsize="7806,201" path="m12035,-952l4229,-952,4229,-801,4234,-780,4247,-763,4267,-753,4279,-751,11985,-751,12006,-756,12023,-769,12033,-789,12035,-801,12035,-952xe" filled="t" fillcolor="#F5F5F5" stroked="f">
                <v:path arrowok="t"/>
                <v:fill type="solid"/>
              </v:shape>
            </v:group>
            <v:group style="position:absolute;left:4279;top:-757;width:7705;height:2" coordorigin="4279,-757" coordsize="7705,2">
              <v:shape style="position:absolute;left:4279;top:-757;width:7705;height:2" coordorigin="4279,-757" coordsize="7705,0" path="m4279,-757l11985,-757e" filled="f" stroked="t" strokeweight=".729pt" strokecolor="#E4E4E4">
                <v:path arrowok="t"/>
              </v:shape>
            </v:group>
            <v:group style="position:absolute;left:4235;top:-960;width:2;height:159" coordorigin="4235,-960" coordsize="2,159">
              <v:shape style="position:absolute;left:4235;top:-960;width:2;height:159" coordorigin="4235,-960" coordsize="0,159" path="m4235,-960l4235,-801e" filled="f" stroked="t" strokeweight=".73pt" strokecolor="#E4E4E4">
                <v:path arrowok="t"/>
              </v:shape>
            </v:group>
            <v:group style="position:absolute;left:12029;top:-960;width:2;height:159" coordorigin="12029,-960" coordsize="2,159">
              <v:shape style="position:absolute;left:12029;top:-960;width:2;height:159" coordorigin="12029,-960" coordsize="0,159" path="m12029,-960l12029,-801e" filled="f" stroked="t" strokeweight=".73pt" strokecolor="#E4E4E4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color w:val="303030"/>
          <w:spacing w:val="0"/>
          <w:w w:val="100"/>
        </w:rPr>
        <w:t>Adding</w:t>
      </w:r>
      <w:r>
        <w:rPr>
          <w:rFonts w:ascii="Arial" w:hAnsi="Arial" w:cs="Arial" w:eastAsia="Arial"/>
          <w:color w:val="303030"/>
          <w:spacing w:val="9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a</w:t>
      </w:r>
      <w:r>
        <w:rPr>
          <w:rFonts w:ascii="Arial" w:hAnsi="Arial" w:cs="Arial" w:eastAsia="Arial"/>
          <w:color w:val="303030"/>
          <w:spacing w:val="13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blog</w:t>
      </w:r>
      <w:r>
        <w:rPr>
          <w:rFonts w:ascii="Arial" w:hAnsi="Arial" w:cs="Arial" w:eastAsia="Arial"/>
          <w:color w:val="303030"/>
          <w:spacing w:val="9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page</w:t>
      </w:r>
      <w:r>
        <w:rPr>
          <w:rFonts w:ascii="Arial" w:hAnsi="Arial" w:cs="Arial" w:eastAsia="Arial"/>
          <w:color w:val="303030"/>
          <w:spacing w:val="17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in</w:t>
      </w:r>
      <w:r>
        <w:rPr>
          <w:rFonts w:ascii="Arial" w:hAnsi="Arial" w:cs="Arial" w:eastAsia="Arial"/>
          <w:color w:val="303030"/>
          <w:spacing w:val="13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4</w:t>
      </w:r>
      <w:r>
        <w:rPr>
          <w:rFonts w:ascii="Arial" w:hAnsi="Arial" w:cs="Arial" w:eastAsia="Arial"/>
          <w:color w:val="303030"/>
          <w:spacing w:val="13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easy</w:t>
      </w:r>
      <w:r>
        <w:rPr>
          <w:rFonts w:ascii="Arial" w:hAnsi="Arial" w:cs="Arial" w:eastAsia="Arial"/>
          <w:color w:val="303030"/>
          <w:spacing w:val="12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steps.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right="104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understood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deepen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understanding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another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before="24"/>
        <w:ind w:left="0" w:right="266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single" w:color="545454"/>
        </w:rPr>
        <w:t>http://localhost:3000/pages/blog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u w:val="none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numPr>
          <w:ilvl w:val="0"/>
          <w:numId w:val="11"/>
        </w:numPr>
        <w:tabs>
          <w:tab w:pos="4543" w:val="left" w:leader="none"/>
        </w:tabs>
        <w:ind w:left="4543" w:right="1953" w:hanging="34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40" w:lineRule="exact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before="74"/>
        <w:ind w:left="0" w:right="1537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config/routes.rb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80" w:lineRule="exact" w:before="10"/>
        <w:rPr>
          <w:sz w:val="18"/>
          <w:szCs w:val="18"/>
        </w:rPr>
      </w:pPr>
      <w:r>
        <w:rPr>
          <w:sz w:val="18"/>
          <w:szCs w:val="18"/>
        </w:rPr>
      </w:r>
    </w:p>
    <w:p>
      <w:pPr>
        <w:numPr>
          <w:ilvl w:val="1"/>
          <w:numId w:val="11"/>
        </w:numPr>
        <w:tabs>
          <w:tab w:pos="427" w:val="left" w:leader="none"/>
          <w:tab w:pos="5223" w:val="left" w:leader="none"/>
        </w:tabs>
        <w:ind w:left="5223" w:right="762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3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'pages/blog'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"/>
        <w:ind w:left="0" w:right="2324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2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2"/>
        </w:numPr>
        <w:tabs>
          <w:tab w:pos="4543" w:val="left" w:leader="none"/>
        </w:tabs>
        <w:ind w:left="4543" w:right="0" w:hanging="34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64.260506pt;width:375.565pt;height:51.9351pt;mso-position-horizontal-relative:page;mso-position-vertical-relative:paragraph;z-index:-13357" coordorigin="4534,-1285" coordsize="7511,1039">
            <v:group style="position:absolute;left:4544;top:-989;width:7491;height:730" coordorigin="4544,-989" coordsize="7491,730">
              <v:shape style="position:absolute;left:4544;top:-989;width:7491;height:730" coordorigin="4544,-989" coordsize="7491,730" path="m11985,-989l4594,-989,4572,-984,4555,-971,4545,-952,4544,-939,4544,-309,4549,-288,4562,-271,4581,-261,4594,-259,11985,-259,12006,-264,12023,-277,12033,-297,12035,-309,12035,-939,12030,-961,12017,-978,11997,-988,11985,-989xe" filled="t" fillcolor="#F7F7F9" stroked="f">
                <v:path arrowok="t"/>
                <v:fill type="solid"/>
              </v:shape>
            </v:group>
            <v:group style="position:absolute;left:4594;top:-983;width:7391;height:2" coordorigin="4594,-983" coordsize="7391,2">
              <v:shape style="position:absolute;left:4594;top:-983;width:7391;height:2" coordorigin="4594,-983" coordsize="7391,0" path="m4594,-983l11985,-983e" filled="f" stroked="t" strokeweight=".729pt" strokecolor="#E1E1E8">
                <v:path arrowok="t"/>
              </v:shape>
            </v:group>
            <v:group style="position:absolute;left:4594;top:-265;width:7391;height:2" coordorigin="4594,-265" coordsize="7391,2">
              <v:shape style="position:absolute;left:4594;top:-265;width:7391;height:2" coordorigin="4594,-265" coordsize="7391,0" path="m4594,-265l11985,-265e" filled="f" stroked="t" strokeweight=".73pt" strokecolor="#E1E1E8">
                <v:path arrowok="t"/>
              </v:shape>
            </v:group>
            <v:group style="position:absolute;left:4572;top:-266;width:10;height:5" coordorigin="4572,-266" coordsize="10,5">
              <v:shape style="position:absolute;left:4572;top:-266;width:10;height:5" coordorigin="4572,-266" coordsize="10,5" path="m4572,-265l4581,-261e" filled="f" stroked="t" strokeweight="1.259pt" strokecolor="#E1E1E8">
                <v:path arrowok="t"/>
              </v:shape>
            </v:group>
            <v:group style="position:absolute;left:11985;top:-264;width:21;height:5" coordorigin="11985,-264" coordsize="21,5">
              <v:shape style="position:absolute;left:11985;top:-264;width:21;height:5" coordorigin="11985,-264" coordsize="21,5" path="m11985,-259l12005,-264e" filled="f" stroked="t" strokeweight="1.259pt" strokecolor="#E1E1E8">
                <v:path arrowok="t"/>
              </v:shape>
            </v:group>
            <v:group style="position:absolute;left:4550;top:-939;width:2;height:630" coordorigin="4550,-939" coordsize="2,630">
              <v:shape style="position:absolute;left:4550;top:-939;width:2;height:630" coordorigin="4550,-939" coordsize="0,630" path="m4550,-939l4550,-309e" filled="f" stroked="t" strokeweight=".73pt" strokecolor="#E1E1E8">
                <v:path arrowok="t"/>
              </v:shape>
            </v:group>
            <v:group style="position:absolute;left:12029;top:-939;width:2;height:630" coordorigin="12029,-939" coordsize="2,630">
              <v:shape style="position:absolute;left:12029;top:-939;width:2;height:630" coordorigin="12029,-939" coordsize="0,630" path="m12029,-939l12029,-309e" filled="f" stroked="t" strokeweight=".73pt" strokecolor="#E1E1E8">
                <v:path arrowok="t"/>
              </v:shape>
            </v:group>
            <v:group style="position:absolute;left:4544;top:-1279;width:1460;height:252" coordorigin="4544,-1279" coordsize="1460,252">
              <v:shape style="position:absolute;left:4544;top:-1279;width:1460;height:252" coordorigin="4544,-1279" coordsize="1460,252" path="m5966,-1279l4581,-1279,4560,-1272,4547,-1256,4544,-1241,4544,-1065,4550,-1044,4567,-1030,4581,-1027,5966,-1027,5987,-1034,6001,-1050,6004,-1065,6004,-1241,5998,-1262,5981,-1276,5966,-1279xe" filled="t" fillcolor="#F7F7F9" stroked="f">
                <v:path arrowok="t"/>
                <v:fill type="solid"/>
              </v:shape>
            </v:group>
            <v:group style="position:absolute;left:4581;top:-1273;width:1385;height:2" coordorigin="4581,-1273" coordsize="1385,2">
              <v:shape style="position:absolute;left:4581;top:-1273;width:1385;height:2" coordorigin="4581,-1273" coordsize="1385,0" path="m4581,-1273l5966,-1273e" filled="f" stroked="t" strokeweight=".729pt" strokecolor="#E1E1E8">
                <v:path arrowok="t"/>
              </v:shape>
            </v:group>
            <v:group style="position:absolute;left:4581;top:-1033;width:1385;height:2" coordorigin="4581,-1033" coordsize="1385,2">
              <v:shape style="position:absolute;left:4581;top:-1033;width:1385;height:2" coordorigin="4581,-1033" coordsize="1385,0" path="m4581,-1033l5966,-1033e" filled="f" stroked="t" strokeweight=".73pt" strokecolor="#E1E1E8">
                <v:path arrowok="t"/>
              </v:shape>
            </v:group>
            <v:group style="position:absolute;left:5966;top:-1030;width:9;height:3" coordorigin="5966,-1030" coordsize="9,3">
              <v:shape style="position:absolute;left:5966;top:-1030;width:9;height:3" coordorigin="5966,-1030" coordsize="9,3" path="m5966,-1027l5973,-1029e" filled="f" stroked="t" strokeweight="1.259pt" strokecolor="#E1E1E8">
                <v:path arrowok="t"/>
              </v:shape>
            </v:group>
            <v:group style="position:absolute;left:4550;top:-1241;width:2;height:176" coordorigin="4550,-1241" coordsize="2,176">
              <v:shape style="position:absolute;left:4550;top:-1241;width:2;height:176" coordorigin="4550,-1241" coordsize="0,176" path="m4550,-1241l4550,-1065e" filled="f" stroked="t" strokeweight=".73pt" strokecolor="#E1E1E8">
                <v:path arrowok="t"/>
              </v:shape>
            </v:group>
            <v:group style="position:absolute;left:5998;top:-1241;width:2;height:176" coordorigin="5998,-1241" coordsize="2,176">
              <v:shape style="position:absolute;left:5998;top:-1241;width:2;height:176" coordorigin="5998,-1241" coordsize="0,176" path="m5998,-1241l5998,-1065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empty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40" w:lineRule="exact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before="74"/>
        <w:ind w:left="2348" w:right="2473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app/controller/pagesController.rb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80" w:lineRule="exact" w:before="10"/>
        <w:rPr>
          <w:sz w:val="18"/>
          <w:szCs w:val="18"/>
        </w:rPr>
      </w:pPr>
      <w:r>
        <w:rPr>
          <w:sz w:val="18"/>
          <w:szCs w:val="18"/>
        </w:rPr>
      </w:r>
    </w:p>
    <w:p>
      <w:pPr>
        <w:numPr>
          <w:ilvl w:val="1"/>
          <w:numId w:val="12"/>
        </w:numPr>
        <w:tabs>
          <w:tab w:pos="427" w:val="left" w:leader="none"/>
          <w:tab w:pos="5223" w:val="left" w:leader="none"/>
        </w:tabs>
        <w:ind w:left="5223" w:right="1393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blog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12"/>
        </w:numPr>
        <w:tabs>
          <w:tab w:pos="427" w:val="left" w:leader="none"/>
          <w:tab w:pos="5223" w:val="left" w:leader="none"/>
        </w:tabs>
        <w:spacing w:before="6"/>
        <w:ind w:left="5223" w:right="1765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13"/>
        </w:numPr>
        <w:tabs>
          <w:tab w:pos="4543" w:val="left" w:leader="none"/>
        </w:tabs>
        <w:ind w:left="4543" w:right="0" w:hanging="34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64.575699pt;width:375.565pt;height:52.12020pt;mso-position-horizontal-relative:page;mso-position-vertical-relative:paragraph;z-index:-13356" coordorigin="4534,-1292" coordsize="7511,1042">
            <v:group style="position:absolute;left:4544;top:-989;width:7491;height:730" coordorigin="4544,-989" coordsize="7491,730">
              <v:shape style="position:absolute;left:4544;top:-989;width:7491;height:730" coordorigin="4544,-989" coordsize="7491,730" path="m11985,-989l4594,-989,4572,-984,4555,-971,4545,-952,4544,-939,4544,-309,4549,-288,4562,-271,4581,-261,4594,-259,11985,-259,12006,-264,12023,-277,12033,-297,12035,-309,12035,-939,12030,-961,12017,-978,11997,-988,11985,-989xe" filled="t" fillcolor="#F7F7F9" stroked="f">
                <v:path arrowok="t"/>
                <v:fill type="solid"/>
              </v:shape>
            </v:group>
            <v:group style="position:absolute;left:4594;top:-983;width:7391;height:2" coordorigin="4594,-983" coordsize="7391,2">
              <v:shape style="position:absolute;left:4594;top:-983;width:7391;height:2" coordorigin="4594,-983" coordsize="7391,0" path="m4594,-983l11985,-983e" filled="f" stroked="t" strokeweight=".73pt" strokecolor="#E1E1E8">
                <v:path arrowok="t"/>
              </v:shape>
            </v:group>
            <v:group style="position:absolute;left:4570;top:-989;width:24;height:7" coordorigin="4570,-989" coordsize="24,7">
              <v:shape style="position:absolute;left:4570;top:-989;width:24;height:7" coordorigin="4570,-989" coordsize="24,7" path="m4594,-989l4572,-984,4570,-983e" filled="f" stroked="t" strokeweight="1.259pt" strokecolor="#E1E1E8">
                <v:path arrowok="t"/>
              </v:shape>
            </v:group>
            <v:group style="position:absolute;left:4594;top:-265;width:7391;height:2" coordorigin="4594,-265" coordsize="7391,2">
              <v:shape style="position:absolute;left:4594;top:-265;width:7391;height:2" coordorigin="4594,-265" coordsize="7391,0" path="m4594,-265l11985,-265e" filled="f" stroked="t" strokeweight=".729pt" strokecolor="#E1E1E8">
                <v:path arrowok="t"/>
              </v:shape>
            </v:group>
            <v:group style="position:absolute;left:4550;top:-939;width:2;height:630" coordorigin="4550,-939" coordsize="2,630">
              <v:shape style="position:absolute;left:4550;top:-939;width:2;height:630" coordorigin="4550,-939" coordsize="0,630" path="m4550,-939l4550,-309e" filled="f" stroked="t" strokeweight=".73pt" strokecolor="#E1E1E8">
                <v:path arrowok="t"/>
              </v:shape>
            </v:group>
            <v:group style="position:absolute;left:12029;top:-939;width:2;height:630" coordorigin="12029,-939" coordsize="2,630">
              <v:shape style="position:absolute;left:12029;top:-939;width:2;height:630" coordorigin="12029,-939" coordsize="0,630" path="m12029,-939l12029,-309e" filled="f" stroked="t" strokeweight=".73pt" strokecolor="#E1E1E8">
                <v:path arrowok="t"/>
              </v:shape>
            </v:group>
            <v:group style="position:absolute;left:4544;top:-1279;width:2871;height:252" coordorigin="4544,-1279" coordsize="2871,252">
              <v:shape style="position:absolute;left:4544;top:-1279;width:2871;height:252" coordorigin="4544,-1279" coordsize="2871,252" path="m7377,-1279l4581,-1279,4560,-1272,4547,-1256,4544,-1241,4544,-1065,4550,-1044,4567,-1030,4581,-1027,7377,-1027,7398,-1034,7411,-1050,7414,-1065,7414,-1241,7408,-1262,7391,-1276,7377,-1279xe" filled="t" fillcolor="#F7F7F9" stroked="f">
                <v:path arrowok="t"/>
                <v:fill type="solid"/>
              </v:shape>
            </v:group>
            <v:group style="position:absolute;left:4581;top:-1273;width:2795;height:2" coordorigin="4581,-1273" coordsize="2795,2">
              <v:shape style="position:absolute;left:4581;top:-1273;width:2795;height:2" coordorigin="4581,-1273" coordsize="2795,0" path="m4581,-1273l7377,-1273e" filled="f" stroked="t" strokeweight=".73pt" strokecolor="#E1E1E8">
                <v:path arrowok="t"/>
              </v:shape>
            </v:group>
            <v:group style="position:absolute;left:4560;top:-1279;width:21;height:6" coordorigin="4560,-1279" coordsize="21,6">
              <v:shape style="position:absolute;left:4560;top:-1279;width:21;height:6" coordorigin="4560,-1279" coordsize="21,6" path="m4581,-1279l4560,-1272e" filled="f" stroked="t" strokeweight="1.259pt" strokecolor="#E1E1E8">
                <v:path arrowok="t"/>
              </v:shape>
            </v:group>
            <v:group style="position:absolute;left:4581;top:-1033;width:2795;height:2" coordorigin="4581,-1033" coordsize="2795,2">
              <v:shape style="position:absolute;left:4581;top:-1033;width:2795;height:2" coordorigin="4581,-1033" coordsize="2795,0" path="m4581,-1033l7377,-1033e" filled="f" stroked="t" strokeweight=".73pt" strokecolor="#E1E1E8">
                <v:path arrowok="t"/>
              </v:shape>
            </v:group>
            <v:group style="position:absolute;left:7377;top:-1033;width:18;height:6" coordorigin="7377,-1033" coordsize="18,6">
              <v:shape style="position:absolute;left:7377;top:-1033;width:18;height:6" coordorigin="7377,-1033" coordsize="18,6" path="m7377,-1027l7394,-1033e" filled="f" stroked="t" strokeweight="1.259pt" strokecolor="#E1E1E8">
                <v:path arrowok="t"/>
              </v:shape>
            </v:group>
            <v:group style="position:absolute;left:4550;top:-1241;width:2;height:176" coordorigin="4550,-1241" coordsize="2,176">
              <v:shape style="position:absolute;left:4550;top:-1241;width:2;height:176" coordorigin="4550,-1241" coordsize="0,176" path="m4550,-1241l4550,-1065e" filled="f" stroked="t" strokeweight=".73pt" strokecolor="#E1E1E8">
                <v:path arrowok="t"/>
              </v:shape>
            </v:group>
            <v:group style="position:absolute;left:7408;top:-1241;width:2;height:176" coordorigin="7408,-1241" coordsize="2,176">
              <v:shape style="position:absolute;left:7408;top:-1241;width:2;height:176" coordorigin="7408,-1241" coordsize="0,176" path="m7408,-1241l7408,-1065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default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populate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content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40" w:lineRule="exact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before="74"/>
        <w:ind w:left="0" w:right="457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app/views/pages/blog.html.erb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80" w:lineRule="exact" w:before="10"/>
        <w:rPr>
          <w:sz w:val="18"/>
          <w:szCs w:val="18"/>
        </w:rPr>
      </w:pPr>
      <w:r>
        <w:rPr>
          <w:sz w:val="18"/>
          <w:szCs w:val="18"/>
        </w:rPr>
      </w:r>
    </w:p>
    <w:p>
      <w:pPr>
        <w:numPr>
          <w:ilvl w:val="1"/>
          <w:numId w:val="13"/>
        </w:numPr>
        <w:tabs>
          <w:tab w:pos="427" w:val="left" w:leader="none"/>
          <w:tab w:pos="5223" w:val="left" w:leader="none"/>
        </w:tabs>
        <w:ind w:left="5223" w:right="109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&lt;title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9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Blog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4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titl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5"/>
          <w:w w:val="100"/>
          <w:sz w:val="16"/>
          <w:szCs w:val="16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&lt;/title&gt;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13"/>
        </w:numPr>
        <w:tabs>
          <w:tab w:pos="427" w:val="left" w:leader="none"/>
          <w:tab w:pos="5223" w:val="left" w:leader="none"/>
        </w:tabs>
        <w:spacing w:before="6"/>
        <w:ind w:left="5223" w:right="125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&lt;h1&gt;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Pages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Blog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&lt;/h1&gt;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4203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64.575798pt;width:375.613864pt;height:52.2502pt;mso-position-horizontal-relative:page;mso-position-vertical-relative:paragraph;z-index:-13355" coordorigin="4534,-1292" coordsize="7512,1045">
            <v:group style="position:absolute;left:4544;top:-989;width:7491;height:730" coordorigin="4544,-989" coordsize="7491,730">
              <v:shape style="position:absolute;left:4544;top:-989;width:7491;height:730" coordorigin="4544,-989" coordsize="7491,730" path="m11985,-989l4594,-989,4572,-984,4555,-971,4545,-952,4544,-939,4544,-309,4549,-288,4562,-271,4581,-261,4594,-259,11985,-259,12006,-264,12023,-277,12033,-297,12035,-309,12035,-939,12030,-961,12017,-978,11997,-988,11985,-989xe" filled="t" fillcolor="#F7F7F9" stroked="f">
                <v:path arrowok="t"/>
                <v:fill type="solid"/>
              </v:shape>
            </v:group>
            <v:group style="position:absolute;left:4594;top:-983;width:7391;height:2" coordorigin="4594,-983" coordsize="7391,2">
              <v:shape style="position:absolute;left:4594;top:-983;width:7391;height:2" coordorigin="4594,-983" coordsize="7391,0" path="m4594,-983l11985,-983e" filled="f" stroked="t" strokeweight=".729pt" strokecolor="#E1E1E8">
                <v:path arrowok="t"/>
              </v:shape>
            </v:group>
            <v:group style="position:absolute;left:4594;top:-265;width:7391;height:2" coordorigin="4594,-265" coordsize="7391,2">
              <v:shape style="position:absolute;left:4594;top:-265;width:7391;height:2" coordorigin="4594,-265" coordsize="7391,0" path="m4594,-265l11985,-265e" filled="f" stroked="t" strokeweight=".73pt" strokecolor="#E1E1E8">
                <v:path arrowok="t"/>
              </v:shape>
            </v:group>
            <v:group style="position:absolute;left:4569;top:-267;width:12;height:6" coordorigin="4569,-267" coordsize="12,6">
              <v:shape style="position:absolute;left:4569;top:-267;width:12;height:6" coordorigin="4569,-267" coordsize="12,6" path="m4569,-267l4581,-261e" filled="f" stroked="t" strokeweight="1.259pt" strokecolor="#E1E1E8">
                <v:path arrowok="t"/>
              </v:shape>
            </v:group>
            <v:group style="position:absolute;left:11985;top:-265;width:23;height:6" coordorigin="11985,-265" coordsize="23,6">
              <v:shape style="position:absolute;left:11985;top:-265;width:23;height:6" coordorigin="11985,-265" coordsize="23,6" path="m11985,-259l12006,-264e" filled="f" stroked="t" strokeweight="1.259pt" strokecolor="#E1E1E8">
                <v:path arrowok="t"/>
              </v:shape>
            </v:group>
            <v:group style="position:absolute;left:12032;top:-297;width:2;height:2" coordorigin="12032,-297" coordsize="2,2">
              <v:shape style="position:absolute;left:12032;top:-297;width:2;height:2" coordorigin="12032,-297" coordsize="1,2" path="m12033,-297l12033,-297e" filled="f" stroked="t" strokeweight="1.259pt" strokecolor="#E1E1E8">
                <v:path arrowok="t"/>
              </v:shape>
            </v:group>
            <v:group style="position:absolute;left:4550;top:-939;width:2;height:630" coordorigin="4550,-939" coordsize="2,630">
              <v:shape style="position:absolute;left:4550;top:-939;width:2;height:630" coordorigin="4550,-939" coordsize="0,630" path="m4550,-939l4550,-309e" filled="f" stroked="t" strokeweight=".73pt" strokecolor="#E1E1E8">
                <v:path arrowok="t"/>
              </v:shape>
            </v:group>
            <v:group style="position:absolute;left:12029;top:-939;width:2;height:630" coordorigin="12029,-939" coordsize="2,630">
              <v:shape style="position:absolute;left:12029;top:-939;width:2;height:630" coordorigin="12029,-939" coordsize="0,630" path="m12029,-939l12029,-309e" filled="f" stroked="t" strokeweight=".73pt" strokecolor="#E1E1E8">
                <v:path arrowok="t"/>
              </v:shape>
            </v:group>
            <v:group style="position:absolute;left:4544;top:-1279;width:2543;height:252" coordorigin="4544,-1279" coordsize="2543,252">
              <v:shape style="position:absolute;left:4544;top:-1279;width:2543;height:252" coordorigin="4544,-1279" coordsize="2543,252" path="m7049,-1279l4581,-1279,4560,-1272,4547,-1256,4544,-1241,4544,-1065,4550,-1044,4567,-1030,4581,-1027,7049,-1027,7070,-1034,7084,-1050,7087,-1065,7087,-1241,7081,-1262,7064,-1276,7049,-1279xe" filled="t" fillcolor="#F7F7F9" stroked="f">
                <v:path arrowok="t"/>
                <v:fill type="solid"/>
              </v:shape>
            </v:group>
            <v:group style="position:absolute;left:4581;top:-1273;width:2468;height:2" coordorigin="4581,-1273" coordsize="2468,2">
              <v:shape style="position:absolute;left:4581;top:-1273;width:2468;height:2" coordorigin="4581,-1273" coordsize="2468,0" path="m4581,-1273l7049,-1273e" filled="f" stroked="t" strokeweight=".73pt" strokecolor="#E1E1E8">
                <v:path arrowok="t"/>
              </v:shape>
            </v:group>
            <v:group style="position:absolute;left:4560;top:-1279;width:21;height:6" coordorigin="4560,-1279" coordsize="21,6">
              <v:shape style="position:absolute;left:4560;top:-1279;width:21;height:6" coordorigin="4560,-1279" coordsize="21,6" path="m4581,-1279l4560,-1272e" filled="f" stroked="t" strokeweight="1.259pt" strokecolor="#E1E1E8">
                <v:path arrowok="t"/>
              </v:shape>
            </v:group>
            <v:group style="position:absolute;left:4581;top:-1033;width:2468;height:2" coordorigin="4581,-1033" coordsize="2468,2">
              <v:shape style="position:absolute;left:4581;top:-1033;width:2468;height:2" coordorigin="4581,-1033" coordsize="2468,0" path="m4581,-1033l7049,-1033e" filled="f" stroked="t" strokeweight=".73pt" strokecolor="#E1E1E8">
                <v:path arrowok="t"/>
              </v:shape>
            </v:group>
            <v:group style="position:absolute;left:7049;top:-1034;width:21;height:7" coordorigin="7049,-1034" coordsize="21,7">
              <v:shape style="position:absolute;left:7049;top:-1034;width:21;height:7" coordorigin="7049,-1034" coordsize="21,7" path="m7049,-1027l7070,-1034e" filled="f" stroked="t" strokeweight="1.259pt" strokecolor="#E1E1E8">
                <v:path arrowok="t"/>
              </v:shape>
            </v:group>
            <v:group style="position:absolute;left:4550;top:-1241;width:2;height:176" coordorigin="4550,-1241" coordsize="2,176">
              <v:shape style="position:absolute;left:4550;top:-1241;width:2;height:176" coordorigin="4550,-1241" coordsize="0,176" path="m4550,-1241l4550,-1065e" filled="f" stroked="t" strokeweight=".73pt" strokecolor="#E1E1E8">
                <v:path arrowok="t"/>
              </v:shape>
            </v:group>
            <v:group style="position:absolute;left:7081;top:-1241;width:2;height:176" coordorigin="7081,-1241" coordsize="2,176">
              <v:shape style="position:absolute;left:7081;top:-1241;width:2;height:176" coordorigin="7081,-1241" coordsize="0,176" path="m7081,-1241l7081,-1065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6.684998pt;margin-top:21.169502pt;width:375.565pt;height:250.919pt;mso-position-horizontal-relative:page;mso-position-vertical-relative:paragraph;z-index:-13354" coordorigin="4534,423" coordsize="7511,5018">
            <v:group style="position:absolute;left:4544;top:433;width:7491;height:4998" coordorigin="4544,433" coordsize="7491,4998">
              <v:shape style="position:absolute;left:4544;top:433;width:7491;height:4998" coordorigin="4544,433" coordsize="7491,4998" path="m11985,433l4594,433,4572,438,4555,452,4545,471,4544,484,4544,5381,4549,5403,4562,5420,4581,5430,4594,5432,11985,5432,12006,5427,12023,5413,12033,5394,12035,5381,12035,484,12030,462,12017,445,11997,435,11985,433xe" filled="t" fillcolor="#F5F5F5" stroked="f">
                <v:path arrowok="t"/>
                <v:fill type="solid"/>
              </v:shape>
            </v:group>
            <v:group style="position:absolute;left:4594;top:440;width:7391;height:2" coordorigin="4594,440" coordsize="7391,2">
              <v:shape style="position:absolute;left:4594;top:440;width:7391;height:2" coordorigin="4594,440" coordsize="7391,0" path="m4594,440l11985,440e" filled="f" stroked="t" strokeweight=".729pt" strokecolor="#E4E4E4">
                <v:path arrowok="t"/>
              </v:shape>
            </v:group>
            <v:group style="position:absolute;left:4594;top:5425;width:7391;height:2" coordorigin="4594,5425" coordsize="7391,2">
              <v:shape style="position:absolute;left:4594;top:5425;width:7391;height:2" coordorigin="4594,5425" coordsize="7391,0" path="m4594,5425l11985,5425e" filled="f" stroked="t" strokeweight=".729pt" strokecolor="#E4E4E4">
                <v:path arrowok="t"/>
              </v:shape>
            </v:group>
            <v:group style="position:absolute;left:4550;top:484;width:2;height:4898" coordorigin="4550,484" coordsize="2,4898">
              <v:shape style="position:absolute;left:4550;top:484;width:2;height:4898" coordorigin="4550,484" coordsize="0,4898" path="m4550,484l4550,5381e" filled="f" stroked="t" strokeweight=".73pt" strokecolor="#E4E4E4">
                <v:path arrowok="t"/>
              </v:shape>
            </v:group>
            <v:group style="position:absolute;left:12029;top:484;width:2;height:4898" coordorigin="12029,484" coordsize="2,4898">
              <v:shape style="position:absolute;left:12029;top:484;width:2;height:4898" coordorigin="12029,484" coordsize="0,4898" path="m12029,484l12029,5381e" filled="f" stroked="t" strokeweight=".73pt" strokecolor="#E4E4E4">
                <v:path arrowok="t"/>
              </v:shape>
            </v:group>
            <v:group style="position:absolute;left:4795;top:685;width:2;height:4054" coordorigin="4795,685" coordsize="2,4054">
              <v:shape style="position:absolute;left:4795;top:685;width:2;height:4054" coordorigin="4795,685" coordsize="0,4054" path="m4795,4739l4795,685,4795,4739xe" filled="t" fillcolor="#000000" stroked="f">
                <v:path arrowok="t"/>
                <v:fill type="solid"/>
              </v:shape>
            </v:group>
            <v:group style="position:absolute;left:4795;top:685;width:7114;height:4054" coordorigin="4795,685" coordsize="7114,4054">
              <v:shape style="position:absolute;left:4795;top:685;width:7114;height:4054" coordorigin="4795,685" coordsize="7114,4054" path="m4795,685l11909,685,11909,4739,4795,4739,4795,685xe" filled="t" fillcolor="#FFFFFF" stroked="f">
                <v:path arrowok="t"/>
                <v:fill type="solid"/>
              </v:shape>
            </v:group>
            <v:group style="position:absolute;left:4795;top:691;width:7114;height:2" coordorigin="4795,691" coordsize="7114,2">
              <v:shape style="position:absolute;left:4795;top:691;width:7114;height:2" coordorigin="4795,691" coordsize="7114,0" path="m4795,691l11909,691e" filled="f" stroked="t" strokeweight=".729pt" strokecolor="#000000">
                <v:path arrowok="t"/>
              </v:shape>
            </v:group>
            <v:group style="position:absolute;left:4795;top:4733;width:7114;height:2" coordorigin="4795,4733" coordsize="7114,2">
              <v:shape style="position:absolute;left:4795;top:4733;width:7114;height:2" coordorigin="4795,4733" coordsize="7114,0" path="m4795,4733l11909,4733e" filled="f" stroked="t" strokeweight=".73pt" strokecolor="#000000">
                <v:path arrowok="t"/>
              </v:shape>
            </v:group>
            <v:group style="position:absolute;left:4802;top:685;width:2;height:4054" coordorigin="4802,685" coordsize="2,4054">
              <v:shape style="position:absolute;left:4802;top:685;width:2;height:4054" coordorigin="4802,685" coordsize="0,4054" path="m4802,685l4802,4739e" filled="f" stroked="t" strokeweight=".729pt" strokecolor="#000000">
                <v:path arrowok="t"/>
              </v:shape>
            </v:group>
            <v:group style="position:absolute;left:11903;top:685;width:2;height:4054" coordorigin="11903,685" coordsize="2,4054">
              <v:shape style="position:absolute;left:11903;top:685;width:2;height:4054" coordorigin="11903,685" coordsize="0,4054" path="m11903,685l11903,4739e" filled="f" stroked="t" strokeweight=".729pt" strokecolor="#000000">
                <v:path arrowok="t"/>
              </v:shape>
              <v:shape style="position:absolute;left:4858;top:748;width:6988;height:3928" type="#_x0000_t75">
                <v:imagedata r:id="rId184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4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single" w:color="545454"/>
        </w:rPr>
        <w:t>localhost:3000/pages/blog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u w:val="single" w:color="54545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u w:val="none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pane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u w:val="none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6621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blog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40" w:lineRule="exact" w:before="4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216" w:val="left" w:leader="none"/>
        </w:tabs>
        <w:spacing w:before="39"/>
        <w:ind w:left="4732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36.628006pt;margin-top:-1.632822pt;width:47.214pt;height:.1pt;mso-position-horizontal-relative:page;mso-position-vertical-relative:paragraph;z-index:-13353" coordorigin="4733,-33" coordsize="944,2">
            <v:shape style="position:absolute;left:4733;top:-33;width:944;height:2" coordorigin="4733,-33" coordsize="944,0" path="m4733,-33l5677,-33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291.975494pt;margin-top:4.484363pt;width:1.989pt;height:6.62165pt;mso-position-horizontal-relative:page;mso-position-vertical-relative:paragraph;z-index:-13352" coordorigin="5840,90" coordsize="40,132">
            <v:group style="position:absolute;left:5860;top:102;width:6;height:48" coordorigin="5860,102" coordsize="6,48">
              <v:shape style="position:absolute;left:5860;top:102;width:6;height:48" coordorigin="5860,102" coordsize="6,48" path="m5866,150l5864,127,5860,105,5860,102e" filled="f" stroked="t" strokeweight="1.259pt" strokecolor="#DEDEDE">
                <v:path arrowok="t"/>
              </v:shape>
            </v:group>
            <v:group style="position:absolute;left:5862;top:183;width:3;height:26" coordorigin="5862,183" coordsize="3,26">
              <v:shape style="position:absolute;left:5862;top:183;width:3;height:26" coordorigin="5862,183" coordsize="3,26" path="m5862,210l5863,206,5866,183e" filled="f" stroked="t" strokeweight="1.259pt" strokecolor="#DEDEDE">
                <v:path arrowok="t"/>
              </v:shape>
            </v:group>
            <v:group style="position:absolute;left:5853;top:150;width:13;height:25" coordorigin="5853,150" coordsize="13,25">
              <v:shape style="position:absolute;left:5853;top:150;width:13;height:25" coordorigin="5853,150" coordsize="13,25" path="m5853,162l5866,162e" filled="f" stroked="t" strokeweight="1.3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36.628006pt;margin-top:17.881678pt;width:47.214pt;height:.1pt;mso-position-horizontal-relative:page;mso-position-vertical-relative:paragraph;z-index:-13351" coordorigin="4733,358" coordsize="944,2">
            <v:shape style="position:absolute;left:4733;top:358;width:944;height:2" coordorigin="4733,358" coordsize="944,0" path="m4733,358l5677,358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227.184998pt;margin-top:7.494178pt;width:.63pt;height:1.259pt;mso-position-horizontal-relative:page;mso-position-vertical-relative:paragraph;z-index:-13350" coordorigin="4544,150" coordsize="13,25">
            <v:shape style="position:absolute;left:4544;top:150;width:13;height:25" coordorigin="4544,150" coordsize="13,25" path="m4544,162l4556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-1.632822pt;width:31.476pt;height:.1pt;mso-position-horizontal-relative:page;mso-position-vertical-relative:paragraph;z-index:-13349" coordorigin="11217,-33" coordsize="630,2">
            <v:shape style="position:absolute;left:11217;top:-33;width:630;height:2" coordorigin="11217,-33" coordsize="630,0" path="m11217,-33l11846,-33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17.881678pt;width:31.476pt;height:.1pt;mso-position-horizontal-relative:page;mso-position-vertical-relative:paragraph;z-index:-13348" coordorigin="11217,358" coordsize="630,2">
            <v:shape style="position:absolute;left:11217;top:358;width:630;height:2" coordorigin="11217,358" coordsize="630,0" path="m11217,358l11846,358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7.494178pt;width:.629pt;height:1.259pt;mso-position-horizontal-relative:page;mso-position-vertical-relative:paragraph;z-index:-13347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7.494178pt;width:.63pt;height:1.259pt;mso-position-horizontal-relative:page;mso-position-vertical-relative:paragraph;z-index:-13346" coordorigin="12022,150" coordsize="13,25">
            <v:shape style="position:absolute;left:12022;top:150;width:13;height:25" coordorigin="12022,150" coordsize="13,25" path="m12022,162l12035,162e" filled="f" stroked="t" strokeweight="1.359pt" strokecolor="#DEDEDE">
              <v:path arrowok="t"/>
            </v:shape>
            <w10:wrap type="none"/>
          </v:group>
        </w:pict>
      </w:r>
      <w:hyperlink w:history="true" w:anchor="_bookmark13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13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after="0"/>
        <w:jc w:val="left"/>
        <w:rPr>
          <w:rFonts w:ascii="Lucida Sans Unicode" w:hAnsi="Lucida Sans Unicode" w:cs="Lucida Sans Unicode" w:eastAsia="Lucida Sans Unicode"/>
          <w:sz w:val="17"/>
          <w:szCs w:val="17"/>
        </w:rPr>
        <w:sectPr>
          <w:pgSz w:w="12240" w:h="15840"/>
          <w:pgMar w:header="90" w:footer="21" w:top="280" w:bottom="220" w:left="0" w:right="160"/>
        </w:sectPr>
      </w:pPr>
    </w:p>
    <w:p>
      <w:pPr>
        <w:spacing w:line="130" w:lineRule="exact" w:before="2"/>
        <w:rPr>
          <w:sz w:val="13"/>
          <w:szCs w:val="13"/>
        </w:rPr>
      </w:pPr>
      <w:r>
        <w:rPr/>
        <w:pict>
          <v:group style="position:absolute;margin-left:9.5pt;margin-top:47.917999pt;width:592.75pt;height:52.7502pt;mso-position-horizontal-relative:page;mso-position-vertical-relative:page;z-index:-13345" coordorigin="190,958" coordsize="11855,1055">
            <v:group style="position:absolute;left:200;top:968;width:11835;height:1032" coordorigin="200,968" coordsize="11835,1032">
              <v:shape style="position:absolute;left:200;top:968;width:11835;height:1032" coordorigin="200,968" coordsize="11835,1032" path="m11985,968l250,968,229,973,212,987,202,1006,200,1019,200,1950,205,1972,218,1989,238,1999,250,2001,11985,2001,12006,1996,12023,1983,12033,1963,12035,1950,12035,1019,12030,997,12017,980,11997,970,11985,968xe" filled="t" fillcolor="#F5F5F5" stroked="f">
                <v:path arrowok="t"/>
                <v:fill type="solid"/>
              </v:shape>
            </v:group>
            <v:group style="position:absolute;left:250;top:975;width:11734;height:2" coordorigin="250,975" coordsize="11734,2">
              <v:shape style="position:absolute;left:250;top:975;width:11734;height:2" coordorigin="250,975" coordsize="11734,0" path="m250,975l11985,975e" filled="f" stroked="t" strokeweight=".73pt" strokecolor="#E4E4E4">
                <v:path arrowok="t"/>
              </v:shape>
            </v:group>
            <v:group style="position:absolute;left:250;top:1994;width:11734;height:2" coordorigin="250,1994" coordsize="11734,2">
              <v:shape style="position:absolute;left:250;top:1994;width:11734;height:2" coordorigin="250,1994" coordsize="11734,0" path="m250,1994l11985,1994e" filled="f" stroked="t" strokeweight=".73pt" strokecolor="#E4E4E4">
                <v:path arrowok="t"/>
              </v:shape>
            </v:group>
            <v:group style="position:absolute;left:229;top:1995;width:9;height:5" coordorigin="229,1995" coordsize="9,5">
              <v:shape style="position:absolute;left:229;top:1995;width:9;height:5" coordorigin="229,1995" coordsize="9,5" path="m229,1995l238,1999e" filled="f" stroked="t" strokeweight="1.259pt" strokecolor="#E4E4E4">
                <v:path arrowok="t"/>
              </v:shape>
            </v:group>
            <v:group style="position:absolute;left:11985;top:1996;width:22;height:5" coordorigin="11985,1996" coordsize="22,5">
              <v:shape style="position:absolute;left:11985;top:1996;width:22;height:5" coordorigin="11985,1996" coordsize="22,5" path="m11985,2001l12006,1996e" filled="f" stroked="t" strokeweight="1.259pt" strokecolor="#E4E4E4">
                <v:path arrowok="t"/>
              </v:shape>
            </v:group>
            <w10:wrap type="none"/>
          </v:group>
        </w:pict>
      </w: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172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How to design a Rails app | Ruby on Rail" w:id="27"/>
      <w:bookmarkEnd w:id="27"/>
      <w:r>
        <w:rPr/>
      </w:r>
      <w:bookmarkStart w:name="_bookmark18" w:id="28"/>
      <w:bookmarkEnd w:id="28"/>
      <w:r>
        <w:rPr/>
      </w:r>
      <w:hyperlink w:history="true" w:anchor="_bookmark18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18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ind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Lesso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FFFFFF"/>
          <w:spacing w:val="-5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Ho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w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desig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FFFFFF"/>
          <w:spacing w:val="-4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app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7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12.1535pt;margin-top:-2.027927pt;width:187.3324pt;height:3.1969pt;mso-position-horizontal-relative:page;mso-position-vertical-relative:paragraph;z-index:-13344" coordorigin="243,-41" coordsize="3747,64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29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60.830994pt;margin-top:14.704073pt;width:31.476pt;height:.1pt;mso-position-horizontal-relative:page;mso-position-vertical-relative:paragraph;z-index:-13337" coordorigin="11217,294" coordsize="630,2">
            <v:shape style="position:absolute;left:11217;top:294;width:630;height:2" coordorigin="11217,294" coordsize="630,0" path="m11217,294l11846,294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9.5pt;margin-top:-134.677933pt;width:592.75pt;height:100.465pt;mso-position-horizontal-relative:page;mso-position-vertical-relative:paragraph;z-index:-13332" coordorigin="190,-2694" coordsize="11855,2009">
            <v:group style="position:absolute;left:200;top:-1953;width:11835;height:1259" coordorigin="200,-1953" coordsize="11835,1259">
              <v:shape style="position:absolute;left:200;top:-1953;width:11835;height:1259" coordorigin="200,-1953" coordsize="11835,1259" path="m200,-694l12035,-694,12035,-1953,200,-1953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180;width:11835;height:1473" type="#_x0000_t75">
                <v:imagedata r:id="rId187" o:title=""/>
              </v:shape>
            </v:group>
            <v:group style="position:absolute;left:200;top:-2684;width:2;height:730" coordorigin="200,-2684" coordsize="2,730">
              <v:shape style="position:absolute;left:200;top:-2684;width:2;height:730" coordorigin="200,-2684" coordsize="0,730" path="m200,-1953l200,-2684,200,-1953xe" filled="t" fillcolor="#000000" stroked="f">
                <v:path arrowok="t"/>
                <v:fill type="solid"/>
              </v:shape>
            </v:group>
            <v:group style="position:absolute;left:200;top:-2684;width:11835;height:730" coordorigin="200,-2684" coordsize="11835,730">
              <v:shape style="position:absolute;left:200;top:-2684;width:11835;height:730" coordorigin="200,-2684" coordsize="11835,730" path="m200,-1953l12035,-1953,12035,-2684,200,-2684,200,-1953xe" filled="t" fillcolor="#FAFAFA" stroked="f">
                <v:path arrowok="t"/>
                <v:fill type="solid"/>
              </v:shape>
              <v:shape style="position:absolute;left:452;top:-2633;width:630;height:630" type="#_x0000_t75">
                <v:imagedata r:id="rId188" o:title=""/>
              </v:shape>
            </v:group>
            <v:group style="position:absolute;left:2668;top:-2482;width:1561;height:252" coordorigin="2668,-2482" coordsize="1561,252">
              <v:shape style="position:absolute;left:2668;top:-2482;width:1561;height:252" coordorigin="2668,-2482" coordsize="1561,252" path="m4191,-2482l2705,-2482,2684,-2476,2671,-2459,2668,-2444,2668,-2268,2674,-2247,2691,-2233,2705,-2230,4191,-2230,4212,-2237,4226,-2253,4229,-2268,4229,-2444,4223,-2465,4206,-2479,4191,-2482xe" filled="t" fillcolor="#F8F8F8" stroked="f">
                <v:path arrowok="t"/>
                <v:fill type="solid"/>
              </v:shape>
            </v:group>
            <v:group style="position:absolute;left:2675;top:-2482;width:30;height:18" coordorigin="2675,-2482" coordsize="30,18">
              <v:shape style="position:absolute;left:2675;top:-2482;width:30;height:18" coordorigin="2675,-2482" coordsize="30,18" path="m2705,-2482l2684,-2476,2676,-2465e" filled="f" stroked="t" strokeweight="1.259pt" strokecolor="#CDCDCD">
                <v:path arrowok="t"/>
              </v:shape>
            </v:group>
            <v:group style="position:absolute;left:4212;top:-2474;width:17;height:30" coordorigin="4212,-2474" coordsize="17,30">
              <v:shape style="position:absolute;left:4212;top:-2474;width:17;height:30" coordorigin="4212,-2474" coordsize="17,30" path="m4229,-2444l4223,-2465,4213,-2473e" filled="f" stroked="t" strokeweight="1.259pt" strokecolor="#CDCDCD">
                <v:path arrowok="t"/>
              </v:shape>
            </v:group>
            <v:group style="position:absolute;left:2706;top:-2237;width:1486;height:2" coordorigin="2706,-2237" coordsize="1486,2">
              <v:shape style="position:absolute;left:2706;top:-2237;width:1486;height:2" coordorigin="2706,-2237" coordsize="1486,0" path="m2706,-2237l4191,-2237e" filled="f" stroked="t" strokeweight=".729pt" strokecolor="#CDCDCD">
                <v:path arrowok="t"/>
              </v:shape>
            </v:group>
            <v:group style="position:absolute;left:2668;top:-2268;width:3;height:10" coordorigin="2668,-2268" coordsize="3,10">
              <v:shape style="position:absolute;left:2668;top:-2268;width:3;height:10" coordorigin="2668,-2268" coordsize="3,10" path="m2668,-2268l2671,-2258e" filled="f" stroked="t" strokeweight="1.259pt" strokecolor="#CDCDCD">
                <v:path arrowok="t"/>
              </v:shape>
            </v:group>
            <v:group style="position:absolute;left:2674;top:-2444;width:2;height:176" coordorigin="2674,-2444" coordsize="2,176">
              <v:shape style="position:absolute;left:2674;top:-2444;width:2;height:176" coordorigin="2674,-2444" coordsize="0,176" path="m2674,-2444l2674,-2268e" filled="f" stroked="t" strokeweight=".73pt" strokecolor="#CDCDCD">
                <v:path arrowok="t"/>
              </v:shape>
            </v:group>
            <v:group style="position:absolute;left:4223;top:-2444;width:2;height:176" coordorigin="4223,-2444" coordsize="2,176">
              <v:shape style="position:absolute;left:4223;top:-2444;width:2;height:176" coordorigin="4223,-2444" coordsize="0,176" path="m4223,-2444l4223,-2268e" filled="f" stroked="t" strokeweight=".73pt" strokecolor="#CDCDCD">
                <v:path arrowok="t"/>
              </v:shape>
              <v:shape style="position:absolute;left:2705;top:-2419;width:201;height:164" type="#_x0000_t75">
                <v:imagedata r:id="rId189" o:title=""/>
              </v:shape>
            </v:group>
            <v:group style="position:absolute;left:4632;top:-2482;width:579;height:252" coordorigin="4632,-2482" coordsize="579,252">
              <v:shape style="position:absolute;left:4632;top:-2482;width:579;height:252" coordorigin="4632,-2482" coordsize="579,252" path="m5173,-2482l4670,-2482,4649,-2476,4635,-2459,4632,-2444,4632,-2268,4638,-2247,4655,-2233,4670,-2230,5173,-2230,5194,-2237,5208,-2253,5211,-2268,5211,-2444,5205,-2465,5188,-2479,5173,-2482xe" filled="t" fillcolor="#ECEEF5" stroked="f">
                <v:path arrowok="t"/>
                <v:fill type="solid"/>
              </v:shape>
            </v:group>
            <v:group style="position:absolute;left:4670;top:-2476;width:504;height:2" coordorigin="4670,-2476" coordsize="504,2">
              <v:shape style="position:absolute;left:4670;top:-2476;width:504;height:2" coordorigin="4670,-2476" coordsize="504,0" path="m4670,-2476l5173,-2476e" filled="f" stroked="t" strokeweight=".73pt" strokecolor="#CAD4E7">
                <v:path arrowok="t"/>
              </v:shape>
            </v:group>
            <v:group style="position:absolute;left:4657;top:-2482;width:13;height:4" coordorigin="4657,-2482" coordsize="13,4">
              <v:shape style="position:absolute;left:4657;top:-2482;width:13;height:4" coordorigin="4657,-2482" coordsize="13,4" path="m4670,-2482l4658,-2478e" filled="f" stroked="t" strokeweight="1.259pt" strokecolor="#CAD4E7">
                <v:path arrowok="t"/>
              </v:shape>
            </v:group>
            <v:group style="position:absolute;left:4670;top:-2237;width:504;height:2" coordorigin="4670,-2237" coordsize="504,2">
              <v:shape style="position:absolute;left:4670;top:-2237;width:504;height:2" coordorigin="4670,-2237" coordsize="504,0" path="m4670,-2237l5173,-2237e" filled="f" stroked="t" strokeweight=".729pt" strokecolor="#CAD4E7">
                <v:path arrowok="t"/>
              </v:shape>
            </v:group>
            <v:group style="position:absolute;left:4638;top:-2444;width:2;height:176" coordorigin="4638,-2444" coordsize="2,176">
              <v:shape style="position:absolute;left:4638;top:-2444;width:2;height:176" coordorigin="4638,-2444" coordsize="0,176" path="m4638,-2444l4638,-2268e" filled="f" stroked="t" strokeweight=".729pt" strokecolor="#CAD4E7">
                <v:path arrowok="t"/>
              </v:shape>
            </v:group>
            <v:group style="position:absolute;left:5205;top:-2444;width:2;height:176" coordorigin="5205,-2444" coordsize="2,176">
              <v:shape style="position:absolute;left:5205;top:-2444;width:2;height:176" coordorigin="5205,-2444" coordsize="0,176" path="m5205,-2444l5205,-2268e" filled="f" stroked="t" strokeweight=".729pt" strokecolor="#CAD4E7">
                <v:path arrowok="t"/>
              </v:shape>
              <v:shape style="position:absolute;left:4695;top:-2444;width:176;height:176" type="#_x0000_t75">
                <v:imagedata r:id="rId190" o:title=""/>
              </v:shape>
            </v:group>
            <v:group style="position:absolute;left:5236;top:-2407;width:2;height:101" coordorigin="5236,-2407" coordsize="2,101">
              <v:shape style="position:absolute;left:5236;top:-2407;width:2;height:101" coordorigin="5236,-2407" coordsize="0,101" path="m5236,-2306l5236,-2356,5236,-2407,5236,-2306xe" filled="t" fillcolor="#D8D8D8" stroked="f">
                <v:path arrowok="t"/>
                <v:fill type="solid"/>
              </v:shape>
            </v:group>
            <v:group style="position:absolute;left:5236;top:-2376;width:25;height:40" coordorigin="5236,-2376" coordsize="25,40">
              <v:shape style="position:absolute;left:5236;top:-2376;width:25;height:40" coordorigin="5236,-2376" coordsize="25,40" path="m5261,-2376l5236,-2356,5261,-2336,5261,-2376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18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line="237" w:lineRule="exact"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370502pt;margin-top:3.508472pt;width:190.115398pt;height:508.702491pt;mso-position-horizontal-relative:page;mso-position-vertical-relative:paragraph;z-index:-13343" coordorigin="187,70" coordsize="3802,10174">
            <v:group style="position:absolute;left:250;top:127;width:3676;height:2" coordorigin="250,127" coordsize="3676,2">
              <v:shape style="position:absolute;left:250;top:127;width:3676;height:2" coordorigin="250,127" coordsize="3676,0" path="m250,127l3927,127e" filled="f" stroked="t" strokeweight=".73pt" strokecolor="#E6E6E6">
                <v:path arrowok="t"/>
              </v:shape>
            </v:group>
            <v:group style="position:absolute;left:219;top:122;width:19;height:10" coordorigin="219,122" coordsize="19,10">
              <v:shape style="position:absolute;left:219;top:122;width:19;height:10" coordorigin="219,122" coordsize="19,10" path="m219,122l238,132e" filled="f" stroked="t" strokeweight="1.259pt" strokecolor="#E6E6E6">
                <v:path arrowok="t"/>
              </v:shape>
            </v:group>
            <v:group style="position:absolute;left:3927;top:115;width:39;height:18" coordorigin="3927,115" coordsize="39,18">
              <v:shape style="position:absolute;left:3927;top:115;width:39;height:18" coordorigin="3927,115" coordsize="39,18" path="m3927,133l3949,128,3966,115e" filled="f" stroked="t" strokeweight="1.259pt" strokecolor="#E6E6E6">
                <v:path arrowok="t"/>
              </v:shape>
            </v:group>
            <v:group style="position:absolute;left:3967;top:95;width:8;height:16" coordorigin="3967,95" coordsize="8,16">
              <v:shape style="position:absolute;left:3967;top:95;width:8;height:16" coordorigin="3967,95" coordsize="8,16" path="m3967,112l3976,95e" filled="f" stroked="t" strokeweight="1.259pt" strokecolor="#E6E6E6">
                <v:path arrowok="t"/>
              </v:shape>
            </v:group>
            <v:group style="position:absolute;left:250;top:165;width:3676;height:2" coordorigin="250,165" coordsize="3676,2">
              <v:shape style="position:absolute;left:250;top:165;width:3676;height:2" coordorigin="250,165" coordsize="3676,0" path="m250,165l3927,165e" filled="f" stroked="t" strokeweight=".729pt" strokecolor="#E6E6E6">
                <v:path arrowok="t"/>
              </v:shape>
            </v:group>
            <v:group style="position:absolute;left:3971;top:185;width:6;height:23" coordorigin="3971,185" coordsize="6,23">
              <v:shape style="position:absolute;left:3971;top:185;width:6;height:23" coordorigin="3971,185" coordsize="6,23" path="m3977,209l3972,187,3971,186e" filled="f" stroked="t" strokeweight="1.259pt" strokecolor="#E6E6E6">
                <v:path arrowok="t"/>
              </v:shape>
            </v:group>
            <v:group style="position:absolute;left:250;top:9482;width:3676;height:2" coordorigin="250,9482" coordsize="3676,2">
              <v:shape style="position:absolute;left:250;top:9482;width:3676;height:2" coordorigin="250,9482" coordsize="3676,0" path="m250,9482l3927,9482e" filled="f" stroked="t" strokeweight=".729pt" strokecolor="#E6E6E6">
                <v:path arrowok="t"/>
              </v:shape>
            </v:group>
            <v:group style="position:absolute;left:3969;top:9450;width:7;height:13" coordorigin="3969,9450" coordsize="7,13">
              <v:shape style="position:absolute;left:3969;top:9450;width:7;height:13" coordorigin="3969,9450" coordsize="7,13" path="m3969,9463l3976,9450e" filled="f" stroked="t" strokeweight="1.259pt" strokecolor="#E6E6E6">
                <v:path arrowok="t"/>
              </v:shape>
            </v:group>
            <v:group style="position:absolute;left:206;top:209;width:2;height:9229" coordorigin="206,209" coordsize="2,9229">
              <v:shape style="position:absolute;left:206;top:209;width:2;height:9229" coordorigin="206,209" coordsize="0,9229" path="m206,209l206,9437e" filled="f" stroked="t" strokeweight=".73pt" strokecolor="#E6E6E6">
                <v:path arrowok="t"/>
              </v:shape>
            </v:group>
            <v:group style="position:absolute;left:3971;top:209;width:2;height:9229" coordorigin="3971,209" coordsize="2,9229">
              <v:shape style="position:absolute;left:3971;top:209;width:2;height:9229" coordorigin="3971,209" coordsize="0,9229" path="m3971,209l3971,9437e" filled="f" stroked="t" strokeweight=".73pt" strokecolor="#E6E6E6">
                <v:path arrowok="t"/>
              </v:shape>
            </v:group>
            <v:group style="position:absolute;left:250;top:9519;width:3676;height:2" coordorigin="250,9519" coordsize="3676,2">
              <v:shape style="position:absolute;left:250;top:9519;width:3676;height:2" coordorigin="250,9519" coordsize="3676,0" path="m250,9519l3927,9519e" filled="f" stroked="t" strokeweight=".73pt" strokecolor="#E6E6E6">
                <v:path arrowok="t"/>
              </v:shape>
            </v:group>
            <v:group style="position:absolute;left:229;top:9513;width:22;height:5" coordorigin="229,9513" coordsize="22,5">
              <v:shape style="position:absolute;left:229;top:9513;width:22;height:5" coordorigin="229,9513" coordsize="22,5" path="m250,9513l229,9518e" filled="f" stroked="t" strokeweight="1.259pt" strokecolor="#E6E6E6">
                <v:path arrowok="t"/>
              </v:shape>
            </v:group>
            <v:group style="position:absolute;left:3972;top:9542;width:5;height:22" coordorigin="3972,9542" coordsize="5,22">
              <v:shape style="position:absolute;left:3972;top:9542;width:5;height:22" coordorigin="3972,9542" coordsize="5,22" path="m3977,9563l3972,9542e" filled="f" stroked="t" strokeweight="1.259pt" strokecolor="#E6E6E6">
                <v:path arrowok="t"/>
              </v:shape>
            </v:group>
            <v:group style="position:absolute;left:3939;top:9515;width:11;height:6" coordorigin="3939,9515" coordsize="11,6">
              <v:shape style="position:absolute;left:3939;top:9515;width:11;height:6" coordorigin="3939,9515" coordsize="11,6" path="m3950,9520l3939,9515e" filled="f" stroked="t" strokeweight="1.259pt" strokecolor="#E6E6E6">
                <v:path arrowok="t"/>
              </v:shape>
            </v:group>
            <v:group style="position:absolute;left:250;top:10237;width:3676;height:2" coordorigin="250,10237" coordsize="3676,2">
              <v:shape style="position:absolute;left:250;top:10237;width:3676;height:2" coordorigin="250,10237" coordsize="3676,0" path="m250,10237l3927,10237e" filled="f" stroked="t" strokeweight=".729pt" strokecolor="#E6E6E6">
                <v:path arrowok="t"/>
              </v:shape>
            </v:group>
            <v:group style="position:absolute;left:3968;top:10206;width:8;height:15" coordorigin="3968,10206" coordsize="8,15">
              <v:shape style="position:absolute;left:3968;top:10206;width:8;height:15" coordorigin="3968,10206" coordsize="8,15" path="m3968,10220l3976,10206e" filled="f" stroked="t" strokeweight="1.259pt" strokecolor="#E6E6E6">
                <v:path arrowok="t"/>
              </v:shape>
            </v:group>
            <v:group style="position:absolute;left:206;top:9563;width:2;height:630" coordorigin="206,9563" coordsize="2,630">
              <v:shape style="position:absolute;left:206;top:9563;width:2;height:630" coordorigin="206,9563" coordsize="0,630" path="m206,9563l206,10193e" filled="f" stroked="t" strokeweight=".73pt" strokecolor="#E6E6E6">
                <v:path arrowok="t"/>
              </v:shape>
            </v:group>
            <v:group style="position:absolute;left:3971;top:9563;width:2;height:630" coordorigin="3971,9563" coordsize="2,630">
              <v:shape style="position:absolute;left:3971;top:9563;width:2;height:630" coordorigin="3971,9563" coordsize="0,630" path="m3971,9563l3971,10193e" filled="f" stroked="t" strokeweight=".73pt" strokecolor="#E6E6E6">
                <v:path arrowok="t"/>
              </v:shape>
            </v:group>
            <v:group style="position:absolute;left:213;top:630;width:3752;height:2" coordorigin="213,630" coordsize="3752,2">
              <v:shape style="position:absolute;left:213;top:630;width:3752;height:2" coordorigin="213,630" coordsize="3752,0" path="m213,630l3965,630e" filled="f" stroked="t" strokeweight=".729pt" strokecolor="#E6E6E6">
                <v:path arrowok="t"/>
              </v:shape>
              <v:shape style="position:absolute;left:1107;top:2450;width:176;height:176" type="#_x0000_t75">
                <v:imagedata r:id="rId191" o:title=""/>
              </v:shape>
              <v:shape style="position:absolute;left:1107;top:2916;width:176;height:176" type="#_x0000_t75">
                <v:imagedata r:id="rId192" o:title=""/>
              </v:shape>
              <v:shape style="position:absolute;left:1107;top:4351;width:176;height:176" type="#_x0000_t75">
                <v:imagedata r:id="rId193" o:title=""/>
              </v:shape>
              <v:shape style="position:absolute;left:1107;top:5069;width:176;height:176" type="#_x0000_t75">
                <v:imagedata r:id="rId194" o:title=""/>
              </v:shape>
              <v:shape style="position:absolute;left:1107;top:6252;width:176;height:176" type="#_x0000_t75">
                <v:imagedata r:id="rId195" o:title=""/>
              </v:shape>
              <v:shape style="position:absolute;left:1107;top:6970;width:176;height:176" type="#_x0000_t75">
                <v:imagedata r:id="rId196" o:title=""/>
              </v:shape>
              <v:shape style="position:absolute;left:1107;top:8405;width:176;height:176" type="#_x0000_t75">
                <v:imagedata r:id="rId197" o:title=""/>
              </v:shape>
              <v:shape style="position:absolute;left:3108;top:1984;width:164;height:176" type="#_x0000_t75">
                <v:imagedata r:id="rId198" o:title=""/>
              </v:shape>
              <v:shape style="position:absolute;left:3108;top:2450;width:164;height:176" type="#_x0000_t75">
                <v:imagedata r:id="rId199" o:title=""/>
              </v:shape>
              <v:shape style="position:absolute;left:3108;top:3167;width:164;height:176" type="#_x0000_t75">
                <v:imagedata r:id="rId200" o:title=""/>
              </v:shape>
              <v:shape style="position:absolute;left:3108;top:3633;width:164;height:176" type="#_x0000_t75">
                <v:imagedata r:id="rId201" o:title=""/>
              </v:shape>
              <v:shape style="position:absolute;left:3108;top:4603;width:164;height:176" type="#_x0000_t75">
                <v:imagedata r:id="rId202" o:title=""/>
              </v:shape>
              <v:shape style="position:absolute;left:3108;top:5069;width:164;height:176" type="#_x0000_t75">
                <v:imagedata r:id="rId203" o:title=""/>
              </v:shape>
              <v:shape style="position:absolute;left:3108;top:5534;width:164;height:176" type="#_x0000_t75">
                <v:imagedata r:id="rId204" o:title=""/>
              </v:shape>
              <v:shape style="position:absolute;left:3108;top:6504;width:164;height:176" type="#_x0000_t75">
                <v:imagedata r:id="rId205" o:title=""/>
              </v:shape>
              <v:shape style="position:absolute;left:3108;top:7222;width:164;height:176" type="#_x0000_t75">
                <v:imagedata r:id="rId206" o:title=""/>
              </v:shape>
              <v:shape style="position:absolute;left:3108;top:7687;width:164;height:176" type="#_x0000_t75">
                <v:imagedata r:id="rId207" o:title=""/>
              </v:shape>
              <v:shape style="position:absolute;left:3108;top:8657;width:164;height:176" type="#_x0000_t75">
                <v:imagedata r:id="rId208" o:title=""/>
              </v:shape>
              <v:shape style="position:absolute;left:3108;top:1266;width:164;height:176" type="#_x0000_t75">
                <v:imagedata r:id="rId209" o:title=""/>
              </v:shape>
            </v:group>
            <w10:wrap type="none"/>
          </v:group>
        </w:pict>
      </w:r>
      <w:r>
        <w:rPr/>
        <w:pict>
          <v:group style="position:absolute;margin-left:211.447006pt;margin-top:8.544964pt;width:.63pt;height:1.259pt;mso-position-horizontal-relative:page;mso-position-vertical-relative:paragraph;z-index:-13339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964pt;width:.63pt;height:1.259pt;mso-position-horizontal-relative:page;mso-position-vertical-relative:paragraph;z-index:-13338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8.544964pt;width:.629pt;height:1.259pt;mso-position-horizontal-relative:page;mso-position-vertical-relative:paragraph;z-index:-13335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964pt;width:.63pt;height:1.259pt;mso-position-horizontal-relative:page;mso-position-vertical-relative:paragraph;z-index:-13334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hyperlink w:history="true" w:anchor="_bookmark1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1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6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6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pStyle w:val="BodyText"/>
        <w:spacing w:line="206" w:lineRule="exac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7.984024pt;margin-top:3.416373pt;width:53.22537pt;height:1.59791pt;mso-position-horizontal-relative:page;mso-position-vertical-relative:paragraph;z-index:-13340" coordorigin="4360,68" coordsize="1065,32">
            <v:group style="position:absolute;left:4418;top:81;width:944;height:2" coordorigin="4418,81" coordsize="944,2">
              <v:shape style="position:absolute;left:4418;top:81;width:944;height:2" coordorigin="4418,81" coordsize="944,0" path="m4418,81l5362,81e" filled="f" stroked="t" strokeweight=".73pt" strokecolor="#DEDEDE">
                <v:path arrowok="t"/>
              </v:shape>
            </v:group>
            <v:group style="position:absolute;left:4372;top:82;width:37;height:6" coordorigin="4372,82" coordsize="37,6">
              <v:shape style="position:absolute;left:4372;top:82;width:37;height:6" coordorigin="4372,82" coordsize="37,6" path="m4374,82l4387,85,4410,88e" filled="f" stroked="t" strokeweight="1.259pt" strokecolor="#DEDEDE">
                <v:path arrowok="t"/>
              </v:shape>
            </v:group>
            <v:group style="position:absolute;left:5362;top:81;width:50;height:7" coordorigin="5362,81" coordsize="50,7">
              <v:shape style="position:absolute;left:5362;top:81;width:50;height:7" coordorigin="5362,81" coordsize="50,7" path="m5362,88l5385,86,5407,82,5412,81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7.554749pt;margin-top:3.379218pt;width:37.805023pt;height:1.635065pt;mso-position-horizontal-relative:page;mso-position-vertical-relative:paragraph;z-index:-13336" coordorigin="11151,68" coordsize="756,33">
            <v:group style="position:absolute;left:11217;top:81;width:630;height:2" coordorigin="11217,81" coordsize="630,2">
              <v:shape style="position:absolute;left:11217;top:81;width:630;height:2" coordorigin="11217,81" coordsize="630,0" path="m11217,81l11846,81e" filled="f" stroked="t" strokeweight=".73pt" strokecolor="#DEDEDE">
                <v:path arrowok="t"/>
              </v:shape>
            </v:group>
            <v:group style="position:absolute;left:11164;top:80;width:45;height:7" coordorigin="11164,80" coordsize="45,7">
              <v:shape style="position:absolute;left:11164;top:80;width:45;height:7" coordorigin="11164,80" coordsize="45,7" path="m11166,81l11186,85,11208,88e" filled="f" stroked="t" strokeweight="1.259pt" strokecolor="#DEDEDE">
                <v:path arrowok="t"/>
              </v:shape>
            </v:group>
            <v:group style="position:absolute;left:11846;top:81;width:48;height:6" coordorigin="11846,81" coordsize="48,6">
              <v:shape style="position:absolute;left:11846;top:81;width:48;height:6" coordorigin="11846,81" coordsize="48,6" path="m11846,88l11869,86,11891,82,11895,81e" filled="f" stroked="t" strokeweight="1.259pt" strokecolor="#DEDEDE">
                <v:path arrowok="t"/>
              </v:shape>
            </v:group>
            <w10:wrap type="none"/>
          </v:group>
        </w:pict>
      </w:r>
      <w:hyperlink w:history="true" w:anchor="_bookmark19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90" w:lineRule="exact" w:before="2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BodyText"/>
        <w:spacing w:line="245" w:lineRule="auto" w:before="24"/>
        <w:ind w:right="298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shape style="position:absolute;margin-left:38.908001pt;margin-top:21.603283pt;width:131.404500pt;height:393.501pt;mso-position-horizontal-relative:page;mso-position-vertical-relative:paragraph;z-index:-13331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24" w:hRule="exact"/>
                    </w:trPr>
                    <w:tc>
                      <w:tcPr>
                        <w:tcW w:w="2606" w:type="dxa"/>
                        <w:tcBorders>
                          <w:top w:val="nil" w:sz="6" w:space="0" w:color="auto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10" w:lineRule="exact" w:before="5"/>
                          <w:rPr>
                            <w:sz w:val="11"/>
                            <w:szCs w:val="11"/>
                          </w:rPr>
                        </w:pPr>
                        <w:r>
                          <w:rPr>
                            <w:sz w:val="11"/>
                            <w:szCs w:val="11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82" w:right="465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Designing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8"/>
                              <w:w w:val="100"/>
                              <w:sz w:val="20"/>
                              <w:szCs w:val="20"/>
                            </w:rPr>
                            <w:t>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8"/>
                              <w:w w:val="100"/>
                              <w:sz w:val="20"/>
                              <w:szCs w:val="20"/>
                            </w:rPr>
                            <w:t>-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list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FFFFFF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6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controller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one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multiple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Model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store/fetch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1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database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last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343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Twitter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with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navbar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Use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modal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helper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functions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13" w:hanging="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5.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via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Ruby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Gem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Gem,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fixed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layout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bookmarkStart w:name="_bookmark19" w:id="29"/>
      <w:bookmarkEnd w:id="29"/>
      <w:r>
        <w:rPr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previous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Module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'Learning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basics'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quick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through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quick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website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your_site.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fiddled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Gemfile,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hello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world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learnt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right="155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Usually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application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just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simple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static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website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built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previous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module.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right="105"/>
        <w:jc w:val="both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course,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decided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pick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things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want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edit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mark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them.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right="340"/>
        <w:jc w:val="both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082001pt;margin-top:72.933907pt;width:391.033pt;height:28.1142pt;mso-position-horizontal-relative:page;mso-position-vertical-relative:paragraph;z-index:-13342" coordorigin="4222,1459" coordsize="7821,562">
            <v:group style="position:absolute;left:4229;top:2014;width:7806;height:2" coordorigin="4229,2014" coordsize="7806,2">
              <v:shape style="position:absolute;left:4229;top:2014;width:7806;height:2" coordorigin="4229,2014" coordsize="7806,0" path="m4229,2014l12035,2014e" filled="f" stroked="t" strokeweight=".73pt" strokecolor="#DEDEDE">
                <v:path arrowok="t"/>
              </v:shape>
            </v:group>
            <v:group style="position:absolute;left:4229;top:1472;width:2178;height:2" coordorigin="4229,1472" coordsize="2178,2">
              <v:shape style="position:absolute;left:4229;top:1472;width:2178;height:2" coordorigin="4229,1472" coordsize="2178,0" path="m4229,1472l6407,1472e" filled="f" stroked="t" strokeweight=".73pt" strokecolor="#DEDEDE">
                <v:path arrowok="t"/>
              </v:shape>
            </v:group>
            <v:group style="position:absolute;left:4235;top:1466;width:2;height:478" coordorigin="4235,1466" coordsize="2,478">
              <v:shape style="position:absolute;left:4235;top:1466;width:2;height:478" coordorigin="4235,1466" coordsize="0,478" path="m4235,1466l4235,1944e" filled="f" stroked="t" strokeweight=".729pt" strokecolor="#DEDEDE">
                <v:path arrowok="t"/>
              </v:shape>
            </v:group>
            <v:group style="position:absolute;left:6401;top:1466;width:2;height:466" coordorigin="6401,1466" coordsize="2,466">
              <v:shape style="position:absolute;left:6401;top:1466;width:2;height:466" coordorigin="6401,1466" coordsize="0,466" path="m6401,1466l6401,1932e" filled="f" stroked="t" strokeweight=".73pt" strokecolor="#DEDEDE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depicts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development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module.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first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image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mockup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images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respective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6595" w:val="left" w:leader="none"/>
          <w:tab w:pos="7829" w:val="left" w:leader="none"/>
          <w:tab w:pos="9063" w:val="left" w:leader="none"/>
        </w:tabs>
        <w:spacing w:before="24"/>
        <w:ind w:left="4392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36.088604pt;width:391.303pt;height:201.3171pt;mso-position-horizontal-relative:page;mso-position-vertical-relative:paragraph;z-index:-13333" coordorigin="4219,722" coordsize="7826,4026">
            <v:group style="position:absolute;left:4229;top:734;width:7806;height:4004" coordorigin="4229,734" coordsize="7806,4004">
              <v:shape style="position:absolute;left:4229;top:734;width:7806;height:4004" coordorigin="4229,734" coordsize="7806,4004" path="m11985,734l4279,734,4258,739,4240,753,4231,772,4229,785,4229,4688,4234,4710,4247,4727,4267,4737,4279,4738,11985,4738,12006,4733,12023,4720,12033,4700,12035,4688,12035,785,12030,763,12017,746,11997,736,11985,734xe" filled="t" fillcolor="#F5F5F5" stroked="f">
                <v:path arrowok="t"/>
                <v:fill type="solid"/>
              </v:shape>
            </v:group>
            <v:group style="position:absolute;left:4279;top:741;width:7705;height:2" coordorigin="4279,741" coordsize="7705,2">
              <v:shape style="position:absolute;left:4279;top:741;width:7705;height:2" coordorigin="4279,741" coordsize="7705,0" path="m4279,741l11985,741e" filled="f" stroked="t" strokeweight=".73pt" strokecolor="#E4E4E4">
                <v:path arrowok="t"/>
              </v:shape>
            </v:group>
            <v:group style="position:absolute;left:4261;top:734;width:18;height:4" coordorigin="4261,734" coordsize="18,4">
              <v:shape style="position:absolute;left:4261;top:734;width:18;height:4" coordorigin="4261,734" coordsize="18,4" path="m4279,734l4261,739e" filled="f" stroked="t" strokeweight="1.259pt" strokecolor="#E4E4E4">
                <v:path arrowok="t"/>
              </v:shape>
            </v:group>
            <v:group style="position:absolute;left:4279;top:4732;width:7705;height:2" coordorigin="4279,4732" coordsize="7705,2">
              <v:shape style="position:absolute;left:4279;top:4732;width:7705;height:2" coordorigin="4279,4732" coordsize="7705,0" path="m4279,4732l11985,4732e" filled="f" stroked="t" strokeweight=".729pt" strokecolor="#E4E4E4">
                <v:path arrowok="t"/>
              </v:shape>
            </v:group>
            <v:group style="position:absolute;left:4235;top:785;width:2;height:3903" coordorigin="4235,785" coordsize="2,3903">
              <v:shape style="position:absolute;left:4235;top:785;width:2;height:3903" coordorigin="4235,785" coordsize="0,3903" path="m4235,785l4235,4688e" filled="f" stroked="t" strokeweight=".73pt" strokecolor="#E4E4E4">
                <v:path arrowok="t"/>
              </v:shape>
            </v:group>
            <v:group style="position:absolute;left:12029;top:785;width:2;height:3903" coordorigin="12029,785" coordsize="2,3903">
              <v:shape style="position:absolute;left:12029;top:785;width:2;height:3903" coordorigin="12029,785" coordsize="0,3903" path="m12029,785l12029,4688e" filled="f" stroked="t" strokeweight=".73pt" strokecolor="#E4E4E4">
                <v:path arrowok="t"/>
              </v:shape>
            </v:group>
            <v:group style="position:absolute;left:6193;top:986;width:3878;height:3059" coordorigin="6193,986" coordsize="3878,3059">
              <v:shape style="position:absolute;left:6193;top:986;width:3878;height:3059" coordorigin="6193,986" coordsize="3878,3059" path="m6193,986l10071,986,10071,4046,6193,4046,6193,986xe" filled="t" fillcolor="#FFFFFF" stroked="f">
                <v:path arrowok="t"/>
                <v:fill type="solid"/>
              </v:shape>
            </v:group>
            <v:group style="position:absolute;left:6193;top:992;width:3878;height:2" coordorigin="6193,992" coordsize="3878,2">
              <v:shape style="position:absolute;left:6193;top:992;width:3878;height:2" coordorigin="6193,992" coordsize="3878,0" path="m6193,992l10071,992e" filled="f" stroked="t" strokeweight=".729pt" strokecolor="#000000">
                <v:path arrowok="t"/>
              </v:shape>
            </v:group>
            <v:group style="position:absolute;left:6193;top:4039;width:3878;height:2" coordorigin="6193,4039" coordsize="3878,2">
              <v:shape style="position:absolute;left:6193;top:4039;width:3878;height:2" coordorigin="6193,4039" coordsize="3878,0" path="m6193,4039l10071,4039e" filled="f" stroked="t" strokeweight=".729pt" strokecolor="#000000">
                <v:path arrowok="t"/>
              </v:shape>
            </v:group>
            <v:group style="position:absolute;left:6199;top:986;width:2;height:3059" coordorigin="6199,986" coordsize="2,3059">
              <v:shape style="position:absolute;left:6199;top:986;width:2;height:3059" coordorigin="6199,986" coordsize="0,3059" path="m6199,986l6199,4046e" filled="f" stroked="t" strokeweight=".729pt" strokecolor="#000000">
                <v:path arrowok="t"/>
              </v:shape>
            </v:group>
            <v:group style="position:absolute;left:10065;top:986;width:2;height:3059" coordorigin="10065,986" coordsize="2,3059">
              <v:shape style="position:absolute;left:10065;top:986;width:2;height:3059" coordorigin="10065,986" coordsize="0,3059" path="m10065,986l10065,4046e" filled="f" stroked="t" strokeweight=".729pt" strokecolor="#000000">
                <v:path arrowok="t"/>
              </v:shape>
              <v:shape style="position:absolute;left:6256;top:1049;width:3752;height:2934" type="#_x0000_t75">
                <v:imagedata r:id="rId211" o:title=""/>
              </v:shape>
            </v:group>
            <w10:wrap type="none"/>
          </v:group>
        </w:pict>
      </w:r>
      <w:hyperlink w:history="true" w:anchor="_bookmark2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</w:rPr>
          <w:t>Mockup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10"/>
            <w:w w:val="100"/>
          </w:rPr>
          <w:t> </w:t>
        </w:r>
      </w:hyperlink>
      <w:hyperlink w:history="true" w:anchor="_bookmark2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</w:rPr>
          <w:t>(Lesson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3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</w:rPr>
          <w:t>1)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</w:rPr>
          <w:tab/>
        </w:r>
      </w:hyperlink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Lesson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5"/>
            <w:w w:val="100"/>
          </w:rPr>
          <w:t> </w:t>
        </w:r>
      </w:hyperlink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2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ab/>
        </w:r>
      </w:hyperlink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Lesson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5"/>
            <w:w w:val="100"/>
          </w:rPr>
          <w:t> </w:t>
        </w:r>
      </w:hyperlink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3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ab/>
        </w:r>
      </w:hyperlink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Lesson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5"/>
            <w:w w:val="100"/>
          </w:rPr>
          <w:t> </w:t>
        </w:r>
      </w:hyperlink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4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7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after="0" w:line="280" w:lineRule="exact"/>
        <w:rPr>
          <w:sz w:val="28"/>
          <w:szCs w:val="28"/>
        </w:rPr>
        <w:sectPr>
          <w:headerReference w:type="default" r:id="rId185"/>
          <w:footerReference w:type="default" r:id="rId186"/>
          <w:pgSz w:w="12240" w:h="15840"/>
          <w:pgMar w:header="90" w:footer="21" w:top="280" w:bottom="220" w:left="0" w:right="100"/>
        </w:sectPr>
      </w:pPr>
    </w:p>
    <w:p>
      <w:pPr>
        <w:spacing w:line="130" w:lineRule="exact" w:before="2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spacing w:line="262" w:lineRule="auto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0.947006pt;margin-top:44.640137pt;width:391.303pt;height:54.6388pt;mso-position-horizontal-relative:page;mso-position-vertical-relative:paragraph;z-index:-13341" coordorigin="4219,893" coordsize="7826,1093">
            <v:group style="position:absolute;left:4229;top:905;width:7806;height:1070" coordorigin="4229,905" coordsize="7806,1070">
              <v:shape style="position:absolute;left:4229;top:905;width:7806;height:1070" coordorigin="4229,905" coordsize="7806,1070" path="m11985,905l4279,905,4258,910,4240,924,4231,943,4229,956,4229,1976,12035,1976,12035,956,12030,934,12017,917,11997,907,11985,905xe" filled="t" fillcolor="#FCF8E3" stroked="f">
                <v:path arrowok="t"/>
                <v:fill type="solid"/>
              </v:shape>
            </v:group>
            <v:group style="position:absolute;left:4279;top:912;width:7705;height:2" coordorigin="4279,912" coordsize="7705,2">
              <v:shape style="position:absolute;left:4279;top:912;width:7705;height:2" coordorigin="4279,912" coordsize="7705,0" path="m4279,912l11985,912e" filled="f" stroked="t" strokeweight=".73pt" strokecolor="#FBEED5">
                <v:path arrowok="t"/>
              </v:shape>
            </v:group>
            <v:group style="position:absolute;left:4257;top:905;width:22;height:5" coordorigin="4257,905" coordsize="22,5">
              <v:shape style="position:absolute;left:4257;top:905;width:22;height:5" coordorigin="4257,905" coordsize="22,5" path="m4279,905l4257,910e" filled="f" stroked="t" strokeweight="1.259pt" strokecolor="#FBEED5">
                <v:path arrowok="t"/>
              </v:shape>
            </v:group>
            <v:group style="position:absolute;left:11997;top:907;width:14;height:7" coordorigin="11997,907" coordsize="14,7">
              <v:shape style="position:absolute;left:11997;top:907;width:14;height:7" coordorigin="11997,907" coordsize="14,7" path="m12011,914l11997,907e" filled="f" stroked="t" strokeweight="1.259pt" strokecolor="#FBEED5">
                <v:path arrowok="t"/>
              </v:shape>
            </v:group>
            <v:group style="position:absolute;left:4235;top:956;width:2;height:1020" coordorigin="4235,956" coordsize="2,1020">
              <v:shape style="position:absolute;left:4235;top:956;width:2;height:1020" coordorigin="4235,956" coordsize="0,1020" path="m4235,956l4235,1976e" filled="f" stroked="t" strokeweight=".73pt" strokecolor="#FBEED5">
                <v:path arrowok="t"/>
              </v:shape>
            </v:group>
            <v:group style="position:absolute;left:12029;top:956;width:2;height:1020" coordorigin="12029,956" coordsize="2,1020">
              <v:shape style="position:absolute;left:12029;top:956;width:2;height:1020" coordorigin="12029,956" coordsize="0,1020" path="m12029,956l12029,1976e" filled="f" stroked="t" strokeweight=".73pt" strokecolor="#FBEED5">
                <v:path arrowok="t"/>
              </v:shape>
            </v:group>
            <w10:wrap type="none"/>
          </v:group>
        </w:pict>
      </w:r>
      <w:bookmarkStart w:name="_bookmark20" w:id="30"/>
      <w:bookmarkEnd w:id="30"/>
      <w:r>
        <w:rPr/>
      </w:r>
      <w:hyperlink w:history="true" w:anchor="_bookmark18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18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pStyle w:val="BodyText"/>
        <w:spacing w:before="24"/>
        <w:ind w:left="401" w:right="0"/>
        <w:jc w:val="left"/>
        <w:rPr>
          <w:rFonts w:ascii="Lucida Sans Unicode" w:hAnsi="Lucida Sans Unicode" w:cs="Lucida Sans Unicode" w:eastAsia="Lucida Sans Unicode"/>
        </w:rPr>
      </w:pPr>
      <w:r>
        <w:rPr>
          <w:spacing w:val="0"/>
          <w:w w:val="100"/>
        </w:rPr>
        <w:br w:type="column"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Mockup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100"/>
          <w:cols w:num="2" w:equalWidth="0">
            <w:col w:w="3117" w:space="2737"/>
            <w:col w:w="6286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 w:before="24"/>
        <w:ind w:left="4417" w:right="626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hyperlink r:id="rId212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1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-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lesson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1"/>
            <w:w w:val="100"/>
          </w:rPr>
          <w:t>5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basics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etc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introduced.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100"/>
        </w:sectPr>
      </w:pPr>
    </w:p>
    <w:p>
      <w:pPr>
        <w:spacing w:line="190" w:lineRule="exact" w:before="6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BodyText"/>
        <w:spacing w:before="24"/>
        <w:ind w:left="4417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1.594583pt;width:391.303pt;height:27.5692pt;mso-position-horizontal-relative:page;mso-position-vertical-relative:paragraph;z-index:-13330" coordorigin="4219,32" coordsize="7826,551">
            <v:group style="position:absolute;left:4229;top:42;width:7806;height:529" coordorigin="4229,42" coordsize="7806,529">
              <v:shape style="position:absolute;left:4229;top:42;width:7806;height:529" coordorigin="4229,42" coordsize="7806,529" path="m12035,42l4229,42,4229,520,4234,542,4247,559,4267,569,4279,571,11985,571,12006,566,12023,552,12033,533,12035,520,12035,42xe" filled="t" fillcolor="#FCF8E3" stroked="f">
                <v:path arrowok="t"/>
                <v:fill type="solid"/>
              </v:shape>
            </v:group>
            <v:group style="position:absolute;left:4279;top:564;width:7705;height:2" coordorigin="4279,564" coordsize="7705,2">
              <v:shape style="position:absolute;left:4279;top:564;width:7705;height:2" coordorigin="4279,564" coordsize="7705,0" path="m4279,564l11985,564e" filled="f" stroked="t" strokeweight=".73pt" strokecolor="#FBEED5">
                <v:path arrowok="t"/>
              </v:shape>
            </v:group>
            <v:group style="position:absolute;left:4259;top:565;width:7;height:4" coordorigin="4259,565" coordsize="7,4">
              <v:shape style="position:absolute;left:4259;top:565;width:7;height:4" coordorigin="4259,565" coordsize="7,4" path="m4260,566l4267,569e" filled="f" stroked="t" strokeweight="1.259pt" strokecolor="#FBEED5">
                <v:path arrowok="t"/>
              </v:shape>
            </v:group>
            <v:group style="position:absolute;left:11985;top:566;width:22;height:5" coordorigin="11985,566" coordsize="22,5">
              <v:shape style="position:absolute;left:11985;top:566;width:22;height:5" coordorigin="11985,566" coordsize="22,5" path="m11985,571l12006,566e" filled="f" stroked="t" strokeweight="1.259pt" strokecolor="#FBEED5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elements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4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line="245" w:lineRule="auto" w:before="24"/>
        <w:ind w:right="52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47006pt;margin-top:4.612276pt;width:22.663pt;height:10.072pt;mso-position-horizontal-relative:page;mso-position-vertical-relative:paragraph;z-index:-13326" coordorigin="4229,92" coordsize="453,201">
            <v:shape style="position:absolute;left:4229;top:92;width:453;height:201" coordorigin="4229,92" coordsize="453,201" path="m4644,92l4267,92,4246,99,4232,115,4229,130,4229,256,4235,277,4252,291,4267,294,4644,294,4666,287,4679,271,4682,256,4682,130,4676,109,4659,95,4644,9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Before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writing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single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experienced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developers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steps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design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limit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scope.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right="0"/>
        <w:jc w:val="left"/>
      </w:pPr>
      <w:r>
        <w:rPr>
          <w:b w:val="0"/>
          <w:bCs w:val="0"/>
          <w:color w:val="5A5A5A"/>
          <w:spacing w:val="-13"/>
          <w:w w:val="100"/>
        </w:rPr>
        <w:t>Q1</w:t>
      </w:r>
      <w:r>
        <w:rPr>
          <w:b w:val="0"/>
          <w:bCs w:val="0"/>
          <w:color w:val="5A5A5A"/>
          <w:spacing w:val="0"/>
          <w:w w:val="100"/>
        </w:rPr>
        <w:t>.</w:t>
      </w:r>
      <w:r>
        <w:rPr>
          <w:b w:val="0"/>
          <w:bCs w:val="0"/>
          <w:color w:val="5A5A5A"/>
          <w:spacing w:val="-6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Wha</w:t>
      </w:r>
      <w:r>
        <w:rPr>
          <w:b w:val="0"/>
          <w:bCs w:val="0"/>
          <w:color w:val="5A5A5A"/>
          <w:spacing w:val="0"/>
          <w:w w:val="100"/>
        </w:rPr>
        <w:t>t</w:t>
      </w:r>
      <w:r>
        <w:rPr>
          <w:b w:val="0"/>
          <w:bCs w:val="0"/>
          <w:color w:val="5A5A5A"/>
          <w:spacing w:val="0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th</w:t>
      </w:r>
      <w:r>
        <w:rPr>
          <w:b w:val="0"/>
          <w:bCs w:val="0"/>
          <w:color w:val="5A5A5A"/>
          <w:spacing w:val="0"/>
          <w:w w:val="100"/>
        </w:rPr>
        <w:t>e</w:t>
      </w:r>
      <w:r>
        <w:rPr>
          <w:b w:val="0"/>
          <w:bCs w:val="0"/>
          <w:color w:val="5A5A5A"/>
          <w:spacing w:val="-11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ap</w:t>
      </w:r>
      <w:r>
        <w:rPr>
          <w:b w:val="0"/>
          <w:bCs w:val="0"/>
          <w:color w:val="5A5A5A"/>
          <w:spacing w:val="0"/>
          <w:w w:val="100"/>
        </w:rPr>
        <w:t>p</w:t>
      </w:r>
      <w:r>
        <w:rPr>
          <w:b w:val="0"/>
          <w:bCs w:val="0"/>
          <w:color w:val="5A5A5A"/>
          <w:spacing w:val="-1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shoul</w:t>
      </w:r>
      <w:r>
        <w:rPr>
          <w:b w:val="0"/>
          <w:bCs w:val="0"/>
          <w:color w:val="5A5A5A"/>
          <w:spacing w:val="0"/>
          <w:w w:val="100"/>
        </w:rPr>
        <w:t>d</w:t>
      </w:r>
      <w:r>
        <w:rPr>
          <w:b w:val="0"/>
          <w:bCs w:val="0"/>
          <w:color w:val="5A5A5A"/>
          <w:spacing w:val="-6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d</w:t>
      </w:r>
      <w:r>
        <w:rPr>
          <w:b w:val="0"/>
          <w:bCs w:val="0"/>
          <w:color w:val="5A5A5A"/>
          <w:spacing w:val="0"/>
          <w:w w:val="100"/>
        </w:rPr>
        <w:t>o</w:t>
      </w:r>
      <w:r>
        <w:rPr>
          <w:b w:val="0"/>
          <w:bCs w:val="0"/>
          <w:color w:val="5A5A5A"/>
          <w:spacing w:val="-6"/>
          <w:w w:val="100"/>
        </w:rPr>
        <w:t> </w:t>
      </w:r>
      <w:r>
        <w:rPr>
          <w:b w:val="0"/>
          <w:bCs w:val="0"/>
          <w:color w:val="5A5A5A"/>
          <w:spacing w:val="0"/>
          <w:w w:val="100"/>
        </w:rPr>
        <w:t>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Heading6"/>
        <w:ind w:left="0" w:right="1549"/>
        <w:jc w:val="center"/>
      </w:pPr>
      <w:r>
        <w:rPr/>
        <w:pict>
          <v:group style="position:absolute;margin-left:211.447006pt;margin-top:28.260698pt;width:390.303pt;height:.1pt;mso-position-horizontal-relative:page;mso-position-vertical-relative:paragraph;z-index:-13329" coordorigin="4229,565" coordsize="7806,2">
            <v:shape style="position:absolute;left:4229;top:565;width:7806;height:2" coordorigin="4229,565" coordsize="7806,0" path="m4229,565l12035,565e" filled="f" stroked="t" strokeweight=".73pt" strokecolor="#EEEEEE">
              <v:path arrowok="t"/>
            </v:shape>
            <w10:wrap type="none"/>
          </v:group>
        </w:pict>
      </w:r>
      <w:r>
        <w:rPr>
          <w:b w:val="0"/>
          <w:bCs w:val="0"/>
          <w:color w:val="9A9A9A"/>
          <w:spacing w:val="0"/>
          <w:w w:val="105"/>
        </w:rPr>
        <w:t>Listing</w:t>
      </w:r>
      <w:r>
        <w:rPr>
          <w:b w:val="0"/>
          <w:bCs w:val="0"/>
          <w:color w:val="9A9A9A"/>
          <w:spacing w:val="-28"/>
          <w:w w:val="105"/>
        </w:rPr>
        <w:t> </w:t>
      </w:r>
      <w:r>
        <w:rPr>
          <w:b w:val="0"/>
          <w:bCs w:val="0"/>
          <w:color w:val="9A9A9A"/>
          <w:spacing w:val="0"/>
          <w:w w:val="105"/>
        </w:rPr>
        <w:t>requirements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4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basic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features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numPr>
          <w:ilvl w:val="0"/>
          <w:numId w:val="14"/>
        </w:numPr>
        <w:tabs>
          <w:tab w:pos="4543" w:val="left" w:leader="none"/>
        </w:tabs>
        <w:ind w:left="4543" w:right="1992" w:hanging="34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14"/>
        </w:numPr>
        <w:tabs>
          <w:tab w:pos="4543" w:val="left" w:leader="none"/>
        </w:tabs>
        <w:spacing w:before="7"/>
        <w:ind w:left="4543" w:right="2043" w:hanging="34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14"/>
        </w:numPr>
        <w:tabs>
          <w:tab w:pos="4543" w:val="left" w:leader="none"/>
        </w:tabs>
        <w:spacing w:before="7"/>
        <w:ind w:left="4543" w:right="978" w:hanging="34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Marking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14"/>
        </w:numPr>
        <w:tabs>
          <w:tab w:pos="4543" w:val="left" w:leader="none"/>
        </w:tabs>
        <w:spacing w:before="7"/>
        <w:ind w:left="4543" w:right="0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Unmarking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them,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accidentally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marked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14"/>
        </w:numPr>
        <w:tabs>
          <w:tab w:pos="4543" w:val="left" w:leader="none"/>
        </w:tabs>
        <w:spacing w:line="245" w:lineRule="auto" w:before="7"/>
        <w:ind w:left="4543" w:right="997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extra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longer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interested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complete)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4203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6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Extracting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(just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kidding!)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right="0"/>
        <w:jc w:val="left"/>
      </w:pPr>
      <w:r>
        <w:rPr>
          <w:b w:val="0"/>
          <w:bCs w:val="0"/>
          <w:color w:val="5A5A5A"/>
          <w:spacing w:val="-13"/>
          <w:w w:val="100"/>
        </w:rPr>
        <w:t>Q2</w:t>
      </w:r>
      <w:r>
        <w:rPr>
          <w:b w:val="0"/>
          <w:bCs w:val="0"/>
          <w:color w:val="5A5A5A"/>
          <w:spacing w:val="0"/>
          <w:w w:val="100"/>
        </w:rPr>
        <w:t>.</w:t>
      </w:r>
      <w:r>
        <w:rPr>
          <w:b w:val="0"/>
          <w:bCs w:val="0"/>
          <w:color w:val="5A5A5A"/>
          <w:spacing w:val="-5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Ho</w:t>
      </w:r>
      <w:r>
        <w:rPr>
          <w:b w:val="0"/>
          <w:bCs w:val="0"/>
          <w:color w:val="5A5A5A"/>
          <w:spacing w:val="0"/>
          <w:w w:val="100"/>
        </w:rPr>
        <w:t>w</w:t>
      </w:r>
      <w:r>
        <w:rPr>
          <w:b w:val="0"/>
          <w:bCs w:val="0"/>
          <w:color w:val="5A5A5A"/>
          <w:spacing w:val="2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doe</w:t>
      </w:r>
      <w:r>
        <w:rPr>
          <w:b w:val="0"/>
          <w:bCs w:val="0"/>
          <w:color w:val="5A5A5A"/>
          <w:spacing w:val="0"/>
          <w:w w:val="100"/>
        </w:rPr>
        <w:t>s</w:t>
      </w:r>
      <w:r>
        <w:rPr>
          <w:b w:val="0"/>
          <w:bCs w:val="0"/>
          <w:color w:val="5A5A5A"/>
          <w:spacing w:val="1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th</w:t>
      </w:r>
      <w:r>
        <w:rPr>
          <w:b w:val="0"/>
          <w:bCs w:val="0"/>
          <w:color w:val="5A5A5A"/>
          <w:spacing w:val="0"/>
          <w:w w:val="100"/>
        </w:rPr>
        <w:t>e</w:t>
      </w:r>
      <w:r>
        <w:rPr>
          <w:b w:val="0"/>
          <w:bCs w:val="0"/>
          <w:color w:val="5A5A5A"/>
          <w:spacing w:val="-9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browse</w:t>
      </w:r>
      <w:r>
        <w:rPr>
          <w:b w:val="0"/>
          <w:bCs w:val="0"/>
          <w:color w:val="5A5A5A"/>
          <w:spacing w:val="0"/>
          <w:w w:val="100"/>
        </w:rPr>
        <w:t>r</w:t>
      </w:r>
      <w:r>
        <w:rPr>
          <w:b w:val="0"/>
          <w:bCs w:val="0"/>
          <w:color w:val="5A5A5A"/>
          <w:spacing w:val="-9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interac</w:t>
      </w:r>
      <w:r>
        <w:rPr>
          <w:b w:val="0"/>
          <w:bCs w:val="0"/>
          <w:color w:val="5A5A5A"/>
          <w:spacing w:val="0"/>
          <w:w w:val="100"/>
        </w:rPr>
        <w:t>t</w:t>
      </w:r>
      <w:r>
        <w:rPr>
          <w:b w:val="0"/>
          <w:bCs w:val="0"/>
          <w:color w:val="5A5A5A"/>
          <w:spacing w:val="-4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wit</w:t>
      </w:r>
      <w:r>
        <w:rPr>
          <w:b w:val="0"/>
          <w:bCs w:val="0"/>
          <w:color w:val="5A5A5A"/>
          <w:spacing w:val="0"/>
          <w:w w:val="100"/>
        </w:rPr>
        <w:t>h</w:t>
      </w:r>
      <w:r>
        <w:rPr>
          <w:b w:val="0"/>
          <w:bCs w:val="0"/>
          <w:color w:val="5A5A5A"/>
          <w:spacing w:val="-4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th</w:t>
      </w:r>
      <w:r>
        <w:rPr>
          <w:b w:val="0"/>
          <w:bCs w:val="0"/>
          <w:color w:val="5A5A5A"/>
          <w:spacing w:val="0"/>
          <w:w w:val="100"/>
        </w:rPr>
        <w:t>e</w:t>
      </w:r>
      <w:r>
        <w:rPr>
          <w:b w:val="0"/>
          <w:bCs w:val="0"/>
          <w:color w:val="5A5A5A"/>
          <w:spacing w:val="-9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ap</w:t>
      </w:r>
      <w:r>
        <w:rPr>
          <w:b w:val="0"/>
          <w:bCs w:val="0"/>
          <w:color w:val="5A5A5A"/>
          <w:spacing w:val="0"/>
          <w:w w:val="100"/>
        </w:rPr>
        <w:t>p</w:t>
      </w:r>
      <w:r>
        <w:rPr>
          <w:b w:val="0"/>
          <w:bCs w:val="0"/>
          <w:color w:val="5A5A5A"/>
          <w:spacing w:val="1"/>
          <w:w w:val="100"/>
        </w:rPr>
        <w:t> </w:t>
      </w:r>
      <w:r>
        <w:rPr>
          <w:b w:val="0"/>
          <w:bCs w:val="0"/>
          <w:color w:val="5A5A5A"/>
          <w:spacing w:val="0"/>
          <w:w w:val="100"/>
        </w:rPr>
        <w:t>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Heading6"/>
        <w:ind w:right="0"/>
        <w:jc w:val="left"/>
      </w:pPr>
      <w:r>
        <w:rPr/>
        <w:pict>
          <v:group style="position:absolute;margin-left:211.447006pt;margin-top:28.259573pt;width:390.303pt;height:.1pt;mso-position-horizontal-relative:page;mso-position-vertical-relative:paragraph;z-index:-13328" coordorigin="4229,565" coordsize="7806,2">
            <v:shape style="position:absolute;left:4229;top:565;width:7806;height:2" coordorigin="4229,565" coordsize="7806,0" path="m4229,565l12035,565e" filled="f" stroked="t" strokeweight=".729pt" strokecolor="#EEEEEE">
              <v:path arrowok="t"/>
            </v:shape>
            <w10:wrap type="none"/>
          </v:group>
        </w:pict>
      </w:r>
      <w:r>
        <w:rPr>
          <w:b w:val="0"/>
          <w:bCs w:val="0"/>
          <w:color w:val="9A9A9A"/>
          <w:spacing w:val="0"/>
          <w:w w:val="105"/>
        </w:rPr>
        <w:t>Deciding</w:t>
      </w:r>
      <w:r>
        <w:rPr>
          <w:b w:val="0"/>
          <w:bCs w:val="0"/>
          <w:color w:val="9A9A9A"/>
          <w:spacing w:val="-2"/>
          <w:w w:val="105"/>
        </w:rPr>
        <w:t> </w:t>
      </w:r>
      <w:r>
        <w:rPr>
          <w:b w:val="0"/>
          <w:bCs w:val="0"/>
          <w:color w:val="9A9A9A"/>
          <w:spacing w:val="0"/>
          <w:w w:val="105"/>
        </w:rPr>
        <w:t>on</w:t>
      </w:r>
      <w:r>
        <w:rPr>
          <w:b w:val="0"/>
          <w:bCs w:val="0"/>
          <w:color w:val="9A9A9A"/>
          <w:spacing w:val="-1"/>
          <w:w w:val="105"/>
        </w:rPr>
        <w:t> </w:t>
      </w:r>
      <w:r>
        <w:rPr>
          <w:b w:val="0"/>
          <w:bCs w:val="0"/>
          <w:color w:val="9A9A9A"/>
          <w:spacing w:val="0"/>
          <w:w w:val="105"/>
        </w:rPr>
        <w:t>the</w:t>
      </w:r>
      <w:r>
        <w:rPr>
          <w:b w:val="0"/>
          <w:bCs w:val="0"/>
          <w:color w:val="9A9A9A"/>
          <w:spacing w:val="-1"/>
          <w:w w:val="105"/>
        </w:rPr>
        <w:t> </w:t>
      </w:r>
      <w:r>
        <w:rPr>
          <w:b w:val="0"/>
          <w:bCs w:val="0"/>
          <w:color w:val="9A9A9A"/>
          <w:spacing w:val="0"/>
          <w:w w:val="105"/>
        </w:rPr>
        <w:t>urls</w:t>
      </w:r>
      <w:r>
        <w:rPr>
          <w:b w:val="0"/>
          <w:bCs w:val="0"/>
          <w:color w:val="9A9A9A"/>
          <w:spacing w:val="-1"/>
          <w:w w:val="105"/>
        </w:rPr>
        <w:t> </w:t>
      </w:r>
      <w:r>
        <w:rPr>
          <w:b w:val="0"/>
          <w:bCs w:val="0"/>
          <w:color w:val="9A9A9A"/>
          <w:spacing w:val="0"/>
          <w:w w:val="105"/>
        </w:rPr>
        <w:t>based</w:t>
      </w:r>
      <w:r>
        <w:rPr>
          <w:b w:val="0"/>
          <w:bCs w:val="0"/>
          <w:color w:val="9A9A9A"/>
          <w:spacing w:val="-1"/>
          <w:w w:val="105"/>
        </w:rPr>
        <w:t> </w:t>
      </w:r>
      <w:r>
        <w:rPr>
          <w:b w:val="0"/>
          <w:bCs w:val="0"/>
          <w:color w:val="9A9A9A"/>
          <w:spacing w:val="0"/>
          <w:w w:val="105"/>
        </w:rPr>
        <w:t>on</w:t>
      </w:r>
      <w:r>
        <w:rPr>
          <w:b w:val="0"/>
          <w:bCs w:val="0"/>
          <w:color w:val="9A9A9A"/>
          <w:spacing w:val="-1"/>
          <w:w w:val="105"/>
        </w:rPr>
        <w:t> </w:t>
      </w:r>
      <w:r>
        <w:rPr>
          <w:b w:val="0"/>
          <w:bCs w:val="0"/>
          <w:color w:val="9A9A9A"/>
          <w:spacing w:val="0"/>
          <w:w w:val="105"/>
        </w:rPr>
        <w:t>the</w:t>
      </w:r>
      <w:r>
        <w:rPr>
          <w:b w:val="0"/>
          <w:bCs w:val="0"/>
          <w:color w:val="9A9A9A"/>
          <w:spacing w:val="-1"/>
          <w:w w:val="105"/>
        </w:rPr>
        <w:t> </w:t>
      </w:r>
      <w:r>
        <w:rPr>
          <w:b w:val="0"/>
          <w:bCs w:val="0"/>
          <w:color w:val="9A9A9A"/>
          <w:spacing w:val="0"/>
          <w:w w:val="105"/>
        </w:rPr>
        <w:t>requirements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4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requirement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left="4221" w:right="4563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http://localhost:3000/todos/add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6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7"/>
        <w:ind w:right="115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47006pt;margin-top:4.762583pt;width:22.663pt;height:10.072pt;mso-position-horizontal-relative:page;mso-position-vertical-relative:paragraph;z-index:-13325" coordorigin="4229,95" coordsize="453,201">
            <v:shape style="position:absolute;left:4229;top:95;width:453;height:201" coordorigin="4229,95" coordsize="453,201" path="m4644,95l4267,95,4246,102,4232,118,4229,133,4229,259,4235,280,4252,294,4267,297,4644,297,4666,290,4679,274,4682,259,4682,133,4676,112,4659,98,4644,95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/todos_add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instead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totally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developer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decide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structure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developers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structure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affecting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architecture.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ind w:left="0" w:right="40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Similarly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other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numPr>
          <w:ilvl w:val="0"/>
          <w:numId w:val="15"/>
        </w:numPr>
        <w:tabs>
          <w:tab w:pos="4543" w:val="left" w:leader="none"/>
        </w:tabs>
        <w:ind w:left="4543" w:right="2003" w:hanging="34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/todos/index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15"/>
        </w:numPr>
        <w:tabs>
          <w:tab w:pos="4543" w:val="left" w:leader="none"/>
        </w:tabs>
        <w:spacing w:before="7"/>
        <w:ind w:left="4543" w:right="2049" w:hanging="34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/todos/mark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15"/>
        </w:numPr>
        <w:tabs>
          <w:tab w:pos="4543" w:val="left" w:leader="none"/>
        </w:tabs>
        <w:spacing w:before="7"/>
        <w:ind w:left="4543" w:right="1799" w:hanging="34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/todos/unmark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15"/>
        </w:numPr>
        <w:tabs>
          <w:tab w:pos="4543" w:val="left" w:leader="none"/>
        </w:tabs>
        <w:spacing w:before="7"/>
        <w:ind w:left="4543" w:right="1952" w:hanging="34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/todos/delete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right="0"/>
        <w:jc w:val="left"/>
      </w:pPr>
      <w:r>
        <w:rPr>
          <w:b w:val="0"/>
          <w:bCs w:val="0"/>
          <w:color w:val="5A5A5A"/>
          <w:spacing w:val="-13"/>
          <w:w w:val="100"/>
        </w:rPr>
        <w:t>Q3</w:t>
      </w:r>
      <w:r>
        <w:rPr>
          <w:b w:val="0"/>
          <w:bCs w:val="0"/>
          <w:color w:val="5A5A5A"/>
          <w:spacing w:val="0"/>
          <w:w w:val="100"/>
        </w:rPr>
        <w:t>.</w:t>
      </w:r>
      <w:r>
        <w:rPr>
          <w:b w:val="0"/>
          <w:bCs w:val="0"/>
          <w:color w:val="5A5A5A"/>
          <w:spacing w:val="-9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Ho</w:t>
      </w:r>
      <w:r>
        <w:rPr>
          <w:b w:val="0"/>
          <w:bCs w:val="0"/>
          <w:color w:val="5A5A5A"/>
          <w:spacing w:val="0"/>
          <w:w w:val="100"/>
        </w:rPr>
        <w:t>w</w:t>
      </w:r>
      <w:r>
        <w:rPr>
          <w:b w:val="0"/>
          <w:bCs w:val="0"/>
          <w:color w:val="5A5A5A"/>
          <w:spacing w:val="-2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d</w:t>
      </w:r>
      <w:r>
        <w:rPr>
          <w:b w:val="0"/>
          <w:bCs w:val="0"/>
          <w:color w:val="5A5A5A"/>
          <w:spacing w:val="0"/>
          <w:w w:val="100"/>
        </w:rPr>
        <w:t>o</w:t>
      </w:r>
      <w:r>
        <w:rPr>
          <w:b w:val="0"/>
          <w:bCs w:val="0"/>
          <w:color w:val="5A5A5A"/>
          <w:spacing w:val="-8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th</w:t>
      </w:r>
      <w:r>
        <w:rPr>
          <w:b w:val="0"/>
          <w:bCs w:val="0"/>
          <w:color w:val="5A5A5A"/>
          <w:spacing w:val="0"/>
          <w:w w:val="100"/>
        </w:rPr>
        <w:t>e</w:t>
      </w:r>
      <w:r>
        <w:rPr>
          <w:b w:val="0"/>
          <w:bCs w:val="0"/>
          <w:color w:val="5A5A5A"/>
          <w:spacing w:val="-13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url</w:t>
      </w:r>
      <w:r>
        <w:rPr>
          <w:b w:val="0"/>
          <w:bCs w:val="0"/>
          <w:color w:val="5A5A5A"/>
          <w:spacing w:val="0"/>
          <w:w w:val="100"/>
        </w:rPr>
        <w:t>s</w:t>
      </w:r>
      <w:r>
        <w:rPr>
          <w:b w:val="0"/>
          <w:bCs w:val="0"/>
          <w:color w:val="5A5A5A"/>
          <w:spacing w:val="-7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ma</w:t>
      </w:r>
      <w:r>
        <w:rPr>
          <w:b w:val="0"/>
          <w:bCs w:val="0"/>
          <w:color w:val="5A5A5A"/>
          <w:spacing w:val="0"/>
          <w:w w:val="100"/>
        </w:rPr>
        <w:t>p</w:t>
      </w:r>
      <w:r>
        <w:rPr>
          <w:b w:val="0"/>
          <w:bCs w:val="0"/>
          <w:color w:val="5A5A5A"/>
          <w:spacing w:val="-8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t</w:t>
      </w:r>
      <w:r>
        <w:rPr>
          <w:b w:val="0"/>
          <w:bCs w:val="0"/>
          <w:color w:val="5A5A5A"/>
          <w:spacing w:val="0"/>
          <w:w w:val="100"/>
        </w:rPr>
        <w:t>o</w:t>
      </w:r>
      <w:r>
        <w:rPr>
          <w:b w:val="0"/>
          <w:bCs w:val="0"/>
          <w:color w:val="5A5A5A"/>
          <w:spacing w:val="-2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rail</w:t>
      </w:r>
      <w:r>
        <w:rPr>
          <w:b w:val="0"/>
          <w:bCs w:val="0"/>
          <w:color w:val="5A5A5A"/>
          <w:spacing w:val="0"/>
          <w:w w:val="100"/>
        </w:rPr>
        <w:t>s</w:t>
      </w:r>
      <w:r>
        <w:rPr>
          <w:b w:val="0"/>
          <w:bCs w:val="0"/>
          <w:color w:val="5A5A5A"/>
          <w:spacing w:val="-3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flo</w:t>
      </w:r>
      <w:r>
        <w:rPr>
          <w:b w:val="0"/>
          <w:bCs w:val="0"/>
          <w:color w:val="5A5A5A"/>
          <w:spacing w:val="0"/>
          <w:w w:val="100"/>
        </w:rPr>
        <w:t>w</w:t>
      </w:r>
      <w:r>
        <w:rPr>
          <w:b w:val="0"/>
          <w:bCs w:val="0"/>
          <w:color w:val="5A5A5A"/>
          <w:spacing w:val="-8"/>
          <w:w w:val="100"/>
        </w:rPr>
        <w:t> </w:t>
      </w:r>
      <w:r>
        <w:rPr>
          <w:b w:val="0"/>
          <w:bCs w:val="0"/>
          <w:color w:val="5A5A5A"/>
          <w:spacing w:val="0"/>
          <w:w w:val="100"/>
        </w:rPr>
        <w:t>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Heading6"/>
        <w:ind w:right="0"/>
        <w:jc w:val="left"/>
      </w:pPr>
      <w:r>
        <w:rPr/>
        <w:pict>
          <v:group style="position:absolute;margin-left:211.447006pt;margin-top:28.25967pt;width:390.303pt;height:.1pt;mso-position-horizontal-relative:page;mso-position-vertical-relative:paragraph;z-index:-13327" coordorigin="4229,565" coordsize="7806,2">
            <v:shape style="position:absolute;left:4229;top:565;width:7806;height:2" coordorigin="4229,565" coordsize="7806,0" path="m4229,565l12035,565e" filled="f" stroked="t" strokeweight=".729pt" strokecolor="#EEEEEE">
              <v:path arrowok="t"/>
            </v:shape>
            <w10:wrap type="none"/>
          </v:group>
        </w:pict>
      </w:r>
      <w:r>
        <w:rPr>
          <w:b w:val="0"/>
          <w:bCs w:val="0"/>
          <w:color w:val="9A9A9A"/>
          <w:spacing w:val="0"/>
          <w:w w:val="105"/>
        </w:rPr>
        <w:t>Generating</w:t>
      </w:r>
      <w:r>
        <w:rPr>
          <w:b w:val="0"/>
          <w:bCs w:val="0"/>
          <w:color w:val="9A9A9A"/>
          <w:spacing w:val="-8"/>
          <w:w w:val="105"/>
        </w:rPr>
        <w:t> </w:t>
      </w:r>
      <w:r>
        <w:rPr>
          <w:b w:val="0"/>
          <w:bCs w:val="0"/>
          <w:color w:val="9A9A9A"/>
          <w:spacing w:val="0"/>
          <w:w w:val="105"/>
        </w:rPr>
        <w:t>controllers</w:t>
      </w:r>
      <w:r>
        <w:rPr>
          <w:b w:val="0"/>
          <w:bCs w:val="0"/>
          <w:color w:val="9A9A9A"/>
          <w:spacing w:val="-7"/>
          <w:w w:val="105"/>
        </w:rPr>
        <w:t> </w:t>
      </w:r>
      <w:r>
        <w:rPr>
          <w:b w:val="0"/>
          <w:bCs w:val="0"/>
          <w:color w:val="9A9A9A"/>
          <w:spacing w:val="0"/>
          <w:w w:val="105"/>
        </w:rPr>
        <w:t>based</w:t>
      </w:r>
      <w:r>
        <w:rPr>
          <w:b w:val="0"/>
          <w:bCs w:val="0"/>
          <w:color w:val="9A9A9A"/>
          <w:spacing w:val="-7"/>
          <w:w w:val="105"/>
        </w:rPr>
        <w:t> </w:t>
      </w:r>
      <w:r>
        <w:rPr>
          <w:b w:val="0"/>
          <w:bCs w:val="0"/>
          <w:color w:val="9A9A9A"/>
          <w:spacing w:val="0"/>
          <w:w w:val="105"/>
        </w:rPr>
        <w:t>on</w:t>
      </w:r>
      <w:r>
        <w:rPr>
          <w:b w:val="0"/>
          <w:bCs w:val="0"/>
          <w:color w:val="9A9A9A"/>
          <w:spacing w:val="-7"/>
          <w:w w:val="105"/>
        </w:rPr>
        <w:t> </w:t>
      </w:r>
      <w:r>
        <w:rPr>
          <w:b w:val="0"/>
          <w:bCs w:val="0"/>
          <w:color w:val="9A9A9A"/>
          <w:spacing w:val="0"/>
          <w:w w:val="105"/>
        </w:rPr>
        <w:t>our</w:t>
      </w:r>
      <w:r>
        <w:rPr>
          <w:b w:val="0"/>
          <w:bCs w:val="0"/>
          <w:color w:val="9A9A9A"/>
          <w:spacing w:val="-7"/>
          <w:w w:val="105"/>
        </w:rPr>
        <w:t> </w:t>
      </w:r>
      <w:r>
        <w:rPr>
          <w:b w:val="0"/>
          <w:bCs w:val="0"/>
          <w:color w:val="9A9A9A"/>
          <w:spacing w:val="0"/>
          <w:w w:val="105"/>
        </w:rPr>
        <w:t>requirement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pgSz w:w="12240" w:h="15840"/>
          <w:pgMar w:header="90" w:footer="21" w:top="280" w:bottom="220" w:left="0" w:right="180"/>
        </w:sectPr>
      </w:pPr>
    </w:p>
    <w:p>
      <w:pPr>
        <w:spacing w:line="140" w:lineRule="exact" w:before="8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Before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ahead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url's,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revisit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again.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1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spacing w:before="24"/>
        <w:ind w:left="5953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Revisiting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before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mapping.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7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right="78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165.163956pt;width:391.303pt;height:152.714pt;mso-position-horizontal-relative:page;mso-position-vertical-relative:paragraph;z-index:-13324" coordorigin="4219,-3303" coordsize="7826,3054">
            <v:group style="position:absolute;left:4229;top:-3293;width:7806;height:3034" coordorigin="4229,-3293" coordsize="7806,3034">
              <v:shape style="position:absolute;left:4229;top:-3293;width:7806;height:3034" coordorigin="4229,-3293" coordsize="7806,3034" path="m11985,-3293l4279,-3293,4258,-3288,4240,-3275,4231,-3256,4229,-3243,4229,-309,4234,-288,4247,-271,4267,-261,4279,-259,11985,-259,12006,-264,12023,-277,12033,-297,12035,-309,12035,-3243,12030,-3265,12017,-3282,11997,-3292,11985,-3293xe" filled="t" fillcolor="#F5F5F5" stroked="f">
                <v:path arrowok="t"/>
                <v:fill type="solid"/>
              </v:shape>
            </v:group>
            <v:group style="position:absolute;left:4279;top:-3287;width:7705;height:2" coordorigin="4279,-3287" coordsize="7705,2">
              <v:shape style="position:absolute;left:4279;top:-3287;width:7705;height:2" coordorigin="4279,-3287" coordsize="7705,0" path="m4279,-3287l11985,-3287e" filled="f" stroked="t" strokeweight=".73pt" strokecolor="#E4E4E4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29pt" strokecolor="#E4E4E4">
                <v:path arrowok="t"/>
              </v:shape>
            </v:group>
            <v:group style="position:absolute;left:4235;top:-3243;width:2;height:2934" coordorigin="4235,-3243" coordsize="2,2934">
              <v:shape style="position:absolute;left:4235;top:-3243;width:2;height:2934" coordorigin="4235,-3243" coordsize="0,2934" path="m4235,-3243l4235,-309e" filled="f" stroked="t" strokeweight=".73pt" strokecolor="#E4E4E4">
                <v:path arrowok="t"/>
              </v:shape>
            </v:group>
            <v:group style="position:absolute;left:12029;top:-3243;width:2;height:2934" coordorigin="12029,-3243" coordsize="2,2934">
              <v:shape style="position:absolute;left:12029;top:-3243;width:2;height:2934" coordorigin="12029,-3243" coordsize="0,2934" path="m12029,-3243l12029,-309e" filled="f" stroked="t" strokeweight=".73pt" strokecolor="#E4E4E4">
                <v:path arrowok="t"/>
              </v:shape>
              <v:shape style="position:absolute;left:4481;top:-3041;width:7302;height:2090" type="#_x0000_t75">
                <v:imagedata r:id="rId213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decided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design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appropriate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handle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4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 w:before="24"/>
        <w:ind w:left="4480" w:right="166" w:firstLine="5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Important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3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handled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function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handles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interacts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database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renders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called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view)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appropriately.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9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left="4229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92.12973pt;width:391.4325pt;height:79.69pt;mso-position-horizontal-relative:page;mso-position-vertical-relative:paragraph;z-index:-13323" coordorigin="4219,-1843" coordsize="7829,1594">
            <v:group style="position:absolute;left:4229;top:-1833;width:7806;height:1574" coordorigin="4229,-1833" coordsize="7806,1574">
              <v:shape style="position:absolute;left:4229;top:-1833;width:7806;height:1574" coordorigin="4229,-1833" coordsize="7806,1574" path="m11985,-1833l4279,-1833,4258,-1828,4240,-1814,4231,-1795,4229,-1782,4229,-309,4234,-287,4247,-270,4267,-260,4279,-259,11985,-259,12006,-264,12023,-277,12033,-296,12035,-309,12035,-1782,12030,-1804,12017,-1821,11997,-1831,11985,-1833xe" filled="t" fillcolor="#F5F5F5" stroked="f">
                <v:path arrowok="t"/>
                <v:fill type="solid"/>
              </v:shape>
            </v:group>
            <v:group style="position:absolute;left:4279;top:-1826;width:7705;height:2" coordorigin="4279,-1826" coordsize="7705,2">
              <v:shape style="position:absolute;left:4279;top:-1826;width:7705;height:2" coordorigin="4279,-1826" coordsize="7705,0" path="m4279,-1826l11985,-1826e" filled="f" stroked="t" strokeweight=".73pt" strokecolor="#E4E4E4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29pt" strokecolor="#E4E4E4">
                <v:path arrowok="t"/>
              </v:shape>
            </v:group>
            <v:group style="position:absolute;left:4235;top:-1782;width:2;height:1473" coordorigin="4235,-1782" coordsize="2,1473">
              <v:shape style="position:absolute;left:4235;top:-1782;width:2;height:1473" coordorigin="4235,-1782" coordsize="0,1473" path="m4235,-1782l4235,-309e" filled="f" stroked="t" strokeweight=".73pt" strokecolor="#E4E4E4">
                <v:path arrowok="t"/>
              </v:shape>
            </v:group>
            <v:group style="position:absolute;left:12029;top:-1782;width:2;height:1473" coordorigin="12029,-1782" coordsize="2,1473">
              <v:shape style="position:absolute;left:12029;top:-1782;width:2;height:1473" coordorigin="12029,-1782" coordsize="0,1473" path="m12029,-1782l12029,-309e" filled="f" stroked="t" strokeweight=".73pt" strokecolor="#E4E4E4">
                <v:path arrowok="t"/>
              </v:shape>
            </v:group>
            <v:group style="position:absolute;left:4481;top:-1505;width:831;height:201" coordorigin="4481,-1505" coordsize="831,201">
              <v:shape style="position:absolute;left:4481;top:-1505;width:831;height:201" coordorigin="4481,-1505" coordsize="831,201" path="m5274,-1505l4519,-1505,4497,-1499,4484,-1482,4481,-1467,4481,-1342,4487,-1320,4504,-1307,4518,-1304,5274,-1304,5295,-1310,5309,-1327,5312,-1342,5312,-1467,5305,-1489,5289,-1502,5274,-1505xe" filled="t" fillcolor="#B94A48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current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mapped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their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appropriate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something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before="24"/>
        <w:ind w:left="6658" w:right="18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47.549793pt;width:391.303pt;height:87.873pt;mso-position-horizontal-relative:page;mso-position-vertical-relative:paragraph;z-index:-13321" coordorigin="4219,951" coordsize="7826,1757">
            <v:group style="position:absolute;left:4229;top:961;width:7806;height:1737" coordorigin="4229,961" coordsize="7806,1737">
              <v:shape style="position:absolute;left:4229;top:961;width:7806;height:1737" coordorigin="4229,961" coordsize="7806,1737" path="m11985,961l4279,961,4258,966,4240,979,4231,999,4229,1011,4229,2648,4234,2670,4247,2687,4267,2697,4279,2698,11985,2698,12006,2694,12023,2680,12033,2661,12035,2648,12035,1011,12030,990,12017,973,11997,963,11985,961xe" filled="t" fillcolor="#FCF8E3" stroked="f">
                <v:path arrowok="t"/>
                <v:fill type="solid"/>
              </v:shape>
            </v:group>
            <v:group style="position:absolute;left:4279;top:967;width:7705;height:2" coordorigin="4279,967" coordsize="7705,2">
              <v:shape style="position:absolute;left:4279;top:967;width:7705;height:2" coordorigin="4279,967" coordsize="7705,0" path="m4279,967l11985,967e" filled="f" stroked="t" strokeweight=".73pt" strokecolor="#FBEED5">
                <v:path arrowok="t"/>
              </v:shape>
            </v:group>
            <v:group style="position:absolute;left:4279;top:2692;width:7705;height:2" coordorigin="4279,2692" coordsize="7705,2">
              <v:shape style="position:absolute;left:4279;top:2692;width:7705;height:2" coordorigin="4279,2692" coordsize="7705,0" path="m4279,2692l11985,2692e" filled="f" stroked="t" strokeweight=".729pt" strokecolor="#FBEED5">
                <v:path arrowok="t"/>
              </v:shape>
            </v:group>
            <v:group style="position:absolute;left:4235;top:1011;width:2;height:1637" coordorigin="4235,1011" coordsize="2,1637">
              <v:shape style="position:absolute;left:4235;top:1011;width:2;height:1637" coordorigin="4235,1011" coordsize="0,1637" path="m4235,1011l4235,2648e" filled="f" stroked="t" strokeweight=".73pt" strokecolor="#FBEED5">
                <v:path arrowok="t"/>
              </v:shape>
            </v:group>
            <v:group style="position:absolute;left:12029;top:1011;width:2;height:1637" coordorigin="12029,1011" coordsize="2,1637">
              <v:shape style="position:absolute;left:12029;top:1011;width:2;height:1637" coordorigin="12029,1011" coordsize="0,1637" path="m12029,1011l12029,2648e" filled="f" stroked="t" strokeweight=".73pt" strokecolor="#FBEED5">
                <v:path arrowok="t"/>
              </v:shape>
            </v:group>
            <v:group style="position:absolute;left:4418;top:1905;width:592;height:201" coordorigin="4418,1905" coordsize="592,201">
              <v:shape style="position:absolute;left:4418;top:1905;width:592;height:201" coordorigin="4418,1905" coordsize="592,201" path="m4972,1905l4456,1905,4434,1912,4421,1928,4418,1943,4418,2069,4424,2090,4441,2104,4456,2107,4972,2107,4993,2100,5007,2084,5010,2069,5010,1943,5003,1922,4987,1908,4972,1905xe" filled="t" fillcolor="#B94A48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Mapping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50" w:lineRule="exact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left="4417" w:right="613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269.669769pt;width:391.351864pt;height:251.6788pt;mso-position-horizontal-relative:page;mso-position-vertical-relative:paragraph;z-index:-13322" coordorigin="4219,-5393" coordsize="7827,5034">
            <v:group style="position:absolute;left:4229;top:-5383;width:7806;height:5011" coordorigin="4229,-5383" coordsize="7806,5011">
              <v:shape style="position:absolute;left:4229;top:-5383;width:7806;height:5011" coordorigin="4229,-5383" coordsize="7806,5011" path="m11985,-5383l4279,-5383,4258,-5378,4240,-5365,4231,-5346,4229,-5333,4229,-423,4234,-401,4247,-384,4267,-374,4279,-372,11985,-372,12006,-377,12023,-391,12033,-410,12035,-423,12035,-5333,12030,-5355,12017,-5372,11997,-5382,11985,-5383xe" filled="t" fillcolor="#F5F5F5" stroked="f">
                <v:path arrowok="t"/>
                <v:fill type="solid"/>
              </v:shape>
            </v:group>
            <v:group style="position:absolute;left:4279;top:-5377;width:7705;height:2" coordorigin="4279,-5377" coordsize="7705,2">
              <v:shape style="position:absolute;left:4279;top:-5377;width:7705;height:2" coordorigin="4279,-5377" coordsize="7705,0" path="m4279,-5377l11985,-5377e" filled="f" stroked="t" strokeweight=".73pt" strokecolor="#E4E4E4">
                <v:path arrowok="t"/>
              </v:shape>
            </v:group>
            <v:group style="position:absolute;left:4279;top:-379;width:7705;height:2" coordorigin="4279,-379" coordsize="7705,2">
              <v:shape style="position:absolute;left:4279;top:-379;width:7705;height:2" coordorigin="4279,-379" coordsize="7705,0" path="m4279,-379l11985,-379e" filled="f" stroked="t" strokeweight=".73pt" strokecolor="#E4E4E4">
                <v:path arrowok="t"/>
              </v:shape>
            </v:group>
            <v:group style="position:absolute;left:4253;top:-381;width:13;height:7" coordorigin="4253,-381" coordsize="13,7">
              <v:shape style="position:absolute;left:4253;top:-381;width:13;height:7" coordorigin="4253,-381" coordsize="13,7" path="m4253,-381l4267,-374e" filled="f" stroked="t" strokeweight="1.259pt" strokecolor="#E4E4E4">
                <v:path arrowok="t"/>
              </v:shape>
            </v:group>
            <v:group style="position:absolute;left:11985;top:-381;width:27;height:9" coordorigin="11985,-381" coordsize="27,9">
              <v:shape style="position:absolute;left:11985;top:-381;width:27;height:9" coordorigin="11985,-381" coordsize="27,9" path="m11985,-372l12006,-377,12011,-381e" filled="f" stroked="t" strokeweight="1.259pt" strokecolor="#E4E4E4">
                <v:path arrowok="t"/>
              </v:shape>
            </v:group>
            <v:group style="position:absolute;left:12031;top:-410;width:2;height:4" coordorigin="12031,-410" coordsize="2,4">
              <v:shape style="position:absolute;left:12031;top:-410;width:2;height:4" coordorigin="12031,-410" coordsize="2,4" path="m12032,-407l12033,-410e" filled="f" stroked="t" strokeweight="1.259pt" strokecolor="#E4E4E4">
                <v:path arrowok="t"/>
              </v:shape>
            </v:group>
            <v:group style="position:absolute;left:4235;top:-5333;width:2;height:4910" coordorigin="4235,-5333" coordsize="2,4910">
              <v:shape style="position:absolute;left:4235;top:-5333;width:2;height:4910" coordorigin="4235,-5333" coordsize="0,4910" path="m4235,-5333l4235,-423e" filled="f" stroked="t" strokeweight=".73pt" strokecolor="#E4E4E4">
                <v:path arrowok="t"/>
              </v:shape>
            </v:group>
            <v:group style="position:absolute;left:12029;top:-5333;width:2;height:4910" coordorigin="12029,-5333" coordsize="2,4910">
              <v:shape style="position:absolute;left:12029;top:-5333;width:2;height:4910" coordorigin="12029,-5333" coordsize="0,4910" path="m12029,-5333l12029,-423e" filled="f" stroked="t" strokeweight=".73pt" strokecolor="#E4E4E4">
                <v:path arrowok="t"/>
              </v:shape>
              <v:shape style="position:absolute;left:5211;top:-5132;width:5842;height:4067" type="#_x0000_t75">
                <v:imagedata r:id="rId214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handled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mark,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unmark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left="4417" w:right="561" w:firstLine="5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Hurray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1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successfully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designed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structure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pgSz w:w="12240" w:h="15840"/>
          <w:pgMar w:header="90" w:footer="21" w:top="280" w:bottom="220" w:left="0" w:right="14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8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before="24"/>
        <w:ind w:left="5727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7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3"/>
        <w:ind w:right="107"/>
        <w:jc w:val="left"/>
      </w:pPr>
      <w:r>
        <w:rPr/>
        <w:pict>
          <v:group style="position:absolute;margin-left:210.947006pt;margin-top:-198.443436pt;width:391.432498pt;height:154.103100pt;mso-position-horizontal-relative:page;mso-position-vertical-relative:paragraph;z-index:-13320" coordorigin="4219,-3969" coordsize="7829,3082">
            <v:group style="position:absolute;left:4229;top:-3959;width:7806;height:3059" coordorigin="4229,-3959" coordsize="7806,3059">
              <v:shape style="position:absolute;left:4229;top:-3959;width:7806;height:3059" coordorigin="4229,-3959" coordsize="7806,3059" path="m11985,-3959l4279,-3959,4258,-3954,4240,-3941,4231,-3921,4229,-3909,4229,-950,4234,-928,4247,-911,4267,-901,4279,-899,11985,-899,12006,-904,12023,-918,12033,-937,12035,-950,12035,-3909,12030,-3930,12017,-3947,11997,-3957,11985,-3959xe" filled="t" fillcolor="#F5F5F5" stroked="f">
                <v:path arrowok="t"/>
                <v:fill type="solid"/>
              </v:shape>
            </v:group>
            <v:group style="position:absolute;left:4279;top:-3953;width:7705;height:2" coordorigin="4279,-3953" coordsize="7705,2">
              <v:shape style="position:absolute;left:4279;top:-3953;width:7705;height:2" coordorigin="4279,-3953" coordsize="7705,0" path="m4279,-3953l11985,-3953e" filled="f" stroked="t" strokeweight=".73pt" strokecolor="#E4E4E4">
                <v:path arrowok="t"/>
              </v:shape>
            </v:group>
            <v:group style="position:absolute;left:4279;top:-906;width:7705;height:2" coordorigin="4279,-906" coordsize="7705,2">
              <v:shape style="position:absolute;left:4279;top:-906;width:7705;height:2" coordorigin="4279,-906" coordsize="7705,0" path="m4279,-906l11985,-906e" filled="f" stroked="t" strokeweight=".73pt" strokecolor="#E4E4E4">
                <v:path arrowok="t"/>
              </v:shape>
            </v:group>
            <v:group style="position:absolute;left:4258;top:-906;width:9;height:5" coordorigin="4258,-906" coordsize="9,5">
              <v:shape style="position:absolute;left:4258;top:-906;width:9;height:5" coordorigin="4258,-906" coordsize="9,5" path="m4258,-906l4267,-901e" filled="f" stroked="t" strokeweight="1.259pt" strokecolor="#E4E4E4">
                <v:path arrowok="t"/>
              </v:shape>
            </v:group>
            <v:group style="position:absolute;left:11985;top:-904;width:22;height:5" coordorigin="11985,-904" coordsize="22,5">
              <v:shape style="position:absolute;left:11985;top:-904;width:22;height:5" coordorigin="11985,-904" coordsize="22,5" path="m11985,-899l12006,-904e" filled="f" stroked="t" strokeweight="1.259pt" strokecolor="#E4E4E4">
                <v:path arrowok="t"/>
              </v:shape>
            </v:group>
            <v:group style="position:absolute;left:4235;top:-3909;width:2;height:2959" coordorigin="4235,-3909" coordsize="2,2959">
              <v:shape style="position:absolute;left:4235;top:-3909;width:2;height:2959" coordorigin="4235,-3909" coordsize="0,2959" path="m4235,-3909l4235,-950e" filled="f" stroked="t" strokeweight=".73pt" strokecolor="#E4E4E4">
                <v:path arrowok="t"/>
              </v:shape>
            </v:group>
            <v:group style="position:absolute;left:12029;top:-3909;width:2;height:2959" coordorigin="12029,-3909" coordsize="2,2959">
              <v:shape style="position:absolute;left:12029;top:-3909;width:2;height:2959" coordorigin="12029,-3909" coordsize="0,2959" path="m12029,-3909l12029,-950e" filled="f" stroked="t" strokeweight=".73pt" strokecolor="#E4E4E4">
                <v:path arrowok="t"/>
              </v:shape>
              <v:shape style="position:absolute;left:4481;top:-3707;width:7302;height:2115" type="#_x0000_t75">
                <v:imagedata r:id="rId215" o:title=""/>
              </v:shape>
            </v:group>
            <w10:wrap type="none"/>
          </v:group>
        </w:pict>
      </w:r>
      <w:r>
        <w:rPr>
          <w:b w:val="0"/>
          <w:bCs w:val="0"/>
          <w:color w:val="5A5A5A"/>
          <w:spacing w:val="-13"/>
          <w:w w:val="100"/>
        </w:rPr>
        <w:t>Q4</w:t>
      </w:r>
      <w:r>
        <w:rPr>
          <w:b w:val="0"/>
          <w:bCs w:val="0"/>
          <w:color w:val="5A5A5A"/>
          <w:spacing w:val="0"/>
          <w:w w:val="100"/>
        </w:rPr>
        <w:t>.</w:t>
      </w:r>
      <w:r>
        <w:rPr>
          <w:b w:val="0"/>
          <w:bCs w:val="0"/>
          <w:color w:val="5A5A5A"/>
          <w:spacing w:val="-6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Ho</w:t>
      </w:r>
      <w:r>
        <w:rPr>
          <w:b w:val="0"/>
          <w:bCs w:val="0"/>
          <w:color w:val="5A5A5A"/>
          <w:spacing w:val="0"/>
          <w:w w:val="100"/>
        </w:rPr>
        <w:t>w</w:t>
      </w:r>
      <w:r>
        <w:rPr>
          <w:b w:val="0"/>
          <w:bCs w:val="0"/>
          <w:color w:val="5A5A5A"/>
          <w:spacing w:val="0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man</w:t>
      </w:r>
      <w:r>
        <w:rPr>
          <w:b w:val="0"/>
          <w:bCs w:val="0"/>
          <w:color w:val="5A5A5A"/>
          <w:spacing w:val="0"/>
          <w:w w:val="100"/>
        </w:rPr>
        <w:t>y</w:t>
      </w:r>
      <w:r>
        <w:rPr>
          <w:b w:val="0"/>
          <w:bCs w:val="0"/>
          <w:color w:val="5A5A5A"/>
          <w:spacing w:val="-5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view</w:t>
      </w:r>
      <w:r>
        <w:rPr>
          <w:b w:val="0"/>
          <w:bCs w:val="0"/>
          <w:color w:val="5A5A5A"/>
          <w:spacing w:val="0"/>
          <w:w w:val="100"/>
        </w:rPr>
        <w:t>s</w:t>
      </w:r>
      <w:r>
        <w:rPr>
          <w:b w:val="0"/>
          <w:bCs w:val="0"/>
          <w:color w:val="5A5A5A"/>
          <w:spacing w:val="0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ar</w:t>
      </w:r>
      <w:r>
        <w:rPr>
          <w:b w:val="0"/>
          <w:bCs w:val="0"/>
          <w:color w:val="5A5A5A"/>
          <w:spacing w:val="0"/>
          <w:w w:val="100"/>
        </w:rPr>
        <w:t>e</w:t>
      </w:r>
      <w:r>
        <w:rPr>
          <w:b w:val="0"/>
          <w:bCs w:val="0"/>
          <w:color w:val="5A5A5A"/>
          <w:spacing w:val="-5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neede</w:t>
      </w:r>
      <w:r>
        <w:rPr>
          <w:b w:val="0"/>
          <w:bCs w:val="0"/>
          <w:color w:val="5A5A5A"/>
          <w:spacing w:val="0"/>
          <w:w w:val="100"/>
        </w:rPr>
        <w:t>d</w:t>
      </w:r>
      <w:r>
        <w:rPr>
          <w:b w:val="0"/>
          <w:bCs w:val="0"/>
          <w:color w:val="5A5A5A"/>
          <w:spacing w:val="-2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fo</w:t>
      </w:r>
      <w:r>
        <w:rPr>
          <w:b w:val="0"/>
          <w:bCs w:val="0"/>
          <w:color w:val="5A5A5A"/>
          <w:spacing w:val="0"/>
          <w:w w:val="100"/>
        </w:rPr>
        <w:t>r</w:t>
      </w:r>
      <w:r>
        <w:rPr>
          <w:b w:val="0"/>
          <w:bCs w:val="0"/>
          <w:color w:val="5A5A5A"/>
          <w:spacing w:val="1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th</w:t>
      </w:r>
      <w:r>
        <w:rPr>
          <w:b w:val="0"/>
          <w:bCs w:val="0"/>
          <w:color w:val="5A5A5A"/>
          <w:spacing w:val="0"/>
          <w:w w:val="100"/>
        </w:rPr>
        <w:t>e</w:t>
      </w:r>
      <w:r>
        <w:rPr>
          <w:b w:val="0"/>
          <w:bCs w:val="0"/>
          <w:color w:val="5A5A5A"/>
          <w:spacing w:val="-11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ap</w:t>
      </w:r>
      <w:r>
        <w:rPr>
          <w:b w:val="0"/>
          <w:bCs w:val="0"/>
          <w:color w:val="5A5A5A"/>
          <w:spacing w:val="0"/>
          <w:w w:val="100"/>
        </w:rPr>
        <w:t>p</w:t>
      </w:r>
      <w:r>
        <w:rPr>
          <w:b w:val="0"/>
          <w:bCs w:val="0"/>
          <w:color w:val="5A5A5A"/>
          <w:spacing w:val="0"/>
          <w:w w:val="100"/>
        </w:rPr>
        <w:t> </w:t>
      </w:r>
      <w:r>
        <w:rPr>
          <w:b w:val="0"/>
          <w:bCs w:val="0"/>
          <w:color w:val="5A5A5A"/>
          <w:spacing w:val="0"/>
          <w:w w:val="100"/>
        </w:rPr>
        <w:t>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Heading6"/>
        <w:ind w:left="2878" w:right="4828"/>
        <w:jc w:val="center"/>
      </w:pPr>
      <w:r>
        <w:rPr/>
        <w:pict>
          <v:group style="position:absolute;margin-left:211.447006pt;margin-top:28.2589pt;width:390.303pt;height:.1pt;mso-position-horizontal-relative:page;mso-position-vertical-relative:paragraph;z-index:-13319" coordorigin="4229,565" coordsize="7806,2">
            <v:shape style="position:absolute;left:4229;top:565;width:7806;height:2" coordorigin="4229,565" coordsize="7806,0" path="m4229,565l12035,565e" filled="f" stroked="t" strokeweight=".73pt" strokecolor="#EEEEEE">
              <v:path arrowok="t"/>
            </v:shape>
            <w10:wrap type="none"/>
          </v:group>
        </w:pict>
      </w:r>
      <w:r>
        <w:rPr>
          <w:b w:val="0"/>
          <w:bCs w:val="0"/>
          <w:color w:val="9A9A9A"/>
          <w:spacing w:val="0"/>
          <w:w w:val="105"/>
        </w:rPr>
        <w:t>Optimizing</w:t>
      </w:r>
      <w:r>
        <w:rPr>
          <w:b w:val="0"/>
          <w:bCs w:val="0"/>
          <w:color w:val="9A9A9A"/>
          <w:spacing w:val="-21"/>
          <w:w w:val="105"/>
        </w:rPr>
        <w:t> </w:t>
      </w:r>
      <w:r>
        <w:rPr>
          <w:b w:val="0"/>
          <w:bCs w:val="0"/>
          <w:color w:val="9A9A9A"/>
          <w:spacing w:val="0"/>
          <w:w w:val="105"/>
        </w:rPr>
        <w:t>views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4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every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really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?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generated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94" w:lineRule="auto" w:before="24"/>
        <w:ind w:left="4543" w:right="5931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6.502655pt;margin-top:7.163555pt;width:3.127944pt;height:3.07444pt;mso-position-horizontal-relative:page;mso-position-vertical-relative:paragraph;z-index:-13316" coordorigin="4330,143" coordsize="63,61">
            <v:shape style="position:absolute;left:4330;top:143;width:63;height:61" coordorigin="4330,143" coordsize="63,61" path="m4354,143l4339,151,4330,168,4335,190,4349,202,4366,205,4381,199,4391,184,4393,174,4387,155,4372,144,4354,143xe" filled="t" fillcolor="#545454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6.502655pt;margin-top:26.049154pt;width:3.127944pt;height:3.07444pt;mso-position-horizontal-relative:page;mso-position-vertical-relative:paragraph;z-index:-13315" coordorigin="4330,521" coordsize="63,61">
            <v:shape style="position:absolute;left:4330;top:521;width:63;height:61" coordorigin="4330,521" coordsize="63,61" path="m4354,521l4339,529,4330,546,4335,567,4349,580,4366,582,4381,577,4391,562,4393,552,4387,532,4372,522,4354,521xe" filled="t" fillcolor="#545454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6.502655pt;margin-top:44.934753pt;width:3.127944pt;height:3.07444pt;mso-position-horizontal-relative:page;mso-position-vertical-relative:paragraph;z-index:-13314" coordorigin="4330,899" coordsize="63,61">
            <v:shape style="position:absolute;left:4330;top:899;width:63;height:61" coordorigin="4330,899" coordsize="63,61" path="m4354,899l4339,907,4330,924,4335,945,4349,957,4366,960,4381,954,4391,940,4393,930,4387,910,4372,900,4354,899xe" filled="t" fillcolor="#545454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6.502655pt;margin-top:63.820553pt;width:3.127944pt;height:3.07444pt;mso-position-horizontal-relative:page;mso-position-vertical-relative:paragraph;z-index:-13313" coordorigin="4330,1276" coordsize="63,61">
            <v:shape style="position:absolute;left:4330;top:1276;width:63;height:61" coordorigin="4330,1276" coordsize="63,61" path="m4354,1276l4339,1284,4330,1302,4335,1323,4349,1335,4366,1338,4381,1332,4391,1317,4393,1307,4387,1288,4372,1278,4354,1276xe" filled="t" fillcolor="#545454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6.502655pt;margin-top:82.706055pt;width:3.127944pt;height:3.07444pt;mso-position-horizontal-relative:page;mso-position-vertical-relative:paragraph;z-index:-13312" coordorigin="4330,1654" coordsize="63,61">
            <v:shape style="position:absolute;left:4330;top:1654;width:63;height:61" coordorigin="4330,1654" coordsize="63,61" path="m4354,1654l4339,1662,4330,1679,4335,1701,4349,1713,4366,1716,4381,1710,4391,1695,4393,1685,4387,1666,4372,1655,4354,1654xe" filled="t" fillcolor="#545454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mark.html.erb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unmark.html.erb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45" w:lineRule="auto" w:before="63"/>
        <w:ind w:right="159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introspection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reveal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after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every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eg.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added,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passed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turn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display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52.515442pt;width:391.303pt;height:88.133pt;mso-position-horizontal-relative:page;mso-position-vertical-relative:paragraph;z-index:-13318" coordorigin="4219,1050" coordsize="7826,1763">
            <v:group style="position:absolute;left:4229;top:1063;width:7806;height:1737" coordorigin="4229,1063" coordsize="7806,1737">
              <v:shape style="position:absolute;left:4229;top:1063;width:7806;height:1737" coordorigin="4229,1063" coordsize="7806,1737" path="m11985,1063l4279,1063,4258,1068,4240,1081,4231,1101,4229,1113,4229,2750,4234,2772,4247,2789,4267,2799,4279,2800,11985,2800,12006,2795,12023,2782,12033,2763,12035,2750,12035,1113,12030,1091,12017,1074,11997,1065,11985,1063xe" filled="t" fillcolor="#FCF8E3" stroked="f">
                <v:path arrowok="t"/>
                <v:fill type="solid"/>
              </v:shape>
            </v:group>
            <v:group style="position:absolute;left:4279;top:1069;width:7705;height:2" coordorigin="4279,1069" coordsize="7705,2">
              <v:shape style="position:absolute;left:4279;top:1069;width:7705;height:2" coordorigin="4279,1069" coordsize="7705,0" path="m4279,1069l11985,1069e" filled="f" stroked="t" strokeweight=".73pt" strokecolor="#FBEED5">
                <v:path arrowok="t"/>
              </v:shape>
            </v:group>
            <v:group style="position:absolute;left:4259;top:1063;width:20;height:5" coordorigin="4259,1063" coordsize="20,5">
              <v:shape style="position:absolute;left:4259;top:1063;width:20;height:5" coordorigin="4259,1063" coordsize="20,5" path="m4279,1063l4259,1067e" filled="f" stroked="t" strokeweight="1.259pt" strokecolor="#FBEED5">
                <v:path arrowok="t"/>
              </v:shape>
            </v:group>
            <v:group style="position:absolute;left:11997;top:1065;width:8;height:4" coordorigin="11997,1065" coordsize="8,4">
              <v:shape style="position:absolute;left:11997;top:1065;width:8;height:4" coordorigin="11997,1065" coordsize="8,4" path="m12005,1068l11997,1065e" filled="f" stroked="t" strokeweight="1.259pt" strokecolor="#FBEED5">
                <v:path arrowok="t"/>
              </v:shape>
            </v:group>
            <v:group style="position:absolute;left:4279;top:2794;width:7705;height:2" coordorigin="4279,2794" coordsize="7705,2">
              <v:shape style="position:absolute;left:4279;top:2794;width:7705;height:2" coordorigin="4279,2794" coordsize="7705,0" path="m4279,2794l11985,2794e" filled="f" stroked="t" strokeweight=".73pt" strokecolor="#FBEED5">
                <v:path arrowok="t"/>
              </v:shape>
            </v:group>
            <v:group style="position:absolute;left:4259;top:2795;width:7;height:4" coordorigin="4259,2795" coordsize="7,4">
              <v:shape style="position:absolute;left:4259;top:2795;width:7;height:4" coordorigin="4259,2795" coordsize="7,4" path="m4259,2795l4267,2799e" filled="f" stroked="t" strokeweight="1.259pt" strokecolor="#FBEED5">
                <v:path arrowok="t"/>
              </v:shape>
            </v:group>
            <v:group style="position:absolute;left:11985;top:2795;width:22;height:5" coordorigin="11985,2795" coordsize="22,5">
              <v:shape style="position:absolute;left:11985;top:2795;width:22;height:5" coordorigin="11985,2795" coordsize="22,5" path="m11985,2800l12006,2795e" filled="f" stroked="t" strokeweight="1.259pt" strokecolor="#FBEED5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other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simply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interact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database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marking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complete)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9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left="4417" w:right="531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index.html.er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removed.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left="4417" w:right="165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55.163174pt;width:391.303pt;height:109.907pt;mso-position-horizontal-relative:page;mso-position-vertical-relative:paragraph;z-index:-13317" coordorigin="4219,1103" coordsize="7826,2198">
            <v:group style="position:absolute;left:4229;top:1113;width:7806;height:2178" coordorigin="4229,1113" coordsize="7806,2178">
              <v:shape style="position:absolute;left:4229;top:1113;width:7806;height:2178" coordorigin="4229,1113" coordsize="7806,2178" path="m11985,1113l4279,1113,4258,1118,4240,1132,4231,1151,4229,1164,4229,3291,12035,3291,12035,1164,12030,1142,12017,1125,11997,1115,11985,1113xe" filled="t" fillcolor="#F5F5F5" stroked="f">
                <v:path arrowok="t"/>
                <v:fill type="solid"/>
              </v:shape>
            </v:group>
            <v:group style="position:absolute;left:4279;top:1120;width:7705;height:2" coordorigin="4279,1120" coordsize="7705,2">
              <v:shape style="position:absolute;left:4279;top:1120;width:7705;height:2" coordorigin="4279,1120" coordsize="7705,0" path="m4279,1120l11985,1120e" filled="f" stroked="t" strokeweight=".73pt" strokecolor="#E4E4E4">
                <v:path arrowok="t"/>
              </v:shape>
            </v:group>
            <v:group style="position:absolute;left:4235;top:1164;width:2;height:2128" coordorigin="4235,1164" coordsize="2,2128">
              <v:shape style="position:absolute;left:4235;top:1164;width:2;height:2128" coordorigin="4235,1164" coordsize="0,2128" path="m4235,1164l4235,3291e" filled="f" stroked="t" strokeweight=".73pt" strokecolor="#E4E4E4">
                <v:path arrowok="t"/>
              </v:shape>
            </v:group>
            <v:group style="position:absolute;left:12029;top:1164;width:2;height:2128" coordorigin="12029,1164" coordsize="2,2128">
              <v:shape style="position:absolute;left:12029;top:1164;width:2;height:2128" coordorigin="12029,1164" coordsize="0,2128" path="m12029,1164l12029,3291e" filled="f" stroked="t" strokeweight=".73pt" strokecolor="#E4E4E4">
                <v:path arrowok="t"/>
              </v:shape>
              <v:shape style="position:absolute;left:4481;top:1365;width:7302;height:1788" type="#_x0000_t75">
                <v:imagedata r:id="rId216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other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redirect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after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their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respective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jobs.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pgSz w:w="12240" w:h="15840"/>
          <w:pgMar w:header="90" w:footer="21" w:top="280" w:bottom="220" w:left="0" w:right="120"/>
        </w:sectPr>
      </w:pPr>
    </w:p>
    <w:p>
      <w:pPr>
        <w:spacing w:line="190" w:lineRule="exact" w:before="6"/>
        <w:rPr>
          <w:sz w:val="19"/>
          <w:szCs w:val="19"/>
        </w:rPr>
      </w:pPr>
      <w:r>
        <w:rPr/>
        <w:pict>
          <v:group style="position:absolute;margin-left:210.947006pt;margin-top:25.635pt;width:391.303pt;height:730.865pt;mso-position-horizontal-relative:page;mso-position-vertical-relative:page;z-index:-13311" coordorigin="4219,513" coordsize="7826,14617">
            <v:group style="position:absolute;left:4229;top:528;width:7806;height:14592" coordorigin="4229,528" coordsize="7806,14592">
              <v:shape style="position:absolute;left:4229;top:528;width:7806;height:14592" coordorigin="4229,528" coordsize="7806,14592" path="m4229,528l12035,528,12035,15120,4229,15120,4229,528xe" filled="t" fillcolor="#F5F5F5" stroked="f">
                <v:path arrowok="t"/>
                <v:fill type="solid"/>
              </v:shape>
            </v:group>
            <v:group style="position:absolute;left:4235;top:520;width:2;height:14600" coordorigin="4235,520" coordsize="2,14600">
              <v:shape style="position:absolute;left:4235;top:520;width:2;height:14600" coordorigin="4235,520" coordsize="0,14600" path="m4235,520l4235,15120e" filled="f" stroked="t" strokeweight=".73pt" strokecolor="#E4E4E4">
                <v:path arrowok="t"/>
              </v:shape>
            </v:group>
            <v:group style="position:absolute;left:12029;top:520;width:2;height:14600" coordorigin="12029,520" coordsize="2,14600">
              <v:shape style="position:absolute;left:12029;top:520;width:2;height:14600" coordorigin="12029,520" coordsize="0,14600" path="m12029,520l12029,15120e" filled="f" stroked="t" strokeweight=".73pt" strokecolor="#E4E4E4">
                <v:path arrowok="t"/>
              </v:shape>
            </v:group>
            <v:group style="position:absolute;left:4481;top:1453;width:7302;height:2" coordorigin="4481,1453" coordsize="7302,2">
              <v:shape style="position:absolute;left:4481;top:1453;width:7302;height:2" coordorigin="4481,1453" coordsize="7302,0" path="m4481,1453l11783,1453e" filled="f" stroked="t" strokeweight=".729pt" strokecolor="#EEEEEE">
                <v:path arrowok="t"/>
              </v:shape>
            </v:group>
            <v:group style="position:absolute;left:4481;top:1466;width:7302;height:2" coordorigin="4481,1466" coordsize="7302,2">
              <v:shape style="position:absolute;left:4481;top:1466;width:7302;height:2" coordorigin="4481,1466" coordsize="7302,0" path="m4481,1466l11783,1466e" filled="f" stroked="t" strokeweight=".73pt" strokecolor="#FFFFFF">
                <v:path arrowok="t"/>
              </v:shape>
            </v:group>
            <v:group style="position:absolute;left:4481;top:5960;width:7302;height:2" coordorigin="4481,5960" coordsize="7302,2">
              <v:shape style="position:absolute;left:4481;top:5960;width:7302;height:2" coordorigin="4481,5960" coordsize="7302,0" path="m4481,5960l11783,5960e" filled="f" stroked="t" strokeweight=".73pt" strokecolor="#EEEEEE">
                <v:path arrowok="t"/>
              </v:shape>
            </v:group>
            <v:group style="position:absolute;left:4481;top:8170;width:7302;height:3752" coordorigin="4481,8170" coordsize="7302,3752">
              <v:shape style="position:absolute;left:4481;top:8170;width:7302;height:3752" coordorigin="4481,8170" coordsize="7302,3752" path="m11733,8170l4531,8170,4509,8175,4492,8188,4482,8208,4481,8220,4481,11872,4486,11893,4499,11910,4518,11920,4531,11922,11733,11922,11755,11917,11772,11904,11782,11884,11783,11872,11783,8220,11778,8199,11765,8182,11746,8172,11733,8170xe" filled="t" fillcolor="#FCF8E3" stroked="f">
                <v:path arrowok="t"/>
                <v:fill type="solid"/>
              </v:shape>
            </v:group>
            <v:group style="position:absolute;left:4531;top:8176;width:7202;height:2" coordorigin="4531,8176" coordsize="7202,2">
              <v:shape style="position:absolute;left:4531;top:8176;width:7202;height:2" coordorigin="4531,8176" coordsize="7202,0" path="m4531,8176l11733,8176e" filled="f" stroked="t" strokeweight=".729pt" strokecolor="#FBEED5">
                <v:path arrowok="t"/>
              </v:shape>
            </v:group>
            <v:group style="position:absolute;left:11778;top:8199;width:5;height:22" coordorigin="11778,8199" coordsize="5,22">
              <v:shape style="position:absolute;left:11778;top:8199;width:5;height:22" coordorigin="11778,8199" coordsize="5,22" path="m11783,8220l11778,8199e" filled="f" stroked="t" strokeweight="1.259pt" strokecolor="#FBEED5">
                <v:path arrowok="t"/>
              </v:shape>
            </v:group>
            <v:group style="position:absolute;left:4531;top:11916;width:7202;height:2" coordorigin="4531,11916" coordsize="7202,2">
              <v:shape style="position:absolute;left:4531;top:11916;width:7202;height:2" coordorigin="4531,11916" coordsize="7202,0" path="m4531,11916l11733,11916e" filled="f" stroked="t" strokeweight=".73pt" strokecolor="#FBEED5">
                <v:path arrowok="t"/>
              </v:shape>
            </v:group>
            <v:group style="position:absolute;left:4481;top:11872;width:2;height:8" coordorigin="4481,11872" coordsize="2,8">
              <v:shape style="position:absolute;left:4481;top:11872;width:2;height:8" coordorigin="4481,11872" coordsize="2,8" path="m4481,11872l4482,11879e" filled="f" stroked="t" strokeweight="1.259pt" strokecolor="#FBEED5">
                <v:path arrowok="t"/>
              </v:shape>
            </v:group>
            <v:group style="position:absolute;left:4508;top:11915;width:10;height:5" coordorigin="4508,11915" coordsize="10,5">
              <v:shape style="position:absolute;left:4508;top:11915;width:10;height:5" coordorigin="4508,11915" coordsize="10,5" path="m4508,11915l4518,11920e" filled="f" stroked="t" strokeweight="1.259pt" strokecolor="#FBEED5">
                <v:path arrowok="t"/>
              </v:shape>
            </v:group>
            <v:group style="position:absolute;left:11733;top:11917;width:22;height:5" coordorigin="11733,11917" coordsize="22,5">
              <v:shape style="position:absolute;left:11733;top:11917;width:22;height:5" coordorigin="11733,11917" coordsize="22,5" path="m11733,11922l11755,11917e" filled="f" stroked="t" strokeweight="1.259pt" strokecolor="#FBEED5">
                <v:path arrowok="t"/>
              </v:shape>
            </v:group>
            <v:group style="position:absolute;left:11777;top:11884;width:5;height:9" coordorigin="11777,11884" coordsize="5,9">
              <v:shape style="position:absolute;left:11777;top:11884;width:5;height:9" coordorigin="11777,11884" coordsize="5,9" path="m11777,11893l11782,11884e" filled="f" stroked="t" strokeweight="1.259pt" strokecolor="#FBEED5">
                <v:path arrowok="t"/>
              </v:shape>
            </v:group>
            <v:group style="position:absolute;left:4487;top:8220;width:2;height:3651" coordorigin="4487,8220" coordsize="2,3651">
              <v:shape style="position:absolute;left:4487;top:8220;width:2;height:3651" coordorigin="4487,8220" coordsize="0,3651" path="m4487,8220l4487,11872e" filled="f" stroked="t" strokeweight=".73pt" strokecolor="#FBEED5">
                <v:path arrowok="t"/>
              </v:shape>
            </v:group>
            <v:group style="position:absolute;left:11777;top:8220;width:2;height:3651" coordorigin="11777,8220" coordsize="2,3651">
              <v:shape style="position:absolute;left:11777;top:8220;width:2;height:3651" coordorigin="11777,8220" coordsize="0,3651" path="m11777,8220l11777,11872e" filled="f" stroked="t" strokeweight=".73pt" strokecolor="#FBEED5">
                <v:path arrowok="t"/>
              </v:shape>
            </v:group>
            <v:group style="position:absolute;left:4481;top:12615;width:7302;height:2506" coordorigin="4481,12615" coordsize="7302,2506">
              <v:shape style="position:absolute;left:4481;top:12615;width:7302;height:2505" coordorigin="4481,12615" coordsize="7302,2505" path="m11733,12615l4531,12615,4509,12619,4492,12633,4482,12652,4481,12665,4481,15120,11783,15120,11783,12665,11778,12643,11765,12626,11746,12616,11733,12615xe" filled="t" fillcolor="#F5F5F5" stroked="f">
                <v:path arrowok="t"/>
                <v:fill type="solid"/>
              </v:shape>
            </v:group>
            <v:group style="position:absolute;left:4531;top:12621;width:7202;height:2" coordorigin="4531,12621" coordsize="7202,2">
              <v:shape style="position:absolute;left:4531;top:12621;width:7202;height:2" coordorigin="4531,12621" coordsize="7202,0" path="m4531,12621l11733,12621e" filled="f" stroked="t" strokeweight=".729pt" strokecolor="#E4E4E4">
                <v:path arrowok="t"/>
              </v:shape>
            </v:group>
            <v:group style="position:absolute;left:4509;top:12615;width:22;height:5" coordorigin="4509,12615" coordsize="22,5">
              <v:shape style="position:absolute;left:4509;top:12615;width:22;height:5" coordorigin="4509,12615" coordsize="22,5" path="m4531,12615l4509,12619e" filled="f" stroked="t" strokeweight="1.259pt" strokecolor="#E4E4E4">
                <v:path arrowok="t"/>
              </v:shape>
            </v:group>
            <v:group style="position:absolute;left:11778;top:12643;width:5;height:22" coordorigin="11778,12643" coordsize="5,22">
              <v:shape style="position:absolute;left:11778;top:12643;width:5;height:22" coordorigin="11778,12643" coordsize="5,22" path="m11783,12665l11778,12643e" filled="f" stroked="t" strokeweight="1.259pt" strokecolor="#E4E4E4">
                <v:path arrowok="t"/>
              </v:shape>
            </v:group>
            <v:group style="position:absolute;left:11746;top:12616;width:12;height:6" coordorigin="11746,12616" coordsize="12,6">
              <v:shape style="position:absolute;left:11746;top:12616;width:12;height:6" coordorigin="11746,12616" coordsize="12,6" path="m11757,12622l11746,12616e" filled="f" stroked="t" strokeweight="1.259pt" strokecolor="#E4E4E4">
                <v:path arrowok="t"/>
              </v:shape>
              <v:shape style="position:absolute;left:4481;top:1976;width:7302;height:1712" type="#_x0000_t75">
                <v:imagedata r:id="rId217" o:title=""/>
              </v:shape>
            </v:group>
            <v:group style="position:absolute;left:4871;top:7490;width:831;height:201" coordorigin="4871,7490" coordsize="831,201">
              <v:shape style="position:absolute;left:4871;top:7490;width:831;height:201" coordorigin="4871,7490" coordsize="831,201" path="m5664,7490l4909,7490,4888,7497,4874,7513,4871,7528,4871,7654,4877,7675,4894,7689,4909,7692,5664,7692,5685,7685,5699,7669,5702,7654,5702,7528,5696,7507,5679,7493,5664,7490xe" filled="t" fillcolor="#B94A48" stroked="f">
                <v:path arrowok="t"/>
                <v:fill type="solid"/>
              </v:shape>
            </v:group>
            <v:group style="position:absolute;left:4984;top:8800;width:453;height:201" coordorigin="4984,8800" coordsize="453,201">
              <v:shape style="position:absolute;left:4984;top:8800;width:453;height:201" coordorigin="4984,8800" coordsize="453,201" path="m5400,8800l5022,8800,5001,8806,4987,8823,4984,8837,4984,8963,4991,8984,5007,8998,5022,9001,5400,9001,5421,8995,5435,8978,5438,8963,5438,8837,5431,8816,5415,8803,5400,8800xe" filled="t" fillcolor="#9A9A9A" stroked="f">
                <v:path arrowok="t"/>
                <v:fill type="solid"/>
              </v:shape>
            </v:group>
            <v:group style="position:absolute;left:4770;top:9996;width:1070;height:201" coordorigin="4770,9996" coordsize="1070,201">
              <v:shape style="position:absolute;left:4770;top:9996;width:1070;height:201" coordorigin="4770,9996" coordsize="1070,201" path="m5803,9996l4808,9996,4787,10002,4773,10019,4770,10033,4770,10159,4777,10180,4793,10194,4808,10197,5803,10197,5824,10191,5838,10174,5841,10159,5841,10033,5834,10012,5818,9999,5803,9996xe" filled="t" fillcolor="#9A9A9A" stroked="f">
                <v:path arrowok="t"/>
                <v:fill type="solid"/>
              </v:shape>
            </v:group>
            <v:group style="position:absolute;left:5035;top:11469;width:592;height:214" coordorigin="5035,11469" coordsize="592,214">
              <v:shape style="position:absolute;left:5035;top:11469;width:592;height:214" coordorigin="5035,11469" coordsize="592,214" path="m5589,11469l5072,11469,5051,11475,5038,11492,5035,11507,5035,11645,5041,11666,5058,11680,5072,11683,5589,11683,5610,11676,5623,11660,5626,11645,5626,11507,5620,11485,5603,11472,5589,11469xe" filled="t" fillcolor="#B94A48" stroked="f">
                <v:path arrowok="t"/>
                <v:fill type="solid"/>
              </v:shape>
            </v:group>
            <w10:wrap type="none"/>
          </v:group>
        </w:pict>
      </w:r>
      <w:r>
        <w:rPr>
          <w:sz w:val="19"/>
          <w:szCs w:val="19"/>
        </w:rPr>
      </w:r>
    </w:p>
    <w:p>
      <w:pPr>
        <w:pStyle w:val="BodyText"/>
        <w:spacing w:before="24"/>
        <w:ind w:left="6268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before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optimization.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spacing w:before="24"/>
        <w:ind w:left="4517" w:right="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after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optimization.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left="4433" w:right="0"/>
        <w:jc w:val="center"/>
      </w:pPr>
      <w:r>
        <w:rPr>
          <w:b w:val="0"/>
          <w:bCs w:val="0"/>
          <w:color w:val="5A5A5A"/>
          <w:spacing w:val="-13"/>
          <w:w w:val="100"/>
        </w:rPr>
        <w:t>Q5</w:t>
      </w:r>
      <w:r>
        <w:rPr>
          <w:b w:val="0"/>
          <w:bCs w:val="0"/>
          <w:color w:val="5A5A5A"/>
          <w:spacing w:val="0"/>
          <w:w w:val="100"/>
        </w:rPr>
        <w:t>.</w:t>
      </w:r>
      <w:r>
        <w:rPr>
          <w:b w:val="0"/>
          <w:bCs w:val="0"/>
          <w:color w:val="5A5A5A"/>
          <w:spacing w:val="-7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Ho</w:t>
      </w:r>
      <w:r>
        <w:rPr>
          <w:b w:val="0"/>
          <w:bCs w:val="0"/>
          <w:color w:val="5A5A5A"/>
          <w:spacing w:val="0"/>
          <w:w w:val="100"/>
        </w:rPr>
        <w:t>w</w:t>
      </w:r>
      <w:r>
        <w:rPr>
          <w:b w:val="0"/>
          <w:bCs w:val="0"/>
          <w:color w:val="5A5A5A"/>
          <w:spacing w:val="-1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dat</w:t>
      </w:r>
      <w:r>
        <w:rPr>
          <w:b w:val="0"/>
          <w:bCs w:val="0"/>
          <w:color w:val="5A5A5A"/>
          <w:spacing w:val="0"/>
          <w:w w:val="100"/>
        </w:rPr>
        <w:t>a</w:t>
      </w:r>
      <w:r>
        <w:rPr>
          <w:b w:val="0"/>
          <w:bCs w:val="0"/>
          <w:color w:val="5A5A5A"/>
          <w:spacing w:val="-6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i</w:t>
      </w:r>
      <w:r>
        <w:rPr>
          <w:b w:val="0"/>
          <w:bCs w:val="0"/>
          <w:color w:val="5A5A5A"/>
          <w:spacing w:val="0"/>
          <w:w w:val="100"/>
        </w:rPr>
        <w:t>s</w:t>
      </w:r>
      <w:r>
        <w:rPr>
          <w:b w:val="0"/>
          <w:bCs w:val="0"/>
          <w:color w:val="5A5A5A"/>
          <w:spacing w:val="-11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handle</w:t>
      </w:r>
      <w:r>
        <w:rPr>
          <w:b w:val="0"/>
          <w:bCs w:val="0"/>
          <w:color w:val="5A5A5A"/>
          <w:spacing w:val="0"/>
          <w:w w:val="100"/>
        </w:rPr>
        <w:t>d</w:t>
      </w:r>
      <w:r>
        <w:rPr>
          <w:b w:val="0"/>
          <w:bCs w:val="0"/>
          <w:color w:val="5A5A5A"/>
          <w:spacing w:val="-13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b</w:t>
      </w:r>
      <w:r>
        <w:rPr>
          <w:b w:val="0"/>
          <w:bCs w:val="0"/>
          <w:color w:val="5A5A5A"/>
          <w:spacing w:val="0"/>
          <w:w w:val="100"/>
        </w:rPr>
        <w:t>y</w:t>
      </w:r>
      <w:r>
        <w:rPr>
          <w:b w:val="0"/>
          <w:bCs w:val="0"/>
          <w:color w:val="5A5A5A"/>
          <w:spacing w:val="-11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th</w:t>
      </w:r>
      <w:r>
        <w:rPr>
          <w:b w:val="0"/>
          <w:bCs w:val="0"/>
          <w:color w:val="5A5A5A"/>
          <w:spacing w:val="0"/>
          <w:w w:val="100"/>
        </w:rPr>
        <w:t>e</w:t>
      </w:r>
      <w:r>
        <w:rPr>
          <w:b w:val="0"/>
          <w:bCs w:val="0"/>
          <w:color w:val="5A5A5A"/>
          <w:spacing w:val="-11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rail</w:t>
      </w:r>
      <w:r>
        <w:rPr>
          <w:b w:val="0"/>
          <w:bCs w:val="0"/>
          <w:color w:val="5A5A5A"/>
          <w:spacing w:val="0"/>
          <w:w w:val="100"/>
        </w:rPr>
        <w:t>s</w:t>
      </w:r>
      <w:r>
        <w:rPr>
          <w:b w:val="0"/>
          <w:bCs w:val="0"/>
          <w:color w:val="5A5A5A"/>
          <w:spacing w:val="-1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ap</w:t>
      </w:r>
      <w:r>
        <w:rPr>
          <w:b w:val="0"/>
          <w:bCs w:val="0"/>
          <w:color w:val="5A5A5A"/>
          <w:spacing w:val="0"/>
          <w:w w:val="100"/>
        </w:rPr>
        <w:t>p</w:t>
      </w:r>
      <w:r>
        <w:rPr>
          <w:b w:val="0"/>
          <w:bCs w:val="0"/>
          <w:color w:val="5A5A5A"/>
          <w:spacing w:val="-2"/>
          <w:w w:val="100"/>
        </w:rPr>
        <w:t> </w:t>
      </w:r>
      <w:r>
        <w:rPr>
          <w:b w:val="0"/>
          <w:bCs w:val="0"/>
          <w:color w:val="5A5A5A"/>
          <w:spacing w:val="0"/>
          <w:w w:val="100"/>
        </w:rPr>
        <w:t>?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Heading6"/>
        <w:ind w:left="4499" w:right="0"/>
        <w:jc w:val="center"/>
      </w:pPr>
      <w:r>
        <w:rPr>
          <w:b w:val="0"/>
          <w:bCs w:val="0"/>
          <w:color w:val="9A9A9A"/>
          <w:spacing w:val="0"/>
          <w:w w:val="105"/>
        </w:rPr>
        <w:t>Designing</w:t>
      </w:r>
      <w:r>
        <w:rPr>
          <w:b w:val="0"/>
          <w:bCs w:val="0"/>
          <w:color w:val="9A9A9A"/>
          <w:spacing w:val="-23"/>
          <w:w w:val="105"/>
        </w:rPr>
        <w:t> </w:t>
      </w:r>
      <w:r>
        <w:rPr>
          <w:b w:val="0"/>
          <w:bCs w:val="0"/>
          <w:color w:val="9A9A9A"/>
          <w:spacing w:val="0"/>
          <w:w w:val="105"/>
        </w:rPr>
        <w:t>models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4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left="4631" w:right="109" w:hanging="1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handle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persistently.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next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time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visit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far.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left="7653" w:right="349" w:hanging="2733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Important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3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provide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interface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query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database.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9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ind w:left="6772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9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left="7540" w:right="733" w:hanging="2506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41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different.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ind w:left="5638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fields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status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9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left="6130" w:right="525" w:hanging="131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Another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7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1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requirements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later,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absolute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minimum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requirement).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left="4858" w:right="611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string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'Buy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Milk'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status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boolean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0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pending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1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ind w:left="4305" w:right="0"/>
        <w:jc w:val="center"/>
        <w:rPr>
          <w:rFonts w:ascii="Arial" w:hAnsi="Arial" w:cs="Arial" w:eastAsia="Arial"/>
        </w:rPr>
      </w:pPr>
      <w:r>
        <w:rPr>
          <w:rFonts w:ascii="Arial" w:hAnsi="Arial" w:cs="Arial" w:eastAsia="Arial"/>
          <w:b/>
          <w:bCs/>
          <w:color w:val="FFFFFF"/>
          <w:spacing w:val="0"/>
          <w:w w:val="100"/>
          <w:sz w:val="15"/>
          <w:szCs w:val="15"/>
        </w:rPr>
        <w:t>Hurray</w:t>
      </w:r>
      <w:r>
        <w:rPr>
          <w:rFonts w:ascii="Arial" w:hAnsi="Arial" w:cs="Arial" w:eastAsia="Arial"/>
          <w:b/>
          <w:bCs/>
          <w:color w:val="FFFFFF"/>
          <w:spacing w:val="0"/>
          <w:w w:val="100"/>
          <w:sz w:val="15"/>
          <w:szCs w:val="15"/>
        </w:rPr>
        <w:t> </w:t>
      </w:r>
      <w:r>
        <w:rPr>
          <w:rFonts w:ascii="Arial" w:hAnsi="Arial" w:cs="Arial" w:eastAsia="Arial"/>
          <w:b/>
          <w:bCs/>
          <w:color w:val="FFFFFF"/>
          <w:spacing w:val="20"/>
          <w:w w:val="100"/>
          <w:sz w:val="15"/>
          <w:szCs w:val="15"/>
        </w:rPr>
        <w:t> </w:t>
      </w:r>
      <w:r>
        <w:rPr>
          <w:rFonts w:ascii="Arial" w:hAnsi="Arial" w:cs="Arial" w:eastAsia="Arial"/>
          <w:b w:val="0"/>
          <w:bCs w:val="0"/>
          <w:color w:val="C09853"/>
          <w:spacing w:val="0"/>
          <w:w w:val="100"/>
        </w:rPr>
        <w:t>We</w:t>
      </w:r>
      <w:r>
        <w:rPr>
          <w:rFonts w:ascii="Arial" w:hAnsi="Arial" w:cs="Arial" w:eastAsia="Arial"/>
          <w:b w:val="0"/>
          <w:bCs w:val="0"/>
          <w:color w:val="C09853"/>
          <w:spacing w:val="-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C09853"/>
          <w:spacing w:val="0"/>
          <w:w w:val="100"/>
        </w:rPr>
        <w:t>have</w:t>
      </w:r>
      <w:r>
        <w:rPr>
          <w:rFonts w:ascii="Arial" w:hAnsi="Arial" w:cs="Arial" w:eastAsia="Arial"/>
          <w:b w:val="0"/>
          <w:bCs w:val="0"/>
          <w:color w:val="C09853"/>
          <w:spacing w:val="-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C09853"/>
          <w:spacing w:val="0"/>
          <w:w w:val="100"/>
        </w:rPr>
        <w:t>successfully</w:t>
      </w:r>
      <w:r>
        <w:rPr>
          <w:rFonts w:ascii="Arial" w:hAnsi="Arial" w:cs="Arial" w:eastAsia="Arial"/>
          <w:b w:val="0"/>
          <w:bCs w:val="0"/>
          <w:color w:val="C09853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C09853"/>
          <w:spacing w:val="0"/>
          <w:w w:val="100"/>
        </w:rPr>
        <w:t>designed</w:t>
      </w:r>
      <w:r>
        <w:rPr>
          <w:rFonts w:ascii="Arial" w:hAnsi="Arial" w:cs="Arial" w:eastAsia="Arial"/>
          <w:b w:val="0"/>
          <w:bCs w:val="0"/>
          <w:color w:val="C09853"/>
          <w:spacing w:val="-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C09853"/>
          <w:spacing w:val="0"/>
          <w:w w:val="100"/>
        </w:rPr>
        <w:t>the</w:t>
      </w:r>
      <w:r>
        <w:rPr>
          <w:rFonts w:ascii="Arial" w:hAnsi="Arial" w:cs="Arial" w:eastAsia="Arial"/>
          <w:b w:val="0"/>
          <w:bCs w:val="0"/>
          <w:color w:val="C09853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C09853"/>
          <w:spacing w:val="0"/>
          <w:w w:val="100"/>
        </w:rPr>
        <w:t>Todo</w:t>
      </w:r>
      <w:r>
        <w:rPr>
          <w:rFonts w:ascii="Arial" w:hAnsi="Arial" w:cs="Arial" w:eastAsia="Arial"/>
          <w:b w:val="0"/>
          <w:bCs w:val="0"/>
          <w:color w:val="C09853"/>
          <w:spacing w:val="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C09853"/>
          <w:spacing w:val="0"/>
          <w:w w:val="100"/>
        </w:rPr>
        <w:t>model</w:t>
      </w:r>
      <w:r>
        <w:rPr>
          <w:rFonts w:ascii="Arial" w:hAnsi="Arial" w:cs="Arial" w:eastAsia="Arial"/>
          <w:b w:val="0"/>
          <w:bCs w:val="0"/>
          <w:color w:val="C09853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C09853"/>
          <w:spacing w:val="0"/>
          <w:w w:val="100"/>
        </w:rPr>
        <w:t>for</w:t>
      </w:r>
      <w:r>
        <w:rPr>
          <w:rFonts w:ascii="Arial" w:hAnsi="Arial" w:cs="Arial" w:eastAsia="Arial"/>
          <w:b w:val="0"/>
          <w:bCs w:val="0"/>
          <w:color w:val="C09853"/>
          <w:spacing w:val="-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C09853"/>
          <w:spacing w:val="0"/>
          <w:w w:val="100"/>
        </w:rPr>
        <w:t>the</w:t>
      </w:r>
      <w:r>
        <w:rPr>
          <w:rFonts w:ascii="Arial" w:hAnsi="Arial" w:cs="Arial" w:eastAsia="Arial"/>
          <w:b w:val="0"/>
          <w:bCs w:val="0"/>
          <w:color w:val="C09853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C09853"/>
          <w:spacing w:val="0"/>
          <w:w w:val="100"/>
        </w:rPr>
        <w:t>app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4657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conclude,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</w:rPr>
        <w:sectPr>
          <w:pgSz w:w="12240" w:h="15840"/>
          <w:pgMar w:header="90" w:footer="21" w:top="280" w:bottom="220" w:left="0" w:right="500"/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9.5pt;margin-top:264.473999pt;width:592.75pt;height:52.62pt;mso-position-horizontal-relative:page;mso-position-vertical-relative:page;z-index:-13310" coordorigin="190,5289" coordsize="11855,1052">
            <v:group style="position:absolute;left:200;top:5299;width:11835;height:1032" coordorigin="200,5299" coordsize="11835,1032">
              <v:shape style="position:absolute;left:200;top:5299;width:11835;height:1032" coordorigin="200,5299" coordsize="11835,1032" path="m11985,5299l250,5299,229,5304,212,5318,202,5337,200,5350,200,6282,205,6303,218,6320,238,6330,250,6332,11985,6332,12006,6327,12023,6314,12033,6294,12035,6282,12035,5350,12030,5328,12017,5311,11997,5301,11985,5299xe" filled="t" fillcolor="#F5F5F5" stroked="f">
                <v:path arrowok="t"/>
                <v:fill type="solid"/>
              </v:shape>
            </v:group>
            <v:group style="position:absolute;left:250;top:5306;width:11734;height:2" coordorigin="250,5306" coordsize="11734,2">
              <v:shape style="position:absolute;left:250;top:5306;width:11734;height:2" coordorigin="250,5306" coordsize="11734,0" path="m250,5306l11985,5306e" filled="f" stroked="t" strokeweight=".729pt" strokecolor="#E4E4E4">
                <v:path arrowok="t"/>
              </v:shape>
            </v:group>
            <v:group style="position:absolute;left:250;top:6326;width:11734;height:2" coordorigin="250,6326" coordsize="11734,2">
              <v:shape style="position:absolute;left:250;top:6326;width:11734;height:2" coordorigin="250,6326" coordsize="11734,0" path="m250,6326l11985,6326e" filled="f" stroked="t" strokeweight=".73pt" strokecolor="#E4E4E4">
                <v:path arrowok="t"/>
              </v:shape>
            </v:group>
            <v:group style="position:absolute;left:206;top:5350;width:2;height:932" coordorigin="206,5350" coordsize="2,932">
              <v:shape style="position:absolute;left:206;top:5350;width:2;height:932" coordorigin="206,5350" coordsize="0,932" path="m206,5350l206,6282e" filled="f" stroked="t" strokeweight=".73pt" strokecolor="#E4E4E4">
                <v:path arrowok="t"/>
              </v:shape>
            </v:group>
            <v:group style="position:absolute;left:12029;top:5350;width:2;height:932" coordorigin="12029,5350" coordsize="2,932">
              <v:shape style="position:absolute;left:12029;top:5350;width:2;height:932" coordorigin="12029,5350" coordsize="0,932" path="m12029,5350l12029,6282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25.635pt;width:391.351864pt;height:223.6002pt;mso-position-horizontal-relative:page;mso-position-vertical-relative:page;z-index:-13309" coordorigin="4219,513" coordsize="7827,4472">
            <v:group style="position:absolute;left:4229;top:528;width:7806;height:4444" coordorigin="4229,528" coordsize="7806,4444">
              <v:shape style="position:absolute;left:4229;top:528;width:7806;height:4444" coordorigin="4229,528" coordsize="7806,4444" path="m12035,528l4229,528,4229,4922,4234,4944,4247,4961,4267,4971,4279,4972,11985,4972,12006,4967,12023,4954,12033,4934,12035,4922,12035,528xe" filled="t" fillcolor="#F5F5F5" stroked="f">
                <v:path arrowok="t"/>
                <v:fill type="solid"/>
              </v:shape>
            </v:group>
            <v:group style="position:absolute;left:4279;top:4966;width:7705;height:2" coordorigin="4279,4966" coordsize="7705,2">
              <v:shape style="position:absolute;left:4279;top:4966;width:7705;height:2" coordorigin="4279,4966" coordsize="7705,0" path="m4279,4966l11985,4966e" filled="f" stroked="t" strokeweight=".73pt" strokecolor="#E4E4E4">
                <v:path arrowok="t"/>
              </v:shape>
            </v:group>
            <v:group style="position:absolute;left:4247;top:4961;width:19;height:10" coordorigin="4247,4961" coordsize="19,10">
              <v:shape style="position:absolute;left:4247;top:4961;width:19;height:10" coordorigin="4247,4961" coordsize="19,10" path="m4247,4961l4267,4971e" filled="f" stroked="t" strokeweight="1.259pt" strokecolor="#E4E4E4">
                <v:path arrowok="t"/>
              </v:shape>
            </v:group>
            <v:group style="position:absolute;left:11985;top:4954;width:39;height:18" coordorigin="11985,4954" coordsize="39,18">
              <v:shape style="position:absolute;left:11985;top:4954;width:39;height:18" coordorigin="11985,4954" coordsize="39,18" path="m11985,4972l12006,4967,12023,4954e" filled="f" stroked="t" strokeweight="1.259pt" strokecolor="#E4E4E4">
                <v:path arrowok="t"/>
              </v:shape>
            </v:group>
            <v:group style="position:absolute;left:12025;top:4934;width:8;height:16" coordorigin="12025,4934" coordsize="8,16">
              <v:shape style="position:absolute;left:12025;top:4934;width:8;height:16" coordorigin="12025,4934" coordsize="8,16" path="m12026,4949l12033,4934e" filled="f" stroked="t" strokeweight="1.259pt" strokecolor="#E4E4E4">
                <v:path arrowok="t"/>
              </v:shape>
            </v:group>
            <v:group style="position:absolute;left:4235;top:520;width:2;height:4402" coordorigin="4235,520" coordsize="2,4402">
              <v:shape style="position:absolute;left:4235;top:520;width:2;height:4402" coordorigin="4235,520" coordsize="0,4402" path="m4235,520l4235,4922e" filled="f" stroked="t" strokeweight=".73pt" strokecolor="#E4E4E4">
                <v:path arrowok="t"/>
              </v:shape>
            </v:group>
            <v:group style="position:absolute;left:12029;top:520;width:2;height:4402" coordorigin="12029,520" coordsize="2,4402">
              <v:shape style="position:absolute;left:12029;top:520;width:2;height:4402" coordorigin="12029,520" coordsize="0,4402" path="m12029,520l12029,4922e" filled="f" stroked="t" strokeweight=".73pt" strokecolor="#E4E4E4">
                <v:path arrowok="t"/>
              </v:shape>
            </v:group>
            <v:group style="position:absolute;left:4481;top:528;width:7302;height:3135" coordorigin="4481,528" coordsize="7302,3135">
              <v:shape style="position:absolute;left:4481;top:528;width:7302;height:3135" coordorigin="4481,528" coordsize="7302,3135" path="m11783,528l4481,528,4481,3612,4486,3634,4499,3651,4518,3661,4531,3663,11733,3663,11755,3658,11772,3644,11782,3625,11783,3612,11783,528xe" filled="t" fillcolor="#F5F5F5" stroked="f">
                <v:path arrowok="t"/>
                <v:fill type="solid"/>
              </v:shape>
            </v:group>
            <v:group style="position:absolute;left:4531;top:3656;width:7202;height:2" coordorigin="4531,3656" coordsize="7202,2">
              <v:shape style="position:absolute;left:4531;top:3656;width:7202;height:2" coordorigin="4531,3656" coordsize="7202,0" path="m4531,3656l11733,3656e" filled="f" stroked="t" strokeweight=".73pt" strokecolor="#E4E4E4">
                <v:path arrowok="t"/>
              </v:shape>
            </v:group>
            <v:group style="position:absolute;left:4481;top:3612;width:2;height:10" coordorigin="4481,3612" coordsize="2,10">
              <v:shape style="position:absolute;left:4481;top:3612;width:2;height:10" coordorigin="4481,3612" coordsize="2,10" path="m4481,3612l4483,3622e" filled="f" stroked="t" strokeweight="1.259pt" strokecolor="#E4E4E4">
                <v:path arrowok="t"/>
              </v:shape>
            </v:group>
            <v:group style="position:absolute;left:4505;top:3654;width:14;height:7" coordorigin="4505,3654" coordsize="14,7">
              <v:shape style="position:absolute;left:4505;top:3654;width:14;height:7" coordorigin="4505,3654" coordsize="14,7" path="m4506,3655l4518,3661e" filled="f" stroked="t" strokeweight="1.259pt" strokecolor="#E4E4E4">
                <v:path arrowok="t"/>
              </v:shape>
            </v:group>
            <v:group style="position:absolute;left:11733;top:3658;width:22;height:5" coordorigin="11733,3658" coordsize="22,5">
              <v:shape style="position:absolute;left:11733;top:3658;width:22;height:5" coordorigin="11733,3658" coordsize="22,5" path="m11733,3663l11755,3658e" filled="f" stroked="t" strokeweight="1.259pt" strokecolor="#E4E4E4">
                <v:path arrowok="t"/>
              </v:shape>
            </v:group>
            <v:group style="position:absolute;left:11776;top:3625;width:5;height:11" coordorigin="11776,3625" coordsize="5,11">
              <v:shape style="position:absolute;left:11776;top:3625;width:5;height:11" coordorigin="11776,3625" coordsize="5,11" path="m11776,3635l11782,3625e" filled="f" stroked="t" strokeweight="1.259pt" strokecolor="#E4E4E4">
                <v:path arrowok="t"/>
              </v:shape>
            </v:group>
            <v:group style="position:absolute;left:4481;top:3990;width:1322;height:403" coordorigin="4481,3990" coordsize="1322,403">
              <v:shape style="position:absolute;left:4481;top:3990;width:1322;height:403" coordorigin="4481,3990" coordsize="1322,403" path="m4670,3990l4603,4002,4547,4035,4505,4085,4483,4148,4481,4204,4482,4227,4502,4291,4541,4342,4596,4378,4661,4393,5614,4393,5637,4392,5701,4372,5752,4333,5788,4278,5803,4212,5803,4179,5801,4156,5782,4092,5742,4041,5688,4005,5622,3990,4670,3990xe" filled="t" fillcolor="#FFFFFF" stroked="f">
                <v:path arrowok="t"/>
                <v:fill type="solid"/>
              </v:shape>
            </v:group>
            <v:group style="position:absolute;left:4670;top:3996;width:944;height:2" coordorigin="4670,3996" coordsize="944,2">
              <v:shape style="position:absolute;left:4670;top:3996;width:944;height:2" coordorigin="4670,3996" coordsize="944,0" path="m4670,3996l5614,3996e" filled="f" stroked="t" strokeweight=".73pt" strokecolor="#DEDEDE">
                <v:path arrowok="t"/>
              </v:shape>
            </v:group>
            <v:group style="position:absolute;left:4670;top:4387;width:944;height:2" coordorigin="4670,4387" coordsize="944,2">
              <v:shape style="position:absolute;left:4670;top:4387;width:944;height:2" coordorigin="4670,4387" coordsize="944,0" path="m4670,4387l5614,4387e" filled="f" stroked="t" strokeweight=".73pt" strokecolor="#DEDEDE">
                <v:path arrowok="t"/>
              </v:shape>
            </v:group>
            <v:group style="position:absolute;left:4481;top:4204;width:4;height:39" coordorigin="4481,4204" coordsize="4,39">
              <v:shape style="position:absolute;left:4481;top:4204;width:4;height:39" coordorigin="4481,4204" coordsize="4,39" path="m4481,4204l4482,4227,4485,4242e" filled="f" stroked="t" strokeweight="1.259pt" strokecolor="#DEDEDE">
                <v:path arrowok="t"/>
              </v:shape>
            </v:group>
            <v:group style="position:absolute;left:4632;top:4389;width:29;height:4" coordorigin="4632,4389" coordsize="29,4">
              <v:shape style="position:absolute;left:4632;top:4389;width:29;height:4" coordorigin="4632,4389" coordsize="29,4" path="m4636,4390l4639,4390,4661,4393e" filled="f" stroked="t" strokeweight="1.259pt" strokecolor="#DEDEDE">
                <v:path arrowok="t"/>
              </v:shape>
            </v:group>
            <v:group style="position:absolute;left:5614;top:4387;width:45;height:5" coordorigin="5614,4387" coordsize="45,5">
              <v:shape style="position:absolute;left:5614;top:4387;width:45;height:5" coordorigin="5614,4387" coordsize="45,5" path="m5614,4393l5637,4392,5659,4387e" filled="f" stroked="t" strokeweight="1.259pt" strokecolor="#DEDEDE">
                <v:path arrowok="t"/>
              </v:shape>
            </v:group>
            <v:group style="position:absolute;left:4481;top:4179;width:13;height:25" coordorigin="4481,4179" coordsize="13,25">
              <v:shape style="position:absolute;left:4481;top:4179;width:13;height:25" coordorigin="4481,4179" coordsize="13,25" path="m4481,4192l4493,4192e" filled="f" stroked="t" strokeweight="1.359pt" strokecolor="#DEDEDE">
                <v:path arrowok="t"/>
              </v:shape>
            </v:group>
            <v:group style="position:absolute;left:5790;top:4179;width:13;height:25" coordorigin="5790,4179" coordsize="13,25">
              <v:shape style="position:absolute;left:5790;top:4179;width:13;height:25" coordorigin="5790,4179" coordsize="13,25" path="m5790,4192l5803,4192e" filled="f" stroked="t" strokeweight="1.359pt" strokecolor="#DEDEDE">
                <v:path arrowok="t"/>
              </v:shape>
            </v:group>
            <v:group style="position:absolute;left:10776;top:3990;width:1007;height:403" coordorigin="10776,3990" coordsize="1007,403">
              <v:shape style="position:absolute;left:10776;top:3990;width:1007;height:403" coordorigin="10776,3990" coordsize="1007,403" path="m10965,3990l10898,4002,10842,4035,10801,4085,10779,4148,10776,4204,10777,4227,10797,4291,10836,4342,10891,4378,10957,4393,11594,4393,11617,4392,11681,4372,11733,4333,11768,4278,11783,4212,11783,4179,11782,4156,11762,4092,11723,4041,11668,4005,11603,3990,10965,3990xe" filled="t" fillcolor="#FFFFFF" stroked="f">
                <v:path arrowok="t"/>
                <v:fill type="solid"/>
              </v:shape>
            </v:group>
            <v:group style="position:absolute;left:10965;top:3996;width:630;height:2" coordorigin="10965,3996" coordsize="630,2">
              <v:shape style="position:absolute;left:10965;top:3996;width:630;height:2" coordorigin="10965,3996" coordsize="630,0" path="m10965,3996l11594,3996e" filled="f" stroked="t" strokeweight=".73pt" strokecolor="#DEDEDE">
                <v:path arrowok="t"/>
              </v:shape>
            </v:group>
            <v:group style="position:absolute;left:11775;top:4126;width:8;height:53" coordorigin="11775,4126" coordsize="8,53">
              <v:shape style="position:absolute;left:11775;top:4126;width:8;height:53" coordorigin="11775,4126" coordsize="8,53" path="m11783,4179l11782,4156,11778,4134,11776,4128e" filled="f" stroked="t" strokeweight="1.259pt" strokecolor="#DEDEDE">
                <v:path arrowok="t"/>
              </v:shape>
            </v:group>
            <v:group style="position:absolute;left:10965;top:4387;width:630;height:2" coordorigin="10965,4387" coordsize="630,2">
              <v:shape style="position:absolute;left:10965;top:4387;width:630;height:2" coordorigin="10965,4387" coordsize="630,0" path="m10965,4387l11594,4387e" filled="f" stroked="t" strokeweight=".73pt" strokecolor="#DEDEDE">
                <v:path arrowok="t"/>
              </v:shape>
            </v:group>
            <v:group style="position:absolute;left:10916;top:4386;width:41;height:6" coordorigin="10916,4386" coordsize="41,6">
              <v:shape style="position:absolute;left:10916;top:4386;width:41;height:6" coordorigin="10916,4386" coordsize="41,6" path="m10921,4388l10934,4390,10957,4393e" filled="f" stroked="t" strokeweight="1.259pt" strokecolor="#DEDEDE">
                <v:path arrowok="t"/>
              </v:shape>
            </v:group>
            <v:group style="position:absolute;left:11594;top:4387;width:45;height:5" coordorigin="11594,4387" coordsize="45,5">
              <v:shape style="position:absolute;left:11594;top:4387;width:45;height:5" coordorigin="11594,4387" coordsize="45,5" path="m11594,4393l11617,4392,11640,4387e" filled="f" stroked="t" strokeweight="1.259pt" strokecolor="#DEDEDE">
                <v:path arrowok="t"/>
              </v:shape>
            </v:group>
            <v:group style="position:absolute;left:11776;top:4212;width:7;height:45" coordorigin="11776,4212" coordsize="7,45">
              <v:shape style="position:absolute;left:11776;top:4212;width:7;height:45" coordorigin="11776,4212" coordsize="7,45" path="m11776,4254l11781,4235,11783,4212e" filled="f" stroked="t" strokeweight="1.259pt" strokecolor="#DEDEDE">
                <v:path arrowok="t"/>
              </v:shape>
            </v:group>
            <v:group style="position:absolute;left:10776;top:4179;width:13;height:25" coordorigin="10776,4179" coordsize="13,25">
              <v:shape style="position:absolute;left:10776;top:4179;width:13;height:25" coordorigin="10776,4179" coordsize="13,25" path="m10776,4192l10789,4192e" filled="f" stroked="t" strokeweight="1.359pt" strokecolor="#DEDEDE">
                <v:path arrowok="t"/>
              </v:shape>
            </v:group>
            <v:group style="position:absolute;left:11771;top:4179;width:13;height:25" coordorigin="11771,4179" coordsize="13,25">
              <v:shape style="position:absolute;left:11771;top:4179;width:13;height:25" coordorigin="11771,4179" coordsize="13,25" path="m11771,4192l11783,4192e" filled="f" stroked="t" strokeweight="1.359pt" strokecolor="#DEDEDE">
                <v:path arrowok="t"/>
              </v:shape>
              <v:shape style="position:absolute;left:4733;top:540;width:6799;height:2430" type="#_x0000_t75">
                <v:imagedata r:id="rId218" o:title=""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4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before="24"/>
        <w:ind w:left="6407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final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design.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40" w:lineRule="exact" w:before="4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0964" w:val="left" w:leader="none"/>
        </w:tabs>
        <w:spacing w:before="39"/>
        <w:ind w:left="4669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hyperlink w:history="true" w:anchor="_bookmark1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1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6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6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54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Include modal, modify delete to use link" w:id="31"/>
      <w:bookmarkEnd w:id="31"/>
      <w:r>
        <w:rPr/>
      </w:r>
      <w:bookmarkStart w:name="_bookmark21" w:id="32"/>
      <w:bookmarkEnd w:id="32"/>
      <w:r>
        <w:rPr/>
      </w:r>
      <w:hyperlink w:history="true" w:anchor="_bookmark21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21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spacing w:line="566" w:lineRule="exact" w:before="55"/>
        <w:ind w:right="705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Tas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k</w:t>
      </w:r>
      <w:r>
        <w:rPr>
          <w:rFonts w:ascii="Arial" w:hAnsi="Arial" w:cs="Arial" w:eastAsia="Arial"/>
          <w:b w:val="0"/>
          <w:bCs w:val="0"/>
          <w:color w:val="FFFFFF"/>
          <w:spacing w:val="-4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Includ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FFFFFF"/>
          <w:spacing w:val="-5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modal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,</w:t>
      </w:r>
      <w:r>
        <w:rPr>
          <w:rFonts w:ascii="Arial" w:hAnsi="Arial" w:cs="Arial" w:eastAsia="Arial"/>
          <w:b w:val="0"/>
          <w:bCs w:val="0"/>
          <w:color w:val="FFFFFF"/>
          <w:spacing w:val="-4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modif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y</w:t>
      </w:r>
      <w:r>
        <w:rPr>
          <w:rFonts w:ascii="Arial" w:hAnsi="Arial" w:cs="Arial" w:eastAsia="Arial"/>
          <w:b w:val="0"/>
          <w:bCs w:val="0"/>
          <w:color w:val="FFFFFF"/>
          <w:spacing w:val="-4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delet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FFFFFF"/>
          <w:spacing w:val="-5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use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link_t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FFFFFF"/>
          <w:spacing w:val="-4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&amp;</w:t>
      </w:r>
      <w:r>
        <w:rPr>
          <w:rFonts w:ascii="Arial" w:hAnsi="Arial" w:cs="Arial" w:eastAsia="Arial"/>
          <w:b w:val="0"/>
          <w:bCs w:val="0"/>
          <w:color w:val="FFFFFF"/>
          <w:spacing w:val="-4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redirect_to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9.950pt;margin-top:-2.028419pt;width:189.5359pt;height:530.1067pt;mso-position-horizontal-relative:page;mso-position-vertical-relative:paragraph;z-index:-13308" coordorigin="199,-41" coordsize="3791,10602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3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v:group style="position:absolute;left:250;top:433;width:3676;height:2" coordorigin="250,433" coordsize="3676,2">
              <v:shape style="position:absolute;left:250;top:433;width:3676;height:2" coordorigin="250,433" coordsize="3676,0" path="m250,433l3927,433e" filled="f" stroked="t" strokeweight=".73pt" strokecolor="#E6E6E6">
                <v:path arrowok="t"/>
              </v:shape>
            </v:group>
            <v:group style="position:absolute;left:3927;top:434;width:22;height:5" coordorigin="3927,434" coordsize="22,5">
              <v:shape style="position:absolute;left:3927;top:434;width:22;height:5" coordorigin="3927,434" coordsize="22,5" path="m3927,439l3949,434e" filled="f" stroked="t" strokeweight="1.259pt" strokecolor="#E6E6E6">
                <v:path arrowok="t"/>
              </v:shape>
            </v:group>
            <v:group style="position:absolute;left:3968;top:401;width:7;height:14" coordorigin="3968,401" coordsize="7,14">
              <v:shape style="position:absolute;left:3968;top:401;width:7;height:14" coordorigin="3968,401" coordsize="7,14" path="m3968,415l3976,401e" filled="f" stroked="t" strokeweight="1.259pt" strokecolor="#E6E6E6">
                <v:path arrowok="t"/>
              </v:shape>
            </v:group>
            <v:group style="position:absolute;left:206;top:11;width:2;height:378" coordorigin="206,11" coordsize="2,378">
              <v:shape style="position:absolute;left:206;top:11;width:2;height:378" coordorigin="206,11" coordsize="0,378" path="m206,11l206,389e" filled="f" stroked="t" strokeweight=".73pt" strokecolor="#E6E6E6">
                <v:path arrowok="t"/>
              </v:shape>
            </v:group>
            <v:group style="position:absolute;left:3971;top:11;width:2;height:378" coordorigin="3971,11" coordsize="2,378">
              <v:shape style="position:absolute;left:3971;top:11;width:2;height:378" coordorigin="3971,11" coordsize="0,378" path="m3971,11l3971,389e" filled="f" stroked="t" strokeweight=".73pt" strokecolor="#E6E6E6">
                <v:path arrowok="t"/>
              </v:shape>
            </v:group>
            <v:group style="position:absolute;left:250;top:470;width:3676;height:2" coordorigin="250,470" coordsize="3676,2">
              <v:shape style="position:absolute;left:250;top:470;width:3676;height:2" coordorigin="250,470" coordsize="3676,0" path="m250,470l3927,470e" filled="f" stroked="t" strokeweight=".73pt" strokecolor="#E6E6E6">
                <v:path arrowok="t"/>
              </v:shape>
            </v:group>
            <v:group style="position:absolute;left:3972;top:492;width:5;height:22" coordorigin="3972,492" coordsize="5,22">
              <v:shape style="position:absolute;left:3972;top:492;width:5;height:22" coordorigin="3972,492" coordsize="5,22" path="m3977,514l3972,493,3972,492e" filled="f" stroked="t" strokeweight="1.259pt" strokecolor="#E6E6E6">
                <v:path arrowok="t"/>
              </v:shape>
            </v:group>
            <v:group style="position:absolute;left:250;top:9787;width:3676;height:2" coordorigin="250,9787" coordsize="3676,2">
              <v:shape style="position:absolute;left:250;top:9787;width:3676;height:2" coordorigin="250,9787" coordsize="3676,0" path="m250,9787l3927,9787e" filled="f" stroked="t" strokeweight=".729pt" strokecolor="#E6E6E6">
                <v:path arrowok="t"/>
              </v:shape>
            </v:group>
            <v:group style="position:absolute;left:3970;top:9756;width:5;height:10" coordorigin="3970,9756" coordsize="5,10">
              <v:shape style="position:absolute;left:3970;top:9756;width:5;height:10" coordorigin="3970,9756" coordsize="5,10" path="m3970,9766l3976,9756e" filled="f" stroked="t" strokeweight="1.259pt" strokecolor="#E6E6E6">
                <v:path arrowok="t"/>
              </v:shape>
            </v:group>
            <v:group style="position:absolute;left:206;top:514;width:2;height:9229" coordorigin="206,514" coordsize="2,9229">
              <v:shape style="position:absolute;left:206;top:514;width:2;height:9229" coordorigin="206,514" coordsize="0,9229" path="m206,514l206,9743e" filled="f" stroked="t" strokeweight=".73pt" strokecolor="#E6E6E6">
                <v:path arrowok="t"/>
              </v:shape>
            </v:group>
            <v:group style="position:absolute;left:3971;top:514;width:2;height:9229" coordorigin="3971,514" coordsize="2,9229">
              <v:shape style="position:absolute;left:3971;top:514;width:2;height:9229" coordorigin="3971,514" coordsize="0,9229" path="m3971,514l3971,9743e" filled="f" stroked="t" strokeweight=".73pt" strokecolor="#E6E6E6">
                <v:path arrowok="t"/>
              </v:shape>
            </v:group>
            <v:group style="position:absolute;left:250;top:9825;width:3676;height:2" coordorigin="250,9825" coordsize="3676,2">
              <v:shape style="position:absolute;left:250;top:9825;width:3676;height:2" coordorigin="250,9825" coordsize="3676,0" path="m250,9825l3927,9825e" filled="f" stroked="t" strokeweight=".73pt" strokecolor="#E6E6E6">
                <v:path arrowok="t"/>
              </v:shape>
            </v:group>
            <v:group style="position:absolute;left:3972;top:9847;width:5;height:22" coordorigin="3972,9847" coordsize="5,22">
              <v:shape style="position:absolute;left:3972;top:9847;width:5;height:22" coordorigin="3972,9847" coordsize="5,22" path="m3977,9869l3972,9847e" filled="f" stroked="t" strokeweight="1.259pt" strokecolor="#E6E6E6">
                <v:path arrowok="t"/>
              </v:shape>
            </v:group>
            <v:group style="position:absolute;left:250;top:10543;width:3676;height:2" coordorigin="250,10543" coordsize="3676,2">
              <v:shape style="position:absolute;left:250;top:10543;width:3676;height:2" coordorigin="250,10543" coordsize="3676,0" path="m250,10543l3927,10543e" filled="f" stroked="t" strokeweight=".73pt" strokecolor="#E6E6E6">
                <v:path arrowok="t"/>
              </v:shape>
            </v:group>
            <v:group style="position:absolute;left:221;top:10539;width:16;height:8" coordorigin="221,10539" coordsize="16,8">
              <v:shape style="position:absolute;left:221;top:10539;width:16;height:8" coordorigin="221,10539" coordsize="16,8" path="m221,10539l238,10547e" filled="f" stroked="t" strokeweight="1.259pt" strokecolor="#E6E6E6">
                <v:path arrowok="t"/>
              </v:shape>
            </v:group>
            <v:group style="position:absolute;left:3927;top:10533;width:36;height:16" coordorigin="3927,10533" coordsize="36,16">
              <v:shape style="position:absolute;left:3927;top:10533;width:36;height:16" coordorigin="3927,10533" coordsize="36,16" path="m3927,10549l3949,10544,3962,10533e" filled="f" stroked="t" strokeweight="1.259pt" strokecolor="#E6E6E6">
                <v:path arrowok="t"/>
              </v:shape>
            </v:group>
            <v:group style="position:absolute;left:3968;top:10511;width:7;height:15" coordorigin="3968,10511" coordsize="7,15">
              <v:shape style="position:absolute;left:3968;top:10511;width:7;height:15" coordorigin="3968,10511" coordsize="7,15" path="m3968,10526l3976,10511e" filled="f" stroked="t" strokeweight="1.259pt" strokecolor="#E6E6E6">
                <v:path arrowok="t"/>
              </v:shape>
            </v:group>
            <v:group style="position:absolute;left:206;top:9869;width:2;height:630" coordorigin="206,9869" coordsize="2,630">
              <v:shape style="position:absolute;left:206;top:9869;width:2;height:630" coordorigin="206,9869" coordsize="0,630" path="m206,9869l206,10499e" filled="f" stroked="t" strokeweight=".73pt" strokecolor="#E6E6E6">
                <v:path arrowok="t"/>
              </v:shape>
            </v:group>
            <v:group style="position:absolute;left:3971;top:9869;width:2;height:630" coordorigin="3971,9869" coordsize="2,630">
              <v:shape style="position:absolute;left:3971;top:9869;width:2;height:630" coordorigin="3971,9869" coordsize="0,630" path="m3971,9869l3971,10499e" filled="f" stroked="t" strokeweight=".73pt" strokecolor="#E6E6E6">
                <v:path arrowok="t"/>
              </v:shape>
            </v:group>
            <v:group style="position:absolute;left:213;top:936;width:3752;height:2" coordorigin="213,936" coordsize="3752,2">
              <v:shape style="position:absolute;left:213;top:936;width:3752;height:2" coordorigin="213,936" coordsize="3752,0" path="m213,936l3965,936e" filled="f" stroked="t" strokeweight=".729pt" strokecolor="#E6E6E6">
                <v:path arrowok="t"/>
              </v:shape>
              <v:shape style="position:absolute;left:1107;top:2755;width:176;height:176" type="#_x0000_t75">
                <v:imagedata r:id="rId221" o:title=""/>
              </v:shape>
              <v:shape style="position:absolute;left:1107;top:3221;width:176;height:176" type="#_x0000_t75">
                <v:imagedata r:id="rId222" o:title=""/>
              </v:shape>
              <v:shape style="position:absolute;left:1107;top:4657;width:176;height:176" type="#_x0000_t75">
                <v:imagedata r:id="rId223" o:title=""/>
              </v:shape>
              <v:shape style="position:absolute;left:1107;top:5374;width:176;height:176" type="#_x0000_t75">
                <v:imagedata r:id="rId224" o:title=""/>
              </v:shape>
              <v:shape style="position:absolute;left:1107;top:6558;width:176;height:176" type="#_x0000_t75">
                <v:imagedata r:id="rId225" o:title=""/>
              </v:shape>
              <v:shape style="position:absolute;left:1107;top:8711;width:176;height:176" type="#_x0000_t75">
                <v:imagedata r:id="rId226" o:title=""/>
              </v:shape>
              <v:shape style="position:absolute;left:3108;top:1572;width:164;height:176" type="#_x0000_t75">
                <v:imagedata r:id="rId227" o:title=""/>
              </v:shape>
              <v:shape style="position:absolute;left:3108;top:2290;width:164;height:176" type="#_x0000_t75">
                <v:imagedata r:id="rId228" o:title=""/>
              </v:shape>
              <v:shape style="position:absolute;left:3108;top:2755;width:164;height:176" type="#_x0000_t75">
                <v:imagedata r:id="rId229" o:title=""/>
              </v:shape>
              <v:shape style="position:absolute;left:3108;top:3473;width:164;height:176" type="#_x0000_t75">
                <v:imagedata r:id="rId230" o:title=""/>
              </v:shape>
              <v:shape style="position:absolute;left:3108;top:3939;width:164;height:176" type="#_x0000_t75">
                <v:imagedata r:id="rId231" o:title=""/>
              </v:shape>
              <v:shape style="position:absolute;left:3108;top:4908;width:164;height:176" type="#_x0000_t75">
                <v:imagedata r:id="rId232" o:title=""/>
              </v:shape>
              <v:shape style="position:absolute;left:3108;top:5374;width:164;height:176" type="#_x0000_t75">
                <v:imagedata r:id="rId233" o:title=""/>
              </v:shape>
              <v:shape style="position:absolute;left:3108;top:5840;width:164;height:176" type="#_x0000_t75">
                <v:imagedata r:id="rId234" o:title=""/>
              </v:shape>
              <v:shape style="position:absolute;left:3108;top:6810;width:164;height:176" type="#_x0000_t75">
                <v:imagedata r:id="rId235" o:title=""/>
              </v:shape>
              <v:shape style="position:absolute;left:3108;top:7993;width:164;height:176" type="#_x0000_t75">
                <v:imagedata r:id="rId236" o:title=""/>
              </v:shape>
              <v:shape style="position:absolute;left:3108;top:8963;width:164;height:176" type="#_x0000_t75">
                <v:imagedata r:id="rId237" o:title=""/>
              </v:shape>
              <v:shape style="position:absolute;left:3108;top:7527;width:164;height:176" type="#_x0000_t75">
                <v:imagedata r:id="rId238" o:title=""/>
              </v:shape>
              <v:shape style="position:absolute;left:1094;top:7275;width:176;height:176" type="#_x0000_t75">
                <v:imagedata r:id="rId239" o:title=""/>
              </v:shape>
            </v:group>
            <w10:wrap type="none"/>
          </v:group>
        </w:pict>
      </w:r>
      <w:r>
        <w:rPr/>
        <w:pict>
          <v:group style="position:absolute;margin-left:219.202072pt;margin-top:14.388882pt;width:1.687527pt;height:.167627pt;mso-position-horizontal-relative:page;mso-position-vertical-relative:paragraph;z-index:-13303" coordorigin="4384,288" coordsize="34,3">
            <v:shape style="position:absolute;left:4384;top:288;width:34;height:3" coordorigin="4384,288" coordsize="34,3" path="m4418,288l4395,289,4384,291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268.516571pt;margin-top:14.397554pt;width:1.138972pt;height:.118127pt;mso-position-horizontal-relative:page;mso-position-vertical-relative:paragraph;z-index:-13302" coordorigin="5370,288" coordsize="23,2">
            <v:shape style="position:absolute;left:5370;top:288;width:23;height:2" coordorigin="5370,288" coordsize="23,2" path="m5393,290l5370,288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8.315674pt;margin-top:13.759381pt;width:34.356347pt;height:1.462994pt;mso-position-horizontal-relative:page;mso-position-vertical-relative:paragraph;z-index:-13298" coordorigin="11166,275" coordsize="687,29">
            <v:group style="position:absolute;left:11217;top:294;width:630;height:2" coordorigin="11217,294" coordsize="630,2">
              <v:shape style="position:absolute;left:11217;top:294;width:630;height:2" coordorigin="11217,294" coordsize="630,0" path="m11217,294l11846,294e" filled="f" stroked="t" strokeweight=".73pt" strokecolor="#DEDEDE">
                <v:path arrowok="t"/>
              </v:shape>
            </v:group>
            <v:group style="position:absolute;left:11179;top:288;width:38;height:4" coordorigin="11179,288" coordsize="38,4">
              <v:shape style="position:absolute;left:11179;top:288;width:38;height:4" coordorigin="11179,288" coordsize="38,4" path="m11217,288l11194,289,11179,292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1.767792pt;margin-top:13.759381pt;width:124.778559pt;height:1.474884pt;mso-position-horizontal-relative:page;mso-position-vertical-relative:paragraph;z-index:-13294" coordorigin="7035,275" coordsize="2496,29">
            <v:group style="position:absolute;left:7087;top:294;width:2405;height:2" coordorigin="7087,294" coordsize="2405,2">
              <v:shape style="position:absolute;left:7087;top:294;width:2405;height:2" coordorigin="7087,294" coordsize="2405,0" path="m7087,294l9492,294e" filled="f" stroked="t" strokeweight=".73pt" strokecolor="#DEDEDE">
                <v:path arrowok="t"/>
              </v:shape>
            </v:group>
            <v:group style="position:absolute;left:7048;top:288;width:39;height:4" coordorigin="7048,288" coordsize="39,4">
              <v:shape style="position:absolute;left:7048;top:288;width:39;height:4" coordorigin="7048,288" coordsize="39,4" path="m7087,288l7064,289,7048,292e" filled="f" stroked="t" strokeweight="1.259pt" strokecolor="#DEDEDE">
                <v:path arrowok="t"/>
              </v:shape>
            </v:group>
            <v:group style="position:absolute;left:9500;top:288;width:18;height:2" coordorigin="9500,288" coordsize="18,2">
              <v:shape style="position:absolute;left:9500;top:288;width:18;height:2" coordorigin="9500,288" coordsize="18,2" path="m9518,290l9500,28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9.635pt;margin-top:-162.821411pt;width:592.48pt;height:128.423pt;mso-position-horizontal-relative:page;mso-position-vertical-relative:paragraph;z-index:-13289" coordorigin="193,-3256" coordsize="11850,2568">
            <v:group style="position:absolute;left:200;top:-2520;width:11835;height:1826" coordorigin="200,-2520" coordsize="11835,1826">
              <v:shape style="position:absolute;left:200;top:-2520;width:11835;height:1826" coordorigin="200,-2520" coordsize="11835,1826" path="m200,-694l12035,-694,12035,-2520,200,-2520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747;width:11835;height:2040" type="#_x0000_t75">
                <v:imagedata r:id="rId240" o:title=""/>
              </v:shape>
            </v:group>
            <v:group style="position:absolute;left:200;top:-3250;width:2;height:730" coordorigin="200,-3250" coordsize="2,730">
              <v:shape style="position:absolute;left:200;top:-3250;width:2;height:730" coordorigin="200,-3250" coordsize="0,730" path="m200,-2520l200,-3250,200,-2520xe" filled="t" fillcolor="#000000" stroked="f">
                <v:path arrowok="t"/>
                <v:fill type="solid"/>
              </v:shape>
            </v:group>
            <v:group style="position:absolute;left:200;top:-3250;width:11835;height:730" coordorigin="200,-3250" coordsize="11835,730">
              <v:shape style="position:absolute;left:200;top:-3250;width:11835;height:730" coordorigin="200,-3250" coordsize="11835,730" path="m200,-2520l12035,-2520,12035,-3250,200,-3250,200,-2520xe" filled="t" fillcolor="#FAFAFA" stroked="f">
                <v:path arrowok="t"/>
                <v:fill type="solid"/>
              </v:shape>
              <v:shape style="position:absolute;left:452;top:-3200;width:630;height:630" type="#_x0000_t75">
                <v:imagedata r:id="rId241" o:title=""/>
              </v:shape>
            </v:group>
            <v:group style="position:absolute;left:2668;top:-3049;width:1561;height:252" coordorigin="2668,-3049" coordsize="1561,252">
              <v:shape style="position:absolute;left:2668;top:-3049;width:1561;height:252" coordorigin="2668,-3049" coordsize="1561,252" path="m4191,-3049l2705,-3049,2684,-3042,2671,-3026,2668,-3011,2668,-2835,2674,-2814,2691,-2800,2705,-2797,4191,-2797,4212,-2803,4226,-2820,4229,-2835,4229,-3011,4223,-3032,4206,-3046,4191,-3049xe" filled="t" fillcolor="#F8F8F8" stroked="f">
                <v:path arrowok="t"/>
                <v:fill type="solid"/>
              </v:shape>
            </v:group>
            <v:group style="position:absolute;left:2675;top:-3049;width:30;height:18" coordorigin="2675,-3049" coordsize="30,18">
              <v:shape style="position:absolute;left:2675;top:-3049;width:30;height:18" coordorigin="2675,-3049" coordsize="30,18" path="m2705,-3049l2684,-3042,2676,-3032e" filled="f" stroked="t" strokeweight="1.259pt" strokecolor="#CDCDCD">
                <v:path arrowok="t"/>
              </v:shape>
            </v:group>
            <v:group style="position:absolute;left:4212;top:-3041;width:17;height:30" coordorigin="4212,-3041" coordsize="17,30">
              <v:shape style="position:absolute;left:4212;top:-3041;width:17;height:30" coordorigin="4212,-3041" coordsize="17,30" path="m4229,-3011l4223,-3032,4213,-3040e" filled="f" stroked="t" strokeweight="1.259pt" strokecolor="#CDCDCD">
                <v:path arrowok="t"/>
              </v:shape>
            </v:group>
            <v:group style="position:absolute;left:2705;top:-2803;width:1486;height:2" coordorigin="2705,-2803" coordsize="1486,2">
              <v:shape style="position:absolute;left:2705;top:-2803;width:1486;height:2" coordorigin="2705,-2803" coordsize="1486,0" path="m2705,-2803l4191,-2803e" filled="f" stroked="t" strokeweight=".729pt" strokecolor="#CDCDCD">
                <v:path arrowok="t"/>
              </v:shape>
            </v:group>
            <v:group style="position:absolute;left:2668;top:-2835;width:3;height:10" coordorigin="2668,-2835" coordsize="3,10">
              <v:shape style="position:absolute;left:2668;top:-2835;width:3;height:10" coordorigin="2668,-2835" coordsize="3,10" path="m2668,-2835l2671,-2825e" filled="f" stroked="t" strokeweight="1.259pt" strokecolor="#CDCDCD">
                <v:path arrowok="t"/>
              </v:shape>
            </v:group>
            <v:group style="position:absolute;left:2674;top:-3011;width:2;height:176" coordorigin="2674,-3011" coordsize="2,176">
              <v:shape style="position:absolute;left:2674;top:-3011;width:2;height:176" coordorigin="2674,-3011" coordsize="0,176" path="m2674,-3011l2674,-2835e" filled="f" stroked="t" strokeweight=".73pt" strokecolor="#CDCDCD">
                <v:path arrowok="t"/>
              </v:shape>
            </v:group>
            <v:group style="position:absolute;left:4223;top:-3011;width:2;height:176" coordorigin="4223,-3011" coordsize="2,176">
              <v:shape style="position:absolute;left:4223;top:-3011;width:2;height:176" coordorigin="4223,-3011" coordsize="0,176" path="m4223,-3011l4223,-2835e" filled="f" stroked="t" strokeweight=".73pt" strokecolor="#CDCDCD">
                <v:path arrowok="t"/>
              </v:shape>
              <v:shape style="position:absolute;left:2705;top:-2986;width:201;height:164" type="#_x0000_t75">
                <v:imagedata r:id="rId242" o:title=""/>
              </v:shape>
            </v:group>
            <v:group style="position:absolute;left:4632;top:-3049;width:579;height:252" coordorigin="4632,-3049" coordsize="579,252">
              <v:shape style="position:absolute;left:4632;top:-3049;width:579;height:252" coordorigin="4632,-3049" coordsize="579,252" path="m5173,-3049l4670,-3049,4649,-3042,4635,-3026,4632,-3011,4632,-2835,4638,-2814,4655,-2800,4670,-2797,5173,-2797,5194,-2803,5208,-2820,5211,-2835,5211,-3011,5205,-3032,5188,-3046,5173,-3049xe" filled="t" fillcolor="#ECEEF5" stroked="f">
                <v:path arrowok="t"/>
                <v:fill type="solid"/>
              </v:shape>
            </v:group>
            <v:group style="position:absolute;left:4670;top:-3042;width:504;height:2" coordorigin="4670,-3042" coordsize="504,2">
              <v:shape style="position:absolute;left:4670;top:-3042;width:504;height:2" coordorigin="4670,-3042" coordsize="504,0" path="m4670,-3042l5173,-3042e" filled="f" stroked="t" strokeweight=".73pt" strokecolor="#CAD4E7">
                <v:path arrowok="t"/>
              </v:shape>
            </v:group>
            <v:group style="position:absolute;left:4657;top:-3049;width:13;height:4" coordorigin="4657,-3049" coordsize="13,4">
              <v:shape style="position:absolute;left:4657;top:-3049;width:13;height:4" coordorigin="4657,-3049" coordsize="13,4" path="m4670,-3049l4658,-3045e" filled="f" stroked="t" strokeweight="1.259pt" strokecolor="#CAD4E7">
                <v:path arrowok="t"/>
              </v:shape>
            </v:group>
            <v:group style="position:absolute;left:4670;top:-2803;width:504;height:2" coordorigin="4670,-2803" coordsize="504,2">
              <v:shape style="position:absolute;left:4670;top:-2803;width:504;height:2" coordorigin="4670,-2803" coordsize="504,0" path="m4670,-2803l5173,-2803e" filled="f" stroked="t" strokeweight=".729pt" strokecolor="#CAD4E7">
                <v:path arrowok="t"/>
              </v:shape>
            </v:group>
            <v:group style="position:absolute;left:4638;top:-3011;width:2;height:176" coordorigin="4638,-3011" coordsize="2,176">
              <v:shape style="position:absolute;left:4638;top:-3011;width:2;height:176" coordorigin="4638,-3011" coordsize="0,176" path="m4638,-3011l4638,-2835e" filled="f" stroked="t" strokeweight=".729pt" strokecolor="#CAD4E7">
                <v:path arrowok="t"/>
              </v:shape>
            </v:group>
            <v:group style="position:absolute;left:5205;top:-3011;width:2;height:176" coordorigin="5205,-3011" coordsize="2,176">
              <v:shape style="position:absolute;left:5205;top:-3011;width:2;height:176" coordorigin="5205,-3011" coordsize="0,176" path="m5205,-3011l5205,-2835e" filled="f" stroked="t" strokeweight=".729pt" strokecolor="#CAD4E7">
                <v:path arrowok="t"/>
              </v:shape>
              <v:shape style="position:absolute;left:4695;top:-3011;width:176;height:176" type="#_x0000_t75">
                <v:imagedata r:id="rId243" o:title=""/>
              </v:shape>
            </v:group>
            <v:group style="position:absolute;left:5236;top:-2973;width:2;height:101" coordorigin="5236,-2973" coordsize="2,101">
              <v:shape style="position:absolute;left:5236;top:-2973;width:2;height:101" coordorigin="5236,-2973" coordsize="0,101" path="m5236,-2872l5236,-2923,5236,-2973,5236,-2872xe" filled="t" fillcolor="#D8D8D8" stroked="f">
                <v:path arrowok="t"/>
                <v:fill type="solid"/>
              </v:shape>
            </v:group>
            <v:group style="position:absolute;left:5236;top:-2943;width:25;height:40" coordorigin="5236,-2943" coordsize="25,40">
              <v:shape style="position:absolute;left:5236;top:-2943;width:25;height:40" coordorigin="5236,-2943" coordsize="25,40" path="m5261,-2943l5236,-2923,5261,-2903,5261,-2943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21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line="237" w:lineRule="exact"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11.447006pt;margin-top:8.544472pt;width:.63pt;height:1.259pt;mso-position-horizontal-relative:page;mso-position-vertical-relative:paragraph;z-index:-13300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472pt;width:.63pt;height:1.259pt;mso-position-horizontal-relative:page;mso-position-vertical-relative:paragraph;z-index:-13299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8.544472pt;width:.629pt;height:1.259pt;mso-position-horizontal-relative:page;mso-position-vertical-relative:paragraph;z-index:-13296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472pt;width:.63pt;height:1.259pt;mso-position-horizontal-relative:page;mso-position-vertical-relative:paragraph;z-index:-13295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344.275787pt;margin-top:6.514076pt;width:1.6242pt;height:5.554682pt;mso-position-horizontal-relative:page;mso-position-vertical-relative:paragraph;z-index:-13293" coordorigin="6886,130" coordsize="32,111">
            <v:group style="position:absolute;left:6898;top:143;width:2;height:20" coordorigin="6898,143" coordsize="2,20">
              <v:shape style="position:absolute;left:6898;top:143;width:2;height:20" coordorigin="6898,143" coordsize="2,20" path="m6900,145l6898,163e" filled="f" stroked="t" strokeweight="1.259pt" strokecolor="#DEDEDE">
                <v:path arrowok="t"/>
              </v:shape>
            </v:group>
            <v:group style="position:absolute;left:6898;top:183;width:5;height:45" coordorigin="6898,183" coordsize="5,45">
              <v:shape style="position:absolute;left:6898;top:183;width:5;height:45" coordorigin="6898,183" coordsize="5,45" path="m6898,183l6900,207,6904,229e" filled="f" stroked="t" strokeweight="1.259pt" strokecolor="#DEDEDE">
                <v:path arrowok="t"/>
              </v:shape>
            </v:group>
            <v:group style="position:absolute;left:6898;top:171;width:13;height:13" coordorigin="6898,171" coordsize="13,13">
              <v:shape style="position:absolute;left:6898;top:171;width:13;height:13" coordorigin="6898,171" coordsize="13,13" path="m6898,177l6911,177e" filled="f" stroked="t" strokeweight=".73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3.035004pt;margin-top:5.477882pt;width:1.624pt;height:6.702504pt;mso-position-horizontal-relative:page;mso-position-vertical-relative:paragraph;z-index:-13292" coordorigin="9661,110" coordsize="32,134">
            <v:group style="position:absolute;left:9674;top:122;width:7;height:49" coordorigin="9674,122" coordsize="7,49">
              <v:shape style="position:absolute;left:9674;top:122;width:7;height:49" coordorigin="9674,122" coordsize="7,49" path="m9681,171l9679,148,9675,126,9674,122e" filled="f" stroked="t" strokeweight="1.259pt" strokecolor="#DEDEDE">
                <v:path arrowok="t"/>
              </v:shape>
            </v:group>
            <v:group style="position:absolute;left:9674;top:192;width:6;height:39" coordorigin="9674,192" coordsize="6,39">
              <v:shape style="position:absolute;left:9674;top:192;width:6;height:39" coordorigin="9674,192" coordsize="6,39" path="m9674,230l9678,215,9680,192e" filled="f" stroked="t" strokeweight="1.259pt" strokecolor="#DEDEDE">
                <v:path arrowok="t"/>
              </v:shape>
            </v:group>
            <v:group style="position:absolute;left:9668;top:171;width:13;height:13" coordorigin="9668,171" coordsize="13,13">
              <v:shape style="position:absolute;left:9668;top:171;width:13;height:13" coordorigin="9668,171" coordsize="13,13" path="m9668,177l9681,177e" filled="f" stroked="t" strokeweight=".73pt" strokecolor="#DEDEDE">
                <v:path arrowok="t"/>
              </v:shape>
            </v:group>
            <w10:wrap type="none"/>
          </v:group>
        </w:pict>
      </w:r>
      <w:hyperlink w:history="true" w:anchor="_bookmark3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3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4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4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pStyle w:val="BodyText"/>
        <w:spacing w:line="206" w:lineRule="exac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20.889999pt;margin-top:4.070183pt;width:47.214pt;height:.1pt;mso-position-horizontal-relative:page;mso-position-vertical-relative:paragraph;z-index:-13301" coordorigin="4418,81" coordsize="944,2">
            <v:shape style="position:absolute;left:4418;top:81;width:944;height:2" coordorigin="4418,81" coordsize="944,0" path="m4418,81l5362,81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466492pt;margin-top:3.705683pt;width:32.563522pt;height:1.3085pt;mso-position-horizontal-relative:page;mso-position-vertical-relative:paragraph;z-index:-13297" coordorigin="11209,74" coordsize="651,26">
            <v:group style="position:absolute;left:11217;top:81;width:630;height:2" coordorigin="11217,81" coordsize="630,2">
              <v:shape style="position:absolute;left:11217;top:81;width:630;height:2" coordorigin="11217,81" coordsize="630,0" path="m11217,81l11846,81e" filled="f" stroked="t" strokeweight=".72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1.697784pt;margin-top:2.66149pt;width:126.398343pt;height:1.723192pt;mso-position-horizontal-relative:page;mso-position-vertical-relative:paragraph;z-index:-13291" coordorigin="7034,53" coordsize="2528,34">
            <v:group style="position:absolute;left:7087;top:69;width:2405;height:2" coordorigin="7087,69" coordsize="2405,2">
              <v:shape style="position:absolute;left:7087;top:69;width:2405;height:2" coordorigin="7087,69" coordsize="2405,0" path="m7087,69l9492,69e" filled="f" stroked="t" strokeweight=".73pt" strokecolor="#DEDEDE">
                <v:path arrowok="t"/>
              </v:shape>
            </v:group>
            <v:group style="position:absolute;left:7047;top:70;width:32;height:4" coordorigin="7047,70" coordsize="32,4">
              <v:shape style="position:absolute;left:7047;top:70;width:32;height:4" coordorigin="7047,70" coordsize="32,4" path="m7047,70l7056,73,7079,75e" filled="f" stroked="t" strokeweight="1.259pt" strokecolor="#DEDEDE">
                <v:path arrowok="t"/>
              </v:shape>
            </v:group>
            <v:group style="position:absolute;left:9492;top:66;width:58;height:9" coordorigin="9492,66" coordsize="58,9">
              <v:shape style="position:absolute;left:9492;top:66;width:58;height:9" coordorigin="9492,66" coordsize="58,9" path="m9492,75l9515,74,9537,70,9547,67e" filled="f" stroked="t" strokeweight="1.259pt" strokecolor="#DEDEDE">
                <v:path arrowok="t"/>
              </v:shape>
            </v:group>
            <w10:wrap type="none"/>
          </v:group>
        </w:pict>
      </w:r>
      <w:hyperlink w:history="true" w:anchor="_bookmark22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00" w:lineRule="exact" w:before="6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4468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shape style="position:absolute;margin-left:38.908001pt;margin-top:15.894124pt;width:131.404500pt;height:393.55pt;mso-position-horizontal-relative:page;mso-position-vertical-relative:paragraph;z-index:-13288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5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Designing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20"/>
                              <w:szCs w:val="20"/>
                            </w:rPr>
                            <w:t>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20"/>
                              <w:szCs w:val="20"/>
                            </w:rPr>
                            <w:t>-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list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6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controller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one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multiple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Model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store/fetch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1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database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last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343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Twitter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with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navbar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08" w:right="277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Use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modal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helper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FFFFFF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functions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13" w:hanging="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5.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via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Ruby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Gem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Gem,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fixed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layout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bookmarkStart w:name="_bookmark22" w:id="33"/>
      <w:bookmarkEnd w:id="33"/>
      <w:r>
        <w:rPr/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45" w:lineRule="auto"/>
        <w:ind w:left="4417" w:right="266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problems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completing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assistance,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reach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at</w:t>
      </w:r>
      <w:hyperlink r:id="rId4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2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sz w:val="16"/>
            <w:szCs w:val="16"/>
          </w:rPr>
          <w:t>hemanth@codelearn.org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right="26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78.425217pt;width:391.303pt;height:65.9699pt;mso-position-horizontal-relative:page;mso-position-vertical-relative:paragraph;z-index:-13307" coordorigin="4219,-1569" coordsize="7826,1319">
            <v:group style="position:absolute;left:4229;top:-1556;width:7806;height:1297" coordorigin="4229,-1556" coordsize="7806,1297">
              <v:shape style="position:absolute;left:4229;top:-1556;width:7806;height:1297" coordorigin="4229,-1556" coordsize="7806,1297" path="m11985,-1556l4279,-1556,4258,-1551,4240,-1538,4231,-1518,4229,-1506,4229,-309,4234,-288,4247,-271,4267,-261,4279,-259,11985,-259,12006,-264,12023,-277,12033,-297,12035,-309,12035,-1506,12030,-1527,12017,-1544,11997,-1554,11985,-1556xe" filled="t" fillcolor="#FCF8E3" stroked="f">
                <v:path arrowok="t"/>
                <v:fill type="solid"/>
              </v:shape>
            </v:group>
            <v:group style="position:absolute;left:4279;top:-1550;width:7705;height:2" coordorigin="4279,-1550" coordsize="7705,2">
              <v:shape style="position:absolute;left:4279;top:-1550;width:7705;height:2" coordorigin="4279,-1550" coordsize="7705,0" path="m4279,-1550l11985,-1550e" filled="f" stroked="t" strokeweight=".73pt" strokecolor="#FBEED5">
                <v:path arrowok="t"/>
              </v:shape>
            </v:group>
            <v:group style="position:absolute;left:4258;top:-1556;width:22;height:5" coordorigin="4258,-1556" coordsize="22,5">
              <v:shape style="position:absolute;left:4258;top:-1556;width:22;height:5" coordorigin="4258,-1556" coordsize="22,5" path="m4279,-1556l4258,-1551e" filled="f" stroked="t" strokeweight="1.259pt" strokecolor="#FBEED5">
                <v:path arrowok="t"/>
              </v:shape>
            </v:group>
            <v:group style="position:absolute;left:11997;top:-1554;width:13;height:6" coordorigin="11997,-1554" coordsize="13,6">
              <v:shape style="position:absolute;left:11997;top:-1554;width:13;height:6" coordorigin="11997,-1554" coordsize="13,6" path="m12009,-1548l11997,-1554e" filled="f" stroked="t" strokeweight="1.259pt" strokecolor="#FBEED5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29pt" strokecolor="#FBEED5">
                <v:path arrowok="t"/>
              </v:shape>
            </v:group>
            <v:group style="position:absolute;left:4235;top:-1506;width:2;height:1196" coordorigin="4235,-1506" coordsize="2,1196">
              <v:shape style="position:absolute;left:4235;top:-1506;width:2;height:1196" coordorigin="4235,-1506" coordsize="0,1196" path="m4235,-1506l4235,-309e" filled="f" stroked="t" strokeweight=".73pt" strokecolor="#FBEED5">
                <v:path arrowok="t"/>
              </v:shape>
            </v:group>
            <v:group style="position:absolute;left:12029;top:-1506;width:2;height:1196" coordorigin="12029,-1506" coordsize="2,1196">
              <v:shape style="position:absolute;left:12029;top:-1506;width:2;height:1196" coordorigin="12029,-1506" coordsize="0,1196" path="m12029,-1506l12029,-309e" filled="f" stroked="t" strokeweight=".73pt" strokecolor="#FBEED5">
                <v:path arrowok="t"/>
              </v:shape>
            </v:group>
            <v:group style="position:absolute;left:4418;top:-1367;width:453;height:201" coordorigin="4418,-1367" coordsize="453,201">
              <v:shape style="position:absolute;left:4418;top:-1367;width:453;height:201" coordorigin="4418,-1367" coordsize="453,201" path="m4833,-1367l4456,-1367,4434,-1361,4421,-1344,4418,-1329,4418,-1203,4424,-1182,4441,-1169,4455,-1166,4833,-1166,4854,-1172,4868,-1189,4871,-1203,4871,-1329,4865,-1350,4848,-1364,4833,-1367xe" filled="t" fillcolor="#B94A48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'</w:t>
      </w:r>
      <w:hyperlink w:history="true" w:anchor="_bookmark35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Delete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8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last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tod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</w:rPr>
          <w:t>o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require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link_to,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include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Twitter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window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asking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confirmation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redirecting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4219" w:right="517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deletion.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numPr>
          <w:ilvl w:val="0"/>
          <w:numId w:val="16"/>
        </w:numPr>
        <w:tabs>
          <w:tab w:pos="4543" w:val="left" w:leader="none"/>
        </w:tabs>
        <w:spacing w:line="245" w:lineRule="auto"/>
        <w:ind w:left="4543" w:right="108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navbar'.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Twitter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navigation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bar.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16"/>
        </w:numPr>
        <w:tabs>
          <w:tab w:pos="4543" w:val="left" w:leader="none"/>
        </w:tabs>
        <w:spacing w:line="245" w:lineRule="auto"/>
        <w:ind w:left="4543" w:right="359" w:hanging="34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555511pt;margin-top:39.445831pt;width:375.743357pt;height:52.12020pt;mso-position-horizontal-relative:page;mso-position-vertical-relative:paragraph;z-index:-13306" coordorigin="4531,789" coordsize="7515,1042">
            <v:group style="position:absolute;left:4544;top:1088;width:7491;height:730" coordorigin="4544,1088" coordsize="7491,730">
              <v:shape style="position:absolute;left:4544;top:1088;width:7491;height:730" coordorigin="4544,1088" coordsize="7491,730" path="m11985,1088l4594,1088,4572,1093,4555,1107,4545,1126,4544,1139,4544,1768,4549,1790,4562,1807,4581,1817,4594,1819,11985,1819,12006,1814,12023,1800,12033,1781,12035,1768,12035,1139,12030,1117,12017,1100,11997,1090,11985,1088xe" filled="t" fillcolor="#F7F7F9" stroked="f">
                <v:path arrowok="t"/>
                <v:fill type="solid"/>
              </v:shape>
            </v:group>
            <v:group style="position:absolute;left:4594;top:1095;width:7391;height:2" coordorigin="4594,1095" coordsize="7391,2">
              <v:shape style="position:absolute;left:4594;top:1095;width:7391;height:2" coordorigin="4594,1095" coordsize="7391,0" path="m4594,1095l11985,1095e" filled="f" stroked="t" strokeweight=".73pt" strokecolor="#E1E1E8">
                <v:path arrowok="t"/>
              </v:shape>
            </v:group>
            <v:group style="position:absolute;left:4573;top:1088;width:21;height:5" coordorigin="4573,1088" coordsize="21,5">
              <v:shape style="position:absolute;left:4573;top:1088;width:21;height:5" coordorigin="4573,1088" coordsize="21,5" path="m4594,1088l4573,1093e" filled="f" stroked="t" strokeweight="1.259pt" strokecolor="#E1E1E8">
                <v:path arrowok="t"/>
              </v:shape>
            </v:group>
            <v:group style="position:absolute;left:4594;top:1812;width:7391;height:2" coordorigin="4594,1812" coordsize="7391,2">
              <v:shape style="position:absolute;left:4594;top:1812;width:7391;height:2" coordorigin="4594,1812" coordsize="7391,0" path="m4594,1812l11985,1812e" filled="f" stroked="t" strokeweight=".73pt" strokecolor="#E1E1E8">
                <v:path arrowok="t"/>
              </v:shape>
            </v:group>
            <v:group style="position:absolute;left:4565;top:1809;width:16;height:8" coordorigin="4565,1809" coordsize="16,8">
              <v:shape style="position:absolute;left:4565;top:1809;width:16;height:8" coordorigin="4565,1809" coordsize="16,8" path="m4565,1809l4581,1817e" filled="f" stroked="t" strokeweight="1.259pt" strokecolor="#E1E1E8">
                <v:path arrowok="t"/>
              </v:shape>
            </v:group>
            <v:group style="position:absolute;left:11985;top:1814;width:22;height:5" coordorigin="11985,1814" coordsize="22,5">
              <v:shape style="position:absolute;left:11985;top:1814;width:22;height:5" coordorigin="11985,1814" coordsize="22,5" path="m11985,1819l12006,1814e" filled="f" stroked="t" strokeweight="1.259pt" strokecolor="#E1E1E8">
                <v:path arrowok="t"/>
              </v:shape>
            </v:group>
            <v:group style="position:absolute;left:12032;top:1781;width:2;height:3" coordorigin="12032,1781" coordsize="2,3">
              <v:shape style="position:absolute;left:12032;top:1781;width:2;height:3" coordorigin="12032,1781" coordsize="2,3" path="m12033,1782l12033,1781e" filled="f" stroked="t" strokeweight="1.259pt" strokecolor="#E1E1E8">
                <v:path arrowok="t"/>
              </v:shape>
            </v:group>
            <v:group style="position:absolute;left:4550;top:1139;width:2;height:630" coordorigin="4550,1139" coordsize="2,630">
              <v:shape style="position:absolute;left:4550;top:1139;width:2;height:630" coordorigin="4550,1139" coordsize="0,630" path="m4550,1139l4550,1768e" filled="f" stroked="t" strokeweight=".73pt" strokecolor="#E1E1E8">
                <v:path arrowok="t"/>
              </v:shape>
            </v:group>
            <v:group style="position:absolute;left:12029;top:1139;width:2;height:630" coordorigin="12029,1139" coordsize="2,630">
              <v:shape style="position:absolute;left:12029;top:1139;width:2;height:630" coordorigin="12029,1139" coordsize="0,630" path="m12029,1139l12029,1768e" filled="f" stroked="t" strokeweight=".73pt" strokecolor="#E1E1E8">
                <v:path arrowok="t"/>
              </v:shape>
            </v:group>
            <v:group style="position:absolute;left:4544;top:799;width:1460;height:252" coordorigin="4544,799" coordsize="1460,252">
              <v:shape style="position:absolute;left:4544;top:799;width:1460;height:252" coordorigin="4544,799" coordsize="1460,252" path="m5966,799l4581,799,4560,805,4547,822,4544,837,4544,1013,4550,1034,4567,1048,4581,1051,5966,1051,5987,1044,6001,1028,6004,1013,6004,837,5998,816,5981,802,5966,799xe" filled="t" fillcolor="#F7F7F9" stroked="f">
                <v:path arrowok="t"/>
                <v:fill type="solid"/>
              </v:shape>
            </v:group>
            <v:group style="position:absolute;left:4581;top:805;width:1385;height:2" coordorigin="4581,805" coordsize="1385,2">
              <v:shape style="position:absolute;left:4581;top:805;width:1385;height:2" coordorigin="4581,805" coordsize="1385,0" path="m4581,805l5966,805e" filled="f" stroked="t" strokeweight=".729pt" strokecolor="#E1E1E8">
                <v:path arrowok="t"/>
              </v:shape>
            </v:group>
            <v:group style="position:absolute;left:4581;top:1044;width:1385;height:2" coordorigin="4581,1044" coordsize="1385,2">
              <v:shape style="position:absolute;left:4581;top:1044;width:1385;height:2" coordorigin="4581,1044" coordsize="1385,0" path="m4581,1044l5966,1044e" filled="f" stroked="t" strokeweight=".73pt" strokecolor="#E1E1E8">
                <v:path arrowok="t"/>
              </v:shape>
            </v:group>
            <v:group style="position:absolute;left:4544;top:1013;width:2;height:2" coordorigin="4544,1013" coordsize="2,2">
              <v:shape style="position:absolute;left:4544;top:1013;width:2;height:2" coordorigin="4544,1013" coordsize="0,1" path="m4544,1013l4544,1014e" filled="f" stroked="t" strokeweight="1.259pt" strokecolor="#E1E1E8">
                <v:path arrowok="t"/>
              </v:shape>
            </v:group>
            <v:group style="position:absolute;left:4550;top:1034;width:2;height:2" coordorigin="4550,1034" coordsize="2,2">
              <v:shape style="position:absolute;left:4550;top:1034;width:2;height:2" coordorigin="4550,1034" coordsize="1,1" path="m4550,1034l4551,1035e" filled="f" stroked="t" strokeweight="1.259pt" strokecolor="#E1E1E8">
                <v:path arrowok="t"/>
              </v:shape>
            </v:group>
            <v:group style="position:absolute;left:4550;top:837;width:2;height:176" coordorigin="4550,837" coordsize="2,176">
              <v:shape style="position:absolute;left:4550;top:837;width:2;height:176" coordorigin="4550,837" coordsize="0,176" path="m4550,837l4550,1013e" filled="f" stroked="t" strokeweight=".73pt" strokecolor="#E1E1E8">
                <v:path arrowok="t"/>
              </v:shape>
            </v:group>
            <v:group style="position:absolute;left:5998;top:837;width:2;height:176" coordorigin="5998,837" coordsize="2,176">
              <v:shape style="position:absolute;left:5998;top:837;width:2;height:176" coordorigin="5998,837" coordsize="0,176" path="m5998,837l5998,1013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Twitter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CSS'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replace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href'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link_to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8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1597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config/routes.rb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4639" w:right="584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/>
          <w:color w:val="1E347B"/>
          <w:spacing w:val="0"/>
          <w:w w:val="100"/>
          <w:sz w:val="16"/>
          <w:szCs w:val="16"/>
        </w:rPr>
        <w:t>get</w:t>
      </w:r>
      <w:r>
        <w:rPr>
          <w:rFonts w:ascii="Consolas" w:hAnsi="Consolas" w:cs="Consolas" w:eastAsia="Consolas"/>
          <w:b w:val="0"/>
          <w:bCs w:val="0"/>
          <w:strike/>
          <w:color w:val="1E347B"/>
          <w:spacing w:val="3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DD1144"/>
          <w:spacing w:val="0"/>
          <w:w w:val="100"/>
          <w:sz w:val="16"/>
          <w:szCs w:val="16"/>
        </w:rPr>
        <w:t>"todos/delete"</w:t>
      </w:r>
      <w:r>
        <w:rPr>
          <w:rFonts w:ascii="Consolas" w:hAnsi="Consolas" w:cs="Consolas" w:eastAsia="Consolas"/>
          <w:b w:val="0"/>
          <w:bCs w:val="0"/>
          <w:strike w:val="0"/>
          <w:color w:val="DD1144"/>
          <w:spacing w:val="0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657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match</w:t>
      </w:r>
      <w:r>
        <w:rPr>
          <w:rFonts w:ascii="Consolas" w:hAnsi="Consolas" w:cs="Consolas" w:eastAsia="Consolas"/>
          <w:b w:val="0"/>
          <w:bCs w:val="0"/>
          <w:color w:val="48484C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"todos/delete"</w:t>
      </w:r>
      <w:r>
        <w:rPr>
          <w:rFonts w:ascii="Consolas" w:hAnsi="Consolas" w:cs="Consolas" w:eastAsia="Consolas"/>
          <w:b w:val="0"/>
          <w:bCs w:val="0"/>
          <w:color w:val="DD1144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93A1A1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"todos#delete</w:t>
      </w:r>
      <w:r>
        <w:rPr>
          <w:rFonts w:ascii="Consolas" w:hAnsi="Consolas" w:cs="Consolas" w:eastAsia="Consolas"/>
          <w:b w:val="0"/>
          <w:bCs w:val="0"/>
          <w:color w:val="DD1144"/>
          <w:spacing w:val="10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93A1A1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as</w:t>
      </w:r>
      <w:r>
        <w:rPr>
          <w:rFonts w:ascii="Consolas" w:hAnsi="Consolas" w:cs="Consolas" w:eastAsia="Consolas"/>
          <w:b w:val="0"/>
          <w:bCs w:val="0"/>
          <w:color w:val="1E347B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93A1A1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'delete'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5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4"/>
        <w:ind w:left="4595" w:right="5030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app/views/todos/index.html.erb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4669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0"/>
          <w:w w:val="100"/>
          <w:sz w:val="16"/>
          <w:szCs w:val="16"/>
        </w:rPr>
        <w:t>&lt;a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3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0"/>
          <w:w w:val="100"/>
          <w:sz w:val="16"/>
          <w:szCs w:val="16"/>
        </w:rPr>
        <w:t>href="/todos/delete"&gt;Delete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0"/>
          <w:w w:val="100"/>
          <w:sz w:val="16"/>
          <w:szCs w:val="16"/>
        </w:rPr>
        <w:t>last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2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0"/>
          <w:w w:val="100"/>
          <w:sz w:val="16"/>
          <w:szCs w:val="16"/>
        </w:rPr>
        <w:t>todo&lt;/a&gt;</w:t>
      </w:r>
      <w:r>
        <w:rPr>
          <w:rFonts w:ascii="Consolas" w:hAnsi="Consolas" w:cs="Consolas" w:eastAsia="Consolas"/>
          <w:b w:val="0"/>
          <w:bCs w:val="0"/>
          <w:strike w:val="0"/>
          <w:color w:val="303030"/>
          <w:spacing w:val="0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669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link_to</w:t>
      </w:r>
      <w:r>
        <w:rPr>
          <w:rFonts w:ascii="Consolas" w:hAnsi="Consolas" w:cs="Consolas" w:eastAsia="Consolas"/>
          <w:b w:val="0"/>
          <w:bCs w:val="0"/>
          <w:color w:val="303030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"Delete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last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todo",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delete_path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59.539501pt;width:375.613864pt;height:53.5092pt;mso-position-horizontal-relative:page;mso-position-vertical-relative:paragraph;z-index:-13305" coordorigin="4534,-1191" coordsize="7512,1070">
            <v:group style="position:absolute;left:4544;top:-889;width:7491;height:755" coordorigin="4544,-889" coordsize="7491,755">
              <v:shape style="position:absolute;left:4544;top:-889;width:7491;height:755" coordorigin="4544,-889" coordsize="7491,755" path="m11985,-889l4594,-889,4572,-884,4555,-870,4545,-851,4544,-838,4544,-184,4549,-162,4562,-145,4581,-135,4594,-133,11985,-133,12006,-138,12023,-151,12033,-171,12035,-184,12035,-838,12030,-860,12017,-877,11997,-887,11985,-889xe" filled="t" fillcolor="#F5F5F5" stroked="f">
                <v:path arrowok="t"/>
                <v:fill type="solid"/>
              </v:shape>
            </v:group>
            <v:group style="position:absolute;left:4594;top:-882;width:7391;height:2" coordorigin="4594,-882" coordsize="7391,2">
              <v:shape style="position:absolute;left:4594;top:-882;width:7391;height:2" coordorigin="4594,-882" coordsize="7391,0" path="m4594,-882l11985,-882e" filled="f" stroked="t" strokeweight=".729pt" strokecolor="#000000">
                <v:path arrowok="t"/>
              </v:shape>
            </v:group>
            <v:group style="position:absolute;left:4594;top:-139;width:7391;height:2" coordorigin="4594,-139" coordsize="7391,2">
              <v:shape style="position:absolute;left:4594;top:-139;width:7391;height:2" coordorigin="4594,-139" coordsize="7391,0" path="m4594,-139l11985,-139e" filled="f" stroked="t" strokeweight=".73pt" strokecolor="#000000">
                <v:path arrowok="t"/>
              </v:shape>
            </v:group>
            <v:group style="position:absolute;left:4569;top:-141;width:13;height:7" coordorigin="4569,-141" coordsize="13,7">
              <v:shape style="position:absolute;left:4569;top:-141;width:13;height:7" coordorigin="4569,-141" coordsize="13,7" path="m4569,-141l4581,-135e" filled="f" stroked="t" strokeweight="1.259pt" strokecolor="#000000">
                <v:path arrowok="t"/>
              </v:shape>
            </v:group>
            <v:group style="position:absolute;left:11985;top:-139;width:23;height:6" coordorigin="11985,-139" coordsize="23,6">
              <v:shape style="position:absolute;left:11985;top:-139;width:23;height:6" coordorigin="11985,-139" coordsize="23,6" path="m11985,-133l12006,-138e" filled="f" stroked="t" strokeweight="1.259pt" strokecolor="#000000">
                <v:path arrowok="t"/>
              </v:shape>
            </v:group>
            <v:group style="position:absolute;left:12032;top:-171;width:2;height:2" coordorigin="12032,-171" coordsize="2,2">
              <v:shape style="position:absolute;left:12032;top:-171;width:2;height:2" coordorigin="12032,-171" coordsize="1,2" path="m12033,-171l12033,-171e" filled="f" stroked="t" strokeweight="1.259pt" strokecolor="#000000">
                <v:path arrowok="t"/>
              </v:shape>
            </v:group>
            <v:group style="position:absolute;left:4550;top:-838;width:2;height:655" coordorigin="4550,-838" coordsize="2,655">
              <v:shape style="position:absolute;left:4550;top:-838;width:2;height:655" coordorigin="4550,-838" coordsize="0,655" path="m4550,-838l4550,-184e" filled="f" stroked="t" strokeweight=".73pt" strokecolor="#000000">
                <v:path arrowok="t"/>
              </v:shape>
            </v:group>
            <v:group style="position:absolute;left:12029;top:-838;width:2;height:655" coordorigin="12029,-838" coordsize="2,655">
              <v:shape style="position:absolute;left:12029;top:-838;width:2;height:655" coordorigin="12029,-838" coordsize="0,655" path="m12029,-838l12029,-184e" filled="f" stroked="t" strokeweight=".73pt" strokecolor="#000000">
                <v:path arrowok="t"/>
              </v:shape>
            </v:group>
            <v:group style="position:absolute;left:4544;top:-1178;width:2619;height:252" coordorigin="4544,-1178" coordsize="2619,252">
              <v:shape style="position:absolute;left:4544;top:-1178;width:2619;height:252" coordorigin="4544,-1178" coordsize="2619,252" path="m7125,-1178l4581,-1178,4560,-1172,4547,-1155,4544,-1140,4544,-964,4550,-943,4567,-929,4581,-926,7125,-926,7146,-933,7160,-949,7162,-964,7162,-1140,7156,-1162,7139,-1175,7125,-1178xe" filled="t" fillcolor="#F7F7F9" stroked="f">
                <v:path arrowok="t"/>
                <v:fill type="solid"/>
              </v:shape>
            </v:group>
            <v:group style="position:absolute;left:4581;top:-1172;width:2543;height:2" coordorigin="4581,-1172" coordsize="2543,2">
              <v:shape style="position:absolute;left:4581;top:-1172;width:2543;height:2" coordorigin="4581,-1172" coordsize="2543,0" path="m4581,-1172l7125,-1172e" filled="f" stroked="t" strokeweight=".73pt" strokecolor="#E1E1E8">
                <v:path arrowok="t"/>
              </v:shape>
            </v:group>
            <v:group style="position:absolute;left:4560;top:-1178;width:21;height:6" coordorigin="4560,-1178" coordsize="21,6">
              <v:shape style="position:absolute;left:4560;top:-1178;width:21;height:6" coordorigin="4560,-1178" coordsize="21,6" path="m4581,-1178l4560,-1172e" filled="f" stroked="t" strokeweight="1.259pt" strokecolor="#E1E1E8">
                <v:path arrowok="t"/>
              </v:shape>
            </v:group>
            <v:group style="position:absolute;left:4581;top:-933;width:2543;height:2" coordorigin="4581,-933" coordsize="2543,2">
              <v:shape style="position:absolute;left:4581;top:-933;width:2543;height:2" coordorigin="4581,-933" coordsize="2543,0" path="m4581,-933l7125,-933e" filled="f" stroked="t" strokeweight=".729pt" strokecolor="#E1E1E8">
                <v:path arrowok="t"/>
              </v:shape>
            </v:group>
            <v:group style="position:absolute;left:4550;top:-1140;width:2;height:176" coordorigin="4550,-1140" coordsize="2,176">
              <v:shape style="position:absolute;left:4550;top:-1140;width:2;height:176" coordorigin="4550,-1140" coordsize="0,176" path="m4550,-1140l4550,-964e" filled="f" stroked="t" strokeweight=".73pt" strokecolor="#E1E1E8">
                <v:path arrowok="t"/>
              </v:shape>
            </v:group>
            <v:group style="position:absolute;left:7156;top:-1140;width:2;height:176" coordorigin="7156,-1140" coordsize="2,176">
              <v:shape style="position:absolute;left:7156;top:-1140;width:2;height:176" coordorigin="7156,-1140" coordsize="0,176" path="m7156,-1140l7156,-964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after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point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working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numPr>
          <w:ilvl w:val="0"/>
          <w:numId w:val="16"/>
        </w:numPr>
        <w:tabs>
          <w:tab w:pos="4543" w:val="left" w:leader="none"/>
        </w:tabs>
        <w:ind w:left="4543" w:right="0" w:hanging="34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24.811407pt;width:375.565pt;height:53.5092pt;mso-position-horizontal-relative:page;mso-position-vertical-relative:paragraph;z-index:-13304" coordorigin="4534,496" coordsize="7511,1070">
            <v:group style="position:absolute;left:4544;top:798;width:7491;height:755" coordorigin="4544,798" coordsize="7491,755">
              <v:shape style="position:absolute;left:4544;top:798;width:7491;height:755" coordorigin="4544,798" coordsize="7491,755" path="m11985,798l4594,798,4572,803,4555,817,4545,836,4544,849,4544,1503,4549,1525,4562,1542,4581,1552,4594,1554,11985,1554,12006,1549,12023,1536,12033,1516,12035,1503,12035,849,12030,827,12017,810,11997,800,11985,798xe" filled="t" fillcolor="#F5F5F5" stroked="f">
                <v:path arrowok="t"/>
                <v:fill type="solid"/>
              </v:shape>
            </v:group>
            <v:group style="position:absolute;left:4594;top:805;width:7391;height:2" coordorigin="4594,805" coordsize="7391,2">
              <v:shape style="position:absolute;left:4594;top:805;width:7391;height:2" coordorigin="4594,805" coordsize="7391,0" path="m4594,805l11985,805e" filled="f" stroked="t" strokeweight=".729pt" strokecolor="#000000">
                <v:path arrowok="t"/>
              </v:shape>
            </v:group>
            <v:group style="position:absolute;left:4594;top:1548;width:7391;height:2" coordorigin="4594,1548" coordsize="7391,2">
              <v:shape style="position:absolute;left:4594;top:1548;width:7391;height:2" coordorigin="4594,1548" coordsize="7391,0" path="m4594,1548l11985,1548e" filled="f" stroked="t" strokeweight=".73pt" strokecolor="#000000">
                <v:path arrowok="t"/>
              </v:shape>
            </v:group>
            <v:group style="position:absolute;left:4568;top:1545;width:13;height:7" coordorigin="4568,1545" coordsize="13,7">
              <v:shape style="position:absolute;left:4568;top:1545;width:13;height:7" coordorigin="4568,1545" coordsize="13,7" path="m4568,1546l4581,1552e" filled="f" stroked="t" strokeweight="1.259pt" strokecolor="#000000">
                <v:path arrowok="t"/>
              </v:shape>
            </v:group>
            <v:group style="position:absolute;left:11985;top:1549;width:22;height:5" coordorigin="11985,1549" coordsize="22,5">
              <v:shape style="position:absolute;left:11985;top:1549;width:22;height:5" coordorigin="11985,1549" coordsize="22,5" path="m11985,1554l12006,1549e" filled="f" stroked="t" strokeweight="1.259pt" strokecolor="#000000">
                <v:path arrowok="t"/>
              </v:shape>
            </v:group>
            <v:group style="position:absolute;left:4544;top:509;width:2619;height:252" coordorigin="4544,509" coordsize="2619,252">
              <v:shape style="position:absolute;left:4544;top:509;width:2619;height:252" coordorigin="4544,509" coordsize="2619,252" path="m7125,509l4581,509,4560,515,4547,532,4544,547,4544,723,4550,744,4567,758,4581,761,7125,761,7146,754,7160,738,7162,723,7162,547,7156,525,7139,512,7125,509xe" filled="t" fillcolor="#F7F7F9" stroked="f">
                <v:path arrowok="t"/>
                <v:fill type="solid"/>
              </v:shape>
            </v:group>
            <v:group style="position:absolute;left:4581;top:515;width:2543;height:2" coordorigin="4581,515" coordsize="2543,2">
              <v:shape style="position:absolute;left:4581;top:515;width:2543;height:2" coordorigin="4581,515" coordsize="2543,0" path="m4581,515l7125,515e" filled="f" stroked="t" strokeweight=".73pt" strokecolor="#E1E1E8">
                <v:path arrowok="t"/>
              </v:shape>
            </v:group>
            <v:group style="position:absolute;left:4560;top:509;width:21;height:6" coordorigin="4560,509" coordsize="21,6">
              <v:shape style="position:absolute;left:4560;top:509;width:21;height:6" coordorigin="4560,509" coordsize="21,6" path="m4581,509l4560,515e" filled="f" stroked="t" strokeweight="1.259pt" strokecolor="#E1E1E8">
                <v:path arrowok="t"/>
              </v:shape>
            </v:group>
            <v:group style="position:absolute;left:4581;top:754;width:2543;height:2" coordorigin="4581,754" coordsize="2543,2">
              <v:shape style="position:absolute;left:4581;top:754;width:2543;height:2" coordorigin="4581,754" coordsize="2543,0" path="m4581,754l7125,754e" filled="f" stroked="t" strokeweight=".73pt" strokecolor="#E1E1E8">
                <v:path arrowok="t"/>
              </v:shape>
            </v:group>
            <v:group style="position:absolute;left:7125;top:756;width:14;height:4" coordorigin="7125,756" coordsize="14,4">
              <v:shape style="position:absolute;left:7125;top:756;width:14;height:4" coordorigin="7125,756" coordsize="14,4" path="m7125,761l7139,756e" filled="f" stroked="t" strokeweight="1.259pt" strokecolor="#E1E1E8">
                <v:path arrowok="t"/>
              </v:shape>
            </v:group>
            <v:group style="position:absolute;left:4550;top:547;width:2;height:176" coordorigin="4550,547" coordsize="2,176">
              <v:shape style="position:absolute;left:4550;top:547;width:2;height:176" coordorigin="4550,547" coordsize="0,176" path="m4550,547l4550,723e" filled="f" stroked="t" strokeweight=".73pt" strokecolor="#E1E1E8">
                <v:path arrowok="t"/>
              </v:shape>
            </v:group>
            <v:group style="position:absolute;left:7156;top:547;width:2;height:176" coordorigin="7156,547" coordsize="2,176">
              <v:shape style="position:absolute;left:7156;top:547;width:2;height:176" coordorigin="7156,547" coordsize="0,176" path="m7156,547l7156,723e" filled="f" stroked="t" strokeweight=".729pt" strokecolor="#E1E1E8">
                <v:path arrowok="t"/>
              </v:shape>
            </v:group>
            <v:group style="position:absolute;left:8573;top:949;width:3198;height:189" coordorigin="8573,949" coordsize="3198,189">
              <v:shape style="position:absolute;left:8573;top:949;width:3198;height:189" coordorigin="8573,949" coordsize="3198,189" path="m8573,949l11771,949,11771,1138,8573,1138,8573,949xe" filled="t" fillcolor="#FCF8E3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63.381989pt;margin-top:1.833607pt;width:36.512pt;height:13.22pt;mso-position-horizontal-relative:page;mso-position-vertical-relative:paragraph;z-index:-13290" coordorigin="5268,37" coordsize="730,264">
            <v:group style="position:absolute;left:5274;top:43;width:718;height:252" coordorigin="5274,43" coordsize="718,252">
              <v:shape style="position:absolute;left:5274;top:43;width:718;height:252" coordorigin="5274,43" coordsize="718,252" path="m5954,43l5312,43,5291,49,5277,66,5274,81,5274,257,5280,278,5297,292,5312,295,5954,295,5975,288,5989,272,5992,257,5992,81,5985,60,5969,46,5954,43xe" filled="t" fillcolor="#F7F7F9" stroked="f">
                <v:path arrowok="t"/>
                <v:fill type="solid"/>
              </v:shape>
            </v:group>
            <v:group style="position:absolute;left:5312;top:288;width:642;height:2" coordorigin="5312,288" coordsize="642,2">
              <v:shape style="position:absolute;left:5312;top:288;width:642;height:2" coordorigin="5312,288" coordsize="642,0" path="m5312,288l5954,288e" filled="f" stroked="t" strokeweight=".729pt" strokecolor="#E1E1E8">
                <v:path arrowok="t"/>
              </v:shape>
            </v:group>
            <v:group style="position:absolute;left:5985;top:81;width:2;height:176" coordorigin="5985,81" coordsize="2,176">
              <v:shape style="position:absolute;left:5985;top:81;width:2;height:176" coordorigin="5985,81" coordsize="0,176" path="m5985,81l5985,257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Modify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link_to</w:t>
      </w:r>
      <w:r>
        <w:rPr>
          <w:rFonts w:ascii="Consolas" w:hAnsi="Consolas" w:cs="Consolas" w:eastAsia="Consolas"/>
          <w:b w:val="0"/>
          <w:bCs w:val="0"/>
          <w:color w:val="DD1144"/>
          <w:spacing w:val="53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button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before="74"/>
        <w:ind w:left="4595" w:right="5030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app/views/todos/index.html.erb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4669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link_to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"Delete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last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todo",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delete_pat</w:t>
      </w:r>
      <w:r>
        <w:rPr>
          <w:rFonts w:ascii="Consolas" w:hAnsi="Consolas" w:cs="Consolas" w:eastAsia="Consolas"/>
          <w:b w:val="0"/>
          <w:bCs w:val="0"/>
          <w:color w:val="303030"/>
          <w:spacing w:val="3"/>
          <w:w w:val="100"/>
          <w:sz w:val="16"/>
          <w:szCs w:val="16"/>
        </w:rPr>
        <w:t>h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:class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'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red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button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class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nam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4"/>
          <w:w w:val="100"/>
          <w:sz w:val="16"/>
          <w:szCs w:val="16"/>
        </w:rPr>
        <w:t>e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'</w:t>
      </w:r>
      <w:r>
        <w:rPr>
          <w:rFonts w:ascii="Consolas" w:hAnsi="Consolas" w:cs="Consolas" w:eastAsia="Consolas"/>
          <w:b w:val="0"/>
          <w:bCs w:val="0"/>
          <w:i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3219" w:right="584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30" w:lineRule="exact" w:before="7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after="0" w:line="130" w:lineRule="exact"/>
        <w:rPr>
          <w:sz w:val="13"/>
          <w:szCs w:val="13"/>
        </w:rPr>
        <w:sectPr>
          <w:headerReference w:type="default" r:id="rId219"/>
          <w:footerReference w:type="default" r:id="rId220"/>
          <w:pgSz w:w="12240" w:h="15840"/>
          <w:pgMar w:header="90" w:footer="21" w:top="280" w:bottom="220" w:left="0" w:right="100"/>
        </w:sectPr>
      </w:pPr>
    </w:p>
    <w:p>
      <w:pPr>
        <w:pStyle w:val="BodyText"/>
        <w:spacing w:line="262" w:lineRule="auto" w:before="75"/>
        <w:ind w:left="401" w:right="0"/>
        <w:jc w:val="left"/>
        <w:rPr>
          <w:rFonts w:ascii="Arial" w:hAnsi="Arial" w:cs="Arial" w:eastAsia="Arial"/>
        </w:rPr>
      </w:pPr>
      <w:hyperlink w:history="true" w:anchor="_bookmark21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21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50" w:lineRule="exact" w:before="7"/>
        <w:rPr>
          <w:sz w:val="15"/>
          <w:szCs w:val="15"/>
        </w:rPr>
      </w:pPr>
      <w:r>
        <w:rPr/>
        <w:br w:type="column"/>
      </w:r>
      <w:r>
        <w:rPr>
          <w:sz w:val="15"/>
          <w:szCs w:val="15"/>
        </w:rPr>
      </w:r>
    </w:p>
    <w:p>
      <w:pPr>
        <w:pStyle w:val="BodyText"/>
        <w:ind w:left="401" w:right="148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right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inserted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left="401" w:right="148"/>
        <w:jc w:val="left"/>
        <w:rPr>
          <w:rFonts w:ascii="Lucida Sans Unicode" w:hAnsi="Lucida Sans Unicode" w:cs="Lucida Sans Unicode" w:eastAsia="Lucida Sans Unicode"/>
        </w:rPr>
      </w:pPr>
      <w:hyperlink r:id="rId244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http://twitter.github.com/bootstrap/bas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2"/>
            <w:w w:val="100"/>
          </w:rPr>
          <w:t>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-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css.html#buttons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spacing w:line="245" w:lineRule="auto"/>
        <w:ind w:left="401" w:right="148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button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work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fine.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100"/>
          <w:cols w:num="2" w:equalWidth="0">
            <w:col w:w="3117" w:space="1025"/>
            <w:col w:w="7998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8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spacing w:before="24"/>
        <w:ind w:left="5299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bootstrap.css,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button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7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16"/>
        </w:numPr>
        <w:tabs>
          <w:tab w:pos="4543" w:val="left" w:leader="none"/>
        </w:tabs>
        <w:spacing w:line="245" w:lineRule="auto"/>
        <w:ind w:left="4543" w:right="725" w:hanging="34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310.583984pt;width:375.565pt;height:298.134pt;mso-position-horizontal-relative:page;mso-position-vertical-relative:paragraph;z-index:-13287" coordorigin="4534,-6212" coordsize="7511,5963">
            <v:group style="position:absolute;left:4544;top:-6202;width:7491;height:5943" coordorigin="4544,-6202" coordsize="7491,5943">
              <v:shape style="position:absolute;left:4544;top:-6202;width:7491;height:5943" coordorigin="4544,-6202" coordsize="7491,5943" path="m11985,-6202l4594,-6202,4572,-6197,4555,-6183,4545,-6164,4544,-6151,4544,-309,4549,-288,4562,-271,4581,-261,4594,-259,11985,-259,12006,-264,12023,-277,12033,-297,12035,-309,12035,-6151,12030,-6173,12017,-6190,11997,-6200,11985,-6202xe" filled="t" fillcolor="#F5F5F5" stroked="f">
                <v:path arrowok="t"/>
                <v:fill type="solid"/>
              </v:shape>
            </v:group>
            <v:group style="position:absolute;left:4594;top:-6195;width:7391;height:2" coordorigin="4594,-6195" coordsize="7391,2">
              <v:shape style="position:absolute;left:4594;top:-6195;width:7391;height:2" coordorigin="4594,-6195" coordsize="7391,0" path="m4594,-6195l11985,-6195e" filled="f" stroked="t" strokeweight=".73pt" strokecolor="#E4E4E4">
                <v:path arrowok="t"/>
              </v:shape>
            </v:group>
            <v:group style="position:absolute;left:4594;top:-265;width:7391;height:2" coordorigin="4594,-265" coordsize="7391,2">
              <v:shape style="position:absolute;left:4594;top:-265;width:7391;height:2" coordorigin="4594,-265" coordsize="7391,0" path="m4594,-265l11985,-265e" filled="f" stroked="t" strokeweight=".729pt" strokecolor="#E4E4E4">
                <v:path arrowok="t"/>
              </v:shape>
            </v:group>
            <v:group style="position:absolute;left:4550;top:-6151;width:2;height:5842" coordorigin="4550,-6151" coordsize="2,5842">
              <v:shape style="position:absolute;left:4550;top:-6151;width:2;height:5842" coordorigin="4550,-6151" coordsize="0,5842" path="m4550,-6151l4550,-309e" filled="f" stroked="t" strokeweight=".73pt" strokecolor="#E4E4E4">
                <v:path arrowok="t"/>
              </v:shape>
            </v:group>
            <v:group style="position:absolute;left:12029;top:-6151;width:2;height:5842" coordorigin="12029,-6151" coordsize="2,5842">
              <v:shape style="position:absolute;left:12029;top:-6151;width:2;height:5842" coordorigin="12029,-6151" coordsize="0,5842" path="m12029,-6151l12029,-309e" filled="f" stroked="t" strokeweight=".73pt" strokecolor="#E4E4E4">
                <v:path arrowok="t"/>
              </v:shape>
            </v:group>
            <v:group style="position:absolute;left:4795;top:-5950;width:2;height:4998" coordorigin="4795,-5950" coordsize="2,4998">
              <v:shape style="position:absolute;left:4795;top:-5950;width:2;height:4998" coordorigin="4795,-5950" coordsize="0,4998" path="m4795,-951l4795,-5950,4795,-951xe" filled="t" fillcolor="#000000" stroked="f">
                <v:path arrowok="t"/>
                <v:fill type="solid"/>
              </v:shape>
            </v:group>
            <v:group style="position:absolute;left:4795;top:-5950;width:7114;height:4998" coordorigin="4795,-5950" coordsize="7114,4998">
              <v:shape style="position:absolute;left:4795;top:-5950;width:7114;height:4998" coordorigin="4795,-5950" coordsize="7114,4998" path="m4795,-5950l11909,-5950,11909,-951,4795,-951,4795,-5950xe" filled="t" fillcolor="#FFFFFF" stroked="f">
                <v:path arrowok="t"/>
                <v:fill type="solid"/>
              </v:shape>
            </v:group>
            <v:group style="position:absolute;left:4795;top:-5944;width:7114;height:2" coordorigin="4795,-5944" coordsize="7114,2">
              <v:shape style="position:absolute;left:4795;top:-5944;width:7114;height:2" coordorigin="4795,-5944" coordsize="7114,0" path="m4795,-5944l11909,-5944e" filled="f" stroked="t" strokeweight=".73pt" strokecolor="#000000">
                <v:path arrowok="t"/>
              </v:shape>
            </v:group>
            <v:group style="position:absolute;left:4795;top:-958;width:7114;height:2" coordorigin="4795,-958" coordsize="7114,2">
              <v:shape style="position:absolute;left:4795;top:-958;width:7114;height:2" coordorigin="4795,-958" coordsize="7114,0" path="m4795,-958l11909,-958e" filled="f" stroked="t" strokeweight=".729pt" strokecolor="#000000">
                <v:path arrowok="t"/>
              </v:shape>
            </v:group>
            <v:group style="position:absolute;left:4802;top:-5950;width:2;height:4998" coordorigin="4802,-5950" coordsize="2,4998">
              <v:shape style="position:absolute;left:4802;top:-5950;width:2;height:4998" coordorigin="4802,-5950" coordsize="0,4998" path="m4802,-5950l4802,-951e" filled="f" stroked="t" strokeweight=".729pt" strokecolor="#000000">
                <v:path arrowok="t"/>
              </v:shape>
            </v:group>
            <v:group style="position:absolute;left:11903;top:-5950;width:2;height:4998" coordorigin="11903,-5950" coordsize="2,4998">
              <v:shape style="position:absolute;left:11903;top:-5950;width:2;height:4998" coordorigin="11903,-5950" coordsize="0,4998" path="m11903,-5950l11903,-951e" filled="f" stroked="t" strokeweight=".729pt" strokecolor="#000000">
                <v:path arrowok="t"/>
              </v:shape>
              <v:shape style="position:absolute;left:4858;top:-5887;width:6988;height:4872" type="#_x0000_t75">
                <v:imagedata r:id="rId245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modal.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Modals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popups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below).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modals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hyperlink r:id="rId246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http://twitter.github.com/bootstrap/javascript.html#modals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left="4543" w:right="268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Instead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'/todos/delete',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popup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clicking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todo'.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left="4543" w:right="166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window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work,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copy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bootstrap.js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zip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downloaded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left="4543" w:right="18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7.184998pt;margin-top:4.613011pt;width:22.662pt;height:10.072pt;mso-position-horizontal-relative:page;mso-position-vertical-relative:paragraph;z-index:-13283" coordorigin="4544,92" coordsize="453,201">
            <v:shape style="position:absolute;left:4544;top:92;width:453;height:201" coordorigin="4544,92" coordsize="453,201" path="m4959,92l4581,92,4560,99,4547,115,4544,130,4544,256,4550,277,4567,291,4581,294,4959,294,4980,287,4994,271,4997,256,4997,130,4991,109,4974,95,4959,9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41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assumed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shared_todo_app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before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before="74"/>
        <w:ind w:left="4336" w:right="6641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322" w:lineRule="auto"/>
        <w:ind w:left="4669" w:right="72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5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cp</w:t>
      </w:r>
      <w:r>
        <w:rPr>
          <w:rFonts w:ascii="Consolas" w:hAnsi="Consolas" w:cs="Consolas" w:eastAsia="Consolas"/>
          <w:b w:val="0"/>
          <w:bCs w:val="0"/>
          <w:color w:val="303030"/>
          <w:spacing w:val="5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~/bootstrap/js/bootstrap.js</w:t>
      </w:r>
      <w:r>
        <w:rPr>
          <w:rFonts w:ascii="Consolas" w:hAnsi="Consolas" w:cs="Consolas" w:eastAsia="Consolas"/>
          <w:b w:val="0"/>
          <w:bCs w:val="0"/>
          <w:color w:val="303030"/>
          <w:spacing w:val="4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app/assets/ja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vascripts/bootstrap.js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20" w:lineRule="exact" w:before="1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ind w:left="4543" w:right="72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59.409904pt;width:375.565pt;height:53.25pt;mso-position-horizontal-relative:page;mso-position-vertical-relative:paragraph;z-index:-13286" coordorigin="4534,-1188" coordsize="7511,1065">
            <v:group style="position:absolute;left:4544;top:-889;width:7491;height:755" coordorigin="4544,-889" coordsize="7491,755">
              <v:shape style="position:absolute;left:4544;top:-889;width:7491;height:755" coordorigin="4544,-889" coordsize="7491,755" path="m11985,-889l4594,-889,4572,-884,4555,-870,4545,-851,4544,-838,4544,-184,4549,-162,4562,-145,4581,-135,4594,-133,11985,-133,12006,-138,12023,-151,12033,-171,12035,-184,12035,-838,12030,-860,12017,-877,11997,-887,11985,-889xe" filled="t" fillcolor="#F5F5F5" stroked="f">
                <v:path arrowok="t"/>
                <v:fill type="solid"/>
              </v:shape>
            </v:group>
            <v:group style="position:absolute;left:4594;top:-882;width:7391;height:2" coordorigin="4594,-882" coordsize="7391,2">
              <v:shape style="position:absolute;left:4594;top:-882;width:7391;height:2" coordorigin="4594,-882" coordsize="7391,0" path="m4594,-882l11985,-882e" filled="f" stroked="t" strokeweight=".73pt" strokecolor="#000000">
                <v:path arrowok="t"/>
              </v:shape>
            </v:group>
            <v:group style="position:absolute;left:4594;top:-139;width:7391;height:2" coordorigin="4594,-139" coordsize="7391,2">
              <v:shape style="position:absolute;left:4594;top:-139;width:7391;height:2" coordorigin="4594,-139" coordsize="7391,0" path="m4594,-139l11985,-139e" filled="f" stroked="t" strokeweight=".729pt" strokecolor="#000000">
                <v:path arrowok="t"/>
              </v:shape>
            </v:group>
            <v:group style="position:absolute;left:4550;top:-838;width:2;height:655" coordorigin="4550,-838" coordsize="2,655">
              <v:shape style="position:absolute;left:4550;top:-838;width:2;height:655" coordorigin="4550,-838" coordsize="0,655" path="m4550,-838l4550,-184e" filled="f" stroked="t" strokeweight=".73pt" strokecolor="#000000">
                <v:path arrowok="t"/>
              </v:shape>
            </v:group>
            <v:group style="position:absolute;left:12029;top:-838;width:2;height:655" coordorigin="12029,-838" coordsize="2,655">
              <v:shape style="position:absolute;left:12029;top:-838;width:2;height:655" coordorigin="12029,-838" coordsize="0,655" path="m12029,-838l12029,-184e" filled="f" stroked="t" strokeweight=".73pt" strokecolor="#000000">
                <v:path arrowok="t"/>
              </v:shape>
            </v:group>
            <v:group style="position:absolute;left:4544;top:-1178;width:718;height:252" coordorigin="4544,-1178" coordsize="718,252">
              <v:shape style="position:absolute;left:4544;top:-1178;width:718;height:252" coordorigin="4544,-1178" coordsize="718,252" path="m5224,-1178l4581,-1178,4560,-1172,4547,-1155,4544,-1140,4544,-964,4550,-943,4567,-929,4581,-926,5224,-926,5245,-933,5258,-949,5261,-964,5261,-1140,5255,-1162,5238,-1175,5224,-1178xe" filled="t" fillcolor="#F7F7F9" stroked="f">
                <v:path arrowok="t"/>
                <v:fill type="solid"/>
              </v:shape>
            </v:group>
            <v:group style="position:absolute;left:4581;top:-1172;width:642;height:2" coordorigin="4581,-1172" coordsize="642,2">
              <v:shape style="position:absolute;left:4581;top:-1172;width:642;height:2" coordorigin="4581,-1172" coordsize="642,0" path="m4581,-1172l5224,-1172e" filled="f" stroked="t" strokeweight=".73pt" strokecolor="#E1E1E8">
                <v:path arrowok="t"/>
              </v:shape>
            </v:group>
            <v:group style="position:absolute;left:4581;top:-933;width:642;height:2" coordorigin="4581,-933" coordsize="642,2">
              <v:shape style="position:absolute;left:4581;top:-933;width:642;height:2" coordorigin="4581,-933" coordsize="642,0" path="m4581,-933l5224,-933e" filled="f" stroked="t" strokeweight=".73pt" strokecolor="#E1E1E8">
                <v:path arrowok="t"/>
              </v:shape>
            </v:group>
            <v:group style="position:absolute;left:4554;top:-940;width:13;height:11" coordorigin="4554,-940" coordsize="13,11">
              <v:shape style="position:absolute;left:4554;top:-940;width:13;height:11" coordorigin="4554,-940" coordsize="13,11" path="m4554,-940l4567,-929e" filled="f" stroked="t" strokeweight="1.259pt" strokecolor="#E1E1E8">
                <v:path arrowok="t"/>
              </v:shape>
            </v:group>
            <v:group style="position:absolute;left:5224;top:-933;width:21;height:6" coordorigin="5224,-933" coordsize="21,6">
              <v:shape style="position:absolute;left:5224;top:-933;width:21;height:6" coordorigin="5224,-933" coordsize="21,6" path="m5224,-926l5245,-933e" filled="f" stroked="t" strokeweight="1.259pt" strokecolor="#E1E1E8">
                <v:path arrowok="t"/>
              </v:shape>
            </v:group>
            <v:group style="position:absolute;left:5255;top:-1140;width:2;height:176" coordorigin="5255,-1140" coordsize="2,176">
              <v:shape style="position:absolute;left:5255;top:-1140;width:2;height:176" coordorigin="5255,-1140" coordsize="0,176" path="m5255,-1140l5255,-964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documentation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popup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suggests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extra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left="4543" w:right="72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482.270996pt;margin-top:1.87907pt;width:36.882pt;height:13.8494pt;mso-position-horizontal-relative:page;mso-position-vertical-relative:paragraph;z-index:-13282" coordorigin="9645,38" coordsize="738,277">
            <v:group style="position:absolute;left:9655;top:50;width:718;height:252" coordorigin="9655,50" coordsize="718,252">
              <v:shape style="position:absolute;left:9655;top:50;width:718;height:252" coordorigin="9655,50" coordsize="718,252" path="m10335,50l9693,50,9672,57,9658,73,9655,88,9655,264,9662,285,9678,299,9693,302,10335,302,10356,296,10370,279,10373,264,10373,88,10367,67,10350,53,10335,50xe" filled="t" fillcolor="#F7F7F9" stroked="f">
                <v:path arrowok="t"/>
                <v:fill type="solid"/>
              </v:shape>
            </v:group>
            <v:group style="position:absolute;left:9693;top:56;width:642;height:2" coordorigin="9693,56" coordsize="642,2">
              <v:shape style="position:absolute;left:9693;top:56;width:642;height:2" coordorigin="9693,56" coordsize="642,0" path="m9693,56l10335,56e" filled="f" stroked="t" strokeweight=".73pt" strokecolor="#E1E1E8">
                <v:path arrowok="t"/>
              </v:shape>
            </v:group>
            <v:group style="position:absolute;left:9672;top:50;width:21;height:6" coordorigin="9672,50" coordsize="21,6">
              <v:shape style="position:absolute;left:9672;top:50;width:21;height:6" coordorigin="9672,50" coordsize="21,6" path="m9693,50l9672,57e" filled="f" stroked="t" strokeweight="1.259pt" strokecolor="#E1E1E8">
                <v:path arrowok="t"/>
              </v:shape>
            </v:group>
            <v:group style="position:absolute;left:9693;top:296;width:642;height:2" coordorigin="9693,296" coordsize="642,2">
              <v:shape style="position:absolute;left:9693;top:296;width:642;height:2" coordorigin="9693,296" coordsize="642,0" path="m9693,296l10335,296e" filled="f" stroked="t" strokeweight=".73pt" strokecolor="#E1E1E8">
                <v:path arrowok="t"/>
              </v:shape>
            </v:group>
            <v:group style="position:absolute;left:10335;top:296;width:21;height:6" coordorigin="10335,296" coordsize="21,6">
              <v:shape style="position:absolute;left:10335;top:296;width:21;height:6" coordorigin="10335,296" coordsize="21,6" path="m10335,302l10356,296e" filled="f" stroked="t" strokeweight="1.259pt" strokecolor="#E1E1E8">
                <v:path arrowok="t"/>
              </v:shape>
            </v:group>
            <v:group style="position:absolute;left:9662;top:88;width:2;height:176" coordorigin="9662,88" coordsize="2,176">
              <v:shape style="position:absolute;left:9662;top:88;width:2;height:176" coordorigin="9662,88" coordsize="0,176" path="m9662,88l9662,264e" filled="f" stroked="t" strokeweight=".729pt" strokecolor="#E1E1E8">
                <v:path arrowok="t"/>
              </v:shape>
            </v:group>
            <v:group style="position:absolute;left:10367;top:88;width:2;height:176" coordorigin="10367,88" coordsize="2,176">
              <v:shape style="position:absolute;left:10367;top:88;width:2;height:176" coordorigin="10367,88" coordsize="0,176" path="m10367,88l10367,264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attributes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link_to</w:t>
      </w:r>
      <w:r>
        <w:rPr>
          <w:rFonts w:ascii="Consolas" w:hAnsi="Consolas" w:cs="Consolas" w:eastAsia="Consolas"/>
          <w:b w:val="0"/>
          <w:bCs w:val="0"/>
          <w:color w:val="DD1144"/>
          <w:spacing w:val="53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before="74"/>
        <w:ind w:left="4595" w:right="4990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app/views/todos/index.html.erb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322" w:lineRule="auto"/>
        <w:ind w:left="4669" w:right="237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link_to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"Delete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last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todo",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delete_pat</w:t>
      </w:r>
      <w:r>
        <w:rPr>
          <w:rFonts w:ascii="Consolas" w:hAnsi="Consolas" w:cs="Consolas" w:eastAsia="Consolas"/>
          <w:b w:val="0"/>
          <w:bCs w:val="0"/>
          <w:color w:val="303030"/>
          <w:spacing w:val="3"/>
          <w:w w:val="100"/>
          <w:sz w:val="16"/>
          <w:szCs w:val="16"/>
        </w:rPr>
        <w:t>h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303030"/>
          <w:spacing w:val="7"/>
          <w:w w:val="100"/>
          <w:sz w:val="16"/>
          <w:szCs w:val="16"/>
        </w:rPr>
        <w:t>#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id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of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the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modal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windo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w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",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3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"dat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2"/>
          <w:w w:val="100"/>
          <w:sz w:val="16"/>
          <w:szCs w:val="16"/>
        </w:rPr>
        <w:t>a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ggle"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=&gt;"modal"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:class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'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red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button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class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nam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4"/>
          <w:w w:val="100"/>
          <w:sz w:val="16"/>
          <w:szCs w:val="16"/>
        </w:rPr>
        <w:t>e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'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i w:val="0"/>
          <w:color w:val="000000"/>
          <w:spacing w:val="0"/>
          <w:w w:val="100"/>
          <w:sz w:val="16"/>
          <w:szCs w:val="16"/>
        </w:rPr>
      </w:r>
    </w:p>
    <w:p>
      <w:pPr>
        <w:spacing w:line="220" w:lineRule="exact" w:before="1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left="4543" w:right="52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59.409698pt;width:375.565pt;height:53.249pt;mso-position-horizontal-relative:page;mso-position-vertical-relative:paragraph;z-index:-13285" coordorigin="4534,-1188" coordsize="7511,1065">
            <v:group style="position:absolute;left:4544;top:-889;width:7491;height:755" coordorigin="4544,-889" coordsize="7491,755">
              <v:shape style="position:absolute;left:4544;top:-889;width:7491;height:755" coordorigin="4544,-889" coordsize="7491,755" path="m11985,-889l4594,-889,4572,-884,4555,-870,4545,-851,4544,-838,4544,-184,4549,-162,4562,-145,4581,-135,4594,-133,11985,-133,12006,-138,12023,-151,12033,-171,12035,-184,12035,-838,12030,-860,12017,-877,11997,-887,11985,-889xe" filled="t" fillcolor="#F5F5F5" stroked="f">
                <v:path arrowok="t"/>
                <v:fill type="solid"/>
              </v:shape>
            </v:group>
            <v:group style="position:absolute;left:4594;top:-882;width:7391;height:2" coordorigin="4594,-882" coordsize="7391,2">
              <v:shape style="position:absolute;left:4594;top:-882;width:7391;height:2" coordorigin="4594,-882" coordsize="7391,0" path="m4594,-882l11985,-882e" filled="f" stroked="t" strokeweight=".73pt" strokecolor="#000000">
                <v:path arrowok="t"/>
              </v:shape>
            </v:group>
            <v:group style="position:absolute;left:4568;top:-889;width:26;height:8" coordorigin="4568,-889" coordsize="26,8">
              <v:shape style="position:absolute;left:4568;top:-889;width:26;height:8" coordorigin="4568,-889" coordsize="26,8" path="m4594,-889l4572,-884,4568,-880e" filled="f" stroked="t" strokeweight="1.259pt" strokecolor="#000000">
                <v:path arrowok="t"/>
              </v:shape>
            </v:group>
            <v:group style="position:absolute;left:11997;top:-887;width:12;height:6" coordorigin="11997,-887" coordsize="12,6">
              <v:shape style="position:absolute;left:11997;top:-887;width:12;height:6" coordorigin="11997,-887" coordsize="12,6" path="m12009,-881l11997,-887e" filled="f" stroked="t" strokeweight="1.259pt" strokecolor="#000000">
                <v:path arrowok="t"/>
              </v:shape>
            </v:group>
            <v:group style="position:absolute;left:4594;top:-140;width:7391;height:2" coordorigin="4594,-140" coordsize="7391,2">
              <v:shape style="position:absolute;left:4594;top:-140;width:7391;height:2" coordorigin="4594,-140" coordsize="7391,0" path="m4594,-140l11985,-140e" filled="f" stroked="t" strokeweight=".729pt" strokecolor="#000000">
                <v:path arrowok="t"/>
              </v:shape>
            </v:group>
            <v:group style="position:absolute;left:4550;top:-838;width:2;height:655" coordorigin="4550,-838" coordsize="2,655">
              <v:shape style="position:absolute;left:4550;top:-838;width:2;height:655" coordorigin="4550,-838" coordsize="0,655" path="m4550,-838l4550,-184e" filled="f" stroked="t" strokeweight=".73pt" strokecolor="#000000">
                <v:path arrowok="t"/>
              </v:shape>
            </v:group>
            <v:group style="position:absolute;left:12029;top:-838;width:2;height:655" coordorigin="12029,-838" coordsize="2,655">
              <v:shape style="position:absolute;left:12029;top:-838;width:2;height:655" coordorigin="12029,-838" coordsize="0,655" path="m12029,-838l12029,-184e" filled="f" stroked="t" strokeweight=".73pt" strokecolor="#000000">
                <v:path arrowok="t"/>
              </v:shape>
            </v:group>
            <v:group style="position:absolute;left:4544;top:-1178;width:2619;height:252" coordorigin="4544,-1178" coordsize="2619,252">
              <v:shape style="position:absolute;left:4544;top:-1178;width:2619;height:252" coordorigin="4544,-1178" coordsize="2619,252" path="m7125,-1178l4581,-1178,4560,-1172,4547,-1155,4544,-1140,4544,-964,4550,-943,4567,-929,4581,-926,7125,-926,7146,-933,7160,-949,7162,-964,7162,-1140,7156,-1162,7139,-1175,7125,-1178xe" filled="t" fillcolor="#F7F7F9" stroked="f">
                <v:path arrowok="t"/>
                <v:fill type="solid"/>
              </v:shape>
            </v:group>
            <v:group style="position:absolute;left:4581;top:-1172;width:2543;height:2" coordorigin="4581,-1172" coordsize="2543,2">
              <v:shape style="position:absolute;left:4581;top:-1172;width:2543;height:2" coordorigin="4581,-1172" coordsize="2543,0" path="m4581,-1172l7125,-1172e" filled="f" stroked="t" strokeweight=".73pt" strokecolor="#E1E1E8">
                <v:path arrowok="t"/>
              </v:shape>
            </v:group>
            <v:group style="position:absolute;left:4581;top:-933;width:2543;height:2" coordorigin="4581,-933" coordsize="2543,2">
              <v:shape style="position:absolute;left:4581;top:-933;width:2543;height:2" coordorigin="4581,-933" coordsize="2543,0" path="m4581,-933l7125,-933e" filled="f" stroked="t" strokeweight=".729pt" strokecolor="#E1E1E8">
                <v:path arrowok="t"/>
              </v:shape>
            </v:group>
            <v:group style="position:absolute;left:4550;top:-1140;width:2;height:176" coordorigin="4550,-1140" coordsize="2,176">
              <v:shape style="position:absolute;left:4550;top:-1140;width:2;height:176" coordorigin="4550,-1140" coordsize="0,176" path="m4550,-1140l4550,-964e" filled="f" stroked="t" strokeweight=".73pt" strokecolor="#E1E1E8">
                <v:path arrowok="t"/>
              </v:shape>
            </v:group>
            <v:group style="position:absolute;left:7156;top:-1140;width:2;height:176" coordorigin="7156,-1140" coordsize="2,176">
              <v:shape style="position:absolute;left:7156;top:-1140;width:2;height:176" coordorigin="7156,-1140" coordsize="0,176" path="m7156,-1140l7156,-964e" filled="f" stroked="t" strokeweight=".729pt" strokecolor="#E1E1E8">
                <v:path arrowok="t"/>
              </v:shape>
            </v:group>
            <v:group style="position:absolute;left:7578;top:-637;width:995;height:2" coordorigin="7578,-637" coordsize="995,2">
              <v:shape style="position:absolute;left:7578;top:-637;width:995;height:2" coordorigin="7578,-637" coordsize="995,0" path="m7578,-637l8573,-637e" filled="f" stroked="t" strokeweight=".63pt" strokecolor="#303030">
                <v:path arrowok="t"/>
              </v:shape>
            </v:group>
            <v:group style="position:absolute;left:8573;top:-738;width:3299;height:189" coordorigin="8573,-738" coordsize="3299,189">
              <v:shape style="position:absolute;left:8573;top:-738;width:3299;height:189" coordorigin="8573,-738" coordsize="3299,189" path="m8573,-738l11871,-738,11871,-549,8573,-549,8573,-738xe" filled="t" fillcolor="#FCF8E3" stroked="f">
                <v:path arrowok="t"/>
                <v:fill type="solid"/>
              </v:shape>
            </v:group>
            <v:group style="position:absolute;left:4670;top:-486;width:1448;height:189" coordorigin="4670,-486" coordsize="1448,189">
              <v:shape style="position:absolute;left:4670;top:-486;width:1448;height:189" coordorigin="4670,-486" coordsize="1448,189" path="m4670,-486l6117,-486,6117,-297,4670,-297,4670,-486xe" filled="t" fillcolor="#FCF8E3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26.684998pt;margin-top:39.2953pt;width:375.565pt;height:43.937pt;mso-position-horizontal-relative:page;mso-position-vertical-relative:paragraph;z-index:-13284" coordorigin="4534,786" coordsize="7511,879">
            <v:group style="position:absolute;left:4544;top:1088;width:7491;height:567" coordorigin="4544,1088" coordsize="7491,567">
              <v:shape style="position:absolute;left:4544;top:1088;width:7491;height:567" coordorigin="4544,1088" coordsize="7491,567" path="m11985,1088l4594,1088,4572,1093,4555,1106,4545,1126,4544,1138,4544,1655,12035,1655,12035,1138,12030,1117,12017,1100,11997,1090,11985,1088xe" filled="t" fillcolor="#F5F5F5" stroked="f">
                <v:path arrowok="t"/>
                <v:fill type="solid"/>
              </v:shape>
            </v:group>
            <v:group style="position:absolute;left:4594;top:1094;width:7391;height:2" coordorigin="4594,1094" coordsize="7391,2">
              <v:shape style="position:absolute;left:4594;top:1094;width:7391;height:2" coordorigin="4594,1094" coordsize="7391,0" path="m4594,1094l11985,1094e" filled="f" stroked="t" strokeweight=".73pt" strokecolor="#000000">
                <v:path arrowok="t"/>
              </v:shape>
            </v:group>
            <v:group style="position:absolute;left:4550;top:1138;width:2;height:516" coordorigin="4550,1138" coordsize="2,516">
              <v:shape style="position:absolute;left:4550;top:1138;width:2;height:516" coordorigin="4550,1138" coordsize="0,516" path="m4550,1138l4550,1655e" filled="f" stroked="t" strokeweight=".73pt" strokecolor="#000000">
                <v:path arrowok="t"/>
              </v:shape>
            </v:group>
            <v:group style="position:absolute;left:12029;top:1138;width:2;height:516" coordorigin="12029,1138" coordsize="2,516">
              <v:shape style="position:absolute;left:12029;top:1138;width:2;height:516" coordorigin="12029,1138" coordsize="0,516" path="m12029,1138l12029,1655e" filled="f" stroked="t" strokeweight=".73pt" strokecolor="#000000">
                <v:path arrowok="t"/>
              </v:shape>
            </v:group>
            <v:group style="position:absolute;left:4544;top:799;width:2619;height:252" coordorigin="4544,799" coordsize="2619,252">
              <v:shape style="position:absolute;left:4544;top:799;width:2619;height:252" coordorigin="4544,799" coordsize="2619,252" path="m7125,799l4581,799,4560,805,4547,822,4544,836,4544,1013,4550,1034,4567,1047,4581,1050,7125,1050,7146,1044,7160,1027,7162,1013,7162,836,7156,815,7139,801,7125,799xe" filled="t" fillcolor="#F7F7F9" stroked="f">
                <v:path arrowok="t"/>
                <v:fill type="solid"/>
              </v:shape>
            </v:group>
            <v:group style="position:absolute;left:4581;top:805;width:2543;height:2" coordorigin="4581,805" coordsize="2543,2">
              <v:shape style="position:absolute;left:4581;top:805;width:2543;height:2" coordorigin="4581,805" coordsize="2543,0" path="m4581,805l7125,805e" filled="f" stroked="t" strokeweight=".73pt" strokecolor="#E1E1E8">
                <v:path arrowok="t"/>
              </v:shape>
            </v:group>
            <v:group style="position:absolute;left:4556;top:798;width:25;height:11" coordorigin="4556,798" coordsize="25,11">
              <v:shape style="position:absolute;left:4556;top:798;width:25;height:11" coordorigin="4556,798" coordsize="25,11" path="m4581,798l4560,805,4556,810e" filled="f" stroked="t" strokeweight="1.259pt" strokecolor="#E1E1E8">
                <v:path arrowok="t"/>
              </v:shape>
            </v:group>
            <v:group style="position:absolute;left:7140;top:801;width:17;height:14" coordorigin="7140,801" coordsize="17,14">
              <v:shape style="position:absolute;left:7140;top:801;width:17;height:14" coordorigin="7140,801" coordsize="17,14" path="m7156,815l7140,801e" filled="f" stroked="t" strokeweight="1.259pt" strokecolor="#E1E1E8">
                <v:path arrowok="t"/>
              </v:shape>
            </v:group>
            <v:group style="position:absolute;left:4581;top:1044;width:2543;height:2" coordorigin="4581,1044" coordsize="2543,2">
              <v:shape style="position:absolute;left:4581;top:1044;width:2543;height:2" coordorigin="4581,1044" coordsize="2543,0" path="m4581,1044l7125,1044e" filled="f" stroked="t" strokeweight=".73pt" strokecolor="#E1E1E8">
                <v:path arrowok="t"/>
              </v:shape>
            </v:group>
            <v:group style="position:absolute;left:4550;top:836;width:2;height:176" coordorigin="4550,836" coordsize="2,176">
              <v:shape style="position:absolute;left:4550;top:836;width:2;height:176" coordorigin="4550,836" coordsize="0,176" path="m4550,836l4550,1013e" filled="f" stroked="t" strokeweight=".73pt" strokecolor="#E1E1E8">
                <v:path arrowok="t"/>
              </v:shape>
            </v:group>
            <v:group style="position:absolute;left:7156;top:836;width:2;height:176" coordorigin="7156,836" coordsize="2,176">
              <v:shape style="position:absolute;left:7156;top:836;width:2;height:176" coordorigin="7156,836" coordsize="0,176" path="m7156,836l7156,1013e" filled="f" stroked="t" strokeweight=".729pt" strokecolor="#E1E1E8">
                <v:path arrowok="t"/>
              </v:shape>
            </v:group>
            <v:group style="position:absolute;left:7654;top:1239;width:2002;height:189" coordorigin="7654,1239" coordsize="2002,189">
              <v:shape style="position:absolute;left:7654;top:1239;width:2002;height:189" coordorigin="7654,1239" coordsize="2002,189" path="m7654,1239l9655,1239,9655,1428,7654,1428,7654,1239xe" filled="t" fillcolor="#FCF8E3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anywhere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index.html.erb.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picked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Twitter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site.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italics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filled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before="74"/>
        <w:ind w:left="4595" w:right="4990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app/views/todos/index.html.erb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4669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&lt;div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class="modal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hide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fade"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id=</w:t>
      </w:r>
      <w:r>
        <w:rPr>
          <w:rFonts w:ascii="Consolas" w:hAnsi="Consolas" w:cs="Consolas" w:eastAsia="Consolas"/>
          <w:b w:val="0"/>
          <w:bCs w:val="0"/>
          <w:color w:val="303030"/>
          <w:spacing w:val="4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id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of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the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modal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windo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w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"&gt;</w:t>
      </w:r>
      <w:r>
        <w:rPr>
          <w:rFonts w:ascii="Consolas" w:hAnsi="Consolas" w:cs="Consolas" w:eastAsia="Consolas"/>
          <w:b w:val="0"/>
          <w:bCs w:val="0"/>
          <w:i w:val="0"/>
          <w:color w:val="000000"/>
          <w:spacing w:val="0"/>
          <w:w w:val="100"/>
          <w:sz w:val="16"/>
          <w:szCs w:val="16"/>
        </w:rPr>
      </w:r>
    </w:p>
    <w:p>
      <w:pPr>
        <w:spacing w:after="0"/>
        <w:jc w:val="left"/>
        <w:rPr>
          <w:rFonts w:ascii="Consolas" w:hAnsi="Consolas" w:cs="Consolas" w:eastAsia="Consolas"/>
          <w:sz w:val="16"/>
          <w:szCs w:val="16"/>
        </w:rPr>
        <w:sectPr>
          <w:pgSz w:w="12240" w:h="15840"/>
          <w:pgMar w:header="90" w:footer="21" w:top="280" w:bottom="220" w:left="0" w:right="140"/>
        </w:sectPr>
      </w:pPr>
    </w:p>
    <w:p>
      <w:pPr>
        <w:spacing w:line="180" w:lineRule="exact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before="74"/>
        <w:ind w:left="4342" w:right="433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&lt;div</w:t>
      </w:r>
      <w:r>
        <w:rPr>
          <w:rFonts w:ascii="Consolas" w:hAnsi="Consolas" w:cs="Consolas" w:eastAsia="Consolas"/>
          <w:b w:val="0"/>
          <w:bCs w:val="0"/>
          <w:color w:val="303030"/>
          <w:spacing w:val="5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class="moda</w:t>
      </w:r>
      <w:r>
        <w:rPr>
          <w:rFonts w:ascii="Consolas" w:hAnsi="Consolas" w:cs="Consolas" w:eastAsia="Consolas"/>
          <w:b w:val="0"/>
          <w:bCs w:val="0"/>
          <w:color w:val="303030"/>
          <w:spacing w:val="1"/>
          <w:w w:val="100"/>
          <w:sz w:val="16"/>
          <w:szCs w:val="16"/>
        </w:rPr>
        <w:t>l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header"&gt;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502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&lt;button</w:t>
      </w:r>
      <w:r>
        <w:rPr>
          <w:rFonts w:ascii="Consolas" w:hAnsi="Consolas" w:cs="Consolas" w:eastAsia="Consolas"/>
          <w:b w:val="0"/>
          <w:bCs w:val="0"/>
          <w:color w:val="303030"/>
          <w:spacing w:val="4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type="button"</w:t>
      </w:r>
      <w:r>
        <w:rPr>
          <w:rFonts w:ascii="Consolas" w:hAnsi="Consolas" w:cs="Consolas" w:eastAsia="Consolas"/>
          <w:b w:val="0"/>
          <w:bCs w:val="0"/>
          <w:color w:val="303030"/>
          <w:spacing w:val="3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class="close"</w:t>
      </w:r>
      <w:r>
        <w:rPr>
          <w:rFonts w:ascii="Consolas" w:hAnsi="Consolas" w:cs="Consolas" w:eastAsia="Consolas"/>
          <w:b w:val="0"/>
          <w:bCs w:val="0"/>
          <w:color w:val="303030"/>
          <w:spacing w:val="3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dat</w:t>
      </w:r>
      <w:r>
        <w:rPr>
          <w:rFonts w:ascii="Consolas" w:hAnsi="Consolas" w:cs="Consolas" w:eastAsia="Consolas"/>
          <w:b w:val="0"/>
          <w:bCs w:val="0"/>
          <w:color w:val="303030"/>
          <w:spacing w:val="4"/>
          <w:w w:val="100"/>
          <w:sz w:val="16"/>
          <w:szCs w:val="16"/>
        </w:rPr>
        <w:t>a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dismiss="modal"</w:t>
      </w:r>
      <w:r>
        <w:rPr>
          <w:rFonts w:ascii="Consolas" w:hAnsi="Consolas" w:cs="Consolas" w:eastAsia="Consolas"/>
          <w:b w:val="0"/>
          <w:bCs w:val="0"/>
          <w:color w:val="303030"/>
          <w:spacing w:val="4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ari</w:t>
      </w:r>
      <w:r>
        <w:rPr>
          <w:rFonts w:ascii="Consolas" w:hAnsi="Consolas" w:cs="Consolas" w:eastAsia="Consolas"/>
          <w:b w:val="0"/>
          <w:bCs w:val="0"/>
          <w:color w:val="303030"/>
          <w:spacing w:val="4"/>
          <w:w w:val="100"/>
          <w:sz w:val="16"/>
          <w:szCs w:val="16"/>
        </w:rPr>
        <w:t>a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hidden="true"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661" w:right="637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&gt;×&lt;/button&gt;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778" w:right="487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&lt;h3&gt;Modal</w:t>
      </w:r>
      <w:r>
        <w:rPr>
          <w:rFonts w:ascii="Consolas" w:hAnsi="Consolas" w:cs="Consolas" w:eastAsia="Consolas"/>
          <w:b w:val="0"/>
          <w:bCs w:val="0"/>
          <w:color w:val="303030"/>
          <w:spacing w:val="4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header&lt;/h3&gt;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832" w:right="664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&lt;/div&gt;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17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&lt;div</w:t>
      </w:r>
      <w:r>
        <w:rPr>
          <w:rFonts w:ascii="Consolas" w:hAnsi="Consolas" w:cs="Consolas" w:eastAsia="Consolas"/>
          <w:b w:val="0"/>
          <w:bCs w:val="0"/>
          <w:color w:val="303030"/>
          <w:spacing w:val="4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class="moda</w:t>
      </w:r>
      <w:r>
        <w:rPr>
          <w:rFonts w:ascii="Consolas" w:hAnsi="Consolas" w:cs="Consolas" w:eastAsia="Consolas"/>
          <w:b w:val="0"/>
          <w:bCs w:val="0"/>
          <w:color w:val="303030"/>
          <w:spacing w:val="1"/>
          <w:w w:val="100"/>
          <w:sz w:val="16"/>
          <w:szCs w:val="16"/>
        </w:rPr>
        <w:t>l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body"&gt;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602" w:right="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&lt;p&gt;One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fine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body…&lt;/p&gt;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832" w:right="664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&lt;/div&gt;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42" w:right="433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&lt;div</w:t>
      </w:r>
      <w:r>
        <w:rPr>
          <w:rFonts w:ascii="Consolas" w:hAnsi="Consolas" w:cs="Consolas" w:eastAsia="Consolas"/>
          <w:b w:val="0"/>
          <w:bCs w:val="0"/>
          <w:color w:val="303030"/>
          <w:spacing w:val="5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class="moda</w:t>
      </w:r>
      <w:r>
        <w:rPr>
          <w:rFonts w:ascii="Consolas" w:hAnsi="Consolas" w:cs="Consolas" w:eastAsia="Consolas"/>
          <w:b w:val="0"/>
          <w:bCs w:val="0"/>
          <w:color w:val="303030"/>
          <w:spacing w:val="1"/>
          <w:w w:val="100"/>
          <w:sz w:val="16"/>
          <w:szCs w:val="16"/>
        </w:rPr>
        <w:t>l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footer"&gt;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93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&lt;a</w:t>
      </w:r>
      <w:r>
        <w:rPr>
          <w:rFonts w:ascii="Consolas" w:hAnsi="Consolas" w:cs="Consolas" w:eastAsia="Consolas"/>
          <w:b w:val="0"/>
          <w:bCs w:val="0"/>
          <w:color w:val="303030"/>
          <w:spacing w:val="3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href="#"</w:t>
      </w:r>
      <w:r>
        <w:rPr>
          <w:rFonts w:ascii="Consolas" w:hAnsi="Consolas" w:cs="Consolas" w:eastAsia="Consolas"/>
          <w:b w:val="0"/>
          <w:bCs w:val="0"/>
          <w:color w:val="303030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class="btn"</w:t>
      </w:r>
      <w:r>
        <w:rPr>
          <w:rFonts w:ascii="Consolas" w:hAnsi="Consolas" w:cs="Consolas" w:eastAsia="Consolas"/>
          <w:b w:val="0"/>
          <w:bCs w:val="0"/>
          <w:color w:val="303030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dat</w:t>
      </w:r>
      <w:r>
        <w:rPr>
          <w:rFonts w:ascii="Consolas" w:hAnsi="Consolas" w:cs="Consolas" w:eastAsia="Consolas"/>
          <w:b w:val="0"/>
          <w:bCs w:val="0"/>
          <w:color w:val="303030"/>
          <w:spacing w:val="4"/>
          <w:w w:val="100"/>
          <w:sz w:val="16"/>
          <w:szCs w:val="16"/>
        </w:rPr>
        <w:t>a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dismiss="modal"</w:t>
      </w:r>
      <w:r>
        <w:rPr>
          <w:rFonts w:ascii="Consolas" w:hAnsi="Consolas" w:cs="Consolas" w:eastAsia="Consolas"/>
          <w:b w:val="0"/>
          <w:bCs w:val="0"/>
          <w:color w:val="303030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&gt;cancel&lt;/a&gt;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93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&lt;a</w:t>
      </w:r>
      <w:r>
        <w:rPr>
          <w:rFonts w:ascii="Consolas" w:hAnsi="Consolas" w:cs="Consolas" w:eastAsia="Consolas"/>
          <w:b w:val="0"/>
          <w:bCs w:val="0"/>
          <w:color w:val="303030"/>
          <w:spacing w:val="3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href="#"</w:t>
      </w:r>
      <w:r>
        <w:rPr>
          <w:rFonts w:ascii="Consolas" w:hAnsi="Consolas" w:cs="Consolas" w:eastAsia="Consolas"/>
          <w:b w:val="0"/>
          <w:bCs w:val="0"/>
          <w:color w:val="303030"/>
          <w:spacing w:val="3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class="btn</w:t>
      </w:r>
      <w:r>
        <w:rPr>
          <w:rFonts w:ascii="Consolas" w:hAnsi="Consolas" w:cs="Consolas" w:eastAsia="Consolas"/>
          <w:b w:val="0"/>
          <w:bCs w:val="0"/>
          <w:color w:val="303030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bt</w:t>
      </w:r>
      <w:r>
        <w:rPr>
          <w:rFonts w:ascii="Consolas" w:hAnsi="Consolas" w:cs="Consolas" w:eastAsia="Consolas"/>
          <w:b w:val="0"/>
          <w:bCs w:val="0"/>
          <w:color w:val="303030"/>
          <w:spacing w:val="6"/>
          <w:w w:val="100"/>
          <w:sz w:val="16"/>
          <w:szCs w:val="16"/>
        </w:rPr>
        <w:t>n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primary"&gt;Save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changes&lt;/a&gt;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832" w:right="664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&lt;/div&gt;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216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/>
        <w:pict>
          <v:group style="position:absolute;margin-left:226.684998pt;margin-top:26.338465pt;width:375.565pt;height:86.7443pt;mso-position-horizontal-relative:page;mso-position-vertical-relative:paragraph;z-index:-13280" coordorigin="4534,527" coordsize="7511,1735">
            <v:group style="position:absolute;left:4544;top:539;width:7491;height:1712" coordorigin="4544,539" coordsize="7491,1712">
              <v:shape style="position:absolute;left:4544;top:539;width:7491;height:1712" coordorigin="4544,539" coordsize="7491,1712" path="m11985,539l4594,539,4572,544,4555,558,4545,577,4544,590,4544,2201,4549,2223,4562,2240,4581,2250,4594,2252,11985,2252,12006,2247,12023,2233,12033,2214,12035,2201,12035,590,12030,568,12017,551,11997,541,11985,539xe" filled="t" fillcolor="#FCF8E3" stroked="f">
                <v:path arrowok="t"/>
                <v:fill type="solid"/>
              </v:shape>
            </v:group>
            <v:group style="position:absolute;left:4594;top:546;width:7391;height:2" coordorigin="4594,546" coordsize="7391,2">
              <v:shape style="position:absolute;left:4594;top:546;width:7391;height:2" coordorigin="4594,546" coordsize="7391,0" path="m4594,546l11985,546e" filled="f" stroked="t" strokeweight=".73pt" strokecolor="#FBEED5">
                <v:path arrowok="t"/>
              </v:shape>
            </v:group>
            <v:group style="position:absolute;left:4581;top:539;width:13;height:3" coordorigin="4581,539" coordsize="13,3">
              <v:shape style="position:absolute;left:4581;top:539;width:13;height:3" coordorigin="4581,539" coordsize="13,3" path="m4594,539l4581,542e" filled="f" stroked="t" strokeweight="1.259pt" strokecolor="#FBEED5">
                <v:path arrowok="t"/>
              </v:shape>
            </v:group>
            <v:group style="position:absolute;left:4594;top:2245;width:7391;height:2" coordorigin="4594,2245" coordsize="7391,2">
              <v:shape style="position:absolute;left:4594;top:2245;width:7391;height:2" coordorigin="4594,2245" coordsize="7391,0" path="m4594,2245l11985,2245e" filled="f" stroked="t" strokeweight=".729pt" strokecolor="#FBEED5">
                <v:path arrowok="t"/>
              </v:shape>
            </v:group>
            <v:group style="position:absolute;left:4550;top:590;width:2;height:1612" coordorigin="4550,590" coordsize="2,1612">
              <v:shape style="position:absolute;left:4550;top:590;width:2;height:1612" coordorigin="4550,590" coordsize="0,1612" path="m4550,590l4550,2201e" filled="f" stroked="t" strokeweight=".73pt" strokecolor="#FBEED5">
                <v:path arrowok="t"/>
              </v:shape>
            </v:group>
            <v:group style="position:absolute;left:12029;top:590;width:2;height:1612" coordorigin="12029,590" coordsize="2,1612">
              <v:shape style="position:absolute;left:12029;top:590;width:2;height:1612" coordorigin="12029,590" coordsize="0,1612" path="m12029,590l12029,2201e" filled="f" stroked="t" strokeweight=".73pt" strokecolor="#FBEED5">
                <v:path arrowok="t"/>
              </v:shape>
            </v:group>
            <v:group style="position:absolute;left:5161;top:703;width:718;height:252" coordorigin="5161,703" coordsize="718,252">
              <v:shape style="position:absolute;left:5161;top:703;width:718;height:252" coordorigin="5161,703" coordsize="718,252" path="m5841,703l5198,703,5177,709,5164,726,5161,741,5161,917,5167,938,5184,952,5198,955,5841,955,5862,948,5875,932,5878,917,5878,741,5872,720,5855,706,5841,703xe" filled="t" fillcolor="#F7F7F9" stroked="f">
                <v:path arrowok="t"/>
                <v:fill type="solid"/>
              </v:shape>
            </v:group>
            <v:group style="position:absolute;left:5198;top:709;width:642;height:2" coordorigin="5198,709" coordsize="642,2">
              <v:shape style="position:absolute;left:5198;top:709;width:642;height:2" coordorigin="5198,709" coordsize="642,0" path="m5198,709l5841,709e" filled="f" stroked="t" strokeweight=".73pt" strokecolor="#E1E1E8">
                <v:path arrowok="t"/>
              </v:shape>
            </v:group>
            <v:group style="position:absolute;left:5197;top:703;width:2;height:2" coordorigin="5197,703" coordsize="2,2">
              <v:shape style="position:absolute;left:5197;top:703;width:2;height:2" coordorigin="5197,703" coordsize="2,0" path="m5198,703l5197,704e" filled="f" stroked="t" strokeweight="1.259pt" strokecolor="#E1E1E8">
                <v:path arrowok="t"/>
              </v:shape>
            </v:group>
            <v:group style="position:absolute;left:5198;top:949;width:642;height:2" coordorigin="5198,949" coordsize="642,2">
              <v:shape style="position:absolute;left:5198;top:949;width:642;height:2" coordorigin="5198,949" coordsize="642,0" path="m5198,949l5841,949e" filled="f" stroked="t" strokeweight=".729pt" strokecolor="#E1E1E8">
                <v:path arrowok="t"/>
              </v:shape>
            </v:group>
            <v:group style="position:absolute;left:5167;top:741;width:2;height:176" coordorigin="5167,741" coordsize="2,176">
              <v:shape style="position:absolute;left:5167;top:741;width:2;height:176" coordorigin="5167,741" coordsize="0,176" path="m5167,741l5167,917e" filled="f" stroked="t" strokeweight=".729pt" strokecolor="#E1E1E8">
                <v:path arrowok="t"/>
              </v:shape>
            </v:group>
            <v:group style="position:absolute;left:5872;top:741;width:2;height:176" coordorigin="5872,741" coordsize="2,176">
              <v:shape style="position:absolute;left:5872;top:741;width:2;height:176" coordorigin="5872,741" coordsize="0,176" path="m5872,741l5872,917e" filled="f" stroked="t" strokeweight=".729pt" strokecolor="#E1E1E8">
                <v:path arrowok="t"/>
              </v:shape>
            </v:group>
            <v:group style="position:absolute;left:8371;top:1043;width:2430;height:252" coordorigin="8371,1043" coordsize="2430,252">
              <v:shape style="position:absolute;left:8371;top:1043;width:2430;height:252" coordorigin="8371,1043" coordsize="2430,252" path="m10801,1043l8409,1043,8388,1049,8374,1066,8371,1081,8371,1257,8378,1278,8394,1292,8409,1295,10801,1295,10801,1043xe" filled="t" fillcolor="#F7F7F9" stroked="f">
                <v:path arrowok="t"/>
                <v:fill type="solid"/>
              </v:shape>
            </v:group>
            <v:group style="position:absolute;left:8409;top:1049;width:2354;height:2" coordorigin="8409,1049" coordsize="2354,2">
              <v:shape style="position:absolute;left:8409;top:1049;width:2354;height:2" coordorigin="8409,1049" coordsize="2354,0" path="m8409,1049l10763,1049e" filled="f" stroked="t" strokeweight=".73pt" strokecolor="#E1E1E8">
                <v:path arrowok="t"/>
              </v:shape>
            </v:group>
            <v:group style="position:absolute;left:8406;top:1043;width:2;height:2" coordorigin="8406,1043" coordsize="2,2">
              <v:shape style="position:absolute;left:8406;top:1043;width:2;height:2" coordorigin="8406,1043" coordsize="2,1" path="m8409,1043l8406,1044e" filled="f" stroked="t" strokeweight="1.259pt" strokecolor="#E1E1E8">
                <v:path arrowok="t"/>
              </v:shape>
            </v:group>
            <v:group style="position:absolute;left:10763;top:1043;width:2;height:13" coordorigin="10763,1043" coordsize="2,13">
              <v:shape style="position:absolute;left:10763;top:1043;width:2;height:13" coordorigin="10763,1043" coordsize="0,13" path="m10763,1056l10763,1068e" filled="f" stroked="t" strokeweight=".000142pt" strokecolor="#E1E1E8">
                <v:path arrowok="t"/>
              </v:shape>
            </v:group>
            <v:group style="position:absolute;left:8409;top:1288;width:2354;height:2" coordorigin="8409,1288" coordsize="2354,2">
              <v:shape style="position:absolute;left:8409;top:1288;width:2354;height:2" coordorigin="8409,1288" coordsize="2354,0" path="m8409,1288l10763,1288e" filled="f" stroked="t" strokeweight=".729pt" strokecolor="#E1E1E8">
                <v:path arrowok="t"/>
              </v:shape>
            </v:group>
            <v:group style="position:absolute;left:8371;top:1257;width:6;height:21" coordorigin="8371,1257" coordsize="6,21">
              <v:shape style="position:absolute;left:8371;top:1257;width:6;height:21" coordorigin="8371,1257" coordsize="6,21" path="m8371,1257l8378,1278e" filled="f" stroked="t" strokeweight="1.259pt" strokecolor="#E1E1E8">
                <v:path arrowok="t"/>
              </v:shape>
            </v:group>
            <v:group style="position:absolute;left:8377;top:1081;width:2;height:176" coordorigin="8377,1081" coordsize="2,176">
              <v:shape style="position:absolute;left:8377;top:1081;width:2;height:176" coordorigin="8377,1081" coordsize="0,176" path="m8377,1081l8377,1257e" filled="f" stroked="t" strokeweight=".73pt" strokecolor="#E1E1E8">
                <v:path arrowok="t"/>
              </v:shape>
            </v:group>
            <v:group style="position:absolute;left:4733;top:1383;width:1146;height:252" coordorigin="4733,1383" coordsize="1146,252">
              <v:shape style="position:absolute;left:4733;top:1383;width:1146;height:252" coordorigin="4733,1383" coordsize="1146,252" path="m5841,1383l4733,1383,4733,1635,5841,1635,5862,1628,5875,1612,5878,1597,5878,1421,5872,1400,5855,1386,5841,1383xe" filled="t" fillcolor="#F7F7F9" stroked="f">
                <v:path arrowok="t"/>
                <v:fill type="solid"/>
              </v:shape>
            </v:group>
            <v:group style="position:absolute;left:4770;top:1389;width:1070;height:2" coordorigin="4770,1389" coordsize="1070,2">
              <v:shape style="position:absolute;left:4770;top:1389;width:1070;height:2" coordorigin="4770,1389" coordsize="1070,0" path="m4770,1389l5840,1389e" filled="f" stroked="t" strokeweight=".73pt" strokecolor="#E1E1E8">
                <v:path arrowok="t"/>
              </v:shape>
            </v:group>
            <v:group style="position:absolute;left:4770;top:1383;width:2;height:13" coordorigin="4770,1383" coordsize="2,13">
              <v:shape style="position:absolute;left:4770;top:1383;width:2;height:13" coordorigin="4770,1383" coordsize="0,13" path="m4770,1396l4770,1408e" filled="f" stroked="t" strokeweight=".000921pt" strokecolor="#E1E1E8">
                <v:path arrowok="t"/>
              </v:shape>
            </v:group>
            <v:group style="position:absolute;left:4770;top:1628;width:1070;height:2" coordorigin="4770,1628" coordsize="1070,2">
              <v:shape style="position:absolute;left:4770;top:1628;width:1070;height:2" coordorigin="4770,1628" coordsize="1070,0" path="m4770,1628l5840,1628e" filled="f" stroked="t" strokeweight=".73pt" strokecolor="#E1E1E8">
                <v:path arrowok="t"/>
              </v:shape>
            </v:group>
            <v:group style="position:absolute;left:4770;top:1622;width:2;height:13" coordorigin="4770,1622" coordsize="2,13">
              <v:shape style="position:absolute;left:4770;top:1622;width:2;height:13" coordorigin="4770,1622" coordsize="0,13" path="m4770,1622l4770,1635e" filled="f" stroked="t" strokeweight=".002208pt" strokecolor="#E1E1E8">
                <v:path arrowok="t"/>
              </v:shape>
            </v:group>
            <v:group style="position:absolute;left:5841;top:1625;width:24;height:10" coordorigin="5841,1625" coordsize="24,10">
              <v:shape style="position:absolute;left:5841;top:1625;width:24;height:10" coordorigin="5841,1625" coordsize="24,10" path="m5841,1635l5862,1628,5864,1625e" filled="f" stroked="t" strokeweight="1.259pt" strokecolor="#E1E1E8">
                <v:path arrowok="t"/>
              </v:shape>
            </v:group>
            <v:group style="position:absolute;left:5872;top:1421;width:2;height:176" coordorigin="5872,1421" coordsize="2,176">
              <v:shape style="position:absolute;left:5872;top:1421;width:2;height:176" coordorigin="5872,1421" coordsize="0,176" path="m5872,1421l5872,1597e" filled="f" stroked="t" strokeweight=".729pt" strokecolor="#E1E1E8">
                <v:path arrowok="t"/>
              </v:shape>
            </v:group>
            <v:group style="position:absolute;left:11078;top:1383;width:239;height:252" coordorigin="11078,1383" coordsize="239,252">
              <v:shape style="position:absolute;left:11078;top:1383;width:239;height:252" coordorigin="11078,1383" coordsize="239,252" path="m11317,1383l11116,1383,11095,1389,11081,1406,11078,1421,11078,1597,11085,1618,11101,1632,11116,1635,11317,1635,11317,1383xe" filled="t" fillcolor="#F7F7F9" stroked="f">
                <v:path arrowok="t"/>
                <v:fill type="solid"/>
              </v:shape>
            </v:group>
            <v:group style="position:absolute;left:11116;top:1389;width:164;height:2" coordorigin="11116,1389" coordsize="164,2">
              <v:shape style="position:absolute;left:11116;top:1389;width:164;height:2" coordorigin="11116,1389" coordsize="164,0" path="m11116,1389l11280,1389e" filled="f" stroked="t" strokeweight=".73pt" strokecolor="#E1E1E8">
                <v:path arrowok="t"/>
              </v:shape>
            </v:group>
            <v:group style="position:absolute;left:11111;top:1383;width:5;height:2" coordorigin="11111,1383" coordsize="5,2">
              <v:shape style="position:absolute;left:11111;top:1383;width:5;height:2" coordorigin="11111,1383" coordsize="5,1" path="m11116,1383l11112,1384e" filled="f" stroked="t" strokeweight="1.259pt" strokecolor="#E1E1E8">
                <v:path arrowok="t"/>
              </v:shape>
            </v:group>
            <v:group style="position:absolute;left:11280;top:1383;width:2;height:13" coordorigin="11280,1383" coordsize="2,13">
              <v:shape style="position:absolute;left:11280;top:1383;width:2;height:13" coordorigin="11280,1383" coordsize="0,13" path="m11280,1396l11280,1408e" filled="f" stroked="t" strokeweight=".001484pt" strokecolor="#E1E1E8">
                <v:path arrowok="t"/>
              </v:shape>
            </v:group>
            <v:group style="position:absolute;left:11116;top:1628;width:164;height:2" coordorigin="11116,1628" coordsize="164,2">
              <v:shape style="position:absolute;left:11116;top:1628;width:164;height:2" coordorigin="11116,1628" coordsize="164,0" path="m11116,1628l11280,1628e" filled="f" stroked="t" strokeweight=".73pt" strokecolor="#E1E1E8">
                <v:path arrowok="t"/>
              </v:shape>
            </v:group>
            <v:group style="position:absolute;left:11280;top:1622;width:2;height:13" coordorigin="11280,1622" coordsize="2,13">
              <v:shape style="position:absolute;left:11280;top:1622;width:2;height:13" coordorigin="11280,1622" coordsize="0,13" path="m11280,1622l11280,1635e" filled="f" stroked="t" strokeweight=".001373pt" strokecolor="#E1E1E8">
                <v:path arrowok="t"/>
              </v:shape>
            </v:group>
            <v:group style="position:absolute;left:11084;top:1421;width:2;height:176" coordorigin="11084,1421" coordsize="2,176">
              <v:shape style="position:absolute;left:11084;top:1421;width:2;height:176" coordorigin="11084,1421" coordsize="0,176" path="m11084,1421l11084,1597e" filled="f" stroked="t" strokeweight=".729pt" strokecolor="#E1E1E8">
                <v:path arrowok="t"/>
              </v:shape>
            </v:group>
            <v:group style="position:absolute;left:4733;top:1723;width:3538;height:252" coordorigin="4733,1723" coordsize="3538,252">
              <v:shape style="position:absolute;left:4733;top:1723;width:3538;height:252" coordorigin="4733,1723" coordsize="3538,252" path="m8233,1723l4733,1723,4733,1975,8233,1975,8254,1968,8267,1952,8270,1937,8270,1761,8264,1740,8247,1726,8233,1723xe" filled="t" fillcolor="#F7F7F9" stroked="f">
                <v:path arrowok="t"/>
                <v:fill type="solid"/>
              </v:shape>
            </v:group>
            <v:group style="position:absolute;left:4770;top:1729;width:3462;height:2" coordorigin="4770,1729" coordsize="3462,2">
              <v:shape style="position:absolute;left:4770;top:1729;width:3462;height:2" coordorigin="4770,1729" coordsize="3462,0" path="m4770,1729l8233,1729e" filled="f" stroked="t" strokeweight=".73pt" strokecolor="#E1E1E8">
                <v:path arrowok="t"/>
              </v:shape>
            </v:group>
            <v:group style="position:absolute;left:4770;top:1723;width:2;height:13" coordorigin="4770,1723" coordsize="2,13">
              <v:shape style="position:absolute;left:4770;top:1723;width:2;height:13" coordorigin="4770,1723" coordsize="0,13" path="m4770,1735l4770,1748e" filled="f" stroked="t" strokeweight=".001152pt" strokecolor="#E1E1E8">
                <v:path arrowok="t"/>
              </v:shape>
            </v:group>
            <v:group style="position:absolute;left:4770;top:1968;width:3462;height:2" coordorigin="4770,1968" coordsize="3462,2">
              <v:shape style="position:absolute;left:4770;top:1968;width:3462;height:2" coordorigin="4770,1968" coordsize="3462,0" path="m4770,1968l8233,1968e" filled="f" stroked="t" strokeweight=".73pt" strokecolor="#E1E1E8">
                <v:path arrowok="t"/>
              </v:shape>
            </v:group>
            <v:group style="position:absolute;left:4770;top:1962;width:2;height:13" coordorigin="4770,1962" coordsize="2,13">
              <v:shape style="position:absolute;left:4770;top:1962;width:2;height:13" coordorigin="4770,1962" coordsize="0,13" path="m4770,1962l4770,1975e" filled="f" stroked="t" strokeweight=".00216pt" strokecolor="#E1E1E8">
                <v:path arrowok="t"/>
              </v:shape>
            </v:group>
            <v:group style="position:absolute;left:8233;top:1970;width:16;height:5" coordorigin="8233,1970" coordsize="16,5">
              <v:shape style="position:absolute;left:8233;top:1970;width:16;height:5" coordorigin="8233,1970" coordsize="16,5" path="m8233,1975l8248,1970e" filled="f" stroked="t" strokeweight="1.259pt" strokecolor="#E1E1E8">
                <v:path arrowok="t"/>
              </v:shape>
            </v:group>
            <v:group style="position:absolute;left:8264;top:1761;width:2;height:176" coordorigin="8264,1761" coordsize="2,176">
              <v:shape style="position:absolute;left:8264;top:1761;width:2;height:176" coordorigin="8264,1761" coordsize="0,176" path="m8264,1761l8264,1937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&lt;/div&gt;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5" w:lineRule="auto"/>
        <w:ind w:left="4732" w:right="489" w:firstLine="0"/>
        <w:jc w:val="left"/>
        <w:rPr>
          <w:rFonts w:ascii="Lucida Sans Unicode" w:hAnsi="Lucida Sans Unicode" w:cs="Lucida Sans Unicode" w:eastAsia="Lucida Sans Unicode"/>
          <w:sz w:val="20"/>
          <w:szCs w:val="20"/>
        </w:rPr>
      </w:pPr>
      <w:r>
        <w:rPr/>
        <w:pict>
          <v:group style="position:absolute;margin-left:226.684998pt;margin-top:-182.416519pt;width:375.565pt;height:170.591pt;mso-position-horizontal-relative:page;mso-position-vertical-relative:paragraph;z-index:-13281" coordorigin="4534,-3648" coordsize="7511,3412">
            <v:group style="position:absolute;left:4544;top:-3633;width:7491;height:3387" coordorigin="4544,-3633" coordsize="7491,3387">
              <v:shape style="position:absolute;left:4544;top:-3633;width:7491;height:3387" coordorigin="4544,-3633" coordsize="7491,3387" path="m12035,-3633l4544,-3633,4544,-297,4549,-275,4562,-258,4581,-248,4594,-247,11985,-247,12006,-251,12023,-265,12033,-284,12035,-297,12035,-3633xe" filled="t" fillcolor="#F5F5F5" stroked="f">
                <v:path arrowok="t"/>
                <v:fill type="solid"/>
              </v:shape>
            </v:group>
            <v:group style="position:absolute;left:4594;top:-253;width:7391;height:2" coordorigin="4594,-253" coordsize="7391,2">
              <v:shape style="position:absolute;left:4594;top:-253;width:7391;height:2" coordorigin="4594,-253" coordsize="7391,0" path="m4594,-253l11985,-253e" filled="f" stroked="t" strokeweight=".729pt" strokecolor="#000000">
                <v:path arrowok="t"/>
              </v:shape>
            </v:group>
            <v:group style="position:absolute;left:4550;top:-3641;width:2;height:3344" coordorigin="4550,-3641" coordsize="2,3344">
              <v:shape style="position:absolute;left:4550;top:-3641;width:2;height:3344" coordorigin="4550,-3641" coordsize="0,3344" path="m4550,-3641l4550,-297e" filled="f" stroked="t" strokeweight=".73pt" strokecolor="#000000">
                <v:path arrowok="t"/>
              </v:shape>
            </v:group>
            <v:group style="position:absolute;left:12029;top:-3641;width:2;height:3344" coordorigin="12029,-3641" coordsize="2,3344">
              <v:shape style="position:absolute;left:12029;top:-3641;width:2;height:3344" coordorigin="12029,-3641" coordsize="0,3344" path="m12029,-3641l12029,-297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3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link_to</w:t>
      </w:r>
      <w:r>
        <w:rPr>
          <w:rFonts w:ascii="Consolas" w:hAnsi="Consolas" w:cs="Consolas" w:eastAsia="Consolas"/>
          <w:b w:val="0"/>
          <w:bCs w:val="0"/>
          <w:color w:val="DD1144"/>
          <w:spacing w:val="53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connected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modal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window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via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'id'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attribute.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modal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window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has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id="modalid"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&lt;div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class="modal</w:t>
      </w:r>
      <w:r>
        <w:rPr>
          <w:rFonts w:ascii="Consolas" w:hAnsi="Consolas" w:cs="Consolas" w:eastAsia="Consolas"/>
          <w:b w:val="0"/>
          <w:bCs w:val="0"/>
          <w:color w:val="DD1144"/>
          <w:spacing w:val="16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hide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fade"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id="modalid"&gt;</w:t>
      </w:r>
      <w:r>
        <w:rPr>
          <w:rFonts w:ascii="Consolas" w:hAnsi="Consolas" w:cs="Consolas" w:eastAsia="Consolas"/>
          <w:b w:val="0"/>
          <w:bCs w:val="0"/>
          <w:color w:val="DD1144"/>
          <w:spacing w:val="-17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link_to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href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field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"#modalid"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&lt;%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link_to</w:t>
      </w:r>
      <w:r>
        <w:rPr>
          <w:rFonts w:ascii="Consolas" w:hAnsi="Consolas" w:cs="Consolas" w:eastAsia="Consolas"/>
          <w:b w:val="0"/>
          <w:bCs w:val="0"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"Delete</w:t>
      </w:r>
      <w:r>
        <w:rPr>
          <w:rFonts w:ascii="Consolas" w:hAnsi="Consolas" w:cs="Consolas" w:eastAsia="Consolas"/>
          <w:b w:val="0"/>
          <w:bCs w:val="0"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last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todo",</w:t>
      </w:r>
      <w:r>
        <w:rPr>
          <w:rFonts w:ascii="Consolas" w:hAnsi="Consolas" w:cs="Consolas" w:eastAsia="Consolas"/>
          <w:b w:val="0"/>
          <w:bCs w:val="0"/>
          <w:color w:val="DD1144"/>
          <w:spacing w:val="10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"#modalid"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%&gt;</w:t>
      </w:r>
      <w:r>
        <w:rPr>
          <w:rFonts w:ascii="Consolas" w:hAnsi="Consolas" w:cs="Consolas" w:eastAsia="Consolas"/>
          <w:b w:val="0"/>
          <w:bCs w:val="0"/>
          <w:color w:val="DD1144"/>
          <w:spacing w:val="-1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'#'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link_to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href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left="4543" w:right="116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point,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window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normally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hidden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clicked.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Clicking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'x'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'cancel'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button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window.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7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4908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bootstrap.css,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confirmation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modal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7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16"/>
        </w:numPr>
        <w:tabs>
          <w:tab w:pos="4543" w:val="left" w:leader="none"/>
        </w:tabs>
        <w:spacing w:line="245" w:lineRule="auto"/>
        <w:ind w:left="4543" w:right="638" w:hanging="34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258.462982pt;width:375.613864pt;height:246.1426pt;mso-position-horizontal-relative:page;mso-position-vertical-relative:paragraph;z-index:-13279" coordorigin="4534,-5169" coordsize="7512,4923">
            <v:group style="position:absolute;left:4544;top:-5157;width:7491;height:4898" coordorigin="4544,-5157" coordsize="7491,4898">
              <v:shape style="position:absolute;left:4544;top:-5157;width:7491;height:4898" coordorigin="4544,-5157" coordsize="7491,4898" path="m11985,-5157l4594,-5157,4572,-5152,4555,-5138,4545,-5119,4544,-5106,4544,-309,4549,-288,4562,-271,4581,-261,4594,-259,11985,-259,12006,-264,12023,-277,12033,-297,12035,-309,12035,-5106,12030,-5128,12017,-5145,11997,-5155,11985,-5157xe" filled="t" fillcolor="#F5F5F5" stroked="f">
                <v:path arrowok="t"/>
                <v:fill type="solid"/>
              </v:shape>
            </v:group>
            <v:group style="position:absolute;left:4594;top:-5150;width:7391;height:2" coordorigin="4594,-5150" coordsize="7391,2">
              <v:shape style="position:absolute;left:4594;top:-5150;width:7391;height:2" coordorigin="4594,-5150" coordsize="7391,0" path="m4594,-5150l11985,-5150e" filled="f" stroked="t" strokeweight=".73pt" strokecolor="#E4E4E4">
                <v:path arrowok="t"/>
              </v:shape>
            </v:group>
            <v:group style="position:absolute;left:4593;top:-5157;width:2;height:2" coordorigin="4593,-5157" coordsize="2,2">
              <v:shape style="position:absolute;left:4593;top:-5157;width:2;height:2" coordorigin="4593,-5157" coordsize="1,0" path="m4594,-5157l4594,-5157e" filled="f" stroked="t" strokeweight="1.259pt" strokecolor="#E4E4E4">
                <v:path arrowok="t"/>
              </v:shape>
            </v:group>
            <v:group style="position:absolute;left:4594;top:-265;width:7391;height:2" coordorigin="4594,-265" coordsize="7391,2">
              <v:shape style="position:absolute;left:4594;top:-265;width:7391;height:2" coordorigin="4594,-265" coordsize="7391,0" path="m4594,-265l11985,-265e" filled="f" stroked="t" strokeweight=".73pt" strokecolor="#E4E4E4">
                <v:path arrowok="t"/>
              </v:shape>
            </v:group>
            <v:group style="position:absolute;left:4565;top:-269;width:17;height:8" coordorigin="4565,-269" coordsize="17,8">
              <v:shape style="position:absolute;left:4565;top:-269;width:17;height:8" coordorigin="4565,-269" coordsize="17,8" path="m4565,-269l4581,-261e" filled="f" stroked="t" strokeweight="1.259pt" strokecolor="#E4E4E4">
                <v:path arrowok="t"/>
              </v:shape>
            </v:group>
            <v:group style="position:absolute;left:11985;top:-264;width:22;height:5" coordorigin="11985,-264" coordsize="22,5">
              <v:shape style="position:absolute;left:11985;top:-264;width:22;height:5" coordorigin="11985,-264" coordsize="22,5" path="m11985,-259l12006,-264e" filled="f" stroked="t" strokeweight="1.259pt" strokecolor="#E4E4E4">
                <v:path arrowok="t"/>
              </v:shape>
            </v:group>
            <v:group style="position:absolute;left:12030;top:-297;width:3;height:6" coordorigin="12030,-297" coordsize="3,6">
              <v:shape style="position:absolute;left:12030;top:-297;width:3;height:6" coordorigin="12030,-297" coordsize="3,6" path="m12031,-292l12033,-297e" filled="f" stroked="t" strokeweight="1.259pt" strokecolor="#E4E4E4">
                <v:path arrowok="t"/>
              </v:shape>
            </v:group>
            <v:group style="position:absolute;left:4550;top:-5106;width:2;height:4797" coordorigin="4550,-5106" coordsize="2,4797">
              <v:shape style="position:absolute;left:4550;top:-5106;width:2;height:4797" coordorigin="4550,-5106" coordsize="0,4797" path="m4550,-5106l4550,-309e" filled="f" stroked="t" strokeweight=".73pt" strokecolor="#E4E4E4">
                <v:path arrowok="t"/>
              </v:shape>
            </v:group>
            <v:group style="position:absolute;left:12029;top:-5106;width:2;height:4797" coordorigin="12029,-5106" coordsize="2,4797">
              <v:shape style="position:absolute;left:12029;top:-5106;width:2;height:4797" coordorigin="12029,-5106" coordsize="0,4797" path="m12029,-5106l12029,-309e" filled="f" stroked="t" strokeweight=".73pt" strokecolor="#E4E4E4">
                <v:path arrowok="t"/>
              </v:shape>
            </v:group>
            <v:group style="position:absolute;left:4795;top:-4905;width:7114;height:3953" coordorigin="4795,-4905" coordsize="7114,3953">
              <v:shape style="position:absolute;left:4795;top:-4905;width:7114;height:3953" coordorigin="4795,-4905" coordsize="7114,3953" path="m4795,-4905l11909,-4905,11909,-951,4795,-951,4795,-4905xe" filled="t" fillcolor="#FFFFFF" stroked="f">
                <v:path arrowok="t"/>
                <v:fill type="solid"/>
              </v:shape>
            </v:group>
            <v:group style="position:absolute;left:4795;top:-4899;width:7114;height:2" coordorigin="4795,-4899" coordsize="7114,2">
              <v:shape style="position:absolute;left:4795;top:-4899;width:7114;height:2" coordorigin="4795,-4899" coordsize="7114,0" path="m4795,-4899l11909,-4899e" filled="f" stroked="t" strokeweight=".73pt" strokecolor="#000000">
                <v:path arrowok="t"/>
              </v:shape>
            </v:group>
            <v:group style="position:absolute;left:4795;top:-958;width:7114;height:2" coordorigin="4795,-958" coordsize="7114,2">
              <v:shape style="position:absolute;left:4795;top:-958;width:7114;height:2" coordorigin="4795,-958" coordsize="7114,0" path="m4795,-958l11909,-958e" filled="f" stroked="t" strokeweight=".729pt" strokecolor="#000000">
                <v:path arrowok="t"/>
              </v:shape>
            </v:group>
            <v:group style="position:absolute;left:4802;top:-4905;width:2;height:3953" coordorigin="4802,-4905" coordsize="2,3953">
              <v:shape style="position:absolute;left:4802;top:-4905;width:2;height:3953" coordorigin="4802,-4905" coordsize="0,3953" path="m4802,-4905l4802,-951e" filled="f" stroked="t" strokeweight=".729pt" strokecolor="#000000">
                <v:path arrowok="t"/>
              </v:shape>
            </v:group>
            <v:group style="position:absolute;left:11903;top:-4905;width:2;height:3953" coordorigin="11903,-4905" coordsize="2,3953">
              <v:shape style="position:absolute;left:11903;top:-4905;width:2;height:3953" coordorigin="11903,-4905" coordsize="0,3953" path="m11903,-4905l11903,-951e" filled="f" stroked="t" strokeweight=".729pt" strokecolor="#000000">
                <v:path arrowok="t"/>
              </v:shape>
              <v:shape style="position:absolute;left:4858;top:-4842;width:6988;height:3827" type="#_x0000_t75">
                <v:imagedata r:id="rId247" o:title=""/>
              </v:shape>
            </v:group>
            <w10:wrap type="none"/>
          </v:group>
        </w:pict>
      </w:r>
      <w:r>
        <w:rPr/>
        <w:pict>
          <v:group style="position:absolute;margin-left:226.684998pt;margin-top:39.300426pt;width:375.565pt;height:105.6301pt;mso-position-horizontal-relative:page;mso-position-vertical-relative:paragraph;z-index:-13278" coordorigin="4534,786" coordsize="7511,2113">
            <v:group style="position:absolute;left:4544;top:1088;width:7491;height:1800" coordorigin="4544,1088" coordsize="7491,1800">
              <v:shape style="position:absolute;left:4544;top:1088;width:7491;height:1800" coordorigin="4544,1088" coordsize="7491,1800" path="m11985,1088l4594,1088,4572,1093,4555,1106,4545,1126,4544,1139,4544,2889,12035,2889,12035,1139,12030,1117,12017,1100,11997,1090,11985,1088xe" filled="t" fillcolor="#F5F5F5" stroked="f">
                <v:path arrowok="t"/>
                <v:fill type="solid"/>
              </v:shape>
            </v:group>
            <v:group style="position:absolute;left:4594;top:1094;width:7391;height:2" coordorigin="4594,1094" coordsize="7391,2">
              <v:shape style="position:absolute;left:4594;top:1094;width:7391;height:2" coordorigin="4594,1094" coordsize="7391,0" path="m4594,1094l11985,1094e" filled="f" stroked="t" strokeweight=".73pt" strokecolor="#000000">
                <v:path arrowok="t"/>
              </v:shape>
            </v:group>
            <v:group style="position:absolute;left:4572;top:1088;width:22;height:5" coordorigin="4572,1088" coordsize="22,5">
              <v:shape style="position:absolute;left:4572;top:1088;width:22;height:5" coordorigin="4572,1088" coordsize="22,5" path="m4594,1088l4572,1093e" filled="f" stroked="t" strokeweight="1.259pt" strokecolor="#000000">
                <v:path arrowok="t"/>
              </v:shape>
            </v:group>
            <v:group style="position:absolute;left:11997;top:1090;width:8;height:4" coordorigin="11997,1090" coordsize="8,4">
              <v:shape style="position:absolute;left:11997;top:1090;width:8;height:4" coordorigin="11997,1090" coordsize="8,4" path="m12005,1094l11997,1090e" filled="f" stroked="t" strokeweight="1.259pt" strokecolor="#000000">
                <v:path arrowok="t"/>
              </v:shape>
            </v:group>
            <v:group style="position:absolute;left:4544;top:799;width:2619;height:252" coordorigin="4544,799" coordsize="2619,252">
              <v:shape style="position:absolute;left:4544;top:799;width:2619;height:252" coordorigin="4544,799" coordsize="2619,252" path="m7125,799l4581,799,4560,805,4547,822,4544,836,4544,1013,4550,1034,4567,1047,4581,1050,7125,1050,7146,1044,7160,1027,7162,1013,7162,836,7156,815,7139,802,7125,799xe" filled="t" fillcolor="#F7F7F9" stroked="f">
                <v:path arrowok="t"/>
                <v:fill type="solid"/>
              </v:shape>
            </v:group>
            <v:group style="position:absolute;left:4581;top:805;width:2543;height:2" coordorigin="4581,805" coordsize="2543,2">
              <v:shape style="position:absolute;left:4581;top:805;width:2543;height:2" coordorigin="4581,805" coordsize="2543,0" path="m4581,805l7125,805e" filled="f" stroked="t" strokeweight=".73pt" strokecolor="#E1E1E8">
                <v:path arrowok="t"/>
              </v:shape>
            </v:group>
            <v:group style="position:absolute;left:4558;top:799;width:23;height:9" coordorigin="4558,799" coordsize="23,9">
              <v:shape style="position:absolute;left:4558;top:799;width:23;height:9" coordorigin="4558,799" coordsize="23,9" path="m4581,799l4560,805,4558,807e" filled="f" stroked="t" strokeweight="1.259pt" strokecolor="#E1E1E8">
                <v:path arrowok="t"/>
              </v:shape>
            </v:group>
            <v:group style="position:absolute;left:7140;top:802;width:17;height:14" coordorigin="7140,802" coordsize="17,14">
              <v:shape style="position:absolute;left:7140;top:802;width:17;height:14" coordorigin="7140,802" coordsize="17,14" path="m7156,815l7140,802e" filled="f" stroked="t" strokeweight="1.259pt" strokecolor="#E1E1E8">
                <v:path arrowok="t"/>
              </v:shape>
            </v:group>
            <v:group style="position:absolute;left:4581;top:1044;width:2543;height:2" coordorigin="4581,1044" coordsize="2543,2">
              <v:shape style="position:absolute;left:4581;top:1044;width:2543;height:2" coordorigin="4581,1044" coordsize="2543,0" path="m4581,1044l7125,1044e" filled="f" stroked="t" strokeweight=".73pt" strokecolor="#E1E1E8">
                <v:path arrowok="t"/>
              </v:shape>
            </v:group>
            <v:group style="position:absolute;left:7125;top:1044;width:20;height:6" coordorigin="7125,1044" coordsize="20,6">
              <v:shape style="position:absolute;left:7125;top:1044;width:20;height:6" coordorigin="7125,1044" coordsize="20,6" path="m7125,1050l7144,1045e" filled="f" stroked="t" strokeweight="1.259pt" strokecolor="#E1E1E8">
                <v:path arrowok="t"/>
              </v:shape>
            </v:group>
            <v:group style="position:absolute;left:4550;top:836;width:2;height:176" coordorigin="4550,836" coordsize="2,176">
              <v:shape style="position:absolute;left:4550;top:836;width:2;height:176" coordorigin="4550,836" coordsize="0,176" path="m4550,836l4550,1013e" filled="f" stroked="t" strokeweight=".73pt" strokecolor="#E1E1E8">
                <v:path arrowok="t"/>
              </v:shape>
            </v:group>
            <v:group style="position:absolute;left:7156;top:836;width:2;height:176" coordorigin="7156,836" coordsize="2,176">
              <v:shape style="position:absolute;left:7156;top:836;width:2;height:176" coordorigin="7156,836" coordsize="0,176" path="m7156,836l7156,1013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yet.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'Save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changes'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button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todo'.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highlighted.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before="74"/>
        <w:ind w:left="0" w:right="334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app/views/todos/index.html.erb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4669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&lt;div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class="modal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hide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fade"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id=</w:t>
      </w:r>
      <w:r>
        <w:rPr>
          <w:rFonts w:ascii="Consolas" w:hAnsi="Consolas" w:cs="Consolas" w:eastAsia="Consolas"/>
          <w:b w:val="0"/>
          <w:bCs w:val="0"/>
          <w:color w:val="303030"/>
          <w:spacing w:val="4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id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of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the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modal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windo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w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"&gt;</w:t>
      </w:r>
      <w:r>
        <w:rPr>
          <w:rFonts w:ascii="Consolas" w:hAnsi="Consolas" w:cs="Consolas" w:eastAsia="Consolas"/>
          <w:b w:val="0"/>
          <w:bCs w:val="0"/>
          <w:i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42" w:right="433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&lt;div</w:t>
      </w:r>
      <w:r>
        <w:rPr>
          <w:rFonts w:ascii="Consolas" w:hAnsi="Consolas" w:cs="Consolas" w:eastAsia="Consolas"/>
          <w:b w:val="0"/>
          <w:bCs w:val="0"/>
          <w:color w:val="303030"/>
          <w:spacing w:val="5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class="moda</w:t>
      </w:r>
      <w:r>
        <w:rPr>
          <w:rFonts w:ascii="Consolas" w:hAnsi="Consolas" w:cs="Consolas" w:eastAsia="Consolas"/>
          <w:b w:val="0"/>
          <w:bCs w:val="0"/>
          <w:color w:val="303030"/>
          <w:spacing w:val="1"/>
          <w:w w:val="100"/>
          <w:sz w:val="16"/>
          <w:szCs w:val="16"/>
        </w:rPr>
        <w:t>l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header"&gt;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502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&lt;button</w:t>
      </w:r>
      <w:r>
        <w:rPr>
          <w:rFonts w:ascii="Consolas" w:hAnsi="Consolas" w:cs="Consolas" w:eastAsia="Consolas"/>
          <w:b w:val="0"/>
          <w:bCs w:val="0"/>
          <w:color w:val="303030"/>
          <w:spacing w:val="4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type="button"</w:t>
      </w:r>
      <w:r>
        <w:rPr>
          <w:rFonts w:ascii="Consolas" w:hAnsi="Consolas" w:cs="Consolas" w:eastAsia="Consolas"/>
          <w:b w:val="0"/>
          <w:bCs w:val="0"/>
          <w:color w:val="303030"/>
          <w:spacing w:val="3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class="close"</w:t>
      </w:r>
      <w:r>
        <w:rPr>
          <w:rFonts w:ascii="Consolas" w:hAnsi="Consolas" w:cs="Consolas" w:eastAsia="Consolas"/>
          <w:b w:val="0"/>
          <w:bCs w:val="0"/>
          <w:color w:val="303030"/>
          <w:spacing w:val="3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dat</w:t>
      </w:r>
      <w:r>
        <w:rPr>
          <w:rFonts w:ascii="Consolas" w:hAnsi="Consolas" w:cs="Consolas" w:eastAsia="Consolas"/>
          <w:b w:val="0"/>
          <w:bCs w:val="0"/>
          <w:color w:val="303030"/>
          <w:spacing w:val="4"/>
          <w:w w:val="100"/>
          <w:sz w:val="16"/>
          <w:szCs w:val="16"/>
        </w:rPr>
        <w:t>a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dismiss="modal"</w:t>
      </w:r>
      <w:r>
        <w:rPr>
          <w:rFonts w:ascii="Consolas" w:hAnsi="Consolas" w:cs="Consolas" w:eastAsia="Consolas"/>
          <w:b w:val="0"/>
          <w:bCs w:val="0"/>
          <w:color w:val="303030"/>
          <w:spacing w:val="4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ari</w:t>
      </w:r>
      <w:r>
        <w:rPr>
          <w:rFonts w:ascii="Consolas" w:hAnsi="Consolas" w:cs="Consolas" w:eastAsia="Consolas"/>
          <w:b w:val="0"/>
          <w:bCs w:val="0"/>
          <w:color w:val="303030"/>
          <w:spacing w:val="4"/>
          <w:w w:val="100"/>
          <w:sz w:val="16"/>
          <w:szCs w:val="16"/>
        </w:rPr>
        <w:t>a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hidden="true"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661" w:right="637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&gt;×&lt;/button&gt;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605" w:right="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&lt;h3&gt;Modal</w:t>
      </w:r>
      <w:r>
        <w:rPr>
          <w:rFonts w:ascii="Consolas" w:hAnsi="Consolas" w:cs="Consolas" w:eastAsia="Consolas"/>
          <w:b w:val="0"/>
          <w:bCs w:val="0"/>
          <w:color w:val="303030"/>
          <w:spacing w:val="4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header&lt;/h3&gt;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832" w:right="664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&lt;/div&gt;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after="0"/>
        <w:jc w:val="center"/>
        <w:rPr>
          <w:rFonts w:ascii="Consolas" w:hAnsi="Consolas" w:cs="Consolas" w:eastAsia="Consolas"/>
          <w:sz w:val="16"/>
          <w:szCs w:val="16"/>
        </w:rPr>
        <w:sectPr>
          <w:pgSz w:w="12240" w:h="15840"/>
          <w:pgMar w:header="90" w:footer="21" w:top="280" w:bottom="220" w:left="0" w:right="200"/>
        </w:sectPr>
      </w:pPr>
    </w:p>
    <w:p>
      <w:pPr>
        <w:spacing w:line="180" w:lineRule="exact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before="74"/>
        <w:ind w:left="0" w:right="7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&lt;div</w:t>
      </w:r>
      <w:r>
        <w:rPr>
          <w:rFonts w:ascii="Consolas" w:hAnsi="Consolas" w:cs="Consolas" w:eastAsia="Consolas"/>
          <w:b w:val="0"/>
          <w:bCs w:val="0"/>
          <w:color w:val="303030"/>
          <w:spacing w:val="4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class="moda</w:t>
      </w:r>
      <w:r>
        <w:rPr>
          <w:rFonts w:ascii="Consolas" w:hAnsi="Consolas" w:cs="Consolas" w:eastAsia="Consolas"/>
          <w:b w:val="0"/>
          <w:bCs w:val="0"/>
          <w:color w:val="303030"/>
          <w:spacing w:val="1"/>
          <w:w w:val="100"/>
          <w:sz w:val="16"/>
          <w:szCs w:val="16"/>
        </w:rPr>
        <w:t>l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body"&gt;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537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&lt;p</w:t>
      </w:r>
      <w:r>
        <w:rPr>
          <w:rFonts w:ascii="Consolas" w:hAnsi="Consolas" w:cs="Consolas" w:eastAsia="Consolas"/>
          <w:b w:val="0"/>
          <w:bCs w:val="0"/>
          <w:color w:val="303030"/>
          <w:spacing w:val="6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One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fine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body</w:t>
      </w:r>
      <w:r>
        <w:rPr>
          <w:rFonts w:ascii="Consolas" w:hAnsi="Consolas" w:cs="Consolas" w:eastAsia="Consolas"/>
          <w:b w:val="0"/>
          <w:bCs w:val="0"/>
          <w:color w:val="303030"/>
          <w:spacing w:val="2"/>
          <w:w w:val="100"/>
          <w:sz w:val="16"/>
          <w:szCs w:val="16"/>
        </w:rPr>
        <w:t>…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add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the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body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as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shown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in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the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screensho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5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i w:val="0"/>
          <w:color w:val="303030"/>
          <w:spacing w:val="0"/>
          <w:w w:val="100"/>
          <w:sz w:val="16"/>
          <w:szCs w:val="16"/>
        </w:rPr>
        <w:t>&lt;/p&gt;</w:t>
      </w:r>
      <w:r>
        <w:rPr>
          <w:rFonts w:ascii="Consolas" w:hAnsi="Consolas" w:cs="Consolas" w:eastAsia="Consolas"/>
          <w:b w:val="0"/>
          <w:bCs w:val="0"/>
          <w:i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3580" w:right="528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&lt;/div&gt;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275" w:right="416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&lt;div</w:t>
      </w:r>
      <w:r>
        <w:rPr>
          <w:rFonts w:ascii="Consolas" w:hAnsi="Consolas" w:cs="Consolas" w:eastAsia="Consolas"/>
          <w:b w:val="0"/>
          <w:bCs w:val="0"/>
          <w:color w:val="303030"/>
          <w:spacing w:val="5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class="moda</w:t>
      </w:r>
      <w:r>
        <w:rPr>
          <w:rFonts w:ascii="Consolas" w:hAnsi="Consolas" w:cs="Consolas" w:eastAsia="Consolas"/>
          <w:b w:val="0"/>
          <w:bCs w:val="0"/>
          <w:color w:val="303030"/>
          <w:spacing w:val="1"/>
          <w:w w:val="100"/>
          <w:sz w:val="16"/>
          <w:szCs w:val="16"/>
        </w:rPr>
        <w:t>l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footer"&gt;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537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&lt;a</w:t>
      </w:r>
      <w:r>
        <w:rPr>
          <w:rFonts w:ascii="Consolas" w:hAnsi="Consolas" w:cs="Consolas" w:eastAsia="Consolas"/>
          <w:b w:val="0"/>
          <w:bCs w:val="0"/>
          <w:color w:val="303030"/>
          <w:spacing w:val="3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href="#"</w:t>
      </w:r>
      <w:r>
        <w:rPr>
          <w:rFonts w:ascii="Consolas" w:hAnsi="Consolas" w:cs="Consolas" w:eastAsia="Consolas"/>
          <w:b w:val="0"/>
          <w:bCs w:val="0"/>
          <w:color w:val="303030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class="btn"</w:t>
      </w:r>
      <w:r>
        <w:rPr>
          <w:rFonts w:ascii="Consolas" w:hAnsi="Consolas" w:cs="Consolas" w:eastAsia="Consolas"/>
          <w:b w:val="0"/>
          <w:bCs w:val="0"/>
          <w:color w:val="303030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dat</w:t>
      </w:r>
      <w:r>
        <w:rPr>
          <w:rFonts w:ascii="Consolas" w:hAnsi="Consolas" w:cs="Consolas" w:eastAsia="Consolas"/>
          <w:b w:val="0"/>
          <w:bCs w:val="0"/>
          <w:color w:val="303030"/>
          <w:spacing w:val="4"/>
          <w:w w:val="100"/>
          <w:sz w:val="16"/>
          <w:szCs w:val="16"/>
        </w:rPr>
        <w:t>a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dismiss="modal"</w:t>
      </w:r>
      <w:r>
        <w:rPr>
          <w:rFonts w:ascii="Consolas" w:hAnsi="Consolas" w:cs="Consolas" w:eastAsia="Consolas"/>
          <w:b w:val="0"/>
          <w:bCs w:val="0"/>
          <w:color w:val="303030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&gt;cancel&lt;/a&gt;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5374" w:right="101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0"/>
          <w:w w:val="100"/>
          <w:sz w:val="16"/>
          <w:szCs w:val="16"/>
        </w:rPr>
        <w:t>&lt;a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3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0"/>
          <w:w w:val="100"/>
          <w:sz w:val="16"/>
          <w:szCs w:val="16"/>
        </w:rPr>
        <w:t>href="#"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3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0"/>
          <w:w w:val="100"/>
          <w:sz w:val="16"/>
          <w:szCs w:val="16"/>
        </w:rPr>
        <w:t>class="btn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0"/>
          <w:w w:val="100"/>
          <w:sz w:val="16"/>
          <w:szCs w:val="16"/>
        </w:rPr>
        <w:t>bt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6"/>
          <w:w w:val="100"/>
          <w:sz w:val="16"/>
          <w:szCs w:val="16"/>
        </w:rPr>
        <w:t>n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0"/>
          <w:w w:val="100"/>
          <w:sz w:val="16"/>
          <w:szCs w:val="16"/>
        </w:rPr>
        <w:t>primary"&gt;Save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0"/>
          <w:w w:val="100"/>
          <w:sz w:val="16"/>
          <w:szCs w:val="16"/>
        </w:rPr>
        <w:t>changes&lt;/a&gt;</w:t>
      </w:r>
      <w:r>
        <w:rPr>
          <w:rFonts w:ascii="Consolas" w:hAnsi="Consolas" w:cs="Consolas" w:eastAsia="Consolas"/>
          <w:b w:val="0"/>
          <w:bCs w:val="0"/>
          <w:strike w:val="0"/>
          <w:color w:val="303030"/>
          <w:spacing w:val="0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 w:val="0"/>
          <w:color w:val="000000"/>
          <w:spacing w:val="0"/>
          <w:w w:val="100"/>
          <w:sz w:val="16"/>
          <w:szCs w:val="16"/>
        </w:rPr>
      </w:r>
    </w:p>
    <w:p>
      <w:pPr>
        <w:spacing w:line="322" w:lineRule="auto" w:before="64"/>
        <w:ind w:left="4669" w:right="104" w:firstLine="705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add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the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link_to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code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which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is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blue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in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color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&amp;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has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value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'Delete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todo'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a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s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shown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in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the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screenshot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303030"/>
          <w:spacing w:val="0"/>
          <w:w w:val="100"/>
          <w:sz w:val="16"/>
          <w:szCs w:val="16"/>
        </w:rPr>
        <w:t>below</w:t>
      </w:r>
      <w:r>
        <w:rPr>
          <w:rFonts w:ascii="Consolas" w:hAnsi="Consolas" w:cs="Consolas" w:eastAsia="Consolas"/>
          <w:b w:val="0"/>
          <w:bCs w:val="0"/>
          <w:i w:val="0"/>
          <w:color w:val="000000"/>
          <w:spacing w:val="0"/>
          <w:w w:val="100"/>
          <w:sz w:val="16"/>
          <w:szCs w:val="16"/>
        </w:rPr>
      </w:r>
    </w:p>
    <w:p>
      <w:pPr>
        <w:spacing w:line="240" w:lineRule="exact" w:before="12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4640" w:right="634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&lt;/div&gt;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2617" w:right="467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&lt;/div&gt;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151.320023pt;width:375.565pt;height:145.2897pt;mso-position-horizontal-relative:page;mso-position-vertical-relative:paragraph;z-index:-13277" coordorigin="4534,-3026" coordsize="7511,2906">
            <v:group style="position:absolute;left:4544;top:-3016;width:7491;height:2883" coordorigin="4544,-3016" coordsize="7491,2883">
              <v:shape style="position:absolute;left:4544;top:-3016;width:7491;height:2883" coordorigin="4544,-3016" coordsize="7491,2883" path="m12035,-3016l4544,-3016,4544,-184,4549,-162,4562,-145,4581,-135,4594,-133,11985,-133,12006,-138,12023,-151,12033,-171,12035,-184,12035,-3016xe" filled="t" fillcolor="#F5F5F5" stroked="f">
                <v:path arrowok="t"/>
                <v:fill type="solid"/>
              </v:shape>
            </v:group>
            <v:group style="position:absolute;left:4594;top:-139;width:7391;height:2" coordorigin="4594,-139" coordsize="7391,2">
              <v:shape style="position:absolute;left:4594;top:-139;width:7391;height:2" coordorigin="4594,-139" coordsize="7391,0" path="m4594,-139l11985,-139e" filled="f" stroked="t" strokeweight=".73pt" strokecolor="#000000">
                <v:path arrowok="t"/>
              </v:shape>
            </v:group>
            <v:group style="position:absolute;left:4563;top:-144;width:18;height:9" coordorigin="4563,-144" coordsize="18,9">
              <v:shape style="position:absolute;left:4563;top:-144;width:18;height:9" coordorigin="4563,-144" coordsize="18,9" path="m4563,-144l4581,-135e" filled="f" stroked="t" strokeweight="1.259pt" strokecolor="#000000">
                <v:path arrowok="t"/>
              </v:shape>
            </v:group>
            <v:group style="position:absolute;left:11985;top:-142;width:27;height:9" coordorigin="11985,-142" coordsize="27,9">
              <v:shape style="position:absolute;left:11985;top:-142;width:27;height:9" coordorigin="11985,-142" coordsize="27,9" path="m11985,-133l12006,-138,12011,-142e" filled="f" stroked="t" strokeweight="1.259pt" strokecolor="#000000">
                <v:path arrowok="t"/>
              </v:shape>
            </v:group>
            <v:group style="position:absolute;left:4670;top:-1770;width:7240;height:755" coordorigin="4670,-1770" coordsize="7240,755">
              <v:shape style="position:absolute;left:4670;top:-1770;width:7240;height:755" coordorigin="4670,-1770" coordsize="7240,755" path="m4670,-1770l11909,-1770,11909,-1015,4670,-1015,4670,-1770xe" filled="t" fillcolor="#FCF8E3" stroked="f">
                <v:path arrowok="t"/>
                <v:fill type="solid"/>
              </v:shape>
            </v:group>
            <v:group style="position:absolute;left:5652;top:-2651;width:1272;height:2" coordorigin="5652,-2651" coordsize="1272,2">
              <v:shape style="position:absolute;left:5652;top:-2651;width:1272;height:2" coordorigin="5652,-2651" coordsize="1272,0" path="m5652,-2651l6923,-2651e" filled="f" stroked="t" strokeweight=".63pt" strokecolor="#303030">
                <v:path arrowok="t"/>
              </v:shape>
            </v:group>
            <v:group style="position:absolute;left:6923;top:-2752;width:3550;height:189" coordorigin="6923,-2752" coordsize="3550,189">
              <v:shape style="position:absolute;left:6923;top:-2752;width:3550;height:189" coordorigin="6923,-2752" coordsize="3550,189" path="m6923,-2752l10474,-2752,10474,-2563,6923,-2563,6923,-2752xe" filled="t" fillcolor="#FCF8E3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point,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button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window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sending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/todos/delete.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16"/>
        </w:numPr>
        <w:tabs>
          <w:tab w:pos="4543" w:val="left" w:leader="none"/>
        </w:tabs>
        <w:spacing w:line="245" w:lineRule="auto"/>
        <w:ind w:left="4543" w:right="141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currently.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first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Designing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2"/>
            <w:w w:val="100"/>
          </w:rPr>
          <w:t>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-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7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app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redirected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45" w:lineRule="auto"/>
        <w:ind w:left="4543" w:right="113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deletion.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'redirect_to'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before="24"/>
        <w:ind w:left="4594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7.184998pt;margin-top:4.612398pt;width:22.662pt;height:10.072pt;mso-position-horizontal-relative:page;mso-position-vertical-relative:paragraph;z-index:-13274" coordorigin="4544,92" coordsize="453,201">
            <v:shape style="position:absolute;left:4544;top:92;width:453;height:201" coordorigin="4544,92" coordsize="453,201" path="m4959,92l4581,92,4560,99,4547,115,4544,130,4544,256,4550,277,4567,291,4581,294,4959,294,4980,287,4994,271,4997,256,4997,130,4991,109,4974,95,4959,9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'redirect_to'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introduced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40" w:lineRule="exact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before="74"/>
        <w:ind w:left="4275" w:right="4011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app/controllers/todos_controllers.rb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181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Consolas" w:hAnsi="Consolas" w:cs="Consolas" w:eastAsia="Consolas"/>
          <w:b w:val="0"/>
          <w:bCs w:val="0"/>
          <w:color w:val="1E347B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index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22" w:lineRule="auto" w:before="64"/>
        <w:ind w:left="4833" w:right="4159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@todo_items</w:t>
      </w:r>
      <w:r>
        <w:rPr>
          <w:rFonts w:ascii="Consolas" w:hAnsi="Consolas" w:cs="Consolas" w:eastAsia="Consolas"/>
          <w:b w:val="0"/>
          <w:bCs w:val="0"/>
          <w:color w:val="195F91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93A1A1"/>
          <w:spacing w:val="2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Tod</w:t>
      </w:r>
      <w:r>
        <w:rPr>
          <w:rFonts w:ascii="Consolas" w:hAnsi="Consolas" w:cs="Consolas" w:eastAsia="Consolas"/>
          <w:b w:val="0"/>
          <w:bCs w:val="0"/>
          <w:color w:val="008080"/>
          <w:spacing w:val="4"/>
          <w:w w:val="100"/>
          <w:sz w:val="16"/>
          <w:szCs w:val="16"/>
        </w:rPr>
        <w:t>o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all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redirect_to</w:t>
      </w:r>
      <w:r>
        <w:rPr>
          <w:rFonts w:ascii="Consolas" w:hAnsi="Consolas" w:cs="Consolas" w:eastAsia="Consolas"/>
          <w:b w:val="0"/>
          <w:bCs w:val="0"/>
          <w:color w:val="48484C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index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4184" w:right="654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89.756615pt;width:375.565pt;height:77.4311pt;mso-position-horizontal-relative:page;mso-position-vertical-relative:paragraph;z-index:-13276" coordorigin="4534,-1795" coordsize="7511,1549">
            <v:group style="position:absolute;left:4544;top:-1493;width:7491;height:1234" coordorigin="4544,-1493" coordsize="7491,1234">
              <v:shape style="position:absolute;left:4544;top:-1493;width:7491;height:1234" coordorigin="4544,-1493" coordsize="7491,1234" path="m11985,-1493l4594,-1493,4572,-1488,4555,-1475,4545,-1455,4544,-1443,4544,-309,4549,-288,4562,-271,4581,-261,4594,-259,11985,-259,12006,-264,12023,-277,12033,-297,12035,-309,12035,-1443,12030,-1464,12017,-1481,11997,-1491,11985,-1493xe" filled="t" fillcolor="#F7F7F9" stroked="f">
                <v:path arrowok="t"/>
                <v:fill type="solid"/>
              </v:shape>
            </v:group>
            <v:group style="position:absolute;left:4594;top:-1487;width:7391;height:2" coordorigin="4594,-1487" coordsize="7391,2">
              <v:shape style="position:absolute;left:4594;top:-1487;width:7391;height:2" coordorigin="4594,-1487" coordsize="7391,0" path="m4594,-1487l11985,-1487e" filled="f" stroked="t" strokeweight=".73pt" strokecolor="#E1E1E8">
                <v:path arrowok="t"/>
              </v:shape>
            </v:group>
            <v:group style="position:absolute;left:4572;top:-1493;width:22;height:5" coordorigin="4572,-1493" coordsize="22,5">
              <v:shape style="position:absolute;left:4572;top:-1493;width:22;height:5" coordorigin="4572,-1493" coordsize="22,5" path="m4594,-1493l4572,-1488e" filled="f" stroked="t" strokeweight="1.259pt" strokecolor="#E1E1E8">
                <v:path arrowok="t"/>
              </v:shape>
            </v:group>
            <v:group style="position:absolute;left:11997;top:-1491;width:6;height:3" coordorigin="11997,-1491" coordsize="6,3">
              <v:shape style="position:absolute;left:11997;top:-1491;width:6;height:3" coordorigin="11997,-1491" coordsize="6,3" path="m12004,-1488l11997,-1491e" filled="f" stroked="t" strokeweight="1.259pt" strokecolor="#E1E1E8">
                <v:path arrowok="t"/>
              </v:shape>
            </v:group>
            <v:group style="position:absolute;left:4568;top:-268;width:14;height:7" coordorigin="4568,-268" coordsize="14,7">
              <v:shape style="position:absolute;left:4568;top:-268;width:14;height:7" coordorigin="4568,-268" coordsize="14,7" path="m4568,-268l4581,-261e" filled="f" stroked="t" strokeweight="1.259pt" strokecolor="#E1E1E8">
                <v:path arrowok="t"/>
              </v:shape>
            </v:group>
            <v:group style="position:absolute;left:11985;top:-264;width:22;height:5" coordorigin="11985,-264" coordsize="22,5">
              <v:shape style="position:absolute;left:11985;top:-264;width:22;height:5" coordorigin="11985,-264" coordsize="22,5" path="m11985,-259l12006,-264e" filled="f" stroked="t" strokeweight="1.259pt" strokecolor="#E1E1E8">
                <v:path arrowok="t"/>
              </v:shape>
            </v:group>
            <v:group style="position:absolute;left:4544;top:-1783;width:3122;height:252" coordorigin="4544,-1783" coordsize="3122,252">
              <v:shape style="position:absolute;left:4544;top:-1783;width:3122;height:252" coordorigin="4544,-1783" coordsize="3122,252" path="m7628,-1783l4581,-1783,4560,-1776,4547,-1760,4544,-1745,4544,-1569,4550,-1547,4567,-1534,4581,-1531,7628,-1531,7649,-1537,7663,-1554,7666,-1569,7666,-1745,7660,-1766,7643,-1780,7628,-1783xe" filled="t" fillcolor="#F7F7F9" stroked="f">
                <v:path arrowok="t"/>
                <v:fill type="solid"/>
              </v:shape>
            </v:group>
            <v:group style="position:absolute;left:4581;top:-1776;width:3047;height:2" coordorigin="4581,-1776" coordsize="3047,2">
              <v:shape style="position:absolute;left:4581;top:-1776;width:3047;height:2" coordorigin="4581,-1776" coordsize="3047,0" path="m4581,-1776l7628,-1776e" filled="f" stroked="t" strokeweight=".73pt" strokecolor="#E1E1E8">
                <v:path arrowok="t"/>
              </v:shape>
            </v:group>
            <v:group style="position:absolute;left:4557;top:-1783;width:25;height:11" coordorigin="4557,-1783" coordsize="25,11">
              <v:shape style="position:absolute;left:4557;top:-1783;width:25;height:11" coordorigin="4557,-1783" coordsize="25,11" path="m4581,-1783l4560,-1776,4557,-1772e" filled="f" stroked="t" strokeweight="1.259pt" strokecolor="#E1E1E8">
                <v:path arrowok="t"/>
              </v:shape>
            </v:group>
            <v:group style="position:absolute;left:7657;top:-1768;width:2;height:2" coordorigin="7657,-1768" coordsize="2,2">
              <v:shape style="position:absolute;left:7657;top:-1768;width:2;height:2" coordorigin="7657,-1768" coordsize="2,2" path="m7660,-1766l7658,-1768e" filled="f" stroked="t" strokeweight="1.259pt" strokecolor="#E1E1E8">
                <v:path arrowok="t"/>
              </v:shape>
            </v:group>
            <v:group style="position:absolute;left:4581;top:-1537;width:3047;height:2" coordorigin="4581,-1537" coordsize="3047,2">
              <v:shape style="position:absolute;left:4581;top:-1537;width:3047;height:2" coordorigin="4581,-1537" coordsize="3047,0" path="m4581,-1537l7628,-1537e" filled="f" stroked="t" strokeweight=".729pt" strokecolor="#E1E1E8">
                <v:path arrowok="t"/>
              </v:shape>
            </v:group>
            <v:group style="position:absolute;left:4550;top:-1745;width:2;height:176" coordorigin="4550,-1745" coordsize="2,176">
              <v:shape style="position:absolute;left:4550;top:-1745;width:2;height:176" coordorigin="4550,-1745" coordsize="0,176" path="m4550,-1745l4550,-1569e" filled="f" stroked="t" strokeweight=".73pt" strokecolor="#E1E1E8">
                <v:path arrowok="t"/>
              </v:shape>
            </v:group>
            <v:group style="position:absolute;left:7660;top:-1745;width:2;height:176" coordorigin="7660,-1745" coordsize="2,176">
              <v:shape style="position:absolute;left:7660;top:-1745;width:2;height:176" coordorigin="7660,-1745" coordsize="0,176" path="m7660,-1745l7660,-1569e" filled="f" stroked="t" strokeweight=".729pt" strokecolor="#E1E1E8">
                <v:path arrowok="t"/>
              </v:shape>
            </v:group>
            <v:group style="position:absolute;left:4657;top:-851;width:1813;height:189" coordorigin="4657,-851" coordsize="1813,189">
              <v:shape style="position:absolute;left:4657;top:-851;width:1813;height:189" coordorigin="4657,-851" coordsize="1813,189" path="m4657,-851l6470,-851,6470,-662,4657,-662,4657,-851xe" filled="t" fillcolor="#FCF8E3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ready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tests.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21.034208pt;width:391.303pt;height:309.5942pt;mso-position-horizontal-relative:page;mso-position-vertical-relative:paragraph;z-index:-13275" coordorigin="4219,421" coordsize="7826,6192">
            <v:group style="position:absolute;left:4229;top:433;width:7806;height:6169" coordorigin="4229,433" coordsize="7806,6169">
              <v:shape style="position:absolute;left:4229;top:433;width:7806;height:6169" coordorigin="4229,433" coordsize="7806,6169" path="m11985,433l4279,433,4258,438,4240,452,4231,471,4229,484,4229,6552,4234,6574,4247,6591,4267,6601,4279,6603,11985,6603,12006,6598,12023,6584,12033,6565,12035,6552,12035,484,12030,462,12017,445,11997,435,11985,433xe" filled="t" fillcolor="#F5F5F5" stroked="f">
                <v:path arrowok="t"/>
                <v:fill type="solid"/>
              </v:shape>
            </v:group>
            <v:group style="position:absolute;left:4279;top:440;width:7705;height:2" coordorigin="4279,440" coordsize="7705,2">
              <v:shape style="position:absolute;left:4279;top:440;width:7705;height:2" coordorigin="4279,440" coordsize="7705,0" path="m4279,440l11985,440e" filled="f" stroked="t" strokeweight=".73pt" strokecolor="#E4E4E4">
                <v:path arrowok="t"/>
              </v:shape>
            </v:group>
            <v:group style="position:absolute;left:4258;top:433;width:22;height:5" coordorigin="4258,433" coordsize="22,5">
              <v:shape style="position:absolute;left:4258;top:433;width:22;height:5" coordorigin="4258,433" coordsize="22,5" path="m4279,433l4258,438e" filled="f" stroked="t" strokeweight="1.259pt" strokecolor="#E4E4E4">
                <v:path arrowok="t"/>
              </v:shape>
            </v:group>
            <v:group style="position:absolute;left:11997;top:435;width:7;height:3" coordorigin="11997,435" coordsize="7,3">
              <v:shape style="position:absolute;left:11997;top:435;width:7;height:3" coordorigin="11997,435" coordsize="7,3" path="m12004,438l11997,435e" filled="f" stroked="t" strokeweight="1.259pt" strokecolor="#E4E4E4">
                <v:path arrowok="t"/>
              </v:shape>
            </v:group>
            <v:group style="position:absolute;left:4279;top:6596;width:7705;height:2" coordorigin="4279,6596" coordsize="7705,2">
              <v:shape style="position:absolute;left:4279;top:6596;width:7705;height:2" coordorigin="4279,6596" coordsize="7705,0" path="m4279,6596l11985,6596e" filled="f" stroked="t" strokeweight=".729pt" strokecolor="#E4E4E4">
                <v:path arrowok="t"/>
              </v:shape>
            </v:group>
            <v:group style="position:absolute;left:4481;top:685;width:7428;height:5225" coordorigin="4481,685" coordsize="7428,5225">
              <v:shape style="position:absolute;left:4481;top:685;width:7428;height:5225" coordorigin="4481,685" coordsize="7428,5225" path="m4481,685l11909,685,11909,5910,4481,5910,4481,685xe" filled="t" fillcolor="#FFFFFF" stroked="f">
                <v:path arrowok="t"/>
                <v:fill type="solid"/>
              </v:shape>
            </v:group>
            <v:group style="position:absolute;left:4481;top:691;width:7428;height:2" coordorigin="4481,691" coordsize="7428,2">
              <v:shape style="position:absolute;left:4481;top:691;width:7428;height:2" coordorigin="4481,691" coordsize="7428,0" path="m4481,691l11909,691e" filled="f" stroked="t" strokeweight=".73pt" strokecolor="#000000">
                <v:path arrowok="t"/>
              </v:shape>
            </v:group>
            <v:group style="position:absolute;left:4481;top:5904;width:7428;height:2" coordorigin="4481,5904" coordsize="7428,2">
              <v:shape style="position:absolute;left:4481;top:5904;width:7428;height:2" coordorigin="4481,5904" coordsize="7428,0" path="m4481,5904l11909,5904e" filled="f" stroked="t" strokeweight=".73pt" strokecolor="#000000">
                <v:path arrowok="t"/>
              </v:shape>
            </v:group>
            <v:group style="position:absolute;left:4487;top:685;width:2;height:5225" coordorigin="4487,685" coordsize="2,5225">
              <v:shape style="position:absolute;left:4487;top:685;width:2;height:5225" coordorigin="4487,685" coordsize="0,5225" path="m4487,685l4487,5910e" filled="f" stroked="t" strokeweight=".73pt" strokecolor="#000000">
                <v:path arrowok="t"/>
              </v:shape>
            </v:group>
            <v:group style="position:absolute;left:11903;top:685;width:2;height:5225" coordorigin="11903,685" coordsize="2,5225">
              <v:shape style="position:absolute;left:11903;top:685;width:2;height:5225" coordorigin="11903,685" coordsize="0,5225" path="m11903,685l11903,5910e" filled="f" stroked="t" strokeweight=".729pt" strokecolor="#000000">
                <v:path arrowok="t"/>
              </v:shape>
              <v:shape style="position:absolute;left:4544;top:748;width:7302;height:5099" type="#_x0000_t75">
                <v:imagedata r:id="rId249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visual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behavior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80" w:lineRule="exact" w:before="6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5135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bootstrap.css,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button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</w:rPr>
        <w:sectPr>
          <w:headerReference w:type="default" r:id="rId248"/>
          <w:pgSz w:w="12240" w:h="15840"/>
          <w:pgMar w:header="90" w:footer="21" w:top="280" w:bottom="220" w:left="0" w:right="300"/>
        </w:sectPr>
      </w:pPr>
    </w:p>
    <w:p>
      <w:pPr>
        <w:spacing w:line="140" w:lineRule="exact" w:before="7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 w:before="24"/>
        <w:ind w:right="212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After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button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clicked,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alert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appear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asking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confirmation.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(again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refer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diagram)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3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before="24"/>
        <w:ind w:left="4194" w:right="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bootstrap.css,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confirmation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modal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5"/>
        <w:ind w:left="0" w:right="290"/>
        <w:jc w:val="center"/>
        <w:rPr>
          <w:rFonts w:ascii="Arial" w:hAnsi="Arial" w:cs="Arial" w:eastAsia="Arial"/>
          <w:b w:val="0"/>
          <w:bCs w:val="0"/>
        </w:rPr>
      </w:pPr>
      <w:r>
        <w:rPr/>
        <w:pict>
          <v:group style="position:absolute;margin-left:210.947006pt;margin-top:-269.844177pt;width:391.303pt;height:254.8263pt;mso-position-horizontal-relative:page;mso-position-vertical-relative:paragraph;z-index:-13273" coordorigin="4219,-5397" coordsize="7826,5097">
            <v:group style="position:absolute;left:4229;top:-5384;width:7806;height:5074" coordorigin="4229,-5384" coordsize="7806,5074">
              <v:shape style="position:absolute;left:4229;top:-5384;width:7806;height:5074" coordorigin="4229,-5384" coordsize="7806,5074" path="m11985,-5384l4279,-5384,4258,-5379,4240,-5366,4231,-5347,4229,-5334,4229,-361,4234,-339,4247,-322,4267,-312,4279,-310,11985,-310,12006,-315,12023,-329,12033,-348,12035,-361,12035,-5334,12030,-5356,12017,-5373,11997,-5383,11985,-5384xe" filled="t" fillcolor="#F5F5F5" stroked="f">
                <v:path arrowok="t"/>
                <v:fill type="solid"/>
              </v:shape>
            </v:group>
            <v:group style="position:absolute;left:4279;top:-5378;width:7705;height:2" coordorigin="4279,-5378" coordsize="7705,2">
              <v:shape style="position:absolute;left:4279;top:-5378;width:7705;height:2" coordorigin="4279,-5378" coordsize="7705,0" path="m4279,-5378l11985,-5378e" filled="f" stroked="t" strokeweight=".73pt" strokecolor="#E4E4E4">
                <v:path arrowok="t"/>
              </v:shape>
            </v:group>
            <v:group style="position:absolute;left:4272;top:-5384;width:7;height:2" coordorigin="4272,-5384" coordsize="7,2">
              <v:shape style="position:absolute;left:4272;top:-5384;width:7;height:2" coordorigin="4272,-5384" coordsize="7,2" path="m4279,-5384l4272,-5383e" filled="f" stroked="t" strokeweight="1.259pt" strokecolor="#E4E4E4">
                <v:path arrowok="t"/>
              </v:shape>
            </v:group>
            <v:group style="position:absolute;left:4279;top:-317;width:7705;height:2" coordorigin="4279,-317" coordsize="7705,2">
              <v:shape style="position:absolute;left:4279;top:-317;width:7705;height:2" coordorigin="4279,-317" coordsize="7705,0" path="m4279,-317l11985,-317e" filled="f" stroked="t" strokeweight=".729pt" strokecolor="#E4E4E4">
                <v:path arrowok="t"/>
              </v:shape>
            </v:group>
            <v:group style="position:absolute;left:4235;top:-5334;width:2;height:4973" coordorigin="4235,-5334" coordsize="2,4973">
              <v:shape style="position:absolute;left:4235;top:-5334;width:2;height:4973" coordorigin="4235,-5334" coordsize="0,4973" path="m4235,-5334l4235,-361e" filled="f" stroked="t" strokeweight=".73pt" strokecolor="#E4E4E4">
                <v:path arrowok="t"/>
              </v:shape>
            </v:group>
            <v:group style="position:absolute;left:12029;top:-5334;width:2;height:4973" coordorigin="12029,-5334" coordsize="2,4973">
              <v:shape style="position:absolute;left:12029;top:-5334;width:2;height:4973" coordorigin="12029,-5334" coordsize="0,4973" path="m12029,-5334l12029,-361e" filled="f" stroked="t" strokeweight=".73pt" strokecolor="#E4E4E4">
                <v:path arrowok="t"/>
              </v:shape>
            </v:group>
            <v:group style="position:absolute;left:4481;top:-5132;width:7428;height:4130" coordorigin="4481,-5132" coordsize="7428,4130">
              <v:shape style="position:absolute;left:4481;top:-5132;width:7428;height:4130" coordorigin="4481,-5132" coordsize="7428,4130" path="m4481,-5132l11909,-5132,11909,-1003,4481,-1003,4481,-5132xe" filled="t" fillcolor="#FFFFFF" stroked="f">
                <v:path arrowok="t"/>
                <v:fill type="solid"/>
              </v:shape>
            </v:group>
            <v:group style="position:absolute;left:4481;top:-5126;width:7428;height:2" coordorigin="4481,-5126" coordsize="7428,2">
              <v:shape style="position:absolute;left:4481;top:-5126;width:7428;height:2" coordorigin="4481,-5126" coordsize="7428,0" path="m4481,-5126l11909,-5126e" filled="f" stroked="t" strokeweight=".73pt" strokecolor="#000000">
                <v:path arrowok="t"/>
              </v:shape>
            </v:group>
            <v:group style="position:absolute;left:4481;top:-1009;width:7428;height:2" coordorigin="4481,-1009" coordsize="7428,2">
              <v:shape style="position:absolute;left:4481;top:-1009;width:7428;height:2" coordorigin="4481,-1009" coordsize="7428,0" path="m4481,-1009l11909,-1009e" filled="f" stroked="t" strokeweight=".73pt" strokecolor="#000000">
                <v:path arrowok="t"/>
              </v:shape>
            </v:group>
            <v:group style="position:absolute;left:4487;top:-5132;width:2;height:4130" coordorigin="4487,-5132" coordsize="2,4130">
              <v:shape style="position:absolute;left:4487;top:-5132;width:2;height:4130" coordorigin="4487,-5132" coordsize="0,4130" path="m4487,-5132l4487,-1003e" filled="f" stroked="t" strokeweight=".73pt" strokecolor="#000000">
                <v:path arrowok="t"/>
              </v:shape>
            </v:group>
            <v:group style="position:absolute;left:11903;top:-5132;width:2;height:4130" coordorigin="11903,-5132" coordsize="2,4130">
              <v:shape style="position:absolute;left:11903;top:-5132;width:2;height:4130" coordorigin="11903,-5132" coordsize="0,4130" path="m11903,-5132l11903,-1003e" filled="f" stroked="t" strokeweight=".729pt" strokecolor="#000000">
                <v:path arrowok="t"/>
              </v:shape>
              <v:shape style="position:absolute;left:4544;top:-5070;width:7302;height:4004" type="#_x0000_t75">
                <v:imagedata r:id="rId250" o:title=""/>
              </v:shape>
            </v:group>
            <w10:wrap type="none"/>
          </v:group>
        </w:pict>
      </w:r>
      <w:r>
        <w:rPr>
          <w:rFonts w:ascii="Arial" w:hAnsi="Arial" w:cs="Arial" w:eastAsia="Arial"/>
          <w:color w:val="303030"/>
          <w:spacing w:val="0"/>
          <w:w w:val="100"/>
        </w:rPr>
        <w:t>Introducing</w:t>
      </w:r>
      <w:r>
        <w:rPr>
          <w:rFonts w:ascii="Arial" w:hAnsi="Arial" w:cs="Arial" w:eastAsia="Arial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redirect_to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58" w:lineRule="auto"/>
        <w:ind w:right="38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357.495697pt;margin-top:1.524235pt;width:53.5093pt;height:13.849149pt;mso-position-horizontal-relative:page;mso-position-vertical-relative:paragraph;z-index:-13272" coordorigin="7150,30" coordsize="1070,277">
            <v:group style="position:absolute;left:7163;top:43;width:1045;height:252" coordorigin="7163,43" coordsize="1045,252">
              <v:shape style="position:absolute;left:7163;top:43;width:1045;height:252" coordorigin="7163,43" coordsize="1045,252" path="m8170,43l7200,43,7179,50,7165,66,7163,81,7163,257,7169,278,7185,292,7200,295,8170,295,8191,288,8205,272,8207,257,8207,81,8201,60,8185,46,8170,43xe" filled="t" fillcolor="#F7F7F9" stroked="f">
                <v:path arrowok="t"/>
                <v:fill type="solid"/>
              </v:shape>
            </v:group>
            <v:group style="position:absolute;left:7200;top:49;width:969;height:2" coordorigin="7200,49" coordsize="969,2">
              <v:shape style="position:absolute;left:7200;top:49;width:969;height:2" coordorigin="7200,49" coordsize="969,0" path="m7200,49l8170,49e" filled="f" stroked="t" strokeweight=".729pt" strokecolor="#E1E1E8">
                <v:path arrowok="t"/>
              </v:shape>
            </v:group>
            <v:group style="position:absolute;left:8201;top:60;width:6;height:21" coordorigin="8201,60" coordsize="6,21">
              <v:shape style="position:absolute;left:8201;top:60;width:6;height:21" coordorigin="8201,60" coordsize="6,21" path="m8208,81l8201,60e" filled="f" stroked="t" strokeweight="1.259pt" strokecolor="#E1E1E8">
                <v:path arrowok="t"/>
              </v:shape>
            </v:group>
            <v:group style="position:absolute;left:8184;top:46;width:15;height:13" coordorigin="8184,46" coordsize="15,13">
              <v:shape style="position:absolute;left:8184;top:46;width:15;height:13" coordorigin="8184,46" coordsize="15,13" path="m8200,59l8184,46e" filled="f" stroked="t" strokeweight="1.259pt" strokecolor="#E1E1E8">
                <v:path arrowok="t"/>
              </v:shape>
            </v:group>
            <v:group style="position:absolute;left:7200;top:289;width:969;height:2" coordorigin="7200,289" coordsize="969,2">
              <v:shape style="position:absolute;left:7200;top:289;width:969;height:2" coordorigin="7200,289" coordsize="969,0" path="m7200,289l8170,289e" filled="f" stroked="t" strokeweight=".73pt" strokecolor="#E1E1E8">
                <v:path arrowok="t"/>
              </v:shape>
            </v:group>
            <v:group style="position:absolute;left:7163;top:257;width:23;height:35" coordorigin="7163,257" coordsize="23,35">
              <v:shape style="position:absolute;left:7163;top:257;width:23;height:35" coordorigin="7163,257" coordsize="23,35" path="m7163,257l7169,278,7186,292e" filled="f" stroked="t" strokeweight="1.259pt" strokecolor="#E1E1E8">
                <v:path arrowok="t"/>
              </v:shape>
            </v:group>
            <v:group style="position:absolute;left:8170;top:272;width:35;height:23" coordorigin="8170,272" coordsize="35,23">
              <v:shape style="position:absolute;left:8170;top:272;width:35;height:23" coordorigin="8170,272" coordsize="35,23" path="m8170,295l8191,288,8205,272e" filled="f" stroked="t" strokeweight="1.25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5.294983pt;margin-top:1.524196pt;width:32.476pt;height:13.849189pt;mso-position-horizontal-relative:page;mso-position-vertical-relative:paragraph;z-index:-13271" coordorigin="11106,30" coordsize="650,277">
            <v:group style="position:absolute;left:11116;top:43;width:630;height:252" coordorigin="11116,43" coordsize="630,252">
              <v:shape style="position:absolute;left:11116;top:43;width:630;height:252" coordorigin="11116,43" coordsize="630,252" path="m11708,43l11154,43,11133,50,11119,66,11116,81,11116,257,11122,278,11139,292,11154,295,11708,295,11729,288,11742,272,11745,257,11745,81,11739,60,11722,46,11708,43xe" filled="t" fillcolor="#F7F7F9" stroked="f">
                <v:path arrowok="t"/>
                <v:fill type="solid"/>
              </v:shape>
            </v:group>
            <v:group style="position:absolute;left:11154;top:49;width:554;height:2" coordorigin="11154,49" coordsize="554,2">
              <v:shape style="position:absolute;left:11154;top:49;width:554;height:2" coordorigin="11154,49" coordsize="554,0" path="m11154,49l11708,49e" filled="f" stroked="t" strokeweight=".729pt" strokecolor="#E1E1E8">
                <v:path arrowok="t"/>
              </v:shape>
            </v:group>
            <v:group style="position:absolute;left:11722;top:46;width:10;height:8" coordorigin="11722,46" coordsize="10,8">
              <v:shape style="position:absolute;left:11722;top:46;width:10;height:8" coordorigin="11722,46" coordsize="10,8" path="m11732,54l11722,46e" filled="f" stroked="t" strokeweight="1.259pt" strokecolor="#E1E1E8">
                <v:path arrowok="t"/>
              </v:shape>
            </v:group>
            <v:group style="position:absolute;left:11154;top:289;width:554;height:2" coordorigin="11154,289" coordsize="554,2">
              <v:shape style="position:absolute;left:11154;top:289;width:554;height:2" coordorigin="11154,289" coordsize="554,0" path="m11154,289l11708,289e" filled="f" stroked="t" strokeweight=".73pt" strokecolor="#E1E1E8">
                <v:path arrowok="t"/>
              </v:shape>
            </v:group>
            <v:group style="position:absolute;left:11122;top:277;width:17;height:15" coordorigin="11122,277" coordsize="17,15">
              <v:shape style="position:absolute;left:11122;top:277;width:17;height:15" coordorigin="11122,277" coordsize="17,15" path="m11122,278l11139,292e" filled="f" stroked="t" strokeweight="1.259pt" strokecolor="#E1E1E8">
                <v:path arrowok="t"/>
              </v:shape>
            </v:group>
            <v:group style="position:absolute;left:11708;top:274;width:33;height:21" coordorigin="11708,274" coordsize="33,21">
              <v:shape style="position:absolute;left:11708;top:274;width:33;height:21" coordorigin="11708,274" coordsize="33,21" path="m11708,295l11729,288,11741,274e" filled="f" stroked="t" strokeweight="1.25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18.650684pt;width:82.9671pt;height:13.59pt;mso-position-horizontal-relative:page;mso-position-vertical-relative:paragraph;z-index:-13270" coordorigin="4219,373" coordsize="1659,272">
            <v:group style="position:absolute;left:4229;top:383;width:1637;height:252" coordorigin="4229,383" coordsize="1637,252">
              <v:shape style="position:absolute;left:4229;top:383;width:1637;height:252" coordorigin="4229,383" coordsize="1637,252" path="m5828,383l4267,383,4246,389,4232,406,4229,421,4229,597,4235,618,4252,632,4267,635,5828,635,5849,628,5863,612,5866,597,5866,421,5859,400,5843,386,5828,383xe" filled="t" fillcolor="#F7F7F9" stroked="f">
                <v:path arrowok="t"/>
                <v:fill type="solid"/>
              </v:shape>
            </v:group>
            <v:group style="position:absolute;left:4267;top:389;width:1561;height:2" coordorigin="4267,389" coordsize="1561,2">
              <v:shape style="position:absolute;left:4267;top:389;width:1561;height:2" coordorigin="4267,389" coordsize="1561,0" path="m4267,389l5828,389e" filled="f" stroked="t" strokeweight=".729pt" strokecolor="#E1E1E8">
                <v:path arrowok="t"/>
              </v:shape>
            </v:group>
            <v:group style="position:absolute;left:5843;top:386;width:23;height:35" coordorigin="5843,386" coordsize="23,35">
              <v:shape style="position:absolute;left:5843;top:386;width:23;height:35" coordorigin="5843,386" coordsize="23,35" path="m5866,421l5859,400,5843,386e" filled="f" stroked="t" strokeweight="1.259pt" strokecolor="#E1E1E8">
                <v:path arrowok="t"/>
              </v:shape>
            </v:group>
            <v:group style="position:absolute;left:4267;top:629;width:1561;height:2" coordorigin="4267,629" coordsize="1561,2">
              <v:shape style="position:absolute;left:4267;top:629;width:1561;height:2" coordorigin="4267,629" coordsize="1561,0" path="m4267,629l5828,629e" filled="f" stroked="t" strokeweight=".729pt" strokecolor="#E1E1E8">
                <v:path arrowok="t"/>
              </v:shape>
            </v:group>
            <v:group style="position:absolute;left:4235;top:421;width:2;height:176" coordorigin="4235,421" coordsize="2,176">
              <v:shape style="position:absolute;left:4235;top:421;width:2;height:176" coordorigin="4235,421" coordsize="0,176" path="m4235,421l4235,597e" filled="f" stroked="t" strokeweight=".73pt" strokecolor="#E1E1E8">
                <v:path arrowok="t"/>
              </v:shape>
            </v:group>
            <v:group style="position:absolute;left:5859;top:421;width:2;height:176" coordorigin="5859,421" coordsize="2,176">
              <v:shape style="position:absolute;left:5859;top:421;width:2;height:176" coordorigin="5859,421" coordsize="0,176" path="m5859,421l5859,597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function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redirect_to</w:t>
      </w:r>
      <w:r>
        <w:rPr>
          <w:rFonts w:ascii="Consolas" w:hAnsi="Consolas" w:cs="Consolas" w:eastAsia="Consolas"/>
          <w:b w:val="0"/>
          <w:bCs w:val="0"/>
          <w:color w:val="DD1144"/>
          <w:spacing w:val="4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similar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league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2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render</w:t>
      </w:r>
      <w:r>
        <w:rPr>
          <w:rFonts w:ascii="Consolas" w:hAnsi="Consolas" w:cs="Consolas" w:eastAsia="Consolas"/>
          <w:b w:val="0"/>
          <w:bCs w:val="0"/>
          <w:color w:val="DD1144"/>
          <w:spacing w:val="-1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redirect_to</w:t>
      </w:r>
      <w:r>
        <w:rPr>
          <w:rFonts w:ascii="Consolas" w:hAnsi="Consolas" w:cs="Consolas" w:eastAsia="Consolas"/>
          <w:b w:val="0"/>
          <w:bCs w:val="0"/>
          <w:color w:val="DD1144"/>
          <w:spacing w:val="11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:index</w:t>
      </w:r>
      <w:r>
        <w:rPr>
          <w:rFonts w:ascii="Consolas" w:hAnsi="Consolas" w:cs="Consolas" w:eastAsia="Consolas"/>
          <w:b w:val="0"/>
          <w:bCs w:val="0"/>
          <w:color w:val="DD1144"/>
          <w:spacing w:val="4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redirect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deletion.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safely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remove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app/vie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s/todos/delete.html.erb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anymore.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9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/>
        <w:ind w:right="325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70.122009pt;margin-top:17.262165pt;width:99.205pt;height:13.8494pt;mso-position-horizontal-relative:page;mso-position-vertical-relative:paragraph;z-index:-13269" coordorigin="5402,345" coordsize="1984,277">
            <v:group style="position:absolute;left:5412;top:358;width:1964;height:252" coordorigin="5412,358" coordsize="1964,252">
              <v:shape style="position:absolute;left:5412;top:358;width:1964;height:252" coordorigin="5412,358" coordsize="1964,252" path="m7339,358l5450,358,5429,364,5415,381,5412,396,5412,572,5419,593,5435,607,5450,610,7339,610,7360,603,7374,587,7377,572,7377,396,7370,375,7354,361,7339,358xe" filled="t" fillcolor="#F7F7F9" stroked="f">
                <v:path arrowok="t"/>
                <v:fill type="solid"/>
              </v:shape>
            </v:group>
            <v:group style="position:absolute;left:5450;top:364;width:1889;height:2" coordorigin="5450,364" coordsize="1889,2">
              <v:shape style="position:absolute;left:5450;top:364;width:1889;height:2" coordorigin="5450,364" coordsize="1889,0" path="m5450,364l7339,364e" filled="f" stroked="t" strokeweight=".729pt" strokecolor="#E1E1E8">
                <v:path arrowok="t"/>
              </v:shape>
            </v:group>
            <v:group style="position:absolute;left:5439;top:358;width:11;height:3" coordorigin="5439,358" coordsize="11,3">
              <v:shape style="position:absolute;left:5439;top:358;width:11;height:3" coordorigin="5439,358" coordsize="11,3" path="m5450,358l5439,361e" filled="f" stroked="t" strokeweight="1.259pt" strokecolor="#E1E1E8">
                <v:path arrowok="t"/>
              </v:shape>
            </v:group>
            <v:group style="position:absolute;left:7354;top:361;width:9;height:8" coordorigin="7354,361" coordsize="9,8">
              <v:shape style="position:absolute;left:7354;top:361;width:9;height:8" coordorigin="7354,361" coordsize="9,8" path="m7363,368l7354,361e" filled="f" stroked="t" strokeweight="1.259pt" strokecolor="#E1E1E8">
                <v:path arrowok="t"/>
              </v:shape>
            </v:group>
            <v:group style="position:absolute;left:5450;top:603;width:1889;height:2" coordorigin="5450,603" coordsize="1889,2">
              <v:shape style="position:absolute;left:5450;top:603;width:1889;height:2" coordorigin="5450,603" coordsize="1889,0" path="m5450,603l7339,603e" filled="f" stroked="t" strokeweight=".729pt" strokecolor="#E1E1E8">
                <v:path arrowok="t"/>
              </v:shape>
            </v:group>
            <v:group style="position:absolute;left:5419;top:593;width:16;height:13" coordorigin="5419,593" coordsize="16,13">
              <v:shape style="position:absolute;left:5419;top:593;width:16;height:13" coordorigin="5419,593" coordsize="16,13" path="m5419,593l5435,607e" filled="f" stroked="t" strokeweight="1.259pt" strokecolor="#E1E1E8">
                <v:path arrowok="t"/>
              </v:shape>
            </v:group>
            <v:group style="position:absolute;left:7339;top:605;width:14;height:4" coordorigin="7339,605" coordsize="14,4">
              <v:shape style="position:absolute;left:7339;top:605;width:14;height:4" coordorigin="7339,605" coordsize="14,4" path="m7339,610l7352,605e" filled="f" stroked="t" strokeweight="1.259pt" strokecolor="#E1E1E8">
                <v:path arrowok="t"/>
              </v:shape>
            </v:group>
            <v:group style="position:absolute;left:5419;top:396;width:2;height:176" coordorigin="5419,396" coordsize="2,176">
              <v:shape style="position:absolute;left:5419;top:396;width:2;height:176" coordorigin="5419,396" coordsize="0,176" path="m5419,396l5419,572e" filled="f" stroked="t" strokeweight=".73pt" strokecolor="#E1E1E8">
                <v:path arrowok="t"/>
              </v:shape>
            </v:group>
            <v:group style="position:absolute;left:7370;top:396;width:2;height:176" coordorigin="7370,396" coordsize="2,176">
              <v:shape style="position:absolute;left:7370;top:396;width:2;height:176" coordorigin="7370,396" coordsize="0,176" path="m7370,396l7370,572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give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say,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3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redirect_to</w:t>
      </w:r>
      <w:r>
        <w:rPr>
          <w:rFonts w:ascii="Consolas" w:hAnsi="Consolas" w:cs="Consolas" w:eastAsia="Consolas"/>
          <w:b w:val="0"/>
          <w:bCs w:val="0"/>
          <w:color w:val="DD1144"/>
          <w:spacing w:val="11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index_path</w:t>
      </w:r>
      <w:r>
        <w:rPr>
          <w:rFonts w:ascii="Consolas" w:hAnsi="Consolas" w:cs="Consolas" w:eastAsia="Consolas"/>
          <w:b w:val="0"/>
          <w:bCs w:val="0"/>
          <w:color w:val="DD1144"/>
          <w:spacing w:val="-2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1"/>
        <w:rPr>
          <w:sz w:val="15"/>
          <w:szCs w:val="15"/>
        </w:rPr>
      </w:pPr>
      <w:r>
        <w:rPr>
          <w:sz w:val="15"/>
          <w:szCs w:val="15"/>
        </w:rPr>
      </w:r>
    </w:p>
    <w:p>
      <w:pPr>
        <w:pStyle w:val="BodyText"/>
        <w:spacing w:line="255" w:lineRule="auto"/>
        <w:ind w:right="6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487.806702pt;margin-top:17.257065pt;width:78.5603pt;height:13.8493pt;mso-position-horizontal-relative:page;mso-position-vertical-relative:paragraph;z-index:-13268" coordorigin="9756,345" coordsize="1571,277">
            <v:group style="position:absolute;left:9769;top:358;width:1549;height:252" coordorigin="9769,358" coordsize="1549,252">
              <v:shape style="position:absolute;left:9769;top:358;width:1549;height:252" coordorigin="9769,358" coordsize="1549,252" path="m11280,358l9806,358,9785,364,9772,381,9769,395,9769,572,9775,593,9792,607,9806,610,11280,610,11301,603,11314,587,11317,572,11317,395,11311,374,11294,361,11280,358xe" filled="t" fillcolor="#F7F7F9" stroked="f">
                <v:path arrowok="t"/>
                <v:fill type="solid"/>
              </v:shape>
            </v:group>
            <v:group style="position:absolute;left:9807;top:364;width:1473;height:2" coordorigin="9807,364" coordsize="1473,2">
              <v:shape style="position:absolute;left:9807;top:364;width:1473;height:2" coordorigin="9807,364" coordsize="1473,0" path="m9807,364l11280,364e" filled="f" stroked="t" strokeweight=".729pt" strokecolor="#E1E1E8">
                <v:path arrowok="t"/>
              </v:shape>
            </v:group>
            <v:group style="position:absolute;left:9779;top:358;width:28;height:15" coordorigin="9779,358" coordsize="28,15">
              <v:shape style="position:absolute;left:9779;top:358;width:28;height:15" coordorigin="9779,358" coordsize="28,15" path="m9806,358l9785,364,9779,372e" filled="f" stroked="t" strokeweight="1.259pt" strokecolor="#E1E1E8">
                <v:path arrowok="t"/>
              </v:shape>
            </v:group>
            <v:group style="position:absolute;left:11294;top:361;width:8;height:7" coordorigin="11294,361" coordsize="8,7">
              <v:shape style="position:absolute;left:11294;top:361;width:8;height:7" coordorigin="11294,361" coordsize="8,7" path="m11302,367l11294,361e" filled="f" stroked="t" strokeweight="1.259pt" strokecolor="#E1E1E8">
                <v:path arrowok="t"/>
              </v:shape>
            </v:group>
            <v:group style="position:absolute;left:9807;top:603;width:1473;height:2" coordorigin="9807,603" coordsize="1473,2">
              <v:shape style="position:absolute;left:9807;top:603;width:1473;height:2" coordorigin="9807,603" coordsize="1473,0" path="m9807,603l11280,603e" filled="f" stroked="t" strokeweight=".729pt" strokecolor="#E1E1E8">
                <v:path arrowok="t"/>
              </v:shape>
            </v:group>
            <v:group style="position:absolute;left:9769;top:572;width:6;height:21" coordorigin="9769,572" coordsize="6,21">
              <v:shape style="position:absolute;left:9769;top:572;width:6;height:21" coordorigin="9769,572" coordsize="6,21" path="m9769,572l9775,593e" filled="f" stroked="t" strokeweight="1.259pt" strokecolor="#E1E1E8">
                <v:path arrowok="t"/>
              </v:shape>
            </v:group>
            <v:group style="position:absolute;left:9781;top:598;width:10;height:8" coordorigin="9781,598" coordsize="10,8">
              <v:shape style="position:absolute;left:9781;top:598;width:10;height:8" coordorigin="9781,598" coordsize="10,8" path="m9781,598l9792,607e" filled="f" stroked="t" strokeweight="1.259pt" strokecolor="#E1E1E8">
                <v:path arrowok="t"/>
              </v:shape>
            </v:group>
            <v:group style="position:absolute;left:11280;top:608;width:5;height:2" coordorigin="11280,608" coordsize="5,2">
              <v:shape style="position:absolute;left:11280;top:608;width:5;height:2" coordorigin="11280,608" coordsize="5,2" path="m11280,610l11284,608e" filled="f" stroked="t" strokeweight="1.259pt" strokecolor="#E1E1E8">
                <v:path arrowok="t"/>
              </v:shape>
            </v:group>
            <v:group style="position:absolute;left:9775;top:395;width:2;height:176" coordorigin="9775,395" coordsize="2,176">
              <v:shape style="position:absolute;left:9775;top:395;width:2;height:176" coordorigin="9775,395" coordsize="0,176" path="m9775,395l9775,572e" filled="f" stroked="t" strokeweight=".73pt" strokecolor="#E1E1E8">
                <v:path arrowok="t"/>
              </v:shape>
            </v:group>
            <v:group style="position:absolute;left:11311;top:395;width:2;height:176" coordorigin="11311,395" coordsize="2,176">
              <v:shape style="position:absolute;left:11311;top:395;width:2;height:176" coordorigin="11311,395" coordsize="0,176" path="m11311,395l11311,572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20.354004pt;margin-top:34.383965pt;width:99.334pt;height:13.59pt;mso-position-horizontal-relative:page;mso-position-vertical-relative:paragraph;z-index:-13267" coordorigin="6407,688" coordsize="1987,272">
            <v:group style="position:absolute;left:6420;top:698;width:1964;height:252" coordorigin="6420,698" coordsize="1964,252">
              <v:shape style="position:absolute;left:6420;top:698;width:1964;height:252" coordorigin="6420,698" coordsize="1964,252" path="m8346,698l6457,698,6436,704,6423,721,6420,735,6420,912,6426,933,6443,946,6457,949,8346,949,8367,943,8381,926,8384,912,8384,735,8377,714,8361,701,8346,698xe" filled="t" fillcolor="#F7F7F9" stroked="f">
                <v:path arrowok="t"/>
                <v:fill type="solid"/>
              </v:shape>
            </v:group>
            <v:group style="position:absolute;left:6457;top:704;width:1889;height:2" coordorigin="6457,704" coordsize="1889,2">
              <v:shape style="position:absolute;left:6457;top:704;width:1889;height:2" coordorigin="6457,704" coordsize="1889,0" path="m6457,704l8346,704e" filled="f" stroked="t" strokeweight=".729pt" strokecolor="#E1E1E8">
                <v:path arrowok="t"/>
              </v:shape>
            </v:group>
            <v:group style="position:absolute;left:6457;top:943;width:1889;height:2" coordorigin="6457,943" coordsize="1889,2">
              <v:shape style="position:absolute;left:6457;top:943;width:1889;height:2" coordorigin="6457,943" coordsize="1889,0" path="m6457,943l8346,943e" filled="f" stroked="t" strokeweight=".729pt" strokecolor="#E1E1E8">
                <v:path arrowok="t"/>
              </v:shape>
            </v:group>
            <v:group style="position:absolute;left:6420;top:912;width:23;height:35" coordorigin="6420,912" coordsize="23,35">
              <v:shape style="position:absolute;left:6420;top:912;width:23;height:35" coordorigin="6420,912" coordsize="23,35" path="m6420,912l6426,933,6443,946e" filled="f" stroked="t" strokeweight="1.25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render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render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redirect_to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redirects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even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different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render</w:t>
      </w:r>
      <w:r>
        <w:rPr>
          <w:rFonts w:ascii="Consolas" w:hAnsi="Consolas" w:cs="Consolas" w:eastAsia="Consolas"/>
          <w:b w:val="0"/>
          <w:bCs w:val="0"/>
          <w:color w:val="DD1144"/>
          <w:spacing w:val="10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index_path</w:t>
      </w:r>
      <w:r>
        <w:rPr>
          <w:rFonts w:ascii="Consolas" w:hAnsi="Consolas" w:cs="Consolas" w:eastAsia="Consolas"/>
          <w:b w:val="0"/>
          <w:bCs w:val="0"/>
          <w:color w:val="DD1144"/>
          <w:spacing w:val="43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sense,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2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redirect_to</w:t>
      </w:r>
      <w:r>
        <w:rPr>
          <w:rFonts w:ascii="Consolas" w:hAnsi="Consolas" w:cs="Consolas" w:eastAsia="Consolas"/>
          <w:b w:val="0"/>
          <w:bCs w:val="0"/>
          <w:color w:val="DD1144"/>
          <w:spacing w:val="11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index_path</w:t>
      </w:r>
      <w:r>
        <w:rPr>
          <w:rFonts w:ascii="Consolas" w:hAnsi="Consolas" w:cs="Consolas" w:eastAsia="Consolas"/>
          <w:b w:val="0"/>
          <w:bCs w:val="0"/>
          <w:color w:val="DD1144"/>
          <w:spacing w:val="43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does.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9"/>
        <w:rPr>
          <w:sz w:val="13"/>
          <w:szCs w:val="13"/>
        </w:rPr>
      </w:pPr>
      <w:r>
        <w:rPr>
          <w:sz w:val="13"/>
          <w:szCs w:val="13"/>
        </w:rPr>
      </w:r>
    </w:p>
    <w:p>
      <w:pPr>
        <w:ind w:left="4228" w:right="0" w:firstLine="0"/>
        <w:jc w:val="left"/>
        <w:rPr>
          <w:rFonts w:ascii="Consolas" w:hAnsi="Consolas" w:cs="Consolas" w:eastAsia="Consolas"/>
          <w:sz w:val="15"/>
          <w:szCs w:val="15"/>
        </w:rPr>
      </w:pPr>
      <w:r>
        <w:rPr/>
        <w:pict>
          <v:group style="position:absolute;margin-left:235.368607pt;margin-top:1.64856pt;width:32.7351pt;height:13.72pt;mso-position-horizontal-relative:page;mso-position-vertical-relative:paragraph;z-index:-13266" coordorigin="4707,33" coordsize="655,274">
            <v:group style="position:absolute;left:4720;top:43;width:630;height:252" coordorigin="4720,43" coordsize="630,252">
              <v:shape style="position:absolute;left:4720;top:43;width:630;height:252" coordorigin="4720,43" coordsize="630,252" path="m5312,43l4758,43,4737,49,4723,66,4720,81,4720,257,4726,278,4743,292,4758,295,5312,295,5333,288,5346,272,5349,257,5349,81,5343,60,5326,46,5312,43xe" filled="t" fillcolor="#F7F7F9" stroked="f">
                <v:path arrowok="t"/>
                <v:fill type="solid"/>
              </v:shape>
            </v:group>
            <v:group style="position:absolute;left:5343;top:60;width:6;height:21" coordorigin="5343,60" coordsize="6,21">
              <v:shape style="position:absolute;left:5343;top:60;width:6;height:21" coordorigin="5343,60" coordsize="6,21" path="m5349,81l5343,60e" filled="f" stroked="t" strokeweight="1.259pt" strokecolor="#E1E1E8">
                <v:path arrowok="t"/>
              </v:shape>
            </v:group>
            <v:group style="position:absolute;left:4720;top:257;width:6;height:21" coordorigin="4720,257" coordsize="6,21">
              <v:shape style="position:absolute;left:4720;top:257;width:6;height:21" coordorigin="4720,257" coordsize="6,21" path="m4720,257l4726,278e" filled="f" stroked="t" strokeweight="1.259pt" strokecolor="#E1E1E8">
                <v:path arrowok="t"/>
              </v:shape>
            </v:group>
            <v:group style="position:absolute;left:4735;top:285;width:8;height:6" coordorigin="4735,285" coordsize="8,6">
              <v:shape style="position:absolute;left:4735;top:285;width:8;height:6" coordorigin="4735,285" coordsize="8,6" path="m4735,285l4743,292e" filled="f" stroked="t" strokeweight="1.259pt" strokecolor="#E1E1E8">
                <v:path arrowok="t"/>
              </v:shape>
            </v:group>
            <v:group style="position:absolute;left:5312;top:288;width:21;height:6" coordorigin="5312,288" coordsize="21,6">
              <v:shape style="position:absolute;left:5312;top:288;width:21;height:6" coordorigin="5312,288" coordsize="21,6" path="m5312,295l5333,288e" filled="f" stroked="t" strokeweight="1.259pt" strokecolor="#E1E1E8">
                <v:path arrowok="t"/>
              </v:shape>
            </v:group>
            <v:group style="position:absolute;left:5337;top:272;width:10;height:12" coordorigin="5337,272" coordsize="10,12">
              <v:shape style="position:absolute;left:5337;top:272;width:10;height:12" coordorigin="5337,272" coordsize="10,12" path="m5337,284l5346,272e" filled="f" stroked="t" strokeweight="1.259pt" strokecolor="#E1E1E8">
                <v:path arrowok="t"/>
              </v:shape>
            </v:group>
            <v:group style="position:absolute;left:4726;top:81;width:2;height:176" coordorigin="4726,81" coordsize="2,176">
              <v:shape style="position:absolute;left:4726;top:81;width:2;height:176" coordorigin="4726,81" coordsize="0,176" path="m4726,81l4726,257e" filled="f" stroked="t" strokeweight=".73pt" strokecolor="#E1E1E8">
                <v:path arrowok="t"/>
              </v:shape>
            </v:group>
            <v:group style="position:absolute;left:5343;top:81;width:2;height:176" coordorigin="5343,81" coordsize="2,176">
              <v:shape style="position:absolute;left:5343;top:81;width:2;height:176" coordorigin="5343,81" coordsize="0,176" path="m5343,81l5343,257e" filled="f" stroked="t" strokeweight=".73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82.582703pt;margin-top:1.64856pt;width:62.3226pt;height:13.72pt;mso-position-horizontal-relative:page;mso-position-vertical-relative:paragraph;z-index:-13265" coordorigin="5652,33" coordsize="1246,274">
            <v:group style="position:absolute;left:5664;top:43;width:1221;height:252" coordorigin="5664,43" coordsize="1221,252">
              <v:shape style="position:absolute;left:5664;top:43;width:1221;height:252" coordorigin="5664,43" coordsize="1221,252" path="m6848,43l5702,43,5681,49,5667,66,5664,81,5664,257,5671,278,5687,292,5702,295,6848,295,6869,288,6883,272,6886,257,6886,81,6879,60,6863,46,6848,43xe" filled="t" fillcolor="#F7F7F9" stroked="f">
                <v:path arrowok="t"/>
                <v:fill type="solid"/>
              </v:shape>
            </v:group>
            <v:group style="position:absolute;left:5702;top:49;width:1146;height:2" coordorigin="5702,49" coordsize="1146,2">
              <v:shape style="position:absolute;left:5702;top:49;width:1146;height:2" coordorigin="5702,49" coordsize="1146,0" path="m5702,49l6848,49e" filled="f" stroked="t" strokeweight=".73pt" strokecolor="#E1E1E8">
                <v:path arrowok="t"/>
              </v:shape>
            </v:group>
            <v:group style="position:absolute;left:6879;top:60;width:6;height:21" coordorigin="6879,60" coordsize="6,21">
              <v:shape style="position:absolute;left:6879;top:60;width:6;height:21" coordorigin="6879,60" coordsize="6,21" path="m6886,81l6879,60e" filled="f" stroked="t" strokeweight="1.259pt" strokecolor="#E1E1E8">
                <v:path arrowok="t"/>
              </v:shape>
            </v:group>
            <v:group style="position:absolute;left:5702;top:288;width:1146;height:2" coordorigin="5702,288" coordsize="1146,2">
              <v:shape style="position:absolute;left:5702;top:288;width:1146;height:2" coordorigin="5702,288" coordsize="1146,0" path="m5702,288l6848,288e" filled="f" stroked="t" strokeweight=".73pt" strokecolor="#E1E1E8">
                <v:path arrowok="t"/>
              </v:shape>
            </v:group>
            <v:group style="position:absolute;left:5664;top:257;width:6;height:21" coordorigin="5664,257" coordsize="6,21">
              <v:shape style="position:absolute;left:5664;top:257;width:6;height:21" coordorigin="5664,257" coordsize="6,21" path="m5664,257l5671,278e" filled="f" stroked="t" strokeweight="1.259pt" strokecolor="#E1E1E8">
                <v:path arrowok="t"/>
              </v:shape>
            </v:group>
            <v:group style="position:absolute;left:5675;top:282;width:12;height:10" coordorigin="5675,282" coordsize="12,10">
              <v:shape style="position:absolute;left:5675;top:282;width:12;height:10" coordorigin="5675,282" coordsize="12,10" path="m5675,282l5687,292e" filled="f" stroked="t" strokeweight="1.259pt" strokecolor="#E1E1E8">
                <v:path arrowok="t"/>
              </v:shape>
            </v:group>
            <v:group style="position:absolute;left:6848;top:288;width:21;height:6" coordorigin="6848,288" coordsize="21,6">
              <v:shape style="position:absolute;left:6848;top:288;width:21;height:6" coordorigin="6848,288" coordsize="21,6" path="m6848,295l6869,288e" filled="f" stroked="t" strokeweight="1.259pt" strokecolor="#E1E1E8">
                <v:path arrowok="t"/>
              </v:shape>
            </v:group>
            <v:group style="position:absolute;left:5671;top:81;width:2;height:176" coordorigin="5671,81" coordsize="2,176">
              <v:shape style="position:absolute;left:5671;top:81;width:2;height:176" coordorigin="5671,81" coordsize="0,176" path="m5671,81l5671,257e" filled="f" stroked="t" strokeweight=".73pt" strokecolor="#E1E1E8">
                <v:path arrowok="t"/>
              </v:shape>
            </v:group>
            <v:group style="position:absolute;left:6879;top:81;width:2;height:176" coordorigin="6879,81" coordsize="2,176">
              <v:shape style="position:absolute;left:6879;top:81;width:2;height:176" coordorigin="6879,81" coordsize="0,176" path="m6879,81l6879,257e" filled="f" stroked="t" strokeweight=".73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65.237671pt;margin-top:1.64856pt;width:32.7351pt;height:13.72pt;mso-position-horizontal-relative:page;mso-position-vertical-relative:paragraph;z-index:-13264" coordorigin="11305,33" coordsize="655,274">
            <v:group style="position:absolute;left:11317;top:43;width:630;height:252" coordorigin="11317,43" coordsize="630,252">
              <v:shape style="position:absolute;left:11317;top:43;width:630;height:252" coordorigin="11317,43" coordsize="630,252" path="m11909,43l11355,43,11334,49,11320,66,11317,81,11317,257,11324,278,11340,292,11355,295,11909,295,11930,288,11944,272,11947,257,11947,81,11940,60,11924,46,11909,43xe" filled="t" fillcolor="#F7F7F9" stroked="f">
                <v:path arrowok="t"/>
                <v:fill type="solid"/>
              </v:shape>
            </v:group>
            <v:group style="position:absolute;left:11940;top:60;width:6;height:21" coordorigin="11940,60" coordsize="6,21">
              <v:shape style="position:absolute;left:11940;top:60;width:6;height:21" coordorigin="11940,60" coordsize="6,21" path="m11947,81l11940,60e" filled="f" stroked="t" strokeweight="1.259pt" strokecolor="#E1E1E8">
                <v:path arrowok="t"/>
              </v:shape>
            </v:group>
            <v:group style="position:absolute;left:11317;top:257;width:6;height:21" coordorigin="11317,257" coordsize="6,21">
              <v:shape style="position:absolute;left:11317;top:257;width:6;height:21" coordorigin="11317,257" coordsize="6,21" path="m11317,257l11324,278e" filled="f" stroked="t" strokeweight="1.259pt" strokecolor="#E1E1E8">
                <v:path arrowok="t"/>
              </v:shape>
            </v:group>
            <v:group style="position:absolute;left:11328;top:282;width:12;height:10" coordorigin="11328,282" coordsize="12,10">
              <v:shape style="position:absolute;left:11328;top:282;width:12;height:10" coordorigin="11328,282" coordsize="12,10" path="m11328,282l11340,292e" filled="f" stroked="t" strokeweight="1.259pt" strokecolor="#E1E1E8">
                <v:path arrowok="t"/>
              </v:shape>
            </v:group>
            <v:group style="position:absolute;left:11909;top:288;width:21;height:6" coordorigin="11909,288" coordsize="21,6">
              <v:shape style="position:absolute;left:11909;top:288;width:21;height:6" coordorigin="11909,288" coordsize="21,6" path="m11909,295l11930,288e" filled="f" stroked="t" strokeweight="1.259pt" strokecolor="#E1E1E8">
                <v:path arrowok="t"/>
              </v:shape>
            </v:group>
            <v:group style="position:absolute;left:11937;top:272;width:7;height:8" coordorigin="11937,272" coordsize="7,8">
              <v:shape style="position:absolute;left:11937;top:272;width:7;height:8" coordorigin="11937,272" coordsize="7,8" path="m11938,279l11944,272e" filled="f" stroked="t" strokeweight="1.259pt" strokecolor="#E1E1E8">
                <v:path arrowok="t"/>
              </v:shape>
            </v:group>
            <v:group style="position:absolute;left:11324;top:81;width:2;height:176" coordorigin="11324,81" coordsize="2,176">
              <v:shape style="position:absolute;left:11324;top:81;width:2;height:176" coordorigin="11324,81" coordsize="0,176" path="m11324,81l11324,257e" filled="f" stroked="t" strokeweight=".73pt" strokecolor="#E1E1E8">
                <v:path arrowok="t"/>
              </v:shape>
            </v:group>
            <v:group style="position:absolute;left:11941;top:81;width:2;height:176" coordorigin="11941,81" coordsize="2,176">
              <v:shape style="position:absolute;left:11941;top:81;width:2;height:176" coordorigin="11941,81" coordsize="0,176" path="m11941,81l11941,257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:index</w:t>
      </w:r>
      <w:r>
        <w:rPr>
          <w:rFonts w:ascii="Consolas" w:hAnsi="Consolas" w:cs="Consolas" w:eastAsia="Consolas"/>
          <w:b w:val="0"/>
          <w:bCs w:val="0"/>
          <w:color w:val="DD1144"/>
          <w:spacing w:val="4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render</w:t>
      </w:r>
      <w:r>
        <w:rPr>
          <w:rFonts w:ascii="Consolas" w:hAnsi="Consolas" w:cs="Consolas" w:eastAsia="Consolas"/>
          <w:b w:val="0"/>
          <w:bCs w:val="0"/>
          <w:color w:val="DD1144"/>
          <w:spacing w:val="10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:index</w:t>
      </w:r>
      <w:r>
        <w:rPr>
          <w:rFonts w:ascii="Consolas" w:hAnsi="Consolas" w:cs="Consolas" w:eastAsia="Consolas"/>
          <w:b w:val="0"/>
          <w:bCs w:val="0"/>
          <w:color w:val="DD1144"/>
          <w:spacing w:val="49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refers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app/vie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  <w:sz w:val="20"/>
          <w:szCs w:val="2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s/todos/index.html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while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:index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before="32"/>
        <w:ind w:left="4228" w:right="0" w:firstLine="0"/>
        <w:jc w:val="left"/>
        <w:rPr>
          <w:rFonts w:ascii="Lucida Sans Unicode" w:hAnsi="Lucida Sans Unicode" w:cs="Lucida Sans Unicode" w:eastAsia="Lucida Sans Unicode"/>
          <w:sz w:val="20"/>
          <w:szCs w:val="20"/>
        </w:rPr>
      </w:pPr>
      <w:r>
        <w:rPr/>
        <w:pict>
          <v:group style="position:absolute;margin-left:223.4077pt;margin-top:3.253495pt;width:82.9673pt;height:13.7201pt;mso-position-horizontal-relative:page;mso-position-vertical-relative:paragraph;z-index:-13263" coordorigin="4468,65" coordsize="1659,274">
            <v:group style="position:absolute;left:4481;top:75;width:1637;height:252" coordorigin="4481,75" coordsize="1637,252">
              <v:shape style="position:absolute;left:4481;top:75;width:1637;height:252" coordorigin="4481,75" coordsize="1637,252" path="m6080,75l4519,75,4497,82,4484,98,4481,113,4481,289,4487,310,4504,324,4519,327,6080,327,6101,320,6115,304,6117,289,6117,113,6111,92,6094,78,6080,75xe" filled="t" fillcolor="#F7F7F9" stroked="f">
                <v:path arrowok="t"/>
                <v:fill type="solid"/>
              </v:shape>
            </v:group>
            <v:group style="position:absolute;left:4519;top:81;width:1561;height:2" coordorigin="4519,81" coordsize="1561,2">
              <v:shape style="position:absolute;left:4519;top:81;width:1561;height:2" coordorigin="4519,81" coordsize="1561,0" path="m4519,81l6080,81e" filled="f" stroked="t" strokeweight=".73pt" strokecolor="#E1E1E8">
                <v:path arrowok="t"/>
              </v:shape>
            </v:group>
            <v:group style="position:absolute;left:4519;top:321;width:1561;height:2" coordorigin="4519,321" coordsize="1561,2">
              <v:shape style="position:absolute;left:4519;top:321;width:1561;height:2" coordorigin="4519,321" coordsize="1561,0" path="m4519,321l6080,321e" filled="f" stroked="t" strokeweight=".73pt" strokecolor="#E1E1E8">
                <v:path arrowok="t"/>
              </v:shape>
            </v:group>
            <v:group style="position:absolute;left:4481;top:289;width:6;height:21" coordorigin="4481,289" coordsize="6,21">
              <v:shape style="position:absolute;left:4481;top:289;width:6;height:21" coordorigin="4481,289" coordsize="6,21" path="m4481,289l4487,310e" filled="f" stroked="t" strokeweight="1.259pt" strokecolor="#E1E1E8">
                <v:path arrowok="t"/>
              </v:shape>
            </v:group>
            <v:group style="position:absolute;left:4497;top:318;width:7;height:6" coordorigin="4497,318" coordsize="7,6">
              <v:shape style="position:absolute;left:4497;top:318;width:7;height:6" coordorigin="4497,318" coordsize="7,6" path="m4497,318l4504,324e" filled="f" stroked="t" strokeweight="1.259pt" strokecolor="#E1E1E8">
                <v:path arrowok="t"/>
              </v:shape>
            </v:group>
            <v:group style="position:absolute;left:6080;top:319;width:23;height:8" coordorigin="6080,319" coordsize="23,8">
              <v:shape style="position:absolute;left:6080;top:319;width:23;height:8" coordorigin="6080,319" coordsize="23,8" path="m6080,327l6101,320,6102,319e" filled="f" stroked="t" strokeweight="1.259pt" strokecolor="#E1E1E8">
                <v:path arrowok="t"/>
              </v:shape>
            </v:group>
            <v:group style="position:absolute;left:4487;top:113;width:2;height:176" coordorigin="4487,113" coordsize="2,176">
              <v:shape style="position:absolute;left:4487;top:113;width:2;height:176" coordorigin="4487,113" coordsize="0,176" path="m4487,113l4487,289e" filled="f" stroked="t" strokeweight=".73pt" strokecolor="#E1E1E8">
                <v:path arrowok="t"/>
              </v:shape>
            </v:group>
            <v:group style="position:absolute;left:6111;top:113;width:2;height:176" coordorigin="6111,113" coordsize="2,176">
              <v:shape style="position:absolute;left:6111;top:113;width:2;height:176" coordorigin="6111,113" coordsize="0,176" path="m6111,113l6111,289e" filled="f" stroked="t" strokeweight=".73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80.555092pt;width:391.303pt;height:125.1454pt;mso-position-horizontal-relative:page;mso-position-vertical-relative:paragraph;z-index:-13262" coordorigin="4219,1611" coordsize="7826,2503">
            <v:group style="position:absolute;left:4229;top:1624;width:1058;height:252" coordorigin="4229,1624" coordsize="1058,252">
              <v:shape style="position:absolute;left:4229;top:1624;width:1058;height:252" coordorigin="4229,1624" coordsize="1058,252" path="m5249,1624l4267,1624,4246,1630,4232,1647,4229,1661,4229,1838,4235,1859,4252,1873,4267,1875,5249,1875,5270,1869,5284,1852,5287,1838,5287,1661,5280,1640,5264,1627,5249,1624xe" filled="t" fillcolor="#F7F7F9" stroked="f">
                <v:path arrowok="t"/>
                <v:fill type="solid"/>
              </v:shape>
            </v:group>
            <v:group style="position:absolute;left:4267;top:1630;width:982;height:2" coordorigin="4267,1630" coordsize="982,2">
              <v:shape style="position:absolute;left:4267;top:1630;width:982;height:2" coordorigin="4267,1630" coordsize="982,0" path="m4267,1630l5249,1630e" filled="f" stroked="t" strokeweight=".73pt" strokecolor="#E1E1E8">
                <v:path arrowok="t"/>
              </v:shape>
            </v:group>
            <v:group style="position:absolute;left:4259;top:1624;width:8;height:2" coordorigin="4259,1624" coordsize="8,2">
              <v:shape style="position:absolute;left:4259;top:1624;width:8;height:2" coordorigin="4259,1624" coordsize="8,2" path="m4267,1624l4259,1626e" filled="f" stroked="t" strokeweight="1.259pt" strokecolor="#E1E1E8">
                <v:path arrowok="t"/>
              </v:shape>
            </v:group>
            <v:group style="position:absolute;left:4267;top:1869;width:982;height:2" coordorigin="4267,1869" coordsize="982,2">
              <v:shape style="position:absolute;left:4267;top:1869;width:982;height:2" coordorigin="4267,1869" coordsize="982,0" path="m4267,1869l5249,1869e" filled="f" stroked="t" strokeweight=".729pt" strokecolor="#E1E1E8">
                <v:path arrowok="t"/>
              </v:shape>
            </v:group>
            <v:group style="position:absolute;left:4235;top:1859;width:17;height:14" coordorigin="4235,1859" coordsize="17,14">
              <v:shape style="position:absolute;left:4235;top:1859;width:17;height:14" coordorigin="4235,1859" coordsize="17,14" path="m4235,1859l4252,1872e" filled="f" stroked="t" strokeweight="1.259pt" strokecolor="#E1E1E8">
                <v:path arrowok="t"/>
              </v:shape>
            </v:group>
            <v:group style="position:absolute;left:5249;top:1869;width:20;height:6" coordorigin="5249,1869" coordsize="20,6">
              <v:shape style="position:absolute;left:5249;top:1869;width:20;height:6" coordorigin="5249,1869" coordsize="20,6" path="m5249,1875l5268,1870e" filled="f" stroked="t" strokeweight="1.259pt" strokecolor="#E1E1E8">
                <v:path arrowok="t"/>
              </v:shape>
            </v:group>
            <v:group style="position:absolute;left:4235;top:1661;width:2;height:176" coordorigin="4235,1661" coordsize="2,176">
              <v:shape style="position:absolute;left:4235;top:1661;width:2;height:176" coordorigin="4235,1661" coordsize="0,176" path="m4235,1661l4235,1838e" filled="f" stroked="t" strokeweight=".73pt" strokecolor="#E1E1E8">
                <v:path arrowok="t"/>
              </v:shape>
            </v:group>
            <v:group style="position:absolute;left:5280;top:1661;width:2;height:176" coordorigin="5280,1661" coordsize="2,176">
              <v:shape style="position:absolute;left:5280;top:1661;width:2;height:176" coordorigin="5280,1661" coordsize="0,176" path="m5280,1661l5280,1838e" filled="f" stroked="t" strokeweight=".729pt" strokecolor="#E1E1E8">
                <v:path arrowok="t"/>
              </v:shape>
            </v:group>
            <v:group style="position:absolute;left:4229;top:1876;width:7806;height:2229" coordorigin="4229,1876" coordsize="7806,2229">
              <v:shape style="position:absolute;left:4229;top:1876;width:7806;height:2229" coordorigin="4229,1876" coordsize="7806,2229" path="m11985,1876l4279,1876,4258,1880,4240,1894,4231,1913,4229,1926,4229,4104,12035,4104,12035,1926,12030,1904,12017,1887,11997,1877,11985,1876xe" filled="t" fillcolor="#F5F5F5" stroked="f">
                <v:path arrowok="t"/>
                <v:fill type="solid"/>
              </v:shape>
            </v:group>
            <v:group style="position:absolute;left:4279;top:1882;width:7705;height:2" coordorigin="4279,1882" coordsize="7705,2">
              <v:shape style="position:absolute;left:4279;top:1882;width:7705;height:2" coordorigin="4279,1882" coordsize="7705,0" path="m4279,1882l11985,1882e" filled="f" stroked="t" strokeweight=".729pt" strokecolor="#000000">
                <v:path arrowok="t"/>
              </v:shape>
            </v:group>
            <v:group style="position:absolute;left:4235;top:1926;width:2;height:2178" coordorigin="4235,1926" coordsize="2,2178">
              <v:shape style="position:absolute;left:4235;top:1926;width:2;height:2178" coordorigin="4235,1926" coordsize="0,2178" path="m4235,1926l4235,4104e" filled="f" stroked="t" strokeweight=".73pt" strokecolor="#000000">
                <v:path arrowok="t"/>
              </v:shape>
            </v:group>
            <v:group style="position:absolute;left:12029;top:1926;width:2;height:2178" coordorigin="12029,1926" coordsize="2,2178">
              <v:shape style="position:absolute;left:12029;top:1926;width:2;height:2178" coordorigin="12029,1926" coordsize="0,2178" path="m12029,1926l12029,4104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redirect_to</w:t>
      </w:r>
      <w:r>
        <w:rPr>
          <w:rFonts w:ascii="Consolas" w:hAnsi="Consolas" w:cs="Consolas" w:eastAsia="Consolas"/>
          <w:b w:val="0"/>
          <w:bCs w:val="0"/>
          <w:color w:val="DD1144"/>
          <w:spacing w:val="11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:index</w:t>
      </w:r>
      <w:r>
        <w:rPr>
          <w:rFonts w:ascii="Consolas" w:hAnsi="Consolas" w:cs="Consolas" w:eastAsia="Consolas"/>
          <w:b w:val="0"/>
          <w:bCs w:val="0"/>
          <w:color w:val="DD1144"/>
          <w:spacing w:val="4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refers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controller.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8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74"/>
        <w:ind w:left="2014" w:right="4563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Test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Output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before="74"/>
        <w:ind w:left="44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Click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'Run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test'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button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above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verify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if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your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task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solution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is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right.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after="0"/>
        <w:jc w:val="left"/>
        <w:rPr>
          <w:rFonts w:ascii="Consolas" w:hAnsi="Consolas" w:cs="Consolas" w:eastAsia="Consolas"/>
          <w:sz w:val="16"/>
          <w:szCs w:val="16"/>
        </w:rPr>
        <w:sectPr>
          <w:pgSz w:w="12240" w:h="15840"/>
          <w:pgMar w:header="90" w:footer="21" w:top="280" w:bottom="220" w:left="0" w:right="180"/>
        </w:sectPr>
      </w:pPr>
    </w:p>
    <w:p>
      <w:pPr>
        <w:spacing w:line="140" w:lineRule="exact" w:before="6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216" w:val="left" w:leader="none"/>
        </w:tabs>
        <w:spacing w:before="39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488789pt;width:592.75pt;height:52.7503pt;mso-position-horizontal-relative:page;mso-position-vertical-relative:paragraph;z-index:-13261" coordorigin="190,830" coordsize="11855,1055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6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3pt" strokecolor="#E4E4E4">
                <v:path arrowok="t"/>
              </v:shape>
            </v:group>
            <v:group style="position:absolute;left:229;top:842;width:22;height:5" coordorigin="229,842" coordsize="22,5">
              <v:shape style="position:absolute;left:229;top:842;width:22;height:5" coordorigin="229,842" coordsize="22,5" path="m250,842l229,847e" filled="f" stroked="t" strokeweight="1.259pt" strokecolor="#E4E4E4">
                <v:path arrowok="t"/>
              </v:shape>
            </v:group>
            <v:group style="position:absolute;left:11997;top:844;width:12;height:6" coordorigin="11997,844" coordsize="12,6">
              <v:shape style="position:absolute;left:11997;top:844;width:12;height:6" coordorigin="11997,844" coordsize="12,6" path="m12010,850l11997,844e" filled="f" stroked="t" strokeweight="1.259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889999pt;margin-top:-1.63291pt;width:47.214pt;height:.1pt;mso-position-horizontal-relative:page;mso-position-vertical-relative:paragraph;z-index:-13260" coordorigin="4418,-33" coordsize="944,2">
            <v:shape style="position:absolute;left:4418;top:-33;width:944;height:2" coordorigin="4418,-33" coordsize="944,0" path="m4418,-33l5362,-33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218.288712pt;margin-top:17.293596pt;width:52.710184pt;height:1.532594pt;mso-position-horizontal-relative:page;mso-position-vertical-relative:paragraph;z-index:-13259" coordorigin="4366,346" coordsize="1054,31">
            <v:group style="position:absolute;left:4418;top:358;width:944;height:2" coordorigin="4418,358" coordsize="944,2">
              <v:shape style="position:absolute;left:4418;top:358;width:944;height:2" coordorigin="4418,358" coordsize="944,0" path="m4418,358l5362,358e" filled="f" stroked="t" strokeweight=".73pt" strokecolor="#DEDEDE">
                <v:path arrowok="t"/>
              </v:shape>
            </v:group>
            <v:group style="position:absolute;left:4378;top:359;width:31;height:4" coordorigin="4378,359" coordsize="31,4">
              <v:shape style="position:absolute;left:4378;top:359;width:31;height:4" coordorigin="4378,359" coordsize="31,4" path="m4380,360l4387,361,4410,364e" filled="f" stroked="t" strokeweight="1.259pt" strokecolor="#DEDEDE">
                <v:path arrowok="t"/>
              </v:shape>
            </v:group>
            <v:group style="position:absolute;left:5362;top:358;width:45;height:5" coordorigin="5362,358" coordsize="45,5">
              <v:shape style="position:absolute;left:5362;top:358;width:45;height:5" coordorigin="5362,358" coordsize="45,5" path="m5362,364l5385,363,5407,35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47006pt;margin-top:7.49509pt;width:.63pt;height:1.259pt;mso-position-horizontal-relative:page;mso-position-vertical-relative:paragraph;z-index:-13258" coordorigin="4229,150" coordsize="13,25">
            <v:shape style="position:absolute;left:4229;top:150;width:13;height:25" coordorigin="4229,150" coordsize="13,25" path="m4229,162l4242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509pt;width:.63pt;height:1.259pt;mso-position-horizontal-relative:page;mso-position-vertical-relative:paragraph;z-index:-13257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-1.63291pt;width:31.476pt;height:.1pt;mso-position-horizontal-relative:page;mso-position-vertical-relative:paragraph;z-index:-13256" coordorigin="11217,-33" coordsize="630,2">
            <v:shape style="position:absolute;left:11217;top:-33;width:630;height:2" coordorigin="11217,-33" coordsize="630,0" path="m11217,-33l11846,-33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558.030396pt;margin-top:17.293627pt;width:37.171734pt;height:1.532564pt;mso-position-horizontal-relative:page;mso-position-vertical-relative:paragraph;z-index:-13255" coordorigin="11161,346" coordsize="743,31">
            <v:group style="position:absolute;left:11217;top:358;width:630;height:2" coordorigin="11217,358" coordsize="630,2">
              <v:shape style="position:absolute;left:11217;top:358;width:630;height:2" coordorigin="11217,358" coordsize="630,0" path="m11217,358l11846,358e" filled="f" stroked="t" strokeweight=".73pt" strokecolor="#DEDEDE">
                <v:path arrowok="t"/>
              </v:shape>
            </v:group>
            <v:group style="position:absolute;left:11173;top:359;width:35;height:5" coordorigin="11173,359" coordsize="35,5">
              <v:shape style="position:absolute;left:11173;top:359;width:35;height:5" coordorigin="11173,359" coordsize="35,5" path="m11176,359l11186,361,11208,364e" filled="f" stroked="t" strokeweight="1.259pt" strokecolor="#DEDEDE">
                <v:path arrowok="t"/>
              </v:shape>
            </v:group>
            <v:group style="position:absolute;left:11846;top:358;width:45;height:5" coordorigin="11846,358" coordsize="45,5">
              <v:shape style="position:absolute;left:11846;top:358;width:45;height:5" coordorigin="11846,358" coordsize="45,5" path="m11846,364l11869,363,11891,35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1.388977pt;margin-top:7.49509pt;width:.629pt;height:1.259pt;mso-position-horizontal-relative:page;mso-position-vertical-relative:paragraph;z-index:-13254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7.49509pt;width:.63pt;height:1.259pt;mso-position-horizontal-relative:page;mso-position-vertical-relative:paragraph;z-index:-13253" coordorigin="12022,150" coordsize="13,25">
            <v:shape style="position:absolute;left:12022;top:150;width:13;height:25" coordorigin="12022,150" coordsize="13,25" path="m12022,162l12035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10.947006pt;margin-top:-45.884911pt;width:391.35180pt;height:28.1988pt;mso-position-horizontal-relative:page;mso-position-vertical-relative:paragraph;z-index:-13252" coordorigin="4219,-918" coordsize="7827,564">
            <v:group style="position:absolute;left:4229;top:-908;width:7806;height:541" coordorigin="4229,-908" coordsize="7806,541">
              <v:shape style="position:absolute;left:4229;top:-908;width:7806;height:541" coordorigin="4229,-908" coordsize="7806,541" path="m12035,-908l4229,-908,4229,-417,4234,-395,4247,-378,4267,-368,4279,-366,11985,-366,12006,-371,12023,-385,12033,-404,12035,-417,12035,-908xe" filled="t" fillcolor="#F5F5F5" stroked="f">
                <v:path arrowok="t"/>
                <v:fill type="solid"/>
              </v:shape>
            </v:group>
            <v:group style="position:absolute;left:4279;top:-373;width:7705;height:2" coordorigin="4279,-373" coordsize="7705,2">
              <v:shape style="position:absolute;left:4279;top:-373;width:7705;height:2" coordorigin="4279,-373" coordsize="7705,0" path="m4279,-373l11985,-373e" filled="f" stroked="t" strokeweight=".73pt" strokecolor="#000000">
                <v:path arrowok="t"/>
              </v:shape>
            </v:group>
            <v:group style="position:absolute;left:4251;top:-376;width:16;height:8" coordorigin="4251,-376" coordsize="16,8">
              <v:shape style="position:absolute;left:4251;top:-376;width:16;height:8" coordorigin="4251,-376" coordsize="16,8" path="m4251,-376l4267,-368e" filled="f" stroked="t" strokeweight="1.259pt" strokecolor="#000000">
                <v:path arrowok="t"/>
              </v:shape>
            </v:group>
            <v:group style="position:absolute;left:11985;top:-385;width:39;height:18" coordorigin="11985,-385" coordsize="39,18">
              <v:shape style="position:absolute;left:11985;top:-385;width:39;height:18" coordorigin="11985,-385" coordsize="39,18" path="m11985,-366l12006,-371,12023,-385e" filled="f" stroked="t" strokeweight="1.259pt" strokecolor="#000000">
                <v:path arrowok="t"/>
              </v:shape>
            </v:group>
            <v:group style="position:absolute;left:12030;top:-404;width:3;height:6" coordorigin="12030,-404" coordsize="3,6">
              <v:shape style="position:absolute;left:12030;top:-404;width:3;height:6" coordorigin="12030,-404" coordsize="3,6" path="m12031,-400l12033,-404e" filled="f" stroked="t" strokeweight="1.259pt" strokecolor="#000000">
                <v:path arrowok="t"/>
              </v:shape>
            </v:group>
            <w10:wrap type="none"/>
          </v:group>
        </w:pict>
      </w:r>
      <w:bookmarkStart w:name="_bookmark23" w:id="34"/>
      <w:bookmarkEnd w:id="34"/>
      <w:r>
        <w:rPr/>
      </w:r>
      <w:hyperlink w:history="true" w:anchor="_bookmark3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3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4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4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30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Display one hardcoded todo from controll" w:id="35"/>
      <w:bookmarkEnd w:id="35"/>
      <w:r>
        <w:rPr/>
      </w:r>
      <w:bookmarkStart w:name="_bookmark24" w:id="36"/>
      <w:bookmarkEnd w:id="36"/>
      <w:r>
        <w:rPr/>
      </w:r>
      <w:hyperlink w:history="true" w:anchor="_bookmark24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24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spacing w:line="566" w:lineRule="exact" w:before="55"/>
        <w:ind w:right="1081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Tas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k</w:t>
      </w:r>
      <w:r>
        <w:rPr>
          <w:rFonts w:ascii="Arial" w:hAnsi="Arial" w:cs="Arial" w:eastAsia="Arial"/>
          <w:b w:val="0"/>
          <w:bCs w:val="0"/>
          <w:color w:val="FFFFFF"/>
          <w:spacing w:val="-4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Displa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y</w:t>
      </w:r>
      <w:r>
        <w:rPr>
          <w:rFonts w:ascii="Arial" w:hAnsi="Arial" w:cs="Arial" w:eastAsia="Arial"/>
          <w:b w:val="0"/>
          <w:bCs w:val="0"/>
          <w:color w:val="FFFFFF"/>
          <w:spacing w:val="-4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on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FFFFFF"/>
          <w:spacing w:val="-4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hardcode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tod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FFFFFF"/>
          <w:spacing w:val="-4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from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controller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9.950pt;margin-top:-2.028419pt;width:189.5359pt;height:530.1067pt;mso-position-horizontal-relative:page;mso-position-vertical-relative:paragraph;z-index:-13251" coordorigin="199,-41" coordsize="3791,10602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3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v:group style="position:absolute;left:250;top:433;width:3676;height:2" coordorigin="250,433" coordsize="3676,2">
              <v:shape style="position:absolute;left:250;top:433;width:3676;height:2" coordorigin="250,433" coordsize="3676,0" path="m250,433l3927,433e" filled="f" stroked="t" strokeweight=".73pt" strokecolor="#E6E6E6">
                <v:path arrowok="t"/>
              </v:shape>
            </v:group>
            <v:group style="position:absolute;left:3927;top:434;width:22;height:5" coordorigin="3927,434" coordsize="22,5">
              <v:shape style="position:absolute;left:3927;top:434;width:22;height:5" coordorigin="3927,434" coordsize="22,5" path="m3927,439l3949,434e" filled="f" stroked="t" strokeweight="1.259pt" strokecolor="#E6E6E6">
                <v:path arrowok="t"/>
              </v:shape>
            </v:group>
            <v:group style="position:absolute;left:3968;top:401;width:7;height:14" coordorigin="3968,401" coordsize="7,14">
              <v:shape style="position:absolute;left:3968;top:401;width:7;height:14" coordorigin="3968,401" coordsize="7,14" path="m3968,415l3976,401e" filled="f" stroked="t" strokeweight="1.259pt" strokecolor="#E6E6E6">
                <v:path arrowok="t"/>
              </v:shape>
            </v:group>
            <v:group style="position:absolute;left:206;top:11;width:2;height:378" coordorigin="206,11" coordsize="2,378">
              <v:shape style="position:absolute;left:206;top:11;width:2;height:378" coordorigin="206,11" coordsize="0,378" path="m206,11l206,389e" filled="f" stroked="t" strokeweight=".73pt" strokecolor="#E6E6E6">
                <v:path arrowok="t"/>
              </v:shape>
            </v:group>
            <v:group style="position:absolute;left:3971;top:11;width:2;height:378" coordorigin="3971,11" coordsize="2,378">
              <v:shape style="position:absolute;left:3971;top:11;width:2;height:378" coordorigin="3971,11" coordsize="0,378" path="m3971,11l3971,389e" filled="f" stroked="t" strokeweight=".73pt" strokecolor="#E6E6E6">
                <v:path arrowok="t"/>
              </v:shape>
            </v:group>
            <v:group style="position:absolute;left:250;top:470;width:3676;height:2" coordorigin="250,470" coordsize="3676,2">
              <v:shape style="position:absolute;left:250;top:470;width:3676;height:2" coordorigin="250,470" coordsize="3676,0" path="m250,470l3927,470e" filled="f" stroked="t" strokeweight=".73pt" strokecolor="#E6E6E6">
                <v:path arrowok="t"/>
              </v:shape>
            </v:group>
            <v:group style="position:absolute;left:3972;top:492;width:5;height:22" coordorigin="3972,492" coordsize="5,22">
              <v:shape style="position:absolute;left:3972;top:492;width:5;height:22" coordorigin="3972,492" coordsize="5,22" path="m3977,514l3972,493,3972,492e" filled="f" stroked="t" strokeweight="1.259pt" strokecolor="#E6E6E6">
                <v:path arrowok="t"/>
              </v:shape>
            </v:group>
            <v:group style="position:absolute;left:250;top:9787;width:3676;height:2" coordorigin="250,9787" coordsize="3676,2">
              <v:shape style="position:absolute;left:250;top:9787;width:3676;height:2" coordorigin="250,9787" coordsize="3676,0" path="m250,9787l3927,9787e" filled="f" stroked="t" strokeweight=".729pt" strokecolor="#E6E6E6">
                <v:path arrowok="t"/>
              </v:shape>
            </v:group>
            <v:group style="position:absolute;left:3970;top:9756;width:5;height:10" coordorigin="3970,9756" coordsize="5,10">
              <v:shape style="position:absolute;left:3970;top:9756;width:5;height:10" coordorigin="3970,9756" coordsize="5,10" path="m3970,9766l3976,9756e" filled="f" stroked="t" strokeweight="1.259pt" strokecolor="#E6E6E6">
                <v:path arrowok="t"/>
              </v:shape>
            </v:group>
            <v:group style="position:absolute;left:206;top:514;width:2;height:9229" coordorigin="206,514" coordsize="2,9229">
              <v:shape style="position:absolute;left:206;top:514;width:2;height:9229" coordorigin="206,514" coordsize="0,9229" path="m206,514l206,9743e" filled="f" stroked="t" strokeweight=".73pt" strokecolor="#E6E6E6">
                <v:path arrowok="t"/>
              </v:shape>
            </v:group>
            <v:group style="position:absolute;left:3971;top:514;width:2;height:9229" coordorigin="3971,514" coordsize="2,9229">
              <v:shape style="position:absolute;left:3971;top:514;width:2;height:9229" coordorigin="3971,514" coordsize="0,9229" path="m3971,514l3971,9743e" filled="f" stroked="t" strokeweight=".73pt" strokecolor="#E6E6E6">
                <v:path arrowok="t"/>
              </v:shape>
            </v:group>
            <v:group style="position:absolute;left:250;top:9825;width:3676;height:2" coordorigin="250,9825" coordsize="3676,2">
              <v:shape style="position:absolute;left:250;top:9825;width:3676;height:2" coordorigin="250,9825" coordsize="3676,0" path="m250,9825l3927,9825e" filled="f" stroked="t" strokeweight=".73pt" strokecolor="#E6E6E6">
                <v:path arrowok="t"/>
              </v:shape>
            </v:group>
            <v:group style="position:absolute;left:3972;top:9847;width:5;height:22" coordorigin="3972,9847" coordsize="5,22">
              <v:shape style="position:absolute;left:3972;top:9847;width:5;height:22" coordorigin="3972,9847" coordsize="5,22" path="m3977,9869l3972,9847e" filled="f" stroked="t" strokeweight="1.259pt" strokecolor="#E6E6E6">
                <v:path arrowok="t"/>
              </v:shape>
            </v:group>
            <v:group style="position:absolute;left:250;top:10543;width:3676;height:2" coordorigin="250,10543" coordsize="3676,2">
              <v:shape style="position:absolute;left:250;top:10543;width:3676;height:2" coordorigin="250,10543" coordsize="3676,0" path="m250,10543l3927,10543e" filled="f" stroked="t" strokeweight=".73pt" strokecolor="#E6E6E6">
                <v:path arrowok="t"/>
              </v:shape>
            </v:group>
            <v:group style="position:absolute;left:221;top:10539;width:16;height:8" coordorigin="221,10539" coordsize="16,8">
              <v:shape style="position:absolute;left:221;top:10539;width:16;height:8" coordorigin="221,10539" coordsize="16,8" path="m221,10539l238,10547e" filled="f" stroked="t" strokeweight="1.259pt" strokecolor="#E6E6E6">
                <v:path arrowok="t"/>
              </v:shape>
            </v:group>
            <v:group style="position:absolute;left:3927;top:10533;width:36;height:16" coordorigin="3927,10533" coordsize="36,16">
              <v:shape style="position:absolute;left:3927;top:10533;width:36;height:16" coordorigin="3927,10533" coordsize="36,16" path="m3927,10549l3949,10544,3962,10533e" filled="f" stroked="t" strokeweight="1.259pt" strokecolor="#E6E6E6">
                <v:path arrowok="t"/>
              </v:shape>
            </v:group>
            <v:group style="position:absolute;left:3968;top:10511;width:7;height:15" coordorigin="3968,10511" coordsize="7,15">
              <v:shape style="position:absolute;left:3968;top:10511;width:7;height:15" coordorigin="3968,10511" coordsize="7,15" path="m3968,10526l3976,10511e" filled="f" stroked="t" strokeweight="1.259pt" strokecolor="#E6E6E6">
                <v:path arrowok="t"/>
              </v:shape>
            </v:group>
            <v:group style="position:absolute;left:206;top:9869;width:2;height:630" coordorigin="206,9869" coordsize="2,630">
              <v:shape style="position:absolute;left:206;top:9869;width:2;height:630" coordorigin="206,9869" coordsize="0,630" path="m206,9869l206,10499e" filled="f" stroked="t" strokeweight=".73pt" strokecolor="#E6E6E6">
                <v:path arrowok="t"/>
              </v:shape>
            </v:group>
            <v:group style="position:absolute;left:3971;top:9869;width:2;height:630" coordorigin="3971,9869" coordsize="2,630">
              <v:shape style="position:absolute;left:3971;top:9869;width:2;height:630" coordorigin="3971,9869" coordsize="0,630" path="m3971,9869l3971,10499e" filled="f" stroked="t" strokeweight=".73pt" strokecolor="#E6E6E6">
                <v:path arrowok="t"/>
              </v:shape>
            </v:group>
            <v:group style="position:absolute;left:213;top:936;width:3752;height:2" coordorigin="213,936" coordsize="3752,2">
              <v:shape style="position:absolute;left:213;top:936;width:3752;height:2" coordorigin="213,936" coordsize="3752,0" path="m213,936l3965,936e" filled="f" stroked="t" strokeweight=".729pt" strokecolor="#E6E6E6">
                <v:path arrowok="t"/>
              </v:shape>
              <v:shape style="position:absolute;left:1107;top:3221;width:176;height:176" type="#_x0000_t75">
                <v:imagedata r:id="rId253" o:title=""/>
              </v:shape>
              <v:shape style="position:absolute;left:1107;top:4657;width:176;height:176" type="#_x0000_t75">
                <v:imagedata r:id="rId254" o:title=""/>
              </v:shape>
              <v:shape style="position:absolute;left:1107;top:5374;width:176;height:176" type="#_x0000_t75">
                <v:imagedata r:id="rId255" o:title=""/>
              </v:shape>
              <v:shape style="position:absolute;left:1107;top:6558;width:176;height:176" type="#_x0000_t75">
                <v:imagedata r:id="rId256" o:title=""/>
              </v:shape>
              <v:shape style="position:absolute;left:1107;top:7275;width:176;height:176" type="#_x0000_t75">
                <v:imagedata r:id="rId257" o:title=""/>
              </v:shape>
              <v:shape style="position:absolute;left:1107;top:8711;width:176;height:176" type="#_x0000_t75">
                <v:imagedata r:id="rId258" o:title=""/>
              </v:shape>
              <v:shape style="position:absolute;left:3108;top:1572;width:164;height:176" type="#_x0000_t75">
                <v:imagedata r:id="rId259" o:title=""/>
              </v:shape>
              <v:shape style="position:absolute;left:3108;top:2290;width:164;height:176" type="#_x0000_t75">
                <v:imagedata r:id="rId260" o:title=""/>
              </v:shape>
              <v:shape style="position:absolute;left:3108;top:3473;width:164;height:176" type="#_x0000_t75">
                <v:imagedata r:id="rId261" o:title=""/>
              </v:shape>
              <v:shape style="position:absolute;left:3108;top:3939;width:164;height:176" type="#_x0000_t75">
                <v:imagedata r:id="rId262" o:title=""/>
              </v:shape>
              <v:shape style="position:absolute;left:3108;top:4908;width:164;height:176" type="#_x0000_t75">
                <v:imagedata r:id="rId263" o:title=""/>
              </v:shape>
              <v:shape style="position:absolute;left:3108;top:5374;width:164;height:176" type="#_x0000_t75">
                <v:imagedata r:id="rId264" o:title=""/>
              </v:shape>
              <v:shape style="position:absolute;left:3108;top:5840;width:164;height:176" type="#_x0000_t75">
                <v:imagedata r:id="rId265" o:title=""/>
              </v:shape>
              <v:shape style="position:absolute;left:3108;top:6810;width:164;height:176" type="#_x0000_t75">
                <v:imagedata r:id="rId266" o:title=""/>
              </v:shape>
              <v:shape style="position:absolute;left:3108;top:7527;width:164;height:176" type="#_x0000_t75">
                <v:imagedata r:id="rId267" o:title=""/>
              </v:shape>
              <v:shape style="position:absolute;left:3108;top:7993;width:164;height:176" type="#_x0000_t75">
                <v:imagedata r:id="rId268" o:title=""/>
              </v:shape>
              <v:shape style="position:absolute;left:3108;top:8963;width:164;height:176" type="#_x0000_t75">
                <v:imagedata r:id="rId269" o:title=""/>
              </v:shape>
              <v:shape style="position:absolute;left:3108;top:2755;width:164;height:176" type="#_x0000_t75">
                <v:imagedata r:id="rId270" o:title=""/>
              </v:shape>
              <v:shape style="position:absolute;left:1094;top:2755;width:176;height:176" type="#_x0000_t75">
                <v:imagedata r:id="rId271" o:title=""/>
              </v:shape>
            </v:group>
            <w10:wrap type="none"/>
          </v:group>
        </w:pict>
      </w:r>
      <w:r>
        <w:rPr/>
        <w:pict>
          <v:group style="position:absolute;margin-left:219.202072pt;margin-top:14.388882pt;width:1.687527pt;height:.167627pt;mso-position-horizontal-relative:page;mso-position-vertical-relative:paragraph;z-index:-13247" coordorigin="4384,288" coordsize="34,3">
            <v:shape style="position:absolute;left:4384;top:288;width:34;height:3" coordorigin="4384,288" coordsize="34,3" path="m4418,288l4395,289,4384,291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268.516571pt;margin-top:14.397554pt;width:1.138972pt;height:.118127pt;mso-position-horizontal-relative:page;mso-position-vertical-relative:paragraph;z-index:-13246" coordorigin="5370,288" coordsize="23,2">
            <v:shape style="position:absolute;left:5370;top:288;width:23;height:2" coordorigin="5370,288" coordsize="23,2" path="m5393,290l5370,288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8.315674pt;margin-top:13.759381pt;width:34.356347pt;height:1.462994pt;mso-position-horizontal-relative:page;mso-position-vertical-relative:paragraph;z-index:-13242" coordorigin="11166,275" coordsize="687,29">
            <v:group style="position:absolute;left:11217;top:294;width:630;height:2" coordorigin="11217,294" coordsize="630,2">
              <v:shape style="position:absolute;left:11217;top:294;width:630;height:2" coordorigin="11217,294" coordsize="630,0" path="m11217,294l11846,294e" filled="f" stroked="t" strokeweight=".73pt" strokecolor="#DEDEDE">
                <v:path arrowok="t"/>
              </v:shape>
            </v:group>
            <v:group style="position:absolute;left:11179;top:288;width:38;height:4" coordorigin="11179,288" coordsize="38,4">
              <v:shape style="position:absolute;left:11179;top:288;width:38;height:4" coordorigin="11179,288" coordsize="38,4" path="m11217,288l11194,289,11179,292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1.767792pt;margin-top:13.759381pt;width:124.778559pt;height:1.474884pt;mso-position-horizontal-relative:page;mso-position-vertical-relative:paragraph;z-index:-13238" coordorigin="7035,275" coordsize="2496,29">
            <v:group style="position:absolute;left:7087;top:294;width:2405;height:2" coordorigin="7087,294" coordsize="2405,2">
              <v:shape style="position:absolute;left:7087;top:294;width:2405;height:2" coordorigin="7087,294" coordsize="2405,0" path="m7087,294l9492,294e" filled="f" stroked="t" strokeweight=".73pt" strokecolor="#DEDEDE">
                <v:path arrowok="t"/>
              </v:shape>
            </v:group>
            <v:group style="position:absolute;left:7048;top:288;width:39;height:4" coordorigin="7048,288" coordsize="39,4">
              <v:shape style="position:absolute;left:7048;top:288;width:39;height:4" coordorigin="7048,288" coordsize="39,4" path="m7087,288l7064,289,7048,292e" filled="f" stroked="t" strokeweight="1.259pt" strokecolor="#DEDEDE">
                <v:path arrowok="t"/>
              </v:shape>
            </v:group>
            <v:group style="position:absolute;left:9500;top:288;width:18;height:2" coordorigin="9500,288" coordsize="18,2">
              <v:shape style="position:absolute;left:9500;top:288;width:18;height:2" coordorigin="9500,288" coordsize="18,2" path="m9518,290l9500,28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9.5pt;margin-top:-163.006424pt;width:592.75pt;height:128.793pt;mso-position-horizontal-relative:page;mso-position-vertical-relative:paragraph;z-index:-13233" coordorigin="190,-3260" coordsize="11855,2576">
            <v:group style="position:absolute;left:200;top:-2520;width:11835;height:1826" coordorigin="200,-2520" coordsize="11835,1826">
              <v:shape style="position:absolute;left:200;top:-2520;width:11835;height:1826" coordorigin="200,-2520" coordsize="11835,1826" path="m200,-694l12035,-694,12035,-2520,200,-2520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747;width:11835;height:2040" type="#_x0000_t75">
                <v:imagedata r:id="rId272" o:title=""/>
              </v:shape>
            </v:group>
            <v:group style="position:absolute;left:200;top:-3250;width:2;height:730" coordorigin="200,-3250" coordsize="2,730">
              <v:shape style="position:absolute;left:200;top:-3250;width:2;height:730" coordorigin="200,-3250" coordsize="0,730" path="m200,-2520l200,-3250,200,-2520xe" filled="t" fillcolor="#000000" stroked="f">
                <v:path arrowok="t"/>
                <v:fill type="solid"/>
              </v:shape>
            </v:group>
            <v:group style="position:absolute;left:200;top:-3250;width:11835;height:730" coordorigin="200,-3250" coordsize="11835,730">
              <v:shape style="position:absolute;left:200;top:-3250;width:11835;height:730" coordorigin="200,-3250" coordsize="11835,730" path="m200,-2520l12035,-2520,12035,-3250,200,-3250,200,-2520xe" filled="t" fillcolor="#FAFAFA" stroked="f">
                <v:path arrowok="t"/>
                <v:fill type="solid"/>
              </v:shape>
              <v:shape style="position:absolute;left:452;top:-3200;width:630;height:630" type="#_x0000_t75">
                <v:imagedata r:id="rId273" o:title=""/>
              </v:shape>
            </v:group>
            <v:group style="position:absolute;left:2668;top:-3049;width:1561;height:252" coordorigin="2668,-3049" coordsize="1561,252">
              <v:shape style="position:absolute;left:2668;top:-3049;width:1561;height:252" coordorigin="2668,-3049" coordsize="1561,252" path="m4191,-3049l2705,-3049,2684,-3042,2671,-3026,2668,-3011,2668,-2835,2674,-2814,2691,-2800,2705,-2797,4191,-2797,4212,-2803,4226,-2820,4229,-2835,4229,-3011,4223,-3032,4206,-3046,4191,-3049xe" filled="t" fillcolor="#F8F8F8" stroked="f">
                <v:path arrowok="t"/>
                <v:fill type="solid"/>
              </v:shape>
            </v:group>
            <v:group style="position:absolute;left:2675;top:-3049;width:30;height:18" coordorigin="2675,-3049" coordsize="30,18">
              <v:shape style="position:absolute;left:2675;top:-3049;width:30;height:18" coordorigin="2675,-3049" coordsize="30,18" path="m2705,-3049l2684,-3042,2676,-3032e" filled="f" stroked="t" strokeweight="1.259pt" strokecolor="#CDCDCD">
                <v:path arrowok="t"/>
              </v:shape>
            </v:group>
            <v:group style="position:absolute;left:4212;top:-3041;width:17;height:30" coordorigin="4212,-3041" coordsize="17,30">
              <v:shape style="position:absolute;left:4212;top:-3041;width:17;height:30" coordorigin="4212,-3041" coordsize="17,30" path="m4229,-3011l4223,-3032,4213,-3040e" filled="f" stroked="t" strokeweight="1.259pt" strokecolor="#CDCDCD">
                <v:path arrowok="t"/>
              </v:shape>
            </v:group>
            <v:group style="position:absolute;left:2706;top:-2803;width:1486;height:2" coordorigin="2706,-2803" coordsize="1486,2">
              <v:shape style="position:absolute;left:2706;top:-2803;width:1486;height:2" coordorigin="2706,-2803" coordsize="1486,0" path="m2706,-2803l4191,-2803e" filled="f" stroked="t" strokeweight=".729pt" strokecolor="#CDCDCD">
                <v:path arrowok="t"/>
              </v:shape>
            </v:group>
            <v:group style="position:absolute;left:2668;top:-2835;width:3;height:10" coordorigin="2668,-2835" coordsize="3,10">
              <v:shape style="position:absolute;left:2668;top:-2835;width:3;height:10" coordorigin="2668,-2835" coordsize="3,10" path="m2668,-2835l2671,-2825e" filled="f" stroked="t" strokeweight="1.259pt" strokecolor="#CDCDCD">
                <v:path arrowok="t"/>
              </v:shape>
            </v:group>
            <v:group style="position:absolute;left:2674;top:-3011;width:2;height:176" coordorigin="2674,-3011" coordsize="2,176">
              <v:shape style="position:absolute;left:2674;top:-3011;width:2;height:176" coordorigin="2674,-3011" coordsize="0,176" path="m2674,-3011l2674,-2835e" filled="f" stroked="t" strokeweight=".73pt" strokecolor="#CDCDCD">
                <v:path arrowok="t"/>
              </v:shape>
            </v:group>
            <v:group style="position:absolute;left:4223;top:-3011;width:2;height:176" coordorigin="4223,-3011" coordsize="2,176">
              <v:shape style="position:absolute;left:4223;top:-3011;width:2;height:176" coordorigin="4223,-3011" coordsize="0,176" path="m4223,-3011l4223,-2835e" filled="f" stroked="t" strokeweight=".73pt" strokecolor="#CDCDCD">
                <v:path arrowok="t"/>
              </v:shape>
              <v:shape style="position:absolute;left:2705;top:-2986;width:201;height:164" type="#_x0000_t75">
                <v:imagedata r:id="rId274" o:title=""/>
              </v:shape>
            </v:group>
            <v:group style="position:absolute;left:4632;top:-3049;width:579;height:252" coordorigin="4632,-3049" coordsize="579,252">
              <v:shape style="position:absolute;left:4632;top:-3049;width:579;height:252" coordorigin="4632,-3049" coordsize="579,252" path="m5173,-3049l4670,-3049,4649,-3042,4635,-3026,4632,-3011,4632,-2835,4638,-2814,4655,-2800,4670,-2797,5173,-2797,5194,-2803,5208,-2820,5211,-2835,5211,-3011,5205,-3032,5188,-3046,5173,-3049xe" filled="t" fillcolor="#ECEEF5" stroked="f">
                <v:path arrowok="t"/>
                <v:fill type="solid"/>
              </v:shape>
            </v:group>
            <v:group style="position:absolute;left:4670;top:-3042;width:504;height:2" coordorigin="4670,-3042" coordsize="504,2">
              <v:shape style="position:absolute;left:4670;top:-3042;width:504;height:2" coordorigin="4670,-3042" coordsize="504,0" path="m4670,-3042l5173,-3042e" filled="f" stroked="t" strokeweight=".73pt" strokecolor="#CAD4E7">
                <v:path arrowok="t"/>
              </v:shape>
            </v:group>
            <v:group style="position:absolute;left:4657;top:-3049;width:13;height:4" coordorigin="4657,-3049" coordsize="13,4">
              <v:shape style="position:absolute;left:4657;top:-3049;width:13;height:4" coordorigin="4657,-3049" coordsize="13,4" path="m4670,-3049l4658,-3045e" filled="f" stroked="t" strokeweight="1.259pt" strokecolor="#CAD4E7">
                <v:path arrowok="t"/>
              </v:shape>
            </v:group>
            <v:group style="position:absolute;left:4670;top:-2803;width:504;height:2" coordorigin="4670,-2803" coordsize="504,2">
              <v:shape style="position:absolute;left:4670;top:-2803;width:504;height:2" coordorigin="4670,-2803" coordsize="504,0" path="m4670,-2803l5173,-2803e" filled="f" stroked="t" strokeweight=".729pt" strokecolor="#CAD4E7">
                <v:path arrowok="t"/>
              </v:shape>
            </v:group>
            <v:group style="position:absolute;left:4638;top:-3011;width:2;height:176" coordorigin="4638,-3011" coordsize="2,176">
              <v:shape style="position:absolute;left:4638;top:-3011;width:2;height:176" coordorigin="4638,-3011" coordsize="0,176" path="m4638,-3011l4638,-2835e" filled="f" stroked="t" strokeweight=".729pt" strokecolor="#CAD4E7">
                <v:path arrowok="t"/>
              </v:shape>
            </v:group>
            <v:group style="position:absolute;left:5205;top:-3011;width:2;height:176" coordorigin="5205,-3011" coordsize="2,176">
              <v:shape style="position:absolute;left:5205;top:-3011;width:2;height:176" coordorigin="5205,-3011" coordsize="0,176" path="m5205,-3011l5205,-2835e" filled="f" stroked="t" strokeweight=".729pt" strokecolor="#CAD4E7">
                <v:path arrowok="t"/>
              </v:shape>
              <v:shape style="position:absolute;left:4695;top:-3011;width:176;height:176" type="#_x0000_t75">
                <v:imagedata r:id="rId275" o:title=""/>
              </v:shape>
            </v:group>
            <v:group style="position:absolute;left:5236;top:-2973;width:2;height:101" coordorigin="5236,-2973" coordsize="2,101">
              <v:shape style="position:absolute;left:5236;top:-2973;width:2;height:101" coordorigin="5236,-2973" coordsize="0,101" path="m5236,-2872l5236,-2923,5236,-2973,5236,-2872xe" filled="t" fillcolor="#D8D8D8" stroked="f">
                <v:path arrowok="t"/>
                <v:fill type="solid"/>
              </v:shape>
            </v:group>
            <v:group style="position:absolute;left:5236;top:-2943;width:25;height:40" coordorigin="5236,-2943" coordsize="25,40">
              <v:shape style="position:absolute;left:5236;top:-2943;width:25;height:40" coordorigin="5236,-2943" coordsize="25,40" path="m5261,-2943l5236,-2923,5261,-2903,5261,-2943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24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line="237" w:lineRule="exact"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11.447006pt;margin-top:8.544472pt;width:.63pt;height:1.259pt;mso-position-horizontal-relative:page;mso-position-vertical-relative:paragraph;z-index:-13244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472pt;width:.63pt;height:1.259pt;mso-position-horizontal-relative:page;mso-position-vertical-relative:paragraph;z-index:-13243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8.544472pt;width:.629pt;height:1.259pt;mso-position-horizontal-relative:page;mso-position-vertical-relative:paragraph;z-index:-13240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472pt;width:.63pt;height:1.259pt;mso-position-horizontal-relative:page;mso-position-vertical-relative:paragraph;z-index:-13239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344.275787pt;margin-top:6.514076pt;width:1.6242pt;height:5.554682pt;mso-position-horizontal-relative:page;mso-position-vertical-relative:paragraph;z-index:-13237" coordorigin="6886,130" coordsize="32,111">
            <v:group style="position:absolute;left:6898;top:143;width:2;height:20" coordorigin="6898,143" coordsize="2,20">
              <v:shape style="position:absolute;left:6898;top:143;width:2;height:20" coordorigin="6898,143" coordsize="2,20" path="m6900,145l6898,163e" filled="f" stroked="t" strokeweight="1.259pt" strokecolor="#DEDEDE">
                <v:path arrowok="t"/>
              </v:shape>
            </v:group>
            <v:group style="position:absolute;left:6898;top:183;width:5;height:45" coordorigin="6898,183" coordsize="5,45">
              <v:shape style="position:absolute;left:6898;top:183;width:5;height:45" coordorigin="6898,183" coordsize="5,45" path="m6898,183l6900,207,6904,229e" filled="f" stroked="t" strokeweight="1.259pt" strokecolor="#DEDEDE">
                <v:path arrowok="t"/>
              </v:shape>
            </v:group>
            <v:group style="position:absolute;left:6898;top:171;width:13;height:13" coordorigin="6898,171" coordsize="13,13">
              <v:shape style="position:absolute;left:6898;top:171;width:13;height:13" coordorigin="6898,171" coordsize="13,13" path="m6898,177l6911,177e" filled="f" stroked="t" strokeweight=".73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3.035004pt;margin-top:5.477882pt;width:1.624pt;height:6.702504pt;mso-position-horizontal-relative:page;mso-position-vertical-relative:paragraph;z-index:-13236" coordorigin="9661,110" coordsize="32,134">
            <v:group style="position:absolute;left:9674;top:122;width:7;height:49" coordorigin="9674,122" coordsize="7,49">
              <v:shape style="position:absolute;left:9674;top:122;width:7;height:49" coordorigin="9674,122" coordsize="7,49" path="m9681,171l9679,148,9675,126,9674,122e" filled="f" stroked="t" strokeweight="1.259pt" strokecolor="#DEDEDE">
                <v:path arrowok="t"/>
              </v:shape>
            </v:group>
            <v:group style="position:absolute;left:9674;top:192;width:6;height:39" coordorigin="9674,192" coordsize="6,39">
              <v:shape style="position:absolute;left:9674;top:192;width:6;height:39" coordorigin="9674,192" coordsize="6,39" path="m9674,230l9678,215,9680,192e" filled="f" stroked="t" strokeweight="1.259pt" strokecolor="#DEDEDE">
                <v:path arrowok="t"/>
              </v:shape>
            </v:group>
            <v:group style="position:absolute;left:9668;top:171;width:13;height:13" coordorigin="9668,171" coordsize="13,13">
              <v:shape style="position:absolute;left:9668;top:171;width:13;height:13" coordorigin="9668,171" coordsize="13,13" path="m9668,177l9681,177e" filled="f" stroked="t" strokeweight=".73pt" strokecolor="#DEDEDE">
                <v:path arrowok="t"/>
              </v:shape>
            </v:group>
            <w10:wrap type="none"/>
          </v:group>
        </w:pict>
      </w:r>
      <w:hyperlink w:history="true" w:anchor="_bookmark6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6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27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27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pStyle w:val="BodyText"/>
        <w:spacing w:line="206" w:lineRule="exac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20.889999pt;margin-top:4.070183pt;width:47.214pt;height:.1pt;mso-position-horizontal-relative:page;mso-position-vertical-relative:paragraph;z-index:-13245" coordorigin="4418,81" coordsize="944,2">
            <v:shape style="position:absolute;left:4418;top:81;width:944;height:2" coordorigin="4418,81" coordsize="944,0" path="m4418,81l5362,81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466492pt;margin-top:3.705683pt;width:32.563522pt;height:1.3085pt;mso-position-horizontal-relative:page;mso-position-vertical-relative:paragraph;z-index:-13241" coordorigin="11209,74" coordsize="651,26">
            <v:group style="position:absolute;left:11217;top:81;width:630;height:2" coordorigin="11217,81" coordsize="630,2">
              <v:shape style="position:absolute;left:11217;top:81;width:630;height:2" coordorigin="11217,81" coordsize="630,0" path="m11217,81l11846,81e" filled="f" stroked="t" strokeweight=".72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1.697784pt;margin-top:2.66149pt;width:126.398343pt;height:1.723192pt;mso-position-horizontal-relative:page;mso-position-vertical-relative:paragraph;z-index:-13235" coordorigin="7034,53" coordsize="2528,34">
            <v:group style="position:absolute;left:7087;top:69;width:2405;height:2" coordorigin="7087,69" coordsize="2405,2">
              <v:shape style="position:absolute;left:7087;top:69;width:2405;height:2" coordorigin="7087,69" coordsize="2405,0" path="m7087,69l9492,69e" filled="f" stroked="t" strokeweight=".73pt" strokecolor="#DEDEDE">
                <v:path arrowok="t"/>
              </v:shape>
            </v:group>
            <v:group style="position:absolute;left:7047;top:70;width:32;height:4" coordorigin="7047,70" coordsize="32,4">
              <v:shape style="position:absolute;left:7047;top:70;width:32;height:4" coordorigin="7047,70" coordsize="32,4" path="m7047,70l7056,73,7079,75e" filled="f" stroked="t" strokeweight="1.259pt" strokecolor="#DEDEDE">
                <v:path arrowok="t"/>
              </v:shape>
            </v:group>
            <v:group style="position:absolute;left:9492;top:66;width:58;height:9" coordorigin="9492,66" coordsize="58,9">
              <v:shape style="position:absolute;left:9492;top:66;width:58;height:9" coordorigin="9492,66" coordsize="58,9" path="m9492,75l9515,74,9537,70,9547,67e" filled="f" stroked="t" strokeweight="1.259pt" strokecolor="#DEDEDE">
                <v:path arrowok="t"/>
              </v:shape>
            </v:group>
            <w10:wrap type="none"/>
          </v:group>
        </w:pict>
      </w:r>
      <w:hyperlink w:history="true" w:anchor="_bookmark25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00" w:lineRule="exact" w:before="6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4468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shape style="position:absolute;margin-left:38.908001pt;margin-top:15.894124pt;width:131.404500pt;height:393.55pt;mso-position-horizontal-relative:page;mso-position-vertical-relative:paragraph;z-index:-13232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5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Designing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20"/>
                              <w:szCs w:val="20"/>
                            </w:rPr>
                            <w:t>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20"/>
                              <w:szCs w:val="20"/>
                            </w:rPr>
                            <w:t>-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list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6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controller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0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one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multiple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Model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store/fetch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1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database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last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343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Twitter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with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navbar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Use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modal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helper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functions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13" w:hanging="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5.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via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Ruby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Gem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Gem,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fixed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layout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bookmarkStart w:name="_bookmark25" w:id="37"/>
      <w:bookmarkEnd w:id="37"/>
      <w:r>
        <w:rPr/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45" w:lineRule="auto"/>
        <w:ind w:left="4417" w:right="1507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problems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completing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assistance,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reach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at</w:t>
      </w:r>
      <w:hyperlink r:id="rId4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2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sz w:val="16"/>
            <w:szCs w:val="16"/>
          </w:rPr>
          <w:t>hemanth@codelearn.org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right="107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78.425217pt;width:391.303pt;height:65.9699pt;mso-position-horizontal-relative:page;mso-position-vertical-relative:paragraph;z-index:-13250" coordorigin="4219,-1569" coordsize="7826,1319">
            <v:group style="position:absolute;left:4229;top:-1556;width:7806;height:1297" coordorigin="4229,-1556" coordsize="7806,1297">
              <v:shape style="position:absolute;left:4229;top:-1556;width:7806;height:1297" coordorigin="4229,-1556" coordsize="7806,1297" path="m11985,-1556l4279,-1556,4258,-1551,4240,-1538,4231,-1518,4229,-1506,4229,-309,4234,-288,4247,-271,4267,-261,4279,-259,11985,-259,12006,-264,12023,-277,12033,-297,12035,-309,12035,-1506,12030,-1527,12017,-1544,11997,-1554,11985,-1556xe" filled="t" fillcolor="#FCF8E3" stroked="f">
                <v:path arrowok="t"/>
                <v:fill type="solid"/>
              </v:shape>
            </v:group>
            <v:group style="position:absolute;left:4279;top:-1550;width:7705;height:2" coordorigin="4279,-1550" coordsize="7705,2">
              <v:shape style="position:absolute;left:4279;top:-1550;width:7705;height:2" coordorigin="4279,-1550" coordsize="7705,0" path="m4279,-1550l11985,-1550e" filled="f" stroked="t" strokeweight=".73pt" strokecolor="#FBEED5">
                <v:path arrowok="t"/>
              </v:shape>
            </v:group>
            <v:group style="position:absolute;left:4258;top:-1556;width:22;height:5" coordorigin="4258,-1556" coordsize="22,5">
              <v:shape style="position:absolute;left:4258;top:-1556;width:22;height:5" coordorigin="4258,-1556" coordsize="22,5" path="m4279,-1556l4258,-1551e" filled="f" stroked="t" strokeweight="1.259pt" strokecolor="#FBEED5">
                <v:path arrowok="t"/>
              </v:shape>
            </v:group>
            <v:group style="position:absolute;left:11997;top:-1554;width:13;height:6" coordorigin="11997,-1554" coordsize="13,6">
              <v:shape style="position:absolute;left:11997;top:-1554;width:13;height:6" coordorigin="11997,-1554" coordsize="13,6" path="m12009,-1548l11997,-1554e" filled="f" stroked="t" strokeweight="1.259pt" strokecolor="#FBEED5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29pt" strokecolor="#FBEED5">
                <v:path arrowok="t"/>
              </v:shape>
            </v:group>
            <v:group style="position:absolute;left:4235;top:-1506;width:2;height:1196" coordorigin="4235,-1506" coordsize="2,1196">
              <v:shape style="position:absolute;left:4235;top:-1506;width:2;height:1196" coordorigin="4235,-1506" coordsize="0,1196" path="m4235,-1506l4235,-309e" filled="f" stroked="t" strokeweight=".73pt" strokecolor="#FBEED5">
                <v:path arrowok="t"/>
              </v:shape>
            </v:group>
            <v:group style="position:absolute;left:12029;top:-1506;width:2;height:1196" coordorigin="12029,-1506" coordsize="2,1196">
              <v:shape style="position:absolute;left:12029;top:-1506;width:2;height:1196" coordorigin="12029,-1506" coordsize="0,1196" path="m12029,-1506l12029,-309e" filled="f" stroked="t" strokeweight=".73pt" strokecolor="#FBEED5">
                <v:path arrowok="t"/>
              </v:shape>
            </v:group>
            <v:group style="position:absolute;left:4418;top:-1367;width:453;height:201" coordorigin="4418,-1367" coordsize="453,201">
              <v:shape style="position:absolute;left:4418;top:-1367;width:453;height:201" coordorigin="4418,-1367" coordsize="453,201" path="m4833,-1367l4456,-1367,4434,-1361,4421,-1344,4418,-1329,4418,-1203,4424,-1182,4441,-1169,4455,-1166,4833,-1166,4854,-1172,4868,-1189,4871,-1203,4871,-1329,4865,-1350,4848,-1364,4833,-1367xe" filled="t" fillcolor="#B94A48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makes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things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taught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hyperlink w:history="true" w:anchor="_bookmark61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-1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from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0088CC"/>
          <w:spacing w:val="0"/>
          <w:w w:val="100"/>
        </w:rPr>
        <w:t> </w:t>
      </w:r>
      <w:hyperlink w:history="true" w:anchor="_bookmark61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controlle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2"/>
            <w:w w:val="100"/>
          </w:rPr>
          <w:t>r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right="202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37.406864pt;width:391.303pt;height:64.2111pt;mso-position-horizontal-relative:page;mso-position-vertical-relative:paragraph;z-index:-13249" coordorigin="4219,748" coordsize="7826,1284">
            <v:group style="position:absolute;left:4229;top:1013;width:7806;height:1007" coordorigin="4229,1013" coordsize="7806,1007">
              <v:shape style="position:absolute;left:4229;top:1013;width:7806;height:1007" coordorigin="4229,1013" coordsize="7806,1007" path="m11985,1013l4279,1013,4258,1017,4240,1031,4231,1050,4229,1063,4229,1969,4234,1991,4247,2008,4267,2018,4279,2020,11985,2020,12006,2015,12023,2001,12033,1982,12035,1969,12035,1063,12030,1041,12017,1024,11997,1014,11985,1013xe" filled="t" fillcolor="#F5F5F5" stroked="f">
                <v:path arrowok="t"/>
                <v:fill type="solid"/>
              </v:shape>
            </v:group>
            <v:group style="position:absolute;left:4279;top:1019;width:7705;height:2" coordorigin="4279,1019" coordsize="7705,2">
              <v:shape style="position:absolute;left:4279;top:1019;width:7705;height:2" coordorigin="4279,1019" coordsize="7705,0" path="m4279,1019l11985,1019e" filled="f" stroked="t" strokeweight=".73pt" strokecolor="#000000">
                <v:path arrowok="t"/>
              </v:shape>
            </v:group>
            <v:group style="position:absolute;left:4263;top:1013;width:17;height:4" coordorigin="4263,1013" coordsize="17,4">
              <v:shape style="position:absolute;left:4263;top:1013;width:17;height:4" coordorigin="4263,1013" coordsize="17,4" path="m4279,1013l4263,1016e" filled="f" stroked="t" strokeweight="1.259pt" strokecolor="#000000">
                <v:path arrowok="t"/>
              </v:shape>
            </v:group>
            <v:group style="position:absolute;left:11997;top:1014;width:7;height:3" coordorigin="11997,1014" coordsize="7,3">
              <v:shape style="position:absolute;left:11997;top:1014;width:7;height:3" coordorigin="11997,1014" coordsize="7,3" path="m12004,1018l11997,1014e" filled="f" stroked="t" strokeweight="1.259pt" strokecolor="#000000">
                <v:path arrowok="t"/>
              </v:shape>
            </v:group>
            <v:group style="position:absolute;left:4279;top:2013;width:7705;height:2" coordorigin="4279,2013" coordsize="7705,2">
              <v:shape style="position:absolute;left:4279;top:2013;width:7705;height:2" coordorigin="4279,2013" coordsize="7705,0" path="m4279,2013l11985,2013e" filled="f" stroked="t" strokeweight=".73pt" strokecolor="#000000">
                <v:path arrowok="t"/>
              </v:shape>
            </v:group>
            <v:group style="position:absolute;left:4266;top:2018;width:2;height:2" coordorigin="4266,2018" coordsize="2,2">
              <v:shape style="position:absolute;left:4266;top:2018;width:2;height:2" coordorigin="4266,2018" coordsize="0,0" path="m4266,2018l4267,2018e" filled="f" stroked="t" strokeweight="1.259pt" strokecolor="#000000">
                <v:path arrowok="t"/>
              </v:shape>
            </v:group>
            <v:group style="position:absolute;left:11985;top:2017;width:12;height:3" coordorigin="11985,2017" coordsize="12,3">
              <v:shape style="position:absolute;left:11985;top:2017;width:12;height:3" coordorigin="11985,2017" coordsize="12,3" path="m11985,2020l11996,2017e" filled="f" stroked="t" strokeweight="1.259pt" strokecolor="#000000">
                <v:path arrowok="t"/>
              </v:shape>
            </v:group>
            <v:group style="position:absolute;left:4229;top:761;width:2291;height:252" coordorigin="4229,761" coordsize="2291,252">
              <v:shape style="position:absolute;left:4229;top:761;width:2291;height:252" coordorigin="4229,761" coordsize="2291,252" path="m6483,761l4267,761,4246,767,4232,784,4229,799,4229,975,4235,996,4252,1010,4267,1013,6483,1013,6504,1006,6517,990,6520,975,6520,799,6514,777,6497,764,6483,761xe" filled="t" fillcolor="#F7F7F9" stroked="f">
                <v:path arrowok="t"/>
                <v:fill type="solid"/>
              </v:shape>
            </v:group>
            <v:group style="position:absolute;left:4267;top:767;width:2216;height:2" coordorigin="4267,767" coordsize="2216,2">
              <v:shape style="position:absolute;left:4267;top:767;width:2216;height:2" coordorigin="4267,767" coordsize="2216,0" path="m4267,767l6483,767e" filled="f" stroked="t" strokeweight=".73pt" strokecolor="#E1E1E8">
                <v:path arrowok="t"/>
              </v:shape>
            </v:group>
            <v:group style="position:absolute;left:4239;top:761;width:28;height:15" coordorigin="4239,761" coordsize="28,15">
              <v:shape style="position:absolute;left:4239;top:761;width:28;height:15" coordorigin="4239,761" coordsize="28,15" path="m4267,761l4246,767,4239,775e" filled="f" stroked="t" strokeweight="1.259pt" strokecolor="#E1E1E8">
                <v:path arrowok="t"/>
              </v:shape>
            </v:group>
            <v:group style="position:absolute;left:6497;top:764;width:23;height:35" coordorigin="6497,764" coordsize="23,35">
              <v:shape style="position:absolute;left:6497;top:764;width:23;height:35" coordorigin="6497,764" coordsize="23,35" path="m6520,798l6514,777,6497,764e" filled="f" stroked="t" strokeweight="1.259pt" strokecolor="#E1E1E8">
                <v:path arrowok="t"/>
              </v:shape>
            </v:group>
            <v:group style="position:absolute;left:4267;top:1006;width:2216;height:2" coordorigin="4267,1006" coordsize="2216,2">
              <v:shape style="position:absolute;left:4267;top:1006;width:2216;height:2" coordorigin="4267,1006" coordsize="2216,0" path="m4267,1006l6483,1006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Essentially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exact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steps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display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&lt;li&gt;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'&lt;p&gt;'.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10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4212" w:right="5588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app/views/todos/index.html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ind w:left="2119" w:right="5169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&lt;ul&gt;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3924" w:right="463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&lt;li&gt;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#todo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item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here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&lt;/li&gt;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1921" w:right="488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&lt;/ul&gt;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right="107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done,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5475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after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Task1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7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62" w:lineRule="auto" w:before="75"/>
        <w:ind w:left="401" w:right="8377"/>
        <w:jc w:val="left"/>
        <w:rPr>
          <w:rFonts w:ascii="Arial" w:hAnsi="Arial" w:cs="Arial" w:eastAsia="Arial"/>
        </w:rPr>
      </w:pPr>
      <w:r>
        <w:rPr/>
        <w:pict>
          <v:group style="position:absolute;margin-left:210.947006pt;margin-top:-185.042633pt;width:391.303pt;height:183.6904pt;mso-position-horizontal-relative:page;mso-position-vertical-relative:paragraph;z-index:-13248" coordorigin="4219,-3701" coordsize="7826,3674">
            <v:group style="position:absolute;left:4229;top:-3691;width:7806;height:3651" coordorigin="4229,-3691" coordsize="7806,3651">
              <v:shape style="position:absolute;left:4229;top:-3691;width:7806;height:3651" coordorigin="4229,-3691" coordsize="7806,3651" path="m11985,-3691l4279,-3691,4258,-3686,4240,-3673,4231,-3653,4229,-3640,4229,-90,4234,-68,4247,-51,4267,-41,4279,-40,11985,-40,12006,-45,12023,-58,12033,-77,12035,-90,12035,-3640,12030,-3662,12017,-3679,11997,-3689,11985,-3691xe" filled="t" fillcolor="#F5F5F5" stroked="f">
                <v:path arrowok="t"/>
                <v:fill type="solid"/>
              </v:shape>
            </v:group>
            <v:group style="position:absolute;left:4279;top:-3685;width:7705;height:2" coordorigin="4279,-3685" coordsize="7705,2">
              <v:shape style="position:absolute;left:4279;top:-3685;width:7705;height:2" coordorigin="4279,-3685" coordsize="7705,0" path="m4279,-3685l11985,-3685e" filled="f" stroked="t" strokeweight=".73pt" strokecolor="#E4E4E4">
                <v:path arrowok="t"/>
              </v:shape>
            </v:group>
            <v:group style="position:absolute;left:4279;top:-46;width:7705;height:2" coordorigin="4279,-46" coordsize="7705,2">
              <v:shape style="position:absolute;left:4279;top:-46;width:7705;height:2" coordorigin="4279,-46" coordsize="7705,0" path="m4279,-46l11985,-46e" filled="f" stroked="t" strokeweight=".73pt" strokecolor="#E4E4E4">
                <v:path arrowok="t"/>
              </v:shape>
            </v:group>
            <v:group style="position:absolute;left:4266;top:-42;width:2;height:2" coordorigin="4266,-42" coordsize="2,2">
              <v:shape style="position:absolute;left:4266;top:-42;width:2;height:2" coordorigin="4266,-42" coordsize="1,0" path="m4266,-42l4267,-41e" filled="f" stroked="t" strokeweight="1.259pt" strokecolor="#E4E4E4">
                <v:path arrowok="t"/>
              </v:shape>
            </v:group>
            <v:group style="position:absolute;left:11985;top:-42;width:11;height:3" coordorigin="11985,-42" coordsize="11,3">
              <v:shape style="position:absolute;left:11985;top:-42;width:11;height:3" coordorigin="11985,-42" coordsize="11,3" path="m11985,-40l11996,-42e" filled="f" stroked="t" strokeweight="1.259pt" strokecolor="#E4E4E4">
                <v:path arrowok="t"/>
              </v:shape>
            </v:group>
            <v:group style="position:absolute;left:5790;top:-3439;width:4671;height:2707" coordorigin="5790,-3439" coordsize="4671,2707">
              <v:shape style="position:absolute;left:5790;top:-3439;width:4671;height:2707" coordorigin="5790,-3439" coordsize="4671,2707" path="m5790,-3439l10461,-3439,10461,-732,5790,-732,5790,-3439xe" filled="t" fillcolor="#FFFFFF" stroked="f">
                <v:path arrowok="t"/>
                <v:fill type="solid"/>
              </v:shape>
            </v:group>
            <v:group style="position:absolute;left:5790;top:-3433;width:4671;height:2" coordorigin="5790,-3433" coordsize="4671,2">
              <v:shape style="position:absolute;left:5790;top:-3433;width:4671;height:2" coordorigin="5790,-3433" coordsize="4671,0" path="m5790,-3433l10461,-3433e" filled="f" stroked="t" strokeweight=".729pt" strokecolor="#000000">
                <v:path arrowok="t"/>
              </v:shape>
            </v:group>
            <v:group style="position:absolute;left:5790;top:-738;width:4671;height:2" coordorigin="5790,-738" coordsize="4671,2">
              <v:shape style="position:absolute;left:5790;top:-738;width:4671;height:2" coordorigin="5790,-738" coordsize="4671,0" path="m5790,-738l10461,-738e" filled="f" stroked="t" strokeweight=".73pt" strokecolor="#000000">
                <v:path arrowok="t"/>
              </v:shape>
            </v:group>
            <v:group style="position:absolute;left:5796;top:-3439;width:2;height:2707" coordorigin="5796,-3439" coordsize="2,2707">
              <v:shape style="position:absolute;left:5796;top:-3439;width:2;height:2707" coordorigin="5796,-3439" coordsize="0,2707" path="m5796,-3439l5796,-732e" filled="f" stroked="t" strokeweight=".729pt" strokecolor="#000000">
                <v:path arrowok="t"/>
              </v:shape>
            </v:group>
            <v:group style="position:absolute;left:10455;top:-3439;width:2;height:2707" coordorigin="10455,-3439" coordsize="2,2707">
              <v:shape style="position:absolute;left:10455;top:-3439;width:2;height:2707" coordorigin="10455,-3439" coordsize="0,2707" path="m10455,-3439l10455,-732e" filled="f" stroked="t" strokeweight=".73pt" strokecolor="#000000">
                <v:path arrowok="t"/>
              </v:shape>
              <v:shape style="position:absolute;left:5853;top:-3376;width:4545;height:2581" type="#_x0000_t75">
                <v:imagedata r:id="rId276" o:title=""/>
              </v:shape>
            </v:group>
            <w10:wrap type="none"/>
          </v:group>
        </w:pict>
      </w:r>
      <w:r>
        <w:rPr/>
        <w:pict>
          <v:group style="position:absolute;margin-left:210.947006pt;margin-top:66.636169pt;width:53.879pt;height:8.0542pt;mso-position-horizontal-relative:page;mso-position-vertical-relative:paragraph;z-index:-13234" coordorigin="4219,1333" coordsize="1078,161">
            <v:group style="position:absolute;left:4229;top:1345;width:1058;height:138" coordorigin="4229,1345" coordsize="1058,138">
              <v:shape style="position:absolute;left:4229;top:1345;width:1058;height:138" coordorigin="4229,1345" coordsize="1058,138" path="m5249,1345l4267,1345,4246,1352,4232,1368,4229,1383,4229,1484,5287,1484,5287,1383,5280,1362,5264,1348,5249,1345xe" filled="t" fillcolor="#F7F7F9" stroked="f">
                <v:path arrowok="t"/>
                <v:fill type="solid"/>
              </v:shape>
            </v:group>
            <v:group style="position:absolute;left:4267;top:1352;width:982;height:2" coordorigin="4267,1352" coordsize="982,2">
              <v:shape style="position:absolute;left:4267;top:1352;width:982;height:2" coordorigin="4267,1352" coordsize="982,0" path="m4267,1352l5249,1352e" filled="f" stroked="t" strokeweight=".73pt" strokecolor="#E1E1E8">
                <v:path arrowok="t"/>
              </v:shape>
            </v:group>
            <v:group style="position:absolute;left:4246;top:1345;width:21;height:6" coordorigin="4246,1345" coordsize="21,6">
              <v:shape style="position:absolute;left:4246;top:1345;width:21;height:6" coordorigin="4246,1345" coordsize="21,6" path="m4267,1345l4246,1352e" filled="f" stroked="t" strokeweight="1.259pt" strokecolor="#E1E1E8">
                <v:path arrowok="t"/>
              </v:shape>
            </v:group>
            <v:group style="position:absolute;left:4235;top:1383;width:2;height:101" coordorigin="4235,1383" coordsize="2,101">
              <v:shape style="position:absolute;left:4235;top:1383;width:2;height:101" coordorigin="4235,1383" coordsize="0,101" path="m4235,1383l4235,1484e" filled="f" stroked="t" strokeweight=".73pt" strokecolor="#E1E1E8">
                <v:path arrowok="t"/>
              </v:shape>
            </v:group>
            <v:group style="position:absolute;left:5280;top:1383;width:2;height:101" coordorigin="5280,1383" coordsize="2,101">
              <v:shape style="position:absolute;left:5280;top:1383;width:2;height:101" coordorigin="5280,1383" coordsize="0,101" path="m5280,1383l5280,1484e" filled="f" stroked="t" strokeweight=".729pt" strokecolor="#E1E1E8">
                <v:path arrowok="t"/>
              </v:shape>
            </v:group>
            <w10:wrap type="none"/>
          </v:group>
        </w:pict>
      </w:r>
      <w:hyperlink w:history="true" w:anchor="_bookmark24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24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after="0" w:line="262" w:lineRule="auto"/>
        <w:jc w:val="left"/>
        <w:rPr>
          <w:rFonts w:ascii="Arial" w:hAnsi="Arial" w:cs="Arial" w:eastAsia="Arial"/>
        </w:rPr>
        <w:sectPr>
          <w:headerReference w:type="default" r:id="rId251"/>
          <w:footerReference w:type="default" r:id="rId252"/>
          <w:pgSz w:w="12240" w:h="15840"/>
          <w:pgMar w:header="90" w:footer="21" w:top="280" w:bottom="220" w:left="0" w:right="120"/>
        </w:sectPr>
      </w:pPr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before="74"/>
        <w:ind w:left="1903" w:right="4333" w:firstLine="0"/>
        <w:jc w:val="center"/>
        <w:rPr>
          <w:rFonts w:ascii="Consolas" w:hAnsi="Consolas" w:cs="Consolas" w:eastAsia="Consolas"/>
          <w:sz w:val="15"/>
          <w:szCs w:val="15"/>
        </w:rPr>
      </w:pPr>
      <w:bookmarkStart w:name="_bookmark26" w:id="38"/>
      <w:bookmarkEnd w:id="38"/>
      <w:r>
        <w:rPr/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Test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Output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before="74"/>
        <w:ind w:left="44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Click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'Run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test'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button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above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verify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if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your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task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solution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is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right.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216" w:val="left" w:leader="none"/>
        </w:tabs>
        <w:spacing w:before="39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618378pt;width:592.879498pt;height:52.7502pt;mso-position-horizontal-relative:page;mso-position-vertical-relative:paragraph;z-index:-13231" coordorigin="190,832" coordsize="11858,1055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7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3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3pt" strokecolor="#E4E4E4">
                <v:path arrowok="t"/>
              </v:shape>
            </v:group>
            <v:group style="position:absolute;left:228;top:1868;width:10;height:5" coordorigin="228,1868" coordsize="10,5">
              <v:shape style="position:absolute;left:228;top:1868;width:10;height:5" coordorigin="228,1868" coordsize="10,5" path="m228,1868l238,1873e" filled="f" stroked="t" strokeweight="1.259pt" strokecolor="#E4E4E4">
                <v:path arrowok="t"/>
              </v:shape>
            </v:group>
            <v:group style="position:absolute;left:11985;top:1870;width:22;height:5" coordorigin="11985,1870" coordsize="22,5">
              <v:shape style="position:absolute;left:11985;top:1870;width:22;height:5" coordorigin="11985,1870" coordsize="22,5" path="m11985,1875l12006,1870e" filled="f" stroked="t" strokeweight="1.259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7.9944pt;margin-top:-2.577624pt;width:52.291409pt;height:1.532595pt;mso-position-horizontal-relative:page;mso-position-vertical-relative:paragraph;z-index:-13230" coordorigin="4360,-52" coordsize="1046,31">
            <v:group style="position:absolute;left:4418;top:-33;width:944;height:2" coordorigin="4418,-33" coordsize="944,2">
              <v:shape style="position:absolute;left:4418;top:-33;width:944;height:2" coordorigin="4418,-33" coordsize="944,0" path="m4418,-33l5362,-33e" filled="f" stroked="t" strokeweight=".73pt" strokecolor="#DEDEDE">
                <v:path arrowok="t"/>
              </v:shape>
            </v:group>
            <v:group style="position:absolute;left:4372;top:-39;width:45;height:5" coordorigin="4372,-39" coordsize="45,5">
              <v:shape style="position:absolute;left:4372;top:-39;width:45;height:5" coordorigin="4372,-39" coordsize="45,5" path="m4418,-39l4395,-38,4372,-33e" filled="f" stroked="t" strokeweight="1.259pt" strokecolor="#DEDEDE">
                <v:path arrowok="t"/>
              </v:shape>
            </v:group>
            <v:group style="position:absolute;left:5370;top:-39;width:23;height:2" coordorigin="5370,-39" coordsize="23,2">
              <v:shape style="position:absolute;left:5370;top:-39;width:23;height:2" coordorigin="5370,-39" coordsize="23,2" path="m5393,-36l5370,-39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889999pt;margin-top:17.881876pt;width:47.214pt;height:.1pt;mso-position-horizontal-relative:page;mso-position-vertical-relative:paragraph;z-index:-13229" coordorigin="4418,358" coordsize="944,2">
            <v:shape style="position:absolute;left:4418;top:358;width:944;height:2" coordorigin="4418,358" coordsize="944,0" path="m4418,358l5362,358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211.447006pt;margin-top:7.494377pt;width:.63pt;height:1.259pt;mso-position-horizontal-relative:page;mso-position-vertical-relative:paragraph;z-index:-13228" coordorigin="4229,150" coordsize="13,25">
            <v:shape style="position:absolute;left:4229;top:150;width:13;height:25" coordorigin="4229,150" coordsize="13,25" path="m4229,162l4242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4377pt;width:.63pt;height:1.259pt;mso-position-horizontal-relative:page;mso-position-vertical-relative:paragraph;z-index:-13227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7.786438pt;margin-top:-2.577624pt;width:34.88556pt;height:1.578968pt;mso-position-horizontal-relative:page;mso-position-vertical-relative:paragraph;z-index:-13226" coordorigin="11156,-52" coordsize="698,32">
            <v:group style="position:absolute;left:11217;top:-33;width:630;height:2" coordorigin="11217,-33" coordsize="630,2">
              <v:shape style="position:absolute;left:11217;top:-33;width:630;height:2" coordorigin="11217,-33" coordsize="630,0" path="m11217,-33l11846,-33e" filled="f" stroked="t" strokeweight=".73pt" strokecolor="#DEDEDE">
                <v:path arrowok="t"/>
              </v:shape>
            </v:group>
            <v:group style="position:absolute;left:11168;top:-39;width:48;height:6" coordorigin="11168,-39" coordsize="48,6">
              <v:shape style="position:absolute;left:11168;top:-39;width:48;height:6" coordorigin="11168,-39" coordsize="48,6" path="m11217,-39l11194,-38,11171,-33,11168,-33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60.830994pt;margin-top:17.881876pt;width:31.476pt;height:.1pt;mso-position-horizontal-relative:page;mso-position-vertical-relative:paragraph;z-index:-13225" coordorigin="11217,358" coordsize="630,2">
            <v:shape style="position:absolute;left:11217;top:358;width:630;height:2" coordorigin="11217,358" coordsize="630,0" path="m11217,358l11846,358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7.494377pt;width:.629pt;height:1.259pt;mso-position-horizontal-relative:page;mso-position-vertical-relative:paragraph;z-index:-13224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7.494377pt;width:.63pt;height:1.259pt;mso-position-horizontal-relative:page;mso-position-vertical-relative:paragraph;z-index:-13223" coordorigin="12022,150" coordsize="13,25">
            <v:shape style="position:absolute;left:12022;top:150;width:13;height:25" coordorigin="12022,150" coordsize="13,25" path="m12022,162l12035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10.947006pt;margin-top:-169.156113pt;width:391.303pt;height:151.469893pt;mso-position-horizontal-relative:page;mso-position-vertical-relative:paragraph;z-index:-13222" coordorigin="4219,-3383" coordsize="7826,3029">
            <v:group style="position:absolute;left:4229;top:-3363;width:1058;height:227" coordorigin="4229,-3363" coordsize="1058,227">
              <v:shape style="position:absolute;left:4229;top:-3363;width:1058;height:227" coordorigin="4229,-3363" coordsize="1058,227" path="m5285,-3363l4231,-3363,4229,-3358,4229,-3174,4235,-3153,4252,-3139,4267,-3136,5249,-3136,5270,-3143,5284,-3159,5287,-3174,5287,-3358,5285,-3363xe" filled="t" fillcolor="#F7F7F9" stroked="f">
                <v:path arrowok="t"/>
                <v:fill type="solid"/>
              </v:shape>
            </v:group>
            <v:group style="position:absolute;left:4232;top:-3371;width:5;height:6" coordorigin="4232,-3371" coordsize="5,6">
              <v:shape style="position:absolute;left:4232;top:-3371;width:5;height:6" coordorigin="4232,-3371" coordsize="5,6" path="m4236,-3371l4232,-3365e" filled="f" stroked="t" strokeweight="1.259pt" strokecolor="#E1E1E8">
                <v:path arrowok="t"/>
              </v:shape>
            </v:group>
            <v:group style="position:absolute;left:5280;top:-3371;width:6;height:20" coordorigin="5280,-3371" coordsize="6,20">
              <v:shape style="position:absolute;left:5280;top:-3371;width:6;height:20" coordorigin="5280,-3371" coordsize="6,20" path="m5287,-3350l5280,-3371e" filled="f" stroked="t" strokeweight="1.259pt" strokecolor="#E1E1E8">
                <v:path arrowok="t"/>
              </v:shape>
            </v:group>
            <v:group style="position:absolute;left:4267;top:-3143;width:982;height:2" coordorigin="4267,-3143" coordsize="982,2">
              <v:shape style="position:absolute;left:4267;top:-3143;width:982;height:2" coordorigin="4267,-3143" coordsize="982,0" path="m4267,-3143l5249,-3143e" filled="f" stroked="t" strokeweight=".729pt" strokecolor="#E1E1E8">
                <v:path arrowok="t"/>
              </v:shape>
            </v:group>
            <v:group style="position:absolute;left:4235;top:-3350;width:2;height:176" coordorigin="4235,-3350" coordsize="2,176">
              <v:shape style="position:absolute;left:4235;top:-3350;width:2;height:176" coordorigin="4235,-3350" coordsize="0,176" path="m4235,-3350l4235,-3174e" filled="f" stroked="t" strokeweight=".73pt" strokecolor="#E1E1E8">
                <v:path arrowok="t"/>
              </v:shape>
            </v:group>
            <v:group style="position:absolute;left:5280;top:-3350;width:2;height:176" coordorigin="5280,-3350" coordsize="2,176">
              <v:shape style="position:absolute;left:5280;top:-3350;width:2;height:176" coordorigin="5280,-3350" coordsize="0,176" path="m5280,-3350l5280,-3174e" filled="f" stroked="t" strokeweight=".729pt" strokecolor="#E1E1E8">
                <v:path arrowok="t"/>
              </v:shape>
            </v:group>
            <v:group style="position:absolute;left:4229;top:-3136;width:7806;height:2770" coordorigin="4229,-3136" coordsize="7806,2770">
              <v:shape style="position:absolute;left:4229;top:-3136;width:7806;height:2770" coordorigin="4229,-3136" coordsize="7806,2770" path="m11985,-3136l4279,-3136,4258,-3131,4240,-3118,4231,-3099,4229,-3086,4229,-417,4234,-395,4247,-378,4267,-368,4279,-366,11985,-366,12006,-371,12023,-385,12033,-404,12035,-417,12035,-3086,12030,-3108,12017,-3125,11997,-3135,11985,-3136xe" filled="t" fillcolor="#F5F5F5" stroked="f">
                <v:path arrowok="t"/>
                <v:fill type="solid"/>
              </v:shape>
            </v:group>
            <v:group style="position:absolute;left:4279;top:-3130;width:7705;height:2" coordorigin="4279,-3130" coordsize="7705,2">
              <v:shape style="position:absolute;left:4279;top:-3130;width:7705;height:2" coordorigin="4279,-3130" coordsize="7705,0" path="m4279,-3130l11985,-3130e" filled="f" stroked="t" strokeweight=".73pt" strokecolor="#000000">
                <v:path arrowok="t"/>
              </v:shape>
            </v:group>
            <v:group style="position:absolute;left:4266;top:-3136;width:13;height:3" coordorigin="4266,-3136" coordsize="13,3">
              <v:shape style="position:absolute;left:4266;top:-3136;width:13;height:3" coordorigin="4266,-3136" coordsize="13,3" path="m4279,-3136l4266,-3133e" filled="f" stroked="t" strokeweight="1.259pt" strokecolor="#000000">
                <v:path arrowok="t"/>
              </v:shape>
            </v:group>
            <v:group style="position:absolute;left:4279;top:-373;width:7705;height:2" coordorigin="4279,-373" coordsize="7705,2">
              <v:shape style="position:absolute;left:4279;top:-373;width:7705;height:2" coordorigin="4279,-373" coordsize="7705,0" path="m4279,-373l11985,-373e" filled="f" stroked="t" strokeweight=".73pt" strokecolor="#000000">
                <v:path arrowok="t"/>
              </v:shape>
            </v:group>
            <v:group style="position:absolute;left:11985;top:-368;width:8;height:2" coordorigin="11985,-368" coordsize="8,2">
              <v:shape style="position:absolute;left:11985;top:-368;width:8;height:2" coordorigin="11985,-368" coordsize="8,2" path="m11985,-366l11991,-368e" filled="f" stroked="t" strokeweight="1.259pt" strokecolor="#000000">
                <v:path arrowok="t"/>
              </v:shape>
            </v:group>
            <v:group style="position:absolute;left:4235;top:-3086;width:2;height:2669" coordorigin="4235,-3086" coordsize="2,2669">
              <v:shape style="position:absolute;left:4235;top:-3086;width:2;height:2669" coordorigin="4235,-3086" coordsize="0,2669" path="m4235,-3086l4235,-417e" filled="f" stroked="t" strokeweight=".73pt" strokecolor="#000000">
                <v:path arrowok="t"/>
              </v:shape>
            </v:group>
            <v:group style="position:absolute;left:12029;top:-3086;width:2;height:2669" coordorigin="12029,-3086" coordsize="2,2669">
              <v:shape style="position:absolute;left:12029;top:-3086;width:2;height:2669" coordorigin="12029,-3086" coordsize="0,2669" path="m12029,-3086l12029,-417e" filled="f" stroked="t" strokeweight=".73pt" strokecolor="#000000">
                <v:path arrowok="t"/>
              </v:shape>
            </v:group>
            <w10:wrap type="none"/>
          </v:group>
        </w:pict>
      </w:r>
      <w:hyperlink w:history="true" w:anchor="_bookmark6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6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27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27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300"/>
        </w:sectPr>
      </w:pP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5051" w:val="left" w:leader="none"/>
          <w:tab w:pos="5758" w:val="left" w:leader="none"/>
          <w:tab w:pos="6560" w:val="left" w:leader="none"/>
          <w:tab w:pos="7746" w:val="left" w:leader="none"/>
          <w:tab w:pos="9770" w:val="left" w:leader="none"/>
        </w:tabs>
        <w:spacing w:before="46"/>
        <w:ind w:left="3170" w:right="0" w:firstLine="0"/>
        <w:jc w:val="left"/>
        <w:rPr>
          <w:rFonts w:ascii="Lucida Sans Unicode" w:hAnsi="Lucida Sans Unicode" w:cs="Lucida Sans Unicode" w:eastAsia="Lucida Sans Unicode"/>
          <w:sz w:val="15"/>
          <w:szCs w:val="15"/>
        </w:rPr>
      </w:pPr>
      <w:bookmarkStart w:name="Display multiple hardcoded todos from co" w:id="39"/>
      <w:bookmarkEnd w:id="39"/>
      <w:r>
        <w:rPr/>
      </w:r>
      <w:bookmarkStart w:name="_bookmark27" w:id="40"/>
      <w:bookmarkEnd w:id="40"/>
      <w:r>
        <w:rPr/>
      </w:r>
      <w:hyperlink w:history="true" w:anchor="_bookmark2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1"/>
            <w:sz w:val="13"/>
            <w:szCs w:val="13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1"/>
            <w:w w:val="100"/>
            <w:position w:val="-1"/>
            <w:sz w:val="13"/>
            <w:szCs w:val="13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1"/>
            <w:sz w:val="13"/>
            <w:szCs w:val="13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1"/>
            <w:sz w:val="13"/>
            <w:szCs w:val="13"/>
          </w:rPr>
          <w:tab/>
        </w:r>
      </w:hyperlink>
      <w:hyperlink w:history="true" w:anchor="_bookmark27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1"/>
            <w:sz w:val="13"/>
            <w:szCs w:val="13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1"/>
            <w:sz w:val="13"/>
            <w:szCs w:val="13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5"/>
            <w:szCs w:val="15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5"/>
            <w:szCs w:val="15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5"/>
            <w:szCs w:val="15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5"/>
            <w:szCs w:val="15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5"/>
            <w:szCs w:val="15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6"/>
            <w:w w:val="100"/>
            <w:position w:val="0"/>
            <w:sz w:val="15"/>
            <w:szCs w:val="15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5"/>
            <w:szCs w:val="15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5"/>
            <w:szCs w:val="15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5"/>
            <w:szCs w:val="15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5"/>
            <w:szCs w:val="15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2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2"/>
        <w:spacing w:line="540" w:lineRule="exact" w:before="56"/>
        <w:ind w:left="391" w:right="210"/>
        <w:jc w:val="left"/>
      </w:pPr>
      <w:r>
        <w:rPr>
          <w:b w:val="0"/>
          <w:bCs w:val="0"/>
          <w:color w:val="FFFFFF"/>
          <w:spacing w:val="-25"/>
          <w:w w:val="100"/>
        </w:rPr>
        <w:t>Rail</w:t>
      </w:r>
      <w:r>
        <w:rPr>
          <w:b w:val="0"/>
          <w:bCs w:val="0"/>
          <w:color w:val="FFFFFF"/>
          <w:spacing w:val="0"/>
          <w:w w:val="100"/>
        </w:rPr>
        <w:t>s</w:t>
      </w:r>
      <w:r>
        <w:rPr>
          <w:b w:val="0"/>
          <w:bCs w:val="0"/>
          <w:color w:val="FFFFFF"/>
          <w:spacing w:val="-57"/>
          <w:w w:val="100"/>
        </w:rPr>
        <w:t> </w:t>
      </w:r>
      <w:r>
        <w:rPr>
          <w:b w:val="0"/>
          <w:bCs w:val="0"/>
          <w:color w:val="FFFFFF"/>
          <w:spacing w:val="-25"/>
          <w:w w:val="100"/>
        </w:rPr>
        <w:t>tutoria</w:t>
      </w:r>
      <w:r>
        <w:rPr>
          <w:b w:val="0"/>
          <w:bCs w:val="0"/>
          <w:color w:val="FFFFFF"/>
          <w:spacing w:val="0"/>
          <w:w w:val="100"/>
        </w:rPr>
        <w:t>l</w:t>
      </w:r>
      <w:r>
        <w:rPr>
          <w:b w:val="0"/>
          <w:bCs w:val="0"/>
          <w:color w:val="FFFFFF"/>
          <w:spacing w:val="-47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-</w:t>
      </w:r>
      <w:r>
        <w:rPr>
          <w:b w:val="0"/>
          <w:bCs w:val="0"/>
          <w:color w:val="FFFFFF"/>
          <w:spacing w:val="-51"/>
          <w:w w:val="100"/>
        </w:rPr>
        <w:t> </w:t>
      </w:r>
      <w:r>
        <w:rPr>
          <w:b w:val="0"/>
          <w:bCs w:val="0"/>
          <w:color w:val="FFFFFF"/>
          <w:spacing w:val="-25"/>
          <w:w w:val="100"/>
        </w:rPr>
        <w:t>Tas</w:t>
      </w:r>
      <w:r>
        <w:rPr>
          <w:b w:val="0"/>
          <w:bCs w:val="0"/>
          <w:color w:val="FFFFFF"/>
          <w:spacing w:val="0"/>
          <w:w w:val="100"/>
        </w:rPr>
        <w:t>k</w:t>
      </w:r>
      <w:r>
        <w:rPr>
          <w:b w:val="0"/>
          <w:bCs w:val="0"/>
          <w:color w:val="FFFFFF"/>
          <w:spacing w:val="-53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-</w:t>
      </w:r>
      <w:r>
        <w:rPr>
          <w:b w:val="0"/>
          <w:bCs w:val="0"/>
          <w:color w:val="FFFFFF"/>
          <w:spacing w:val="-50"/>
          <w:w w:val="100"/>
        </w:rPr>
        <w:t> </w:t>
      </w:r>
      <w:r>
        <w:rPr>
          <w:b w:val="0"/>
          <w:bCs w:val="0"/>
          <w:color w:val="FFFFFF"/>
          <w:spacing w:val="-25"/>
          <w:w w:val="100"/>
        </w:rPr>
        <w:t>Displa</w:t>
      </w:r>
      <w:r>
        <w:rPr>
          <w:b w:val="0"/>
          <w:bCs w:val="0"/>
          <w:color w:val="FFFFFF"/>
          <w:spacing w:val="0"/>
          <w:w w:val="100"/>
        </w:rPr>
        <w:t>y</w:t>
      </w:r>
      <w:r>
        <w:rPr>
          <w:b w:val="0"/>
          <w:bCs w:val="0"/>
          <w:color w:val="FFFFFF"/>
          <w:spacing w:val="-49"/>
          <w:w w:val="100"/>
        </w:rPr>
        <w:t> </w:t>
      </w:r>
      <w:r>
        <w:rPr>
          <w:b w:val="0"/>
          <w:bCs w:val="0"/>
          <w:color w:val="FFFFFF"/>
          <w:spacing w:val="-25"/>
          <w:w w:val="100"/>
        </w:rPr>
        <w:t>multipl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-55"/>
          <w:w w:val="100"/>
        </w:rPr>
        <w:t> </w:t>
      </w:r>
      <w:r>
        <w:rPr>
          <w:b w:val="0"/>
          <w:bCs w:val="0"/>
          <w:color w:val="FFFFFF"/>
          <w:spacing w:val="-25"/>
          <w:w w:val="100"/>
        </w:rPr>
        <w:t>hardcode</w:t>
      </w:r>
      <w:r>
        <w:rPr>
          <w:b w:val="0"/>
          <w:bCs w:val="0"/>
          <w:color w:val="FFFFFF"/>
          <w:spacing w:val="0"/>
          <w:w w:val="100"/>
        </w:rPr>
        <w:t>d</w:t>
      </w:r>
      <w:r>
        <w:rPr>
          <w:b w:val="0"/>
          <w:bCs w:val="0"/>
          <w:color w:val="FFFFFF"/>
          <w:spacing w:val="-48"/>
          <w:w w:val="100"/>
        </w:rPr>
        <w:t> </w:t>
      </w:r>
      <w:r>
        <w:rPr>
          <w:b w:val="0"/>
          <w:bCs w:val="0"/>
          <w:color w:val="FFFFFF"/>
          <w:spacing w:val="-25"/>
          <w:w w:val="100"/>
        </w:rPr>
        <w:t>todo</w:t>
      </w:r>
      <w:r>
        <w:rPr>
          <w:b w:val="0"/>
          <w:bCs w:val="0"/>
          <w:color w:val="FFFFFF"/>
          <w:spacing w:val="0"/>
          <w:w w:val="100"/>
        </w:rPr>
        <w:t>s</w:t>
      </w:r>
      <w:r>
        <w:rPr>
          <w:b w:val="0"/>
          <w:bCs w:val="0"/>
          <w:color w:val="FFFFFF"/>
          <w:spacing w:val="-55"/>
          <w:w w:val="100"/>
        </w:rPr>
        <w:t> </w:t>
      </w:r>
      <w:r>
        <w:rPr>
          <w:b w:val="0"/>
          <w:bCs w:val="0"/>
          <w:color w:val="FFFFFF"/>
          <w:spacing w:val="-25"/>
          <w:w w:val="100"/>
        </w:rPr>
        <w:t>from</w:t>
      </w:r>
      <w:r>
        <w:rPr>
          <w:b w:val="0"/>
          <w:bCs w:val="0"/>
          <w:color w:val="FFFFFF"/>
          <w:spacing w:val="-24"/>
          <w:w w:val="99"/>
        </w:rPr>
        <w:t> </w:t>
      </w:r>
      <w:r>
        <w:rPr>
          <w:b w:val="0"/>
          <w:bCs w:val="0"/>
          <w:color w:val="FFFFFF"/>
          <w:spacing w:val="-25"/>
          <w:w w:val="100"/>
        </w:rPr>
        <w:t>controlle</w:t>
      </w:r>
      <w:r>
        <w:rPr>
          <w:b w:val="0"/>
          <w:bCs w:val="0"/>
          <w:color w:val="FFFFFF"/>
          <w:spacing w:val="0"/>
          <w:w w:val="100"/>
        </w:rPr>
        <w:t>r</w:t>
      </w:r>
      <w:r>
        <w:rPr>
          <w:b w:val="0"/>
          <w:bCs w:val="0"/>
          <w:color w:val="FFFFFF"/>
          <w:spacing w:val="-57"/>
          <w:w w:val="100"/>
        </w:rPr>
        <w:t> </w:t>
      </w:r>
      <w:r>
        <w:rPr>
          <w:b w:val="0"/>
          <w:bCs w:val="0"/>
          <w:color w:val="FFFFFF"/>
          <w:spacing w:val="-25"/>
          <w:w w:val="100"/>
        </w:rPr>
        <w:t>usin</w:t>
      </w:r>
      <w:r>
        <w:rPr>
          <w:b w:val="0"/>
          <w:bCs w:val="0"/>
          <w:color w:val="FFFFFF"/>
          <w:spacing w:val="0"/>
          <w:w w:val="100"/>
        </w:rPr>
        <w:t>g</w:t>
      </w:r>
      <w:r>
        <w:rPr>
          <w:b w:val="0"/>
          <w:bCs w:val="0"/>
          <w:color w:val="FFFFFF"/>
          <w:spacing w:val="-58"/>
          <w:w w:val="100"/>
        </w:rPr>
        <w:t> </w:t>
      </w:r>
      <w:r>
        <w:rPr>
          <w:b w:val="0"/>
          <w:bCs w:val="0"/>
          <w:color w:val="FFFFFF"/>
          <w:spacing w:val="-25"/>
          <w:w w:val="100"/>
        </w:rPr>
        <w:t>array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8"/>
        <w:rPr>
          <w:sz w:val="28"/>
          <w:szCs w:val="28"/>
        </w:rPr>
      </w:pPr>
      <w:r>
        <w:rPr>
          <w:sz w:val="28"/>
          <w:szCs w:val="28"/>
        </w:rPr>
      </w:r>
    </w:p>
    <w:p>
      <w:pPr>
        <w:tabs>
          <w:tab w:pos="4404" w:val="left" w:leader="none"/>
          <w:tab w:pos="5302" w:val="left" w:leader="none"/>
        </w:tabs>
        <w:spacing w:before="77"/>
        <w:ind w:left="583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pict>
          <v:group style="position:absolute;margin-left:19.533001pt;margin-top:-2.212612pt;width:179.781pt;height:21.3121pt;mso-position-horizontal-relative:page;mso-position-vertical-relative:paragraph;z-index:-13221" coordorigin="391,-44" coordsize="3596,426">
            <v:group style="position:absolute;left:440;top:-26;width:3498;height:2" coordorigin="440,-26" coordsize="3498,2">
              <v:shape style="position:absolute;left:440;top:-26;width:3498;height:2" coordorigin="440,-26" coordsize="3498,0" path="m440,-26l3937,-26e" filled="f" stroked="t" strokeweight=".699pt" strokecolor="#E6E6E6">
                <v:path arrowok="t"/>
              </v:shape>
            </v:group>
            <v:group style="position:absolute;left:418;top:-32;width:22;height:5" coordorigin="418,-32" coordsize="22,5">
              <v:shape style="position:absolute;left:418;top:-32;width:22;height:5" coordorigin="418,-32" coordsize="22,5" path="m440,-32l418,-27e" filled="f" stroked="t" strokeweight="1.198pt" strokecolor="#E6E6E6">
                <v:path arrowok="t"/>
              </v:shape>
            </v:group>
            <v:group style="position:absolute;left:3946;top:-31;width:9;height:4" coordorigin="3946,-31" coordsize="9,4">
              <v:shape style="position:absolute;left:3946;top:-31;width:9;height:4" coordorigin="3946,-31" coordsize="9,4" path="m3955,-28l3946,-31e" filled="f" stroked="t" strokeweight="1.198pt" strokecolor="#E6E6E6">
                <v:path arrowok="t"/>
              </v:shape>
            </v:group>
            <v:group style="position:absolute;left:398;top:16;width:2;height:359" coordorigin="398,16" coordsize="2,359">
              <v:shape style="position:absolute;left:398;top:16;width:2;height:359" coordorigin="398,16" coordsize="0,359" path="m398,16l398,375e" filled="f" stroked="t" strokeweight=".699pt" strokecolor="#E6E6E6">
                <v:path arrowok="t"/>
              </v:shape>
            </v:group>
            <v:group style="position:absolute;left:3979;top:16;width:2;height:359" coordorigin="3979,16" coordsize="2,359">
              <v:shape style="position:absolute;left:3979;top:16;width:2;height:359" coordorigin="3979,16" coordsize="0,359" path="m3979,16l3979,375e" filled="f" stroked="t" strokeweight=".69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3.653015pt;margin-top:14.258489pt;width:29.947pt;height:.1pt;mso-position-horizontal-relative:page;mso-position-vertical-relative:paragraph;z-index:-13212" coordorigin="10873,285" coordsize="599,2">
            <v:shape style="position:absolute;left:10873;top:285;width:599;height:2" coordorigin="10873,285" coordsize="599,0" path="m10873,285l11472,285e" filled="f" stroked="t" strokeweight=".699pt" strokecolor="#DEDEDE">
              <v:path arrowok="t"/>
            </v:shape>
            <w10:wrap type="none"/>
          </v:group>
        </w:pict>
      </w:r>
      <w:r>
        <w:rPr/>
        <w:pict>
          <v:group style="position:absolute;margin-left:9.5pt;margin-top:-154.843018pt;width:583.167pt;height:122.585pt;mso-position-horizontal-relative:page;mso-position-vertical-relative:paragraph;z-index:-13203" coordorigin="190,-3097" coordsize="11663,2452">
            <v:group style="position:absolute;left:200;top:-2392;width:11643;height:1737" coordorigin="200,-2392" coordsize="11643,1737">
              <v:shape style="position:absolute;left:200;top:-2392;width:11643;height:1737" coordorigin="200,-2392" coordsize="11643,1737" path="m200,-655l11843,-655,11843,-2392,200,-2392,200,-655xe" filled="t" fillcolor="#020031" stroked="f">
                <v:path arrowok="t"/>
                <v:fill type="solid"/>
              </v:shape>
            </v:group>
            <v:group style="position:absolute;left:200;top:-661;width:11643;height:2" coordorigin="200,-661" coordsize="11643,2">
              <v:shape style="position:absolute;left:200;top:-661;width:11643;height:2" coordorigin="200,-661" coordsize="11643,0" path="m200,-661l11843,-661e" filled="f" stroked="t" strokeweight=".699pt" strokecolor="#DEDEDE">
                <v:path arrowok="t"/>
              </v:shape>
              <v:shape style="position:absolute;left:200;top:-2608;width:11643;height:1941" type="#_x0000_t75">
                <v:imagedata r:id="rId279" o:title=""/>
              </v:shape>
            </v:group>
            <v:group style="position:absolute;left:200;top:-3087;width:11643;height:695" coordorigin="200,-3087" coordsize="11643,695">
              <v:shape style="position:absolute;left:200;top:-3087;width:11643;height:695" coordorigin="200,-3087" coordsize="11643,695" path="m200,-2392l11843,-2392,11843,-3087,200,-3087,200,-2392xe" filled="t" fillcolor="#FAFAFA" stroked="f">
                <v:path arrowok="t"/>
                <v:fill type="solid"/>
              </v:shape>
              <v:shape style="position:absolute;left:440;top:-3039;width:599;height:599" type="#_x0000_t75">
                <v:imagedata r:id="rId280" o:title=""/>
              </v:shape>
            </v:group>
            <v:group style="position:absolute;left:2931;top:-2895;width:1485;height:240" coordorigin="2931,-2895" coordsize="1485,240">
              <v:shape style="position:absolute;left:2931;top:-2895;width:1485;height:240" coordorigin="2931,-2895" coordsize="1485,240" path="m4381,-2895l2967,-2895,2946,-2888,2933,-2871,2931,-2859,2931,-2692,2938,-2671,2955,-2658,2967,-2656,4381,-2656,4402,-2662,4414,-2680,4417,-2692,4417,-2859,4410,-2880,4393,-2893,4381,-2895xe" filled="t" fillcolor="#F8F8F8" stroked="f">
                <v:path arrowok="t"/>
                <v:fill type="solid"/>
              </v:shape>
            </v:group>
            <v:group style="position:absolute;left:2941;top:-2895;width:26;height:13" coordorigin="2941,-2895" coordsize="26,13">
              <v:shape style="position:absolute;left:2941;top:-2895;width:26;height:13" coordorigin="2941,-2895" coordsize="26,13" path="m2967,-2895l2946,-2888,2941,-2882e" filled="f" stroked="t" strokeweight="1.198pt" strokecolor="#CDCDCD">
                <v:path arrowok="t"/>
              </v:shape>
            </v:group>
            <v:group style="position:absolute;left:4412;top:-2872;width:4;height:13" coordorigin="4412,-2872" coordsize="4,13">
              <v:shape style="position:absolute;left:4412;top:-2872;width:4;height:13" coordorigin="4412,-2872" coordsize="4,13" path="m4417,-2859l4413,-2871e" filled="f" stroked="t" strokeweight="1.198pt" strokecolor="#CDCDCD">
                <v:path arrowok="t"/>
              </v:shape>
            </v:group>
            <v:group style="position:absolute;left:4395;top:-2891;width:14;height:11" coordorigin="4395,-2891" coordsize="14,11">
              <v:shape style="position:absolute;left:4395;top:-2891;width:14;height:11" coordorigin="4395,-2891" coordsize="14,11" path="m4410,-2880l4397,-2890e" filled="f" stroked="t" strokeweight="1.198pt" strokecolor="#CDCDCD">
                <v:path arrowok="t"/>
              </v:shape>
            </v:group>
            <v:group style="position:absolute;left:2937;top:-2859;width:2;height:168" coordorigin="2937,-2859" coordsize="2,168">
              <v:shape style="position:absolute;left:2937;top:-2859;width:2;height:168" coordorigin="2937,-2859" coordsize="0,168" path="m2937,-2859l2937,-2692e" filled="f" stroked="t" strokeweight=".699pt" strokecolor="#CDCDCD">
                <v:path arrowok="t"/>
              </v:shape>
            </v:group>
            <v:group style="position:absolute;left:4411;top:-2859;width:2;height:168" coordorigin="4411,-2859" coordsize="2,168">
              <v:shape style="position:absolute;left:4411;top:-2859;width:2;height:168" coordorigin="4411,-2859" coordsize="0,168" path="m4411,-2859l4411,-2692e" filled="f" stroked="t" strokeweight=".699pt" strokecolor="#CDCDCD">
                <v:path arrowok="t"/>
              </v:shape>
              <v:shape style="position:absolute;left:2967;top:-2835;width:192;height:156" type="#_x0000_t75">
                <v:imagedata r:id="rId281" o:title=""/>
              </v:shape>
            </v:group>
            <v:group style="position:absolute;left:4800;top:-2895;width:551;height:240" coordorigin="4800,-2895" coordsize="551,240">
              <v:shape style="position:absolute;left:4800;top:-2895;width:551;height:240" coordorigin="4800,-2895" coordsize="551,240" path="m5315,-2895l4836,-2895,4815,-2888,4802,-2871,4800,-2859,4800,-2692,4807,-2671,4824,-2658,4836,-2656,5315,-2656,5336,-2662,5349,-2680,5351,-2692,5351,-2859,5344,-2880,5327,-2893,5315,-2895xe" filled="t" fillcolor="#ECEEF5" stroked="f">
                <v:path arrowok="t"/>
                <v:fill type="solid"/>
              </v:shape>
            </v:group>
            <v:group style="position:absolute;left:4836;top:-2889;width:479;height:2" coordorigin="4836,-2889" coordsize="479,2">
              <v:shape style="position:absolute;left:4836;top:-2889;width:479;height:2" coordorigin="4836,-2889" coordsize="479,0" path="m4836,-2889l5315,-2889e" filled="f" stroked="t" strokeweight=".699pt" strokecolor="#CAD4E7">
                <v:path arrowok="t"/>
              </v:shape>
            </v:group>
            <v:group style="position:absolute;left:4815;top:-2895;width:21;height:7" coordorigin="4815,-2895" coordsize="21,7">
              <v:shape style="position:absolute;left:4815;top:-2895;width:21;height:7" coordorigin="4815,-2895" coordsize="21,7" path="m4836,-2895l4815,-2888e" filled="f" stroked="t" strokeweight="1.198pt" strokecolor="#CAD4E7">
                <v:path arrowok="t"/>
              </v:shape>
            </v:group>
            <v:group style="position:absolute;left:4836;top:-2662;width:479;height:2" coordorigin="4836,-2662" coordsize="479,2">
              <v:shape style="position:absolute;left:4836;top:-2662;width:479;height:2" coordorigin="4836,-2662" coordsize="479,0" path="m4836,-2662l5315,-2662e" filled="f" stroked="t" strokeweight=".699pt" strokecolor="#CAD4E7">
                <v:path arrowok="t"/>
              </v:shape>
            </v:group>
            <v:group style="position:absolute;left:5315;top:-2656;width:2;height:2" coordorigin="5315,-2656" coordsize="2,2">
              <v:shape style="position:absolute;left:5315;top:-2656;width:2;height:2" coordorigin="5315,-2656" coordsize="2,1" path="m5315,-2656l5317,-2656e" filled="f" stroked="t" strokeweight="1.198pt" strokecolor="#CAD4E7">
                <v:path arrowok="t"/>
              </v:shape>
            </v:group>
            <v:group style="position:absolute;left:4806;top:-2859;width:2;height:168" coordorigin="4806,-2859" coordsize="2,168">
              <v:shape style="position:absolute;left:4806;top:-2859;width:2;height:168" coordorigin="4806,-2859" coordsize="0,168" path="m4806,-2859l4806,-2692e" filled="f" stroked="t" strokeweight=".699pt" strokecolor="#CAD4E7">
                <v:path arrowok="t"/>
              </v:shape>
            </v:group>
            <v:group style="position:absolute;left:5345;top:-2859;width:2;height:168" coordorigin="5345,-2859" coordsize="2,168">
              <v:shape style="position:absolute;left:5345;top:-2859;width:2;height:168" coordorigin="5345,-2859" coordsize="0,168" path="m5345,-2859l5345,-2692e" filled="f" stroked="t" strokeweight=".699pt" strokecolor="#CAD4E7">
                <v:path arrowok="t"/>
              </v:shape>
              <v:shape style="position:absolute;left:4860;top:-2859;width:168;height:168" type="#_x0000_t75">
                <v:imagedata r:id="rId282" o:title=""/>
              </v:shape>
            </v:group>
            <v:group style="position:absolute;left:5375;top:-2823;width:2;height:96" coordorigin="5375,-2823" coordsize="2,96">
              <v:shape style="position:absolute;left:5375;top:-2823;width:2;height:96" coordorigin="5375,-2823" coordsize="0,96" path="m5375,-2727l5375,-2775,5375,-2823,5375,-2727xe" filled="t" fillcolor="#D8D8D8" stroked="f">
                <v:path arrowok="t"/>
                <v:fill type="solid"/>
              </v:shape>
            </v:group>
            <v:group style="position:absolute;left:5375;top:-2795;width:24;height:38" coordorigin="5375,-2795" coordsize="24,38">
              <v:shape style="position:absolute;left:5375;top:-2795;width:24;height:38" coordorigin="5375,-2795" coordsize="24,38" path="m5399,-2795l5375,-2775,5399,-2756,5399,-2795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27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2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4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sz w:val="19"/>
          <w:szCs w:val="19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sz w:val="19"/>
          <w:szCs w:val="19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sz w:val="19"/>
          <w:szCs w:val="19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sz w:val="19"/>
          <w:szCs w:val="19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9"/>
          <w:szCs w:val="19"/>
          <w:u w:val="none"/>
        </w:rPr>
      </w:r>
    </w:p>
    <w:p>
      <w:pPr>
        <w:tabs>
          <w:tab w:pos="10872" w:val="left" w:leader="none"/>
        </w:tabs>
        <w:spacing w:line="224" w:lineRule="exact" w:before="59"/>
        <w:ind w:left="4404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/>
        <w:pict>
          <v:group style="position:absolute;margin-left:19.533001pt;margin-top:7.480963pt;width:179.781pt;height:480.3977pt;mso-position-horizontal-relative:page;mso-position-vertical-relative:paragraph;z-index:-13220" coordorigin="391,150" coordsize="3596,9608">
            <v:group style="position:absolute;left:440;top:157;width:3498;height:2" coordorigin="440,157" coordsize="3498,2">
              <v:shape style="position:absolute;left:440;top:157;width:3498;height:2" coordorigin="440,157" coordsize="3498,0" path="m440,157l3937,157e" filled="f" stroked="t" strokeweight=".699pt" strokecolor="#E6E6E6">
                <v:path arrowok="t"/>
              </v:shape>
            </v:group>
            <v:group style="position:absolute;left:440;top:9021;width:3498;height:2" coordorigin="440,9021" coordsize="3498,2">
              <v:shape style="position:absolute;left:440;top:9021;width:3498;height:2" coordorigin="440,9021" coordsize="3498,0" path="m440,9021l3937,9021e" filled="f" stroked="t" strokeweight=".699pt" strokecolor="#E6E6E6">
                <v:path arrowok="t"/>
              </v:shape>
            </v:group>
            <v:group style="position:absolute;left:3937;top:9012;width:33;height:14" coordorigin="3937,9012" coordsize="33,14">
              <v:shape style="position:absolute;left:3937;top:9012;width:33;height:14" coordorigin="3937,9012" coordsize="33,14" path="m3937,9027l3959,9022,3970,9013e" filled="f" stroked="t" strokeweight="1.198pt" strokecolor="#E6E6E6">
                <v:path arrowok="t"/>
              </v:shape>
            </v:group>
            <v:group style="position:absolute;left:398;top:199;width:2;height:8780" coordorigin="398,199" coordsize="2,8780">
              <v:shape style="position:absolute;left:398;top:199;width:2;height:8780" coordorigin="398,199" coordsize="0,8780" path="m398,199l398,8979e" filled="f" stroked="t" strokeweight=".699pt" strokecolor="#E6E6E6">
                <v:path arrowok="t"/>
              </v:shape>
            </v:group>
            <v:group style="position:absolute;left:3979;top:199;width:2;height:8780" coordorigin="3979,199" coordsize="2,8780">
              <v:shape style="position:absolute;left:3979;top:199;width:2;height:8780" coordorigin="3979,199" coordsize="0,8780" path="m3979,199l3979,8979e" filled="f" stroked="t" strokeweight=".699pt" strokecolor="#E6E6E6">
                <v:path arrowok="t"/>
              </v:shape>
            </v:group>
            <v:group style="position:absolute;left:440;top:9057;width:3498;height:2" coordorigin="440,9057" coordsize="3498,2">
              <v:shape style="position:absolute;left:440;top:9057;width:3498;height:2" coordorigin="440,9057" coordsize="3498,0" path="m440,9057l3937,9057e" filled="f" stroked="t" strokeweight=".698pt" strokecolor="#E6E6E6">
                <v:path arrowok="t"/>
              </v:shape>
            </v:group>
            <v:group style="position:absolute;left:440;top:9740;width:3498;height:2" coordorigin="440,9740" coordsize="3498,2">
              <v:shape style="position:absolute;left:440;top:9740;width:3498;height:2" coordorigin="440,9740" coordsize="3498,0" path="m440,9740l3937,9740e" filled="f" stroked="t" strokeweight=".699pt" strokecolor="#E6E6E6">
                <v:path arrowok="t"/>
              </v:shape>
            </v:group>
            <v:group style="position:absolute;left:3937;top:9737;width:25;height:8" coordorigin="3937,9737" coordsize="25,8">
              <v:shape style="position:absolute;left:3937;top:9737;width:25;height:8" coordorigin="3937,9737" coordsize="25,8" path="m3937,9746l3959,9740,3963,9738e" filled="f" stroked="t" strokeweight="1.198pt" strokecolor="#E6E6E6">
                <v:path arrowok="t"/>
              </v:shape>
            </v:group>
            <v:group style="position:absolute;left:398;top:9099;width:2;height:599" coordorigin="398,9099" coordsize="2,599">
              <v:shape style="position:absolute;left:398;top:9099;width:2;height:599" coordorigin="398,9099" coordsize="0,599" path="m398,9099l398,9698e" filled="f" stroked="t" strokeweight=".699pt" strokecolor="#E6E6E6">
                <v:path arrowok="t"/>
              </v:shape>
            </v:group>
            <v:group style="position:absolute;left:3979;top:9099;width:2;height:599" coordorigin="3979,9099" coordsize="2,599">
              <v:shape style="position:absolute;left:3979;top:9099;width:2;height:599" coordorigin="3979,9099" coordsize="0,599" path="m3979,9099l3979,9698e" filled="f" stroked="t" strokeweight=".699pt" strokecolor="#E6E6E6">
                <v:path arrowok="t"/>
              </v:shape>
            </v:group>
            <v:group style="position:absolute;left:404;top:600;width:3570;height:2" coordorigin="404,600" coordsize="3570,2">
              <v:shape style="position:absolute;left:404;top:600;width:3570;height:2" coordorigin="404,600" coordsize="3570,0" path="m404,600l3973,600e" filled="f" stroked="t" strokeweight=".698pt" strokecolor="#E6E6E6">
                <v:path arrowok="t"/>
              </v:shape>
            </v:group>
            <v:group style="position:absolute;left:943;top:2642;width:2;height:695" coordorigin="943,2642" coordsize="2,695">
              <v:shape style="position:absolute;left:943;top:2642;width:2;height:695" coordorigin="943,2642" coordsize="0,695" path="m943,3337l943,2642,943,3337xe" filled="t" fillcolor="#F5F5F5" stroked="f">
                <v:path arrowok="t"/>
                <v:fill type="solid"/>
              </v:shape>
              <v:shape style="position:absolute;left:1254;top:2331;width:168;height:168" type="#_x0000_t75">
                <v:imagedata r:id="rId283" o:title=""/>
              </v:shape>
              <v:shape style="position:absolute;left:1254;top:4140;width:168;height:168" type="#_x0000_t75">
                <v:imagedata r:id="rId284" o:title=""/>
              </v:shape>
              <v:shape style="position:absolute;left:1254;top:4822;width:168;height:168" type="#_x0000_t75">
                <v:imagedata r:id="rId285" o:title=""/>
              </v:shape>
              <v:shape style="position:absolute;left:1254;top:5948;width:168;height:168" type="#_x0000_t75">
                <v:imagedata r:id="rId286" o:title=""/>
              </v:shape>
              <v:shape style="position:absolute;left:1254;top:6631;width:168;height:168" type="#_x0000_t75">
                <v:imagedata r:id="rId287" o:title=""/>
              </v:shape>
              <v:shape style="position:absolute;left:1254;top:7997;width:168;height:168" type="#_x0000_t75">
                <v:imagedata r:id="rId288" o:title=""/>
              </v:shape>
              <v:shape style="position:absolute;left:3159;top:1205;width:156;height:168" type="#_x0000_t75">
                <v:imagedata r:id="rId289" o:title=""/>
              </v:shape>
              <v:shape style="position:absolute;left:3159;top:1888;width:156;height:168" type="#_x0000_t75">
                <v:imagedata r:id="rId290" o:title=""/>
              </v:shape>
              <v:shape style="position:absolute;left:3159;top:2331;width:156;height:168" type="#_x0000_t75">
                <v:imagedata r:id="rId291" o:title=""/>
              </v:shape>
              <v:shape style="position:absolute;left:3159;top:3457;width:156;height:168" type="#_x0000_t75">
                <v:imagedata r:id="rId292" o:title=""/>
              </v:shape>
              <v:shape style="position:absolute;left:3159;top:4379;width:156;height:168" type="#_x0000_t75">
                <v:imagedata r:id="rId293" o:title=""/>
              </v:shape>
              <v:shape style="position:absolute;left:3159;top:4822;width:156;height:168" type="#_x0000_t75">
                <v:imagedata r:id="rId294" o:title=""/>
              </v:shape>
              <v:shape style="position:absolute;left:3159;top:5266;width:156;height:168" type="#_x0000_t75">
                <v:imagedata r:id="rId295" o:title=""/>
              </v:shape>
              <v:shape style="position:absolute;left:3159;top:6188;width:156;height:168" type="#_x0000_t75">
                <v:imagedata r:id="rId296" o:title=""/>
              </v:shape>
              <v:shape style="position:absolute;left:3159;top:6871;width:156;height:168" type="#_x0000_t75">
                <v:imagedata r:id="rId297" o:title=""/>
              </v:shape>
              <v:shape style="position:absolute;left:3159;top:7314;width:156;height:168" type="#_x0000_t75">
                <v:imagedata r:id="rId298" o:title=""/>
              </v:shape>
              <v:shape style="position:absolute;left:3159;top:8236;width:156;height:168" type="#_x0000_t75">
                <v:imagedata r:id="rId299" o:title=""/>
              </v:shape>
              <v:shape style="position:absolute;left:3159;top:3014;width:156;height:168" type="#_x0000_t75">
                <v:imagedata r:id="rId300" o:title=""/>
              </v:shape>
              <v:shape style="position:absolute;left:1242;top:2774;width:168;height:168" type="#_x0000_t75">
                <v:imagedata r:id="rId301" o:title=""/>
              </v:shape>
            </v:group>
            <w10:wrap type="none"/>
          </v:group>
        </w:pict>
      </w:r>
      <w:r>
        <w:rPr/>
        <w:pict>
          <v:group style="position:absolute;margin-left:211.242996pt;margin-top:8.129963pt;width:.599pt;height:1.198pt;mso-position-horizontal-relative:page;mso-position-vertical-relative:paragraph;z-index:-13214" coordorigin="4225,163" coordsize="12,24">
            <v:shape style="position:absolute;left:4225;top:163;width:12;height:24" coordorigin="4225,163" coordsize="12,24" path="m4225,175l4237,175e" filled="f" stroked="t" strokeweight="1.298pt" strokecolor="#DEDEDE">
              <v:path arrowok="t"/>
            </v:shape>
            <w10:wrap type="none"/>
          </v:group>
        </w:pict>
      </w:r>
      <w:r>
        <w:rPr/>
        <w:pict>
          <v:group style="position:absolute;margin-left:273.532013pt;margin-top:8.129963pt;width:.599pt;height:1.198pt;mso-position-horizontal-relative:page;mso-position-vertical-relative:paragraph;z-index:-13213" coordorigin="5471,163" coordsize="12,24">
            <v:shape style="position:absolute;left:5471;top:163;width:12;height:24" coordorigin="5471,163" coordsize="12,24" path="m5471,175l5483,175e" filled="f" stroked="t" strokeweight="1.298pt" strokecolor="#DEDEDE">
              <v:path arrowok="t"/>
            </v:shape>
            <w10:wrap type="none"/>
          </v:group>
        </w:pict>
      </w:r>
      <w:r>
        <w:rPr/>
        <w:pict>
          <v:group style="position:absolute;margin-left:581.335999pt;margin-top:7.480963pt;width:1.897pt;height:2.496pt;mso-position-horizontal-relative:page;mso-position-vertical-relative:paragraph;z-index:-13211" coordorigin="11627,150" coordsize="38,50">
            <v:group style="position:absolute;left:11640;top:163;width:12;height:24" coordorigin="11640,163" coordsize="12,24">
              <v:shape style="position:absolute;left:11640;top:163;width:12;height:24" coordorigin="11640,163" coordsize="12,24" path="m11640,175l11652,175e" filled="f" stroked="t" strokeweight="1.298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34.020020pt;margin-top:7.480963pt;width:1.897pt;height:3.670296pt;mso-position-horizontal-relative:page;mso-position-vertical-relative:paragraph;z-index:-13209" coordorigin="10680,150" coordsize="38,73">
            <v:group style="position:absolute;left:10693;top:187;width:2;height:24" coordorigin="10693,187" coordsize="2,24">
              <v:shape style="position:absolute;left:10693;top:187;width:2;height:24" coordorigin="10693,187" coordsize="2,24" path="m10693,187l10695,210e" filled="f" stroked="t" strokeweight="1.198pt" strokecolor="#DEDEDE">
                <v:path arrowok="t"/>
              </v:shape>
            </v:group>
            <v:group style="position:absolute;left:10693;top:163;width:12;height:24" coordorigin="10693,163" coordsize="12,24">
              <v:shape style="position:absolute;left:10693;top:163;width:12;height:24" coordorigin="10693,163" coordsize="12,24" path="m10693,175l10705,175e" filled="f" stroked="t" strokeweight="1.298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37.618591pt;margin-top:4.776745pt;width:1.65934pt;height:7.345712pt;mso-position-horizontal-relative:page;mso-position-vertical-relative:paragraph;z-index:-13208" coordorigin="6752,96" coordsize="33,147">
            <v:group style="position:absolute;left:6765;top:108;width:8;height:39" coordorigin="6765,108" coordsize="8,39">
              <v:shape style="position:absolute;left:6765;top:108;width:8;height:39" coordorigin="6765,108" coordsize="8,39" path="m6773,108l6769,124,6765,146e" filled="f" stroked="t" strokeweight="1.198pt" strokecolor="#DEDEDE">
                <v:path arrowok="t"/>
              </v:shape>
            </v:group>
            <v:group style="position:absolute;left:6764;top:175;width:9;height:56" coordorigin="6764,175" coordsize="9,56">
              <v:shape style="position:absolute;left:6764;top:175;width:9;height:56" coordorigin="6764,175" coordsize="9,56" path="m6764,175l6766,198,6770,220,6774,230e" filled="f" stroked="t" strokeweight="1.198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69.634491pt;margin-top:6.378157pt;width:1.54730pt;height:4.912875pt;mso-position-horizontal-relative:page;mso-position-vertical-relative:paragraph;z-index:-13207" coordorigin="9393,128" coordsize="31,98">
            <v:group style="position:absolute;left:9410;top:140;width:2;height:23" coordorigin="9410,140" coordsize="2,23">
              <v:shape style="position:absolute;left:9410;top:140;width:2;height:23" coordorigin="9410,140" coordsize="1,23" path="m9412,163l9410,140e" filled="f" stroked="t" strokeweight="1.198pt" strokecolor="#DEDEDE">
                <v:path arrowok="t"/>
              </v:shape>
            </v:group>
            <v:group style="position:absolute;left:9407;top:191;width:4;height:23" coordorigin="9407,191" coordsize="4,23">
              <v:shape style="position:absolute;left:9407;top:191;width:4;height:23" coordorigin="9407,191" coordsize="4,23" path="m9407,213l9411,191e" filled="f" stroked="t" strokeweight="1.198pt" strokecolor="#DEDEDE">
                <v:path arrowok="t"/>
              </v:shape>
            </v:group>
            <v:group style="position:absolute;left:9400;top:163;width:12;height:12" coordorigin="9400,163" coordsize="12,12">
              <v:shape style="position:absolute;left:9400;top:163;width:12;height:12" coordorigin="9400,163" coordsize="12,12" path="m9400,169l9412,169e" filled="f" stroked="t" strokeweight=".699pt" strokecolor="#DEDEDE">
                <v:path arrowok="t"/>
              </v:shape>
            </v:group>
            <w10:wrap type="none"/>
          </v:group>
        </w:pict>
      </w:r>
      <w:hyperlink w:history="true" w:anchor="_bookmark24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6"/>
            <w:szCs w:val="16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6"/>
            <w:szCs w:val="16"/>
          </w:rPr>
          <w:t> </w:t>
        </w:r>
      </w:hyperlink>
      <w:hyperlink w:history="true" w:anchor="_bookmark24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6"/>
            <w:szCs w:val="16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6"/>
            <w:szCs w:val="16"/>
          </w:rPr>
          <w:tab/>
        </w:r>
      </w:hyperlink>
      <w:hyperlink w:history="true" w:anchor="_bookmark3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6"/>
            <w:szCs w:val="16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1"/>
            <w:w w:val="105"/>
            <w:sz w:val="16"/>
            <w:szCs w:val="16"/>
          </w:rPr>
          <w:t> </w:t>
        </w:r>
      </w:hyperlink>
      <w:hyperlink w:history="true" w:anchor="_bookmark3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6"/>
            <w:szCs w:val="16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6"/>
            <w:szCs w:val="16"/>
          </w:rPr>
        </w:r>
      </w:hyperlink>
    </w:p>
    <w:p>
      <w:pPr>
        <w:spacing w:line="196" w:lineRule="exact"/>
        <w:ind w:left="583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pict>
          <v:group style="position:absolute;margin-left:220.227005pt;margin-top:3.871846pt;width:44.92pt;height:.1pt;mso-position-horizontal-relative:page;mso-position-vertical-relative:paragraph;z-index:-13215" coordorigin="4405,77" coordsize="898,2">
            <v:shape style="position:absolute;left:4405;top:77;width:898;height:2" coordorigin="4405,77" coordsize="898,0" path="m4405,77l5303,77e" filled="f" stroked="t" strokeweight=".698pt" strokecolor="#DEDEDE">
              <v:path arrowok="t"/>
            </v:shape>
            <w10:wrap type="none"/>
          </v:group>
        </w:pict>
      </w:r>
      <w:r>
        <w:rPr/>
        <w:pict>
          <v:group style="position:absolute;margin-left:543.653015pt;margin-top:3.871846pt;width:29.947pt;height:.1pt;mso-position-horizontal-relative:page;mso-position-vertical-relative:paragraph;z-index:-13210" coordorigin="10873,77" coordsize="599,2">
            <v:shape style="position:absolute;left:10873;top:77;width:599;height:2" coordorigin="10873,77" coordsize="599,0" path="m10873,77l11472,77e" filled="f" stroked="t" strokeweight=".698pt" strokecolor="#DEDEDE">
              <v:path arrowok="t"/>
            </v:shape>
            <w10:wrap type="none"/>
          </v:group>
        </w:pict>
      </w:r>
      <w:r>
        <w:rPr/>
        <w:pict>
          <v:group style="position:absolute;margin-left:345.79361pt;margin-top:3.444787pt;width:.590848pt;height:.1pt;mso-position-horizontal-relative:page;mso-position-vertical-relative:paragraph;z-index:-13206" coordorigin="6916,69" coordsize="12,2">
            <v:shape style="position:absolute;left:6916;top:69;width:12;height:2" coordorigin="6916,69" coordsize="12,2" path="m6917,69l6928,71e" filled="f" stroked="t" strokeweight="1.198pt" strokecolor="#DEDEDE">
              <v:path arrowok="t"/>
            </v:shape>
            <w10:wrap type="none"/>
          </v:group>
        </w:pict>
      </w:r>
      <w:r>
        <w:rPr/>
        <w:pict>
          <v:group style="position:absolute;margin-left:461.598694pt;margin-top:3.499429pt;width:1.152188pt;height:.1pt;mso-position-horizontal-relative:page;mso-position-vertical-relative:paragraph;z-index:-13205" coordorigin="9232,70" coordsize="23,2">
            <v:shape style="position:absolute;left:9232;top:70;width:23;height:2" coordorigin="9232,70" coordsize="23,1" path="m9232,71l9255,70e" filled="f" stroked="t" strokeweight="1.198pt" strokecolor="#DEDEDE">
              <v:path arrowok="t"/>
            </v:shape>
            <w10:wrap type="none"/>
          </v:group>
        </w:pict>
      </w:r>
      <w:hyperlink w:history="true" w:anchor="_bookmark28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2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7"/>
            <w:w w:val="100"/>
            <w:sz w:val="19"/>
            <w:szCs w:val="19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  <w:sz w:val="19"/>
            <w:szCs w:val="19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  <w:sz w:val="19"/>
            <w:szCs w:val="19"/>
          </w:rPr>
        </w:r>
      </w:hyperlink>
    </w:p>
    <w:p>
      <w:pPr>
        <w:spacing w:line="280" w:lineRule="exact" w:before="6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before="28"/>
        <w:ind w:left="4452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shape style="position:absolute;margin-left:47.084pt;margin-top:15.362074pt;width:125.027pt;height:374.436pt;mso-position-horizontal-relative:page;mso-position-vertical-relative:paragraph;z-index:-13202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683" w:hRule="exact"/>
                    </w:trPr>
                    <w:tc>
                      <w:tcPr>
                        <w:tcW w:w="2480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263" w:lineRule="auto" w:before="96"/>
                          <w:ind w:left="166" w:right="156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2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</w:hyperlink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Designing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7"/>
                              <w:w w:val="100"/>
                              <w:sz w:val="19"/>
                              <w:szCs w:val="19"/>
                            </w:rPr>
                            <w:t>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19"/>
                              <w:szCs w:val="19"/>
                            </w:rPr>
                            <w:t>-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list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19"/>
                            <w:szCs w:val="19"/>
                          </w:rPr>
                          <w:t> </w:t>
                        </w: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19"/>
                              <w:szCs w:val="19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43" w:hRule="exact"/>
                    </w:trPr>
                    <w:tc>
                      <w:tcPr>
                        <w:tcW w:w="2480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before="96"/>
                          <w:ind w:left="166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2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</w:hyperlink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from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5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controller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19"/>
                              <w:szCs w:val="19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43" w:hRule="exact"/>
                    </w:trPr>
                    <w:tc>
                      <w:tcPr>
                        <w:tcW w:w="2480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before="96"/>
                          <w:ind w:left="538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</w:hyperlink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one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19"/>
                              <w:szCs w:val="19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683" w:hRule="exact"/>
                    </w:trPr>
                    <w:tc>
                      <w:tcPr>
                        <w:tcW w:w="2480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263" w:lineRule="auto" w:before="96"/>
                          <w:ind w:left="293" w:right="603" w:firstLine="239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19"/>
                              <w:szCs w:val="19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1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</w:hyperlink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19"/>
                              <w:szCs w:val="19"/>
                            </w:rPr>
                            <w:t>multiple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FFFFFF"/>
                            <w:spacing w:val="0"/>
                            <w:w w:val="100"/>
                            <w:sz w:val="19"/>
                            <w:szCs w:val="19"/>
                          </w:rPr>
                          <w:t> </w:t>
                        </w: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19"/>
                              <w:szCs w:val="19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19"/>
                              <w:szCs w:val="19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683" w:hRule="exact"/>
                    </w:trPr>
                    <w:tc>
                      <w:tcPr>
                        <w:tcW w:w="2480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263" w:lineRule="auto" w:before="96"/>
                          <w:ind w:left="166" w:right="397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2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</w:hyperlink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Model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2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store/fetch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19"/>
                            <w:szCs w:val="19"/>
                          </w:rPr>
                          <w:t> </w:t>
                        </w: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19"/>
                              <w:szCs w:val="19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683" w:hRule="exact"/>
                    </w:trPr>
                    <w:tc>
                      <w:tcPr>
                        <w:tcW w:w="2480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263" w:lineRule="auto" w:before="96"/>
                          <w:ind w:left="298" w:right="957" w:firstLine="239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</w:hyperlink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from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19"/>
                            <w:szCs w:val="19"/>
                          </w:rPr>
                          <w:t> </w:t>
                        </w: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database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19"/>
                              <w:szCs w:val="19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43" w:hRule="exact"/>
                    </w:trPr>
                    <w:tc>
                      <w:tcPr>
                        <w:tcW w:w="2480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before="96"/>
                          <w:ind w:left="538" w:right="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Delete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4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</w:hyperlink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last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19"/>
                              <w:szCs w:val="19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683" w:hRule="exact"/>
                    </w:trPr>
                    <w:tc>
                      <w:tcPr>
                        <w:tcW w:w="2480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263" w:lineRule="auto" w:before="96"/>
                          <w:ind w:left="166" w:right="1030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2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Twitter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19"/>
                            <w:szCs w:val="19"/>
                          </w:rPr>
                          <w:t> </w:t>
                        </w: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19"/>
                              <w:szCs w:val="19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683" w:hRule="exact"/>
                    </w:trPr>
                    <w:tc>
                      <w:tcPr>
                        <w:tcW w:w="2480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263" w:lineRule="auto" w:before="96"/>
                          <w:ind w:left="298" w:right="269" w:firstLine="239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</w:hyperlink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with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19"/>
                            <w:szCs w:val="19"/>
                          </w:rPr>
                          <w:t> </w:t>
                        </w: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navbar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19"/>
                              <w:szCs w:val="19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683" w:hRule="exact"/>
                    </w:trPr>
                    <w:tc>
                      <w:tcPr>
                        <w:tcW w:w="2480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263" w:lineRule="auto" w:before="96"/>
                          <w:ind w:left="298" w:right="245" w:firstLine="239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Use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</w:hyperlink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modal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1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helper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19"/>
                            <w:szCs w:val="19"/>
                          </w:rPr>
                          <w:t> </w:t>
                        </w: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functions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19"/>
                              <w:szCs w:val="19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683" w:hRule="exact"/>
                    </w:trPr>
                    <w:tc>
                      <w:tcPr>
                        <w:tcW w:w="2480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263" w:lineRule="auto" w:before="96"/>
                          <w:ind w:left="167" w:right="156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5.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2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via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19"/>
                            <w:szCs w:val="19"/>
                          </w:rPr>
                          <w:t> </w:t>
                        </w: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Ruby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2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Gem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19"/>
                              <w:szCs w:val="19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683" w:hRule="exact"/>
                    </w:trPr>
                    <w:tc>
                      <w:tcPr>
                        <w:tcW w:w="2480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263" w:lineRule="auto" w:before="96"/>
                          <w:ind w:left="298" w:right="584" w:firstLine="239"/>
                          <w:jc w:val="left"/>
                          <w:rPr>
                            <w:rFonts w:ascii="Arial" w:hAnsi="Arial" w:cs="Arial" w:eastAsia="Arial"/>
                            <w:sz w:val="19"/>
                            <w:szCs w:val="19"/>
                          </w:rPr>
                        </w:pP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Gem,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19"/>
                            <w:szCs w:val="19"/>
                          </w:rPr>
                          <w:t> </w:t>
                        </w: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fixed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19"/>
                              <w:szCs w:val="19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19"/>
                              <w:szCs w:val="19"/>
                            </w:rPr>
                            <w:t>layout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19"/>
                              <w:szCs w:val="19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4"/>
          <w:szCs w:val="14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7"/>
          <w:w w:val="100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5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20" w:lineRule="exact" w:before="3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49" w:lineRule="auto"/>
        <w:ind w:left="4404" w:right="1561" w:firstLine="0"/>
        <w:jc w:val="left"/>
        <w:rPr>
          <w:rFonts w:ascii="Lucida Sans Unicode" w:hAnsi="Lucida Sans Unicode" w:cs="Lucida Sans Unicode" w:eastAsia="Lucida Sans Unicode"/>
          <w:sz w:val="15"/>
          <w:szCs w:val="15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5"/>
          <w:szCs w:val="15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5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5"/>
          <w:szCs w:val="15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7"/>
          <w:w w:val="105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5"/>
          <w:szCs w:val="15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5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5"/>
          <w:szCs w:val="15"/>
        </w:rPr>
        <w:t>problems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5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5"/>
          <w:szCs w:val="15"/>
        </w:rPr>
        <w:t>completing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7"/>
          <w:w w:val="105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5"/>
          <w:szCs w:val="15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5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5"/>
          <w:szCs w:val="15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5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5"/>
          <w:szCs w:val="15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5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5"/>
          <w:szCs w:val="15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7"/>
          <w:w w:val="105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5"/>
          <w:szCs w:val="15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7"/>
          <w:w w:val="105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5"/>
          <w:szCs w:val="15"/>
        </w:rPr>
        <w:t>assistance,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8"/>
          <w:w w:val="105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5"/>
          <w:szCs w:val="15"/>
        </w:rPr>
        <w:t>reach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5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5"/>
          <w:szCs w:val="15"/>
        </w:rPr>
        <w:t>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5"/>
          <w:w w:val="105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5"/>
          <w:szCs w:val="15"/>
        </w:rPr>
        <w:t>at</w:t>
      </w:r>
      <w:hyperlink r:id="rId4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3"/>
            <w:sz w:val="15"/>
            <w:szCs w:val="15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5"/>
            <w:sz w:val="15"/>
            <w:szCs w:val="15"/>
          </w:rPr>
          <w:t>hemanth@codelearn.org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5"/>
            <w:szCs w:val="15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1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line="245" w:lineRule="auto"/>
        <w:ind w:left="4224" w:right="373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742996pt;margin-top:-74.630653pt;width:372.341pt;height:62.8885pt;mso-position-horizontal-relative:page;mso-position-vertical-relative:paragraph;z-index:-13219" coordorigin="4215,-1493" coordsize="7447,1258">
            <v:group style="position:absolute;left:4225;top:-1481;width:7427;height:1234" coordorigin="4225,-1481" coordsize="7427,1234">
              <v:shape style="position:absolute;left:4225;top:-1481;width:7427;height:1234" coordorigin="4225,-1481" coordsize="7427,1234" path="m11604,-1481l4273,-1481,4251,-1475,4235,-1462,4226,-1442,4225,-1433,4225,-295,4230,-273,4244,-256,4264,-248,4273,-247,11604,-247,11625,-252,11642,-266,11651,-286,11652,-295,11652,-1433,11646,-1454,11633,-1471,11613,-1480,11604,-1481xe" filled="t" fillcolor="#FCF8E3" stroked="f">
                <v:path arrowok="t"/>
                <v:fill type="solid"/>
              </v:shape>
            </v:group>
            <v:group style="position:absolute;left:4273;top:-1475;width:7331;height:2" coordorigin="4273,-1475" coordsize="7331,2">
              <v:shape style="position:absolute;left:4273;top:-1475;width:7331;height:2" coordorigin="4273,-1475" coordsize="7331,0" path="m4273,-1475l11604,-1475e" filled="f" stroked="t" strokeweight=".699pt" strokecolor="#FBEED5">
                <v:path arrowok="t"/>
              </v:shape>
            </v:group>
            <v:group style="position:absolute;left:4240;top:-1481;width:33;height:14" coordorigin="4240,-1481" coordsize="33,14">
              <v:shape style="position:absolute;left:4240;top:-1481;width:33;height:14" coordorigin="4240,-1481" coordsize="33,14" path="m4273,-1481l4251,-1475,4240,-1466e" filled="f" stroked="t" strokeweight="1.198pt" strokecolor="#FBEED5">
                <v:path arrowok="t"/>
              </v:shape>
            </v:group>
            <v:group style="position:absolute;left:11646;top:-1454;width:2;height:2" coordorigin="11646,-1454" coordsize="2,2">
              <v:shape style="position:absolute;left:11646;top:-1454;width:2;height:2" coordorigin="11646,-1454" coordsize="0,0" path="m11646,-1454l11646,-1454e" filled="f" stroked="t" strokeweight="1.198pt" strokecolor="#FBEED5">
                <v:path arrowok="t"/>
              </v:shape>
            </v:group>
            <v:group style="position:absolute;left:11613;top:-1480;width:20;height:9" coordorigin="11613,-1480" coordsize="20,9">
              <v:shape style="position:absolute;left:11613;top:-1480;width:20;height:9" coordorigin="11613,-1480" coordsize="20,9" path="m11633,-1471l11613,-1480e" filled="f" stroked="t" strokeweight="1.198pt" strokecolor="#FBEED5">
                <v:path arrowok="t"/>
              </v:shape>
            </v:group>
            <v:group style="position:absolute;left:4246;top:-255;width:18;height:8" coordorigin="4246,-255" coordsize="18,8">
              <v:shape style="position:absolute;left:4246;top:-255;width:18;height:8" coordorigin="4246,-255" coordsize="18,8" path="m4248,-255l4264,-248e" filled="f" stroked="t" strokeweight="1.198pt" strokecolor="#FBEED5">
                <v:path arrowok="t"/>
              </v:shape>
            </v:group>
            <v:group style="position:absolute;left:11604;top:-257;width:27;height:10" coordorigin="11604,-257" coordsize="27,10">
              <v:shape style="position:absolute;left:11604;top:-257;width:27;height:10" coordorigin="11604,-257" coordsize="27,10" path="m11604,-247l11625,-252,11631,-257e" filled="f" stroked="t" strokeweight="1.198pt" strokecolor="#FBEED5">
                <v:path arrowok="t"/>
              </v:shape>
            </v:group>
            <v:group style="position:absolute;left:4231;top:-1433;width:2;height:1138" coordorigin="4231,-1433" coordsize="2,1138">
              <v:shape style="position:absolute;left:4231;top:-1433;width:2;height:1138" coordorigin="4231,-1433" coordsize="0,1138" path="m4231,-1433l4231,-295e" filled="f" stroked="t" strokeweight=".699pt" strokecolor="#FBEED5">
                <v:path arrowok="t"/>
              </v:shape>
            </v:group>
            <v:group style="position:absolute;left:11646;top:-1433;width:2;height:1138" coordorigin="11646,-1433" coordsize="2,1138">
              <v:shape style="position:absolute;left:11646;top:-1433;width:2;height:1138" coordorigin="11646,-1433" coordsize="0,1138" path="m11646,-1433l11646,-295e" filled="f" stroked="t" strokeweight=".699pt" strokecolor="#FBEED5">
                <v:path arrowok="t"/>
              </v:shape>
            </v:group>
            <v:group style="position:absolute;left:4405;top:-1301;width:431;height:192" coordorigin="4405,-1301" coordsize="431,192">
              <v:shape style="position:absolute;left:4405;top:-1301;width:431;height:192" coordorigin="4405,-1301" coordsize="431,192" path="m4800,-1301l4440,-1301,4420,-1294,4407,-1277,4405,-1265,4405,-1145,4411,-1124,4428,-1111,4440,-1109,4800,-1109,4821,-1116,4834,-1133,4836,-1145,4836,-1265,4829,-1286,4812,-1299,4800,-1301xe" filled="t" fillcolor="#B94A48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hyperlink w:history="true" w:anchor="_bookmark24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Display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one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tod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  <w:sz w:val="19"/>
            <w:szCs w:val="19"/>
          </w:rPr>
          <w:t>o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displayed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1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todo.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display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array.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20" w:lineRule="exact"/>
        <w:rPr>
          <w:sz w:val="12"/>
          <w:szCs w:val="12"/>
        </w:rPr>
      </w:pPr>
      <w:r>
        <w:rPr>
          <w:sz w:val="12"/>
          <w:szCs w:val="12"/>
        </w:rPr>
      </w:r>
    </w:p>
    <w:p>
      <w:pPr>
        <w:numPr>
          <w:ilvl w:val="0"/>
          <w:numId w:val="17"/>
        </w:numPr>
        <w:tabs>
          <w:tab w:pos="4476" w:val="left" w:leader="none"/>
        </w:tabs>
        <w:ind w:left="4224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hyperlink w:history="true" w:anchor="_bookmark24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Display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one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tod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  <w:sz w:val="19"/>
            <w:szCs w:val="19"/>
          </w:rPr>
          <w:t>o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numPr>
          <w:ilvl w:val="0"/>
          <w:numId w:val="17"/>
        </w:numPr>
        <w:tabs>
          <w:tab w:pos="4476" w:val="left" w:leader="none"/>
        </w:tabs>
        <w:spacing w:line="245" w:lineRule="auto"/>
        <w:ind w:left="4224" w:right="565" w:hanging="1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742996pt;margin-top:49.943405pt;width:372.341pt;height:23.9576pt;mso-position-horizontal-relative:page;mso-position-vertical-relative:paragraph;z-index:-13218" coordorigin="4215,999" coordsize="7447,479">
            <v:group style="position:absolute;left:4225;top:1011;width:7427;height:455" coordorigin="4225,1011" coordsize="7427,455">
              <v:shape style="position:absolute;left:4225;top:1011;width:7427;height:455" coordorigin="4225,1011" coordsize="7427,455" path="m11604,1011l4273,1011,4251,1016,4235,1030,4226,1050,4225,1059,4225,1418,4230,1440,4244,1456,4264,1465,4273,1466,11604,1466,11625,1461,11642,1447,11651,1427,11652,1418,11652,1059,11646,1037,11633,1021,11613,1012,11604,1011xe" filled="t" fillcolor="#F7F7F9" stroked="f">
                <v:path arrowok="t"/>
                <v:fill type="solid"/>
              </v:shape>
            </v:group>
            <v:group style="position:absolute;left:4273;top:1017;width:7331;height:2" coordorigin="4273,1017" coordsize="7331,2">
              <v:shape style="position:absolute;left:4273;top:1017;width:7331;height:2" coordorigin="4273,1017" coordsize="7331,0" path="m4273,1017l11604,1017e" filled="f" stroked="t" strokeweight=".699pt" strokecolor="#E1E1E8">
                <v:path arrowok="t"/>
              </v:shape>
            </v:group>
            <v:group style="position:absolute;left:4259;top:1011;width:14;height:3" coordorigin="4259,1011" coordsize="14,3">
              <v:shape style="position:absolute;left:4259;top:1011;width:14;height:3" coordorigin="4259,1011" coordsize="14,3" path="m4273,1011l4259,1014e" filled="f" stroked="t" strokeweight="1.198pt" strokecolor="#E1E1E8">
                <v:path arrowok="t"/>
              </v:shape>
            </v:group>
            <v:group style="position:absolute;left:4273;top:1460;width:7331;height:2" coordorigin="4273,1460" coordsize="7331,2">
              <v:shape style="position:absolute;left:4273;top:1460;width:7331;height:2" coordorigin="4273,1460" coordsize="7331,0" path="m4273,1460l11604,1460e" filled="f" stroked="t" strokeweight=".699pt" strokecolor="#E1E1E8">
                <v:path arrowok="t"/>
              </v:shape>
            </v:group>
            <v:group style="position:absolute;left:4259;top:1463;width:5;height:2" coordorigin="4259,1463" coordsize="5,2">
              <v:shape style="position:absolute;left:4259;top:1463;width:5;height:2" coordorigin="4259,1463" coordsize="5,2" path="m4259,1463l4264,1465e" filled="f" stroked="t" strokeweight="1.198pt" strokecolor="#E1E1E8">
                <v:path arrowok="t"/>
              </v:shape>
            </v:group>
            <v:group style="position:absolute;left:11604;top:1456;width:27;height:10" coordorigin="11604,1456" coordsize="27,10">
              <v:shape style="position:absolute;left:11604;top:1456;width:27;height:10" coordorigin="11604,1456" coordsize="27,10" path="m11604,1466l11625,1461,11631,1456e" filled="f" stroked="t" strokeweight="1.198pt" strokecolor="#E1E1E8">
                <v:path arrowok="t"/>
              </v:shape>
            </v:group>
            <v:group style="position:absolute;left:4231;top:1059;width:2;height:359" coordorigin="4231,1059" coordsize="2,359">
              <v:shape style="position:absolute;left:4231;top:1059;width:2;height:359" coordorigin="4231,1059" coordsize="0,359" path="m4231,1059l4231,1418e" filled="f" stroked="t" strokeweight=".699pt" strokecolor="#E1E1E8">
                <v:path arrowok="t"/>
              </v:shape>
            </v:group>
            <v:group style="position:absolute;left:11646;top:1059;width:2;height:359" coordorigin="11646,1059" coordsize="2,359">
              <v:shape style="position:absolute;left:11646;top:1059;width:2;height:359" coordorigin="11646,1059" coordsize="0,359" path="m11646,1059l11646,1418e" filled="f" stroked="t" strokeweight=".69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Remove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@todo_item1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instance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variable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app/controllers/todos_controllers.r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19"/>
          <w:szCs w:val="19"/>
        </w:rPr>
        <w:t>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Replace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@todo_array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shown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40" w:lineRule="exact" w:before="10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4416" w:right="0" w:firstLine="0"/>
        <w:jc w:val="left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195F91"/>
          <w:spacing w:val="0"/>
          <w:w w:val="105"/>
          <w:sz w:val="15"/>
          <w:szCs w:val="15"/>
        </w:rPr>
        <w:t>@todo_array</w:t>
      </w:r>
      <w:r>
        <w:rPr>
          <w:rFonts w:ascii="Consolas" w:hAnsi="Consolas" w:cs="Consolas" w:eastAsia="Consolas"/>
          <w:b w:val="0"/>
          <w:bCs w:val="0"/>
          <w:color w:val="195F91"/>
          <w:spacing w:val="-8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5"/>
          <w:sz w:val="15"/>
          <w:szCs w:val="15"/>
        </w:rPr>
        <w:t>=</w:t>
      </w:r>
      <w:r>
        <w:rPr>
          <w:rFonts w:ascii="Consolas" w:hAnsi="Consolas" w:cs="Consolas" w:eastAsia="Consolas"/>
          <w:b w:val="0"/>
          <w:bCs w:val="0"/>
          <w:color w:val="93A1A1"/>
          <w:spacing w:val="-1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5"/>
          <w:sz w:val="15"/>
          <w:szCs w:val="15"/>
        </w:rPr>
        <w:t>[</w:t>
      </w:r>
      <w:r>
        <w:rPr>
          <w:rFonts w:ascii="Consolas" w:hAnsi="Consolas" w:cs="Consolas" w:eastAsia="Consolas"/>
          <w:b w:val="0"/>
          <w:bCs w:val="0"/>
          <w:color w:val="93A1A1"/>
          <w:spacing w:val="-2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5"/>
          <w:szCs w:val="15"/>
        </w:rPr>
        <w:t>"Buy</w:t>
      </w:r>
      <w:r>
        <w:rPr>
          <w:rFonts w:ascii="Consolas" w:hAnsi="Consolas" w:cs="Consolas" w:eastAsia="Consolas"/>
          <w:b w:val="0"/>
          <w:bCs w:val="0"/>
          <w:color w:val="DD1144"/>
          <w:spacing w:val="-6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5"/>
          <w:szCs w:val="15"/>
        </w:rPr>
        <w:t>Milk</w:t>
      </w:r>
      <w:r>
        <w:rPr>
          <w:rFonts w:ascii="Consolas" w:hAnsi="Consolas" w:cs="Consolas" w:eastAsia="Consolas"/>
          <w:b w:val="0"/>
          <w:bCs w:val="0"/>
          <w:color w:val="DD1144"/>
          <w:spacing w:val="3"/>
          <w:w w:val="105"/>
          <w:sz w:val="15"/>
          <w:szCs w:val="15"/>
        </w:rPr>
        <w:t>"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5"/>
          <w:sz w:val="15"/>
          <w:szCs w:val="15"/>
        </w:rPr>
        <w:t>,</w:t>
      </w:r>
      <w:r>
        <w:rPr>
          <w:rFonts w:ascii="Consolas" w:hAnsi="Consolas" w:cs="Consolas" w:eastAsia="Consolas"/>
          <w:b w:val="0"/>
          <w:bCs w:val="0"/>
          <w:color w:val="93A1A1"/>
          <w:spacing w:val="-2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5"/>
          <w:szCs w:val="15"/>
        </w:rPr>
        <w:t>"Buy</w:t>
      </w:r>
      <w:r>
        <w:rPr>
          <w:rFonts w:ascii="Consolas" w:hAnsi="Consolas" w:cs="Consolas" w:eastAsia="Consolas"/>
          <w:b w:val="0"/>
          <w:bCs w:val="0"/>
          <w:color w:val="DD1144"/>
          <w:spacing w:val="-6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5"/>
          <w:szCs w:val="15"/>
        </w:rPr>
        <w:t>Soap</w:t>
      </w:r>
      <w:r>
        <w:rPr>
          <w:rFonts w:ascii="Consolas" w:hAnsi="Consolas" w:cs="Consolas" w:eastAsia="Consolas"/>
          <w:b w:val="0"/>
          <w:bCs w:val="0"/>
          <w:color w:val="DD1144"/>
          <w:spacing w:val="3"/>
          <w:w w:val="105"/>
          <w:sz w:val="15"/>
          <w:szCs w:val="15"/>
        </w:rPr>
        <w:t>"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5"/>
          <w:sz w:val="15"/>
          <w:szCs w:val="15"/>
        </w:rPr>
        <w:t>,</w:t>
      </w:r>
      <w:r>
        <w:rPr>
          <w:rFonts w:ascii="Consolas" w:hAnsi="Consolas" w:cs="Consolas" w:eastAsia="Consolas"/>
          <w:b w:val="0"/>
          <w:bCs w:val="0"/>
          <w:color w:val="93A1A1"/>
          <w:spacing w:val="-2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5"/>
          <w:szCs w:val="15"/>
        </w:rPr>
        <w:t>"Pay</w:t>
      </w:r>
      <w:r>
        <w:rPr>
          <w:rFonts w:ascii="Consolas" w:hAnsi="Consolas" w:cs="Consolas" w:eastAsia="Consolas"/>
          <w:b w:val="0"/>
          <w:bCs w:val="0"/>
          <w:color w:val="DD1144"/>
          <w:spacing w:val="-6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5"/>
          <w:szCs w:val="15"/>
        </w:rPr>
        <w:t>bill</w:t>
      </w:r>
      <w:r>
        <w:rPr>
          <w:rFonts w:ascii="Consolas" w:hAnsi="Consolas" w:cs="Consolas" w:eastAsia="Consolas"/>
          <w:b w:val="0"/>
          <w:bCs w:val="0"/>
          <w:color w:val="DD1144"/>
          <w:spacing w:val="3"/>
          <w:w w:val="105"/>
          <w:sz w:val="15"/>
          <w:szCs w:val="15"/>
        </w:rPr>
        <w:t>"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5"/>
          <w:sz w:val="15"/>
          <w:szCs w:val="15"/>
        </w:rPr>
        <w:t>,</w:t>
      </w:r>
      <w:r>
        <w:rPr>
          <w:rFonts w:ascii="Consolas" w:hAnsi="Consolas" w:cs="Consolas" w:eastAsia="Consolas"/>
          <w:b w:val="0"/>
          <w:bCs w:val="0"/>
          <w:color w:val="93A1A1"/>
          <w:spacing w:val="-2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5"/>
          <w:szCs w:val="15"/>
        </w:rPr>
        <w:t>"Draw</w:t>
      </w:r>
      <w:r>
        <w:rPr>
          <w:rFonts w:ascii="Consolas" w:hAnsi="Consolas" w:cs="Consolas" w:eastAsia="Consolas"/>
          <w:b w:val="0"/>
          <w:bCs w:val="0"/>
          <w:color w:val="DD1144"/>
          <w:spacing w:val="-8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5"/>
          <w:szCs w:val="15"/>
        </w:rPr>
        <w:t>Money"</w:t>
      </w:r>
      <w:r>
        <w:rPr>
          <w:rFonts w:ascii="Consolas" w:hAnsi="Consolas" w:cs="Consolas" w:eastAsia="Consolas"/>
          <w:b w:val="0"/>
          <w:bCs w:val="0"/>
          <w:color w:val="DD1144"/>
          <w:spacing w:val="-10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5"/>
          <w:sz w:val="15"/>
          <w:szCs w:val="15"/>
        </w:rPr>
        <w:t>]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80" w:lineRule="exact" w:before="9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numPr>
          <w:ilvl w:val="0"/>
          <w:numId w:val="17"/>
        </w:numPr>
        <w:tabs>
          <w:tab w:pos="4476" w:val="left" w:leader="none"/>
        </w:tabs>
        <w:spacing w:line="245" w:lineRule="auto"/>
        <w:ind w:left="4224" w:right="276" w:hanging="1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742996pt;margin-top:35.673054pt;width:372.341pt;height:83.653pt;mso-position-horizontal-relative:page;mso-position-vertical-relative:paragraph;z-index:-13217" coordorigin="4215,713" coordsize="7447,1673">
            <v:group style="position:absolute;left:4225;top:963;width:7427;height:1413" coordorigin="4225,963" coordsize="7427,1413">
              <v:shape style="position:absolute;left:4225;top:963;width:7427;height:1413" coordorigin="4225,963" coordsize="7427,1413" path="m11604,963l4273,963,4251,968,4235,982,4226,1002,4225,1011,4225,2329,4230,2350,4244,2367,4264,2376,4273,2377,11604,2377,11625,2371,11642,2357,11651,2337,11652,2329,11652,1011,11646,989,11633,973,11613,964,11604,963xe" filled="t" fillcolor="#F7F7F9" stroked="f">
                <v:path arrowok="t"/>
                <v:fill type="solid"/>
              </v:shape>
            </v:group>
            <v:group style="position:absolute;left:4273;top:969;width:7331;height:2" coordorigin="4273,969" coordsize="7331,2">
              <v:shape style="position:absolute;left:4273;top:969;width:7331;height:2" coordorigin="4273,969" coordsize="7331,0" path="m4273,969l11604,969e" filled="f" stroked="t" strokeweight=".698pt" strokecolor="#E1E1E8">
                <v:path arrowok="t"/>
              </v:shape>
            </v:group>
            <v:group style="position:absolute;left:4273;top:2371;width:7331;height:2" coordorigin="4273,2371" coordsize="7331,2">
              <v:shape style="position:absolute;left:4273;top:2371;width:7331;height:2" coordorigin="4273,2371" coordsize="7331,0" path="m4273,2371l11604,2371e" filled="f" stroked="t" strokeweight=".699pt" strokecolor="#E1E1E8">
                <v:path arrowok="t"/>
              </v:shape>
            </v:group>
            <v:group style="position:absolute;left:4225;top:723;width:2180;height:240" coordorigin="4225,723" coordsize="2180,240">
              <v:shape style="position:absolute;left:4225;top:723;width:2180;height:240" coordorigin="4225,723" coordsize="2180,240" path="m6369,723l4261,723,4240,730,4227,747,4225,759,4225,927,4232,948,4249,961,4261,963,6369,963,6390,956,6403,939,6405,927,6405,759,6398,738,6381,726,6369,723xe" filled="t" fillcolor="#F7F7F9" stroked="f">
                <v:path arrowok="t"/>
                <v:fill type="solid"/>
              </v:shape>
            </v:group>
            <v:group style="position:absolute;left:6399;top:741;width:6;height:18" coordorigin="6399,741" coordsize="6,18">
              <v:shape style="position:absolute;left:6399;top:741;width:6;height:18" coordorigin="6399,741" coordsize="6,18" path="m6405,759l6399,741e" filled="f" stroked="t" strokeweight="1.198pt" strokecolor="#E1E1E8">
                <v:path arrowok="t"/>
              </v:shape>
            </v:group>
            <v:group style="position:absolute;left:6398;top:738;width:2;height:2" coordorigin="6398,738" coordsize="2,2">
              <v:shape style="position:absolute;left:6398;top:738;width:2;height:2" coordorigin="6398,738" coordsize="1,1" path="m6398,738l6398,738e" filled="f" stroked="t" strokeweight="1.198pt" strokecolor="#E1E1E8">
                <v:path arrowok="t"/>
              </v:shape>
            </v:group>
            <v:group style="position:absolute;left:4261;top:957;width:2108;height:2" coordorigin="4261,957" coordsize="2108,2">
              <v:shape style="position:absolute;left:4261;top:957;width:2108;height:2" coordorigin="4261,957" coordsize="2108,0" path="m4261,957l6369,957e" filled="f" stroked="t" strokeweight=".699pt" strokecolor="#E1E1E8">
                <v:path arrowok="t"/>
              </v:shape>
            </v:group>
            <v:group style="position:absolute;left:4245;top:958;width:3;height:2" coordorigin="4245,958" coordsize="3,2">
              <v:shape style="position:absolute;left:4245;top:958;width:3;height:2" coordorigin="4245,958" coordsize="3,2" path="m4246,959l4249,961e" filled="f" stroked="t" strokeweight="1.198pt" strokecolor="#E1E1E8">
                <v:path arrowok="t"/>
              </v:shape>
            </v:group>
            <v:group style="position:absolute;left:6369;top:956;width:21;height:7" coordorigin="6369,956" coordsize="21,7">
              <v:shape style="position:absolute;left:6369;top:956;width:21;height:7" coordorigin="6369,956" coordsize="21,7" path="m6369,963l6390,956e" filled="f" stroked="t" strokeweight="1.198pt" strokecolor="#E1E1E8">
                <v:path arrowok="t"/>
              </v:shape>
            </v:group>
            <v:group style="position:absolute;left:6401;top:939;width:2;height:3" coordorigin="6401,939" coordsize="2,3">
              <v:shape style="position:absolute;left:6401;top:939;width:2;height:3" coordorigin="6401,939" coordsize="2,3" path="m6401,942l6403,939e" filled="f" stroked="t" strokeweight="1.198pt" strokecolor="#E1E1E8">
                <v:path arrowok="t"/>
              </v:shape>
            </v:group>
            <v:group style="position:absolute;left:4231;top:759;width:2;height:168" coordorigin="4231,759" coordsize="2,168">
              <v:shape style="position:absolute;left:4231;top:759;width:2;height:168" coordorigin="4231,759" coordsize="0,168" path="m4231,759l4231,927e" filled="f" stroked="t" strokeweight=".699pt" strokecolor="#E1E1E8">
                <v:path arrowok="t"/>
              </v:shape>
            </v:group>
            <v:group style="position:absolute;left:6399;top:759;width:2;height:168" coordorigin="6399,759" coordsize="2,168">
              <v:shape style="position:absolute;left:6399;top:759;width:2;height:168" coordorigin="6399,759" coordsize="0,168" path="m6399,759l6399,927e" filled="f" stroked="t" strokeweight=".69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Edit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app/vie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  <w:sz w:val="19"/>
          <w:szCs w:val="19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s/todos/index.html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items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wrapped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"&lt;li&gt;"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tag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view.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60" w:lineRule="exact" w:before="4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4215" w:right="5450" w:firstLine="0"/>
        <w:jc w:val="center"/>
        <w:rPr>
          <w:rFonts w:ascii="Consolas" w:hAnsi="Consolas" w:cs="Consolas" w:eastAsia="Consolas"/>
          <w:sz w:val="14"/>
          <w:szCs w:val="14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4"/>
          <w:szCs w:val="14"/>
        </w:rPr>
        <w:t>app/views/todos/index.html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ind w:left="1171" w:right="4024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&lt;ul&gt;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before="64"/>
        <w:ind w:left="3724" w:right="4041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5"/>
          <w:sz w:val="15"/>
          <w:szCs w:val="15"/>
        </w:rPr>
        <w:t>&lt;%</w:t>
      </w:r>
      <w:r>
        <w:rPr>
          <w:rFonts w:ascii="Consolas" w:hAnsi="Consolas" w:cs="Consolas" w:eastAsia="Consolas"/>
          <w:b w:val="0"/>
          <w:bCs w:val="0"/>
          <w:color w:val="93A1A1"/>
          <w:spacing w:val="-6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5"/>
          <w:sz w:val="15"/>
          <w:szCs w:val="15"/>
        </w:rPr>
        <w:t>@todo_arra</w:t>
      </w:r>
      <w:r>
        <w:rPr>
          <w:rFonts w:ascii="Consolas" w:hAnsi="Consolas" w:cs="Consolas" w:eastAsia="Consolas"/>
          <w:b w:val="0"/>
          <w:bCs w:val="0"/>
          <w:color w:val="195F91"/>
          <w:spacing w:val="4"/>
          <w:w w:val="105"/>
          <w:sz w:val="15"/>
          <w:szCs w:val="15"/>
        </w:rPr>
        <w:t>y</w:t>
      </w:r>
      <w:r>
        <w:rPr>
          <w:rFonts w:ascii="Consolas" w:hAnsi="Consolas" w:cs="Consolas" w:eastAsia="Consolas"/>
          <w:b w:val="0"/>
          <w:bCs w:val="0"/>
          <w:color w:val="93A1A1"/>
          <w:spacing w:val="10"/>
          <w:w w:val="105"/>
          <w:sz w:val="15"/>
          <w:szCs w:val="15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5"/>
          <w:sz w:val="15"/>
          <w:szCs w:val="15"/>
        </w:rPr>
        <w:t>each</w:t>
      </w:r>
      <w:r>
        <w:rPr>
          <w:rFonts w:ascii="Consolas" w:hAnsi="Consolas" w:cs="Consolas" w:eastAsia="Consolas"/>
          <w:b w:val="0"/>
          <w:bCs w:val="0"/>
          <w:color w:val="48484C"/>
          <w:spacing w:val="-8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5"/>
          <w:sz w:val="15"/>
          <w:szCs w:val="15"/>
        </w:rPr>
        <w:t>do</w:t>
      </w:r>
      <w:r>
        <w:rPr>
          <w:rFonts w:ascii="Consolas" w:hAnsi="Consolas" w:cs="Consolas" w:eastAsia="Consolas"/>
          <w:b w:val="0"/>
          <w:bCs w:val="0"/>
          <w:color w:val="1E347B"/>
          <w:spacing w:val="-6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10"/>
          <w:w w:val="105"/>
          <w:sz w:val="15"/>
          <w:szCs w:val="15"/>
        </w:rPr>
        <w:t>|</w:t>
      </w:r>
      <w:r>
        <w:rPr>
          <w:rFonts w:ascii="Consolas" w:hAnsi="Consolas" w:cs="Consolas" w:eastAsia="Consolas"/>
          <w:b w:val="0"/>
          <w:bCs w:val="0"/>
          <w:color w:val="48484C"/>
          <w:spacing w:val="10"/>
          <w:w w:val="105"/>
          <w:sz w:val="15"/>
          <w:szCs w:val="15"/>
        </w:rPr>
        <w:t>t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5"/>
          <w:sz w:val="15"/>
          <w:szCs w:val="15"/>
        </w:rPr>
        <w:t>|</w:t>
      </w:r>
      <w:r>
        <w:rPr>
          <w:rFonts w:ascii="Consolas" w:hAnsi="Consolas" w:cs="Consolas" w:eastAsia="Consolas"/>
          <w:b w:val="0"/>
          <w:bCs w:val="0"/>
          <w:color w:val="93A1A1"/>
          <w:spacing w:val="-3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5"/>
          <w:sz w:val="15"/>
          <w:szCs w:val="15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before="64"/>
        <w:ind w:left="4499" w:right="4955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&lt;li&gt;</w:t>
      </w:r>
      <w:r>
        <w:rPr>
          <w:rFonts w:ascii="Consolas" w:hAnsi="Consolas" w:cs="Consolas" w:eastAsia="Consolas"/>
          <w:b w:val="0"/>
          <w:bCs w:val="0"/>
          <w:color w:val="303030"/>
          <w:spacing w:val="-8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5"/>
          <w:sz w:val="15"/>
          <w:szCs w:val="15"/>
        </w:rPr>
        <w:t>#todo</w:t>
      </w:r>
      <w:r>
        <w:rPr>
          <w:rFonts w:ascii="Consolas" w:hAnsi="Consolas" w:cs="Consolas" w:eastAsia="Consolas"/>
          <w:b w:val="0"/>
          <w:bCs w:val="0"/>
          <w:color w:val="48484C"/>
          <w:spacing w:val="-9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5"/>
          <w:sz w:val="15"/>
          <w:szCs w:val="15"/>
        </w:rPr>
        <w:t>item</w:t>
      </w:r>
      <w:r>
        <w:rPr>
          <w:rFonts w:ascii="Consolas" w:hAnsi="Consolas" w:cs="Consolas" w:eastAsia="Consolas"/>
          <w:b w:val="0"/>
          <w:bCs w:val="0"/>
          <w:color w:val="48484C"/>
          <w:spacing w:val="-7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5"/>
          <w:sz w:val="15"/>
          <w:szCs w:val="15"/>
        </w:rPr>
        <w:t>here</w:t>
      </w:r>
      <w:r>
        <w:rPr>
          <w:rFonts w:ascii="Consolas" w:hAnsi="Consolas" w:cs="Consolas" w:eastAsia="Consolas"/>
          <w:b w:val="0"/>
          <w:bCs w:val="0"/>
          <w:color w:val="48484C"/>
          <w:spacing w:val="-7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&lt;/li&gt;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before="64"/>
        <w:ind w:left="0" w:right="1910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5"/>
          <w:sz w:val="15"/>
          <w:szCs w:val="15"/>
        </w:rPr>
        <w:t>&lt;%</w:t>
      </w:r>
      <w:r>
        <w:rPr>
          <w:rFonts w:ascii="Consolas" w:hAnsi="Consolas" w:cs="Consolas" w:eastAsia="Consolas"/>
          <w:b w:val="0"/>
          <w:bCs w:val="0"/>
          <w:color w:val="93A1A1"/>
          <w:spacing w:val="-1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5"/>
          <w:sz w:val="15"/>
          <w:szCs w:val="15"/>
        </w:rPr>
        <w:t>end</w:t>
      </w:r>
      <w:r>
        <w:rPr>
          <w:rFonts w:ascii="Consolas" w:hAnsi="Consolas" w:cs="Consolas" w:eastAsia="Consolas"/>
          <w:b w:val="0"/>
          <w:bCs w:val="0"/>
          <w:color w:val="1E347B"/>
          <w:spacing w:val="-2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5"/>
          <w:sz w:val="15"/>
          <w:szCs w:val="15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before="64"/>
        <w:ind w:left="0" w:right="2767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&lt;/ul&gt;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60" w:lineRule="exact" w:before="1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5" w:lineRule="auto" w:before="28"/>
        <w:ind w:left="4224" w:right="0" w:firstLine="48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1.242996pt;margin-top:4.631864pt;width:19.764pt;height:9.582pt;mso-position-horizontal-relative:page;mso-position-vertical-relative:paragraph;z-index:-13204" coordorigin="4225,93" coordsize="395,192">
            <v:shape style="position:absolute;left:4225;top:93;width:395;height:192" coordorigin="4225,93" coordsize="395,192" path="m4584,93l4261,93,4240,99,4227,117,4225,129,4225,248,4232,269,4249,282,4261,284,4584,284,4605,278,4618,260,4620,248,4620,129,4613,108,4596,95,4584,93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4"/>
          <w:szCs w:val="14"/>
        </w:rPr>
        <w:t>Hint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8"/>
          <w:w w:val="100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Follow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Ruby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tutorial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parent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hyperlink w:history="true" w:anchor="_bookmark61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Todos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from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controlle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1"/>
            <w:w w:val="100"/>
            <w:sz w:val="19"/>
            <w:szCs w:val="19"/>
          </w:rPr>
          <w:t>r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check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arrays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parsed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using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'each'.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20" w:lineRule="exact"/>
        <w:rPr>
          <w:sz w:val="12"/>
          <w:szCs w:val="12"/>
        </w:rPr>
      </w:pPr>
      <w:r>
        <w:rPr>
          <w:sz w:val="12"/>
          <w:szCs w:val="12"/>
        </w:rPr>
      </w:r>
    </w:p>
    <w:p>
      <w:pPr>
        <w:numPr>
          <w:ilvl w:val="0"/>
          <w:numId w:val="17"/>
        </w:numPr>
        <w:tabs>
          <w:tab w:pos="4476" w:val="left" w:leader="none"/>
        </w:tabs>
        <w:ind w:left="4476" w:right="0" w:hanging="252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done,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/todos/index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20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263" w:lineRule="auto" w:before="77"/>
        <w:ind w:left="583" w:right="8103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pict>
          <v:group style="position:absolute;margin-left:210.742996pt;margin-top:-16.492867pt;width:372.341pt;height:123.183pt;mso-position-horizontal-relative:page;mso-position-vertical-relative:paragraph;z-index:-13216" coordorigin="4215,-330" coordsize="7447,2464">
            <v:group style="position:absolute;left:4225;top:-320;width:7427;height:2444" coordorigin="4225,-320" coordsize="7427,2444">
              <v:shape style="position:absolute;left:4225;top:-320;width:7427;height:2444" coordorigin="4225,-320" coordsize="7427,2444" path="m11604,-320l4273,-320,4251,-315,4235,-301,4226,-281,4225,-272,4225,2124,11652,2124,11652,-272,11646,-294,11633,-310,11613,-319,11604,-320xe" filled="t" fillcolor="#F5F5F5" stroked="f">
                <v:path arrowok="t"/>
                <v:fill type="solid"/>
              </v:shape>
            </v:group>
            <v:group style="position:absolute;left:4273;top:-314;width:7331;height:2" coordorigin="4273,-314" coordsize="7331,2">
              <v:shape style="position:absolute;left:4273;top:-314;width:7331;height:2" coordorigin="4273,-314" coordsize="7331,0" path="m4273,-314l11604,-314e" filled="f" stroked="t" strokeweight=".699pt" strokecolor="#E4E4E4">
                <v:path arrowok="t"/>
              </v:shape>
            </v:group>
            <v:group style="position:absolute;left:4231;top:-272;width:2;height:2396" coordorigin="4231,-272" coordsize="2,2396">
              <v:shape style="position:absolute;left:4231;top:-272;width:2;height:2396" coordorigin="4231,-272" coordsize="0,2396" path="m4231,-272l4231,2124e" filled="f" stroked="t" strokeweight=".699pt" strokecolor="#E4E4E4">
                <v:path arrowok="t"/>
              </v:shape>
            </v:group>
            <v:group style="position:absolute;left:11646;top:-272;width:2;height:2396" coordorigin="11646,-272" coordsize="2,2396">
              <v:shape style="position:absolute;left:11646;top:-272;width:2;height:2396" coordorigin="11646,-272" coordsize="0,2396" path="m11646,-272l11646,2124e" filled="f" stroked="t" strokeweight=".699pt" strokecolor="#E4E4E4">
                <v:path arrowok="t"/>
              </v:shape>
            </v:group>
            <w10:wrap type="none"/>
          </v:group>
        </w:pict>
      </w:r>
      <w:hyperlink w:history="true" w:anchor="_bookmark27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2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4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sz w:val="19"/>
          <w:szCs w:val="19"/>
        </w:rPr>
        <w:t> </w:t>
      </w:r>
      <w:hyperlink w:history="true" w:anchor="_bookmark27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2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  <w:sz w:val="19"/>
            <w:szCs w:val="19"/>
          </w:rPr>
        </w:r>
      </w:hyperlink>
    </w:p>
    <w:p>
      <w:pPr>
        <w:spacing w:after="0" w:line="263" w:lineRule="auto"/>
        <w:jc w:val="left"/>
        <w:rPr>
          <w:rFonts w:ascii="Arial" w:hAnsi="Arial" w:cs="Arial" w:eastAsia="Arial"/>
          <w:sz w:val="19"/>
          <w:szCs w:val="19"/>
        </w:rPr>
        <w:sectPr>
          <w:headerReference w:type="default" r:id="rId277"/>
          <w:footerReference w:type="default" r:id="rId278"/>
          <w:pgSz w:w="12240" w:h="15840"/>
          <w:pgMar w:header="88" w:footer="16" w:top="280" w:bottom="200" w:left="0" w:right="380"/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18.983999pt;margin-top:25.400999pt;width:3.5937pt;height:6.639187pt;mso-position-horizontal-relative:page;mso-position-vertical-relative:page;z-index:-13200" coordorigin="380,508" coordsize="72,133">
            <v:group style="position:absolute;left:392;top:520;width:39;height:45" coordorigin="392,520" coordsize="39,45">
              <v:shape style="position:absolute;left:392;top:520;width:39;height:45" coordorigin="392,520" coordsize="39,45" path="m392,522l397,542,411,558,431,567e" filled="f" stroked="t" strokeweight="1.198pt" strokecolor="#E6E6E6">
                <v:path arrowok="t"/>
              </v:shape>
            </v:group>
            <v:group style="position:absolute;left:392;top:590;width:47;height:39" coordorigin="392,590" coordsize="47,39">
              <v:shape style="position:absolute;left:392;top:590;width:47;height:39" coordorigin="392,590" coordsize="47,39" path="m440,590l418,595,401,609,392,629e" filled="f" stroked="t" strokeweight="1.198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96.269394pt;margin-top:25.740213pt;width:3.5938pt;height:6.743687pt;mso-position-horizontal-relative:page;mso-position-vertical-relative:page;z-index:-13199" coordorigin="3925,515" coordsize="72,135">
            <v:group style="position:absolute;left:3937;top:527;width:47;height:39" coordorigin="3937,527" coordsize="47,39">
              <v:shape style="position:absolute;left:3937;top:527;width:47;height:39" coordorigin="3937,527" coordsize="47,39" path="m3937,566l3959,561,3976,547,3984,527e" filled="f" stroked="t" strokeweight="1.198pt" strokecolor="#E6E6E6">
                <v:path arrowok="t"/>
              </v:shape>
            </v:group>
            <v:group style="position:absolute;left:3946;top:591;width:39;height:47" coordorigin="3946,591" coordsize="39,47">
              <v:shape style="position:absolute;left:3946;top:591;width:39;height:47" coordorigin="3946,591" coordsize="39,47" path="m3985,638l3980,616,3966,599,3946,591e" filled="f" stroked="t" strokeweight="1.198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9.583pt;margin-top:61.831799pt;width:1.952087pt;height:2.354934pt;mso-position-horizontal-relative:page;mso-position-vertical-relative:page;z-index:-13198" coordorigin="392,1237" coordsize="39,47">
            <v:shape style="position:absolute;left:392;top:1237;width:39;height:47" coordorigin="392,1237" coordsize="39,47" path="m392,1237l397,1258,411,1275,431,1284e" filled="f" stroked="t" strokeweight="1.198pt" strokecolor="#E6E6E6">
              <v:path arrowok="t"/>
            </v:shape>
            <w10:wrap type="none"/>
          </v:group>
        </w:pict>
      </w:r>
      <w:r>
        <w:rPr/>
        <w:pict>
          <v:group style="position:absolute;margin-left:196.868393pt;margin-top:62.275414pt;width:2.354934pt;height:1.952087pt;mso-position-horizontal-relative:page;mso-position-vertical-relative:page;z-index:-13197" coordorigin="3937,1246" coordsize="47,39">
            <v:shape style="position:absolute;left:3937;top:1246;width:47;height:39" coordorigin="3937,1246" coordsize="47,39" path="m3937,1285l3959,1279,3976,1266,3984,1246e" filled="f" stroked="t" strokeweight="1.198pt" strokecolor="#E6E6E6">
              <v:path arrowok="t"/>
            </v:shape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8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before="28"/>
        <w:ind w:left="5374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bookmarkStart w:name="_bookmark28" w:id="41"/>
      <w:bookmarkEnd w:id="41"/>
      <w:r>
        <w:rPr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after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2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completed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8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before="78"/>
        <w:ind w:left="2803" w:right="5212" w:firstLine="0"/>
        <w:jc w:val="center"/>
        <w:rPr>
          <w:rFonts w:ascii="Consolas" w:hAnsi="Consolas" w:cs="Consolas" w:eastAsia="Consolas"/>
          <w:sz w:val="14"/>
          <w:szCs w:val="14"/>
        </w:rPr>
      </w:pPr>
      <w:r>
        <w:rPr/>
        <w:pict>
          <v:group style="position:absolute;margin-left:210.742996pt;margin-top:-278.593353pt;width:372.341pt;height:215.263463pt;mso-position-horizontal-relative:page;mso-position-vertical-relative:paragraph;z-index:-13196" coordorigin="4215,-5572" coordsize="7447,4305">
            <v:group style="position:absolute;left:4225;top:-5555;width:7427;height:4276" coordorigin="4225,-5555" coordsize="7427,4276">
              <v:shape style="position:absolute;left:4225;top:-5555;width:7427;height:4276" coordorigin="4225,-5555" coordsize="7427,4276" path="m11652,-5555l4225,-5555,4225,-1326,4230,-1305,4244,-1288,4264,-1279,4273,-1279,11604,-1279,11625,-1284,11642,-1298,11651,-1318,11652,-1326,11652,-5555xe" filled="t" fillcolor="#F5F5F5" stroked="f">
                <v:path arrowok="t"/>
                <v:fill type="solid"/>
              </v:shape>
            </v:group>
            <v:group style="position:absolute;left:4273;top:-1285;width:7331;height:2" coordorigin="4273,-1285" coordsize="7331,2">
              <v:shape style="position:absolute;left:4273;top:-1285;width:7331;height:2" coordorigin="4273,-1285" coordsize="7331,0" path="m4273,-1285l11604,-1285e" filled="f" stroked="t" strokeweight=".699pt" strokecolor="#E4E4E4">
                <v:path arrowok="t"/>
              </v:shape>
            </v:group>
            <v:group style="position:absolute;left:11604;top:-1280;width:5;height:2" coordorigin="11604,-1280" coordsize="5,2">
              <v:shape style="position:absolute;left:11604;top:-1280;width:5;height:2" coordorigin="11604,-1280" coordsize="5,1" path="m11604,-1279l11608,-1280e" filled="f" stroked="t" strokeweight="1.198pt" strokecolor="#E4E4E4">
                <v:path arrowok="t"/>
              </v:shape>
            </v:group>
            <v:group style="position:absolute;left:4231;top:-5565;width:2;height:4238" coordorigin="4231,-5565" coordsize="2,4238">
              <v:shape style="position:absolute;left:4231;top:-5565;width:2;height:4238" coordorigin="4231,-5565" coordsize="0,4238" path="m4231,-5565l4231,-1326e" filled="f" stroked="t" strokeweight=".699pt" strokecolor="#E4E4E4">
                <v:path arrowok="t"/>
              </v:shape>
            </v:group>
            <v:group style="position:absolute;left:11646;top:-5565;width:2;height:4238" coordorigin="11646,-5565" coordsize="2,4238">
              <v:shape style="position:absolute;left:11646;top:-5565;width:2;height:4238" coordorigin="11646,-5565" coordsize="0,4238" path="m11646,-5565l11646,-1326e" filled="f" stroked="t" strokeweight=".699pt" strokecolor="#E4E4E4">
                <v:path arrowok="t"/>
              </v:shape>
            </v:group>
            <v:group style="position:absolute;left:4656;top:-5543;width:6564;height:3606" coordorigin="4656,-5543" coordsize="6564,3606">
              <v:shape style="position:absolute;left:4656;top:-5543;width:6564;height:3606" coordorigin="4656,-5543" coordsize="6564,3606" path="m4656,-5543l11220,-5543,11220,-1937,4656,-1937,4656,-5543xe" filled="t" fillcolor="#FFFFFF" stroked="f">
                <v:path arrowok="t"/>
                <v:fill type="solid"/>
              </v:shape>
            </v:group>
            <v:group style="position:absolute;left:4656;top:-1943;width:6564;height:2" coordorigin="4656,-1943" coordsize="6564,2">
              <v:shape style="position:absolute;left:4656;top:-1943;width:6564;height:2" coordorigin="4656,-1943" coordsize="6564,0" path="m4656,-1943l11220,-1943e" filled="f" stroked="t" strokeweight=".699pt" strokecolor="#000000">
                <v:path arrowok="t"/>
              </v:shape>
            </v:group>
            <v:group style="position:absolute;left:4662;top:-5543;width:2;height:3606" coordorigin="4662,-5543" coordsize="2,3606">
              <v:shape style="position:absolute;left:4662;top:-5543;width:2;height:3606" coordorigin="4662,-5543" coordsize="0,3606" path="m4662,-5543l4662,-1937e" filled="f" stroked="t" strokeweight=".699pt" strokecolor="#000000">
                <v:path arrowok="t"/>
              </v:shape>
            </v:group>
            <v:group style="position:absolute;left:11214;top:-5543;width:2;height:3606" coordorigin="11214,-5543" coordsize="2,3606">
              <v:shape style="position:absolute;left:11214;top:-5543;width:2;height:3606" coordorigin="11214,-5543" coordsize="0,3606" path="m11214,-5543l11214,-1937e" filled="f" stroked="t" strokeweight=".698pt" strokecolor="#000000">
                <v:path arrowok="t"/>
              </v:shape>
              <v:shape style="position:absolute;left:4716;top:-5483;width:6445;height:3486" type="#_x0000_t75">
                <v:imagedata r:id="rId302" o:title=""/>
              </v:shape>
            </v:group>
            <w10:wrap type="none"/>
          </v:group>
        </w:pict>
      </w:r>
      <w:bookmarkStart w:name="_bookmark29" w:id="42"/>
      <w:bookmarkEnd w:id="42"/>
      <w:r>
        <w:rPr/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4"/>
          <w:szCs w:val="14"/>
        </w:rPr>
        <w:t>Test</w:t>
      </w:r>
      <w:r>
        <w:rPr>
          <w:rFonts w:ascii="Consolas" w:hAnsi="Consolas" w:cs="Consolas" w:eastAsia="Consolas"/>
          <w:b w:val="0"/>
          <w:bCs w:val="0"/>
          <w:color w:val="DD1144"/>
          <w:spacing w:val="29"/>
          <w:w w:val="100"/>
          <w:sz w:val="14"/>
          <w:szCs w:val="14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4"/>
          <w:szCs w:val="14"/>
        </w:rPr>
        <w:t>Output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100" w:lineRule="exact" w:before="9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before="77"/>
        <w:ind w:left="4428" w:right="53" w:firstLine="0"/>
        <w:jc w:val="left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Click</w:t>
      </w:r>
      <w:r>
        <w:rPr>
          <w:rFonts w:ascii="Consolas" w:hAnsi="Consolas" w:cs="Consolas" w:eastAsia="Consolas"/>
          <w:b w:val="0"/>
          <w:bCs w:val="0"/>
          <w:color w:val="303030"/>
          <w:spacing w:val="-9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'Run</w:t>
      </w:r>
      <w:r>
        <w:rPr>
          <w:rFonts w:ascii="Consolas" w:hAnsi="Consolas" w:cs="Consolas" w:eastAsia="Consolas"/>
          <w:b w:val="0"/>
          <w:bCs w:val="0"/>
          <w:color w:val="303030"/>
          <w:spacing w:val="-6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test'</w:t>
      </w:r>
      <w:r>
        <w:rPr>
          <w:rFonts w:ascii="Consolas" w:hAnsi="Consolas" w:cs="Consolas" w:eastAsia="Consolas"/>
          <w:b w:val="0"/>
          <w:bCs w:val="0"/>
          <w:color w:val="303030"/>
          <w:spacing w:val="-8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button</w:t>
      </w:r>
      <w:r>
        <w:rPr>
          <w:rFonts w:ascii="Consolas" w:hAnsi="Consolas" w:cs="Consolas" w:eastAsia="Consolas"/>
          <w:b w:val="0"/>
          <w:bCs w:val="0"/>
          <w:color w:val="303030"/>
          <w:spacing w:val="-10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above</w:t>
      </w:r>
      <w:r>
        <w:rPr>
          <w:rFonts w:ascii="Consolas" w:hAnsi="Consolas" w:cs="Consolas" w:eastAsia="Consolas"/>
          <w:b w:val="0"/>
          <w:bCs w:val="0"/>
          <w:color w:val="303030"/>
          <w:spacing w:val="-8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to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verify</w:t>
      </w:r>
      <w:r>
        <w:rPr>
          <w:rFonts w:ascii="Consolas" w:hAnsi="Consolas" w:cs="Consolas" w:eastAsia="Consolas"/>
          <w:b w:val="0"/>
          <w:bCs w:val="0"/>
          <w:color w:val="303030"/>
          <w:spacing w:val="-10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if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your</w:t>
      </w:r>
      <w:r>
        <w:rPr>
          <w:rFonts w:ascii="Consolas" w:hAnsi="Consolas" w:cs="Consolas" w:eastAsia="Consolas"/>
          <w:b w:val="0"/>
          <w:bCs w:val="0"/>
          <w:color w:val="303030"/>
          <w:spacing w:val="-6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task</w:t>
      </w:r>
      <w:r>
        <w:rPr>
          <w:rFonts w:ascii="Consolas" w:hAnsi="Consolas" w:cs="Consolas" w:eastAsia="Consolas"/>
          <w:b w:val="0"/>
          <w:bCs w:val="0"/>
          <w:color w:val="303030"/>
          <w:spacing w:val="-6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solution</w:t>
      </w:r>
      <w:r>
        <w:rPr>
          <w:rFonts w:ascii="Consolas" w:hAnsi="Consolas" w:cs="Consolas" w:eastAsia="Consolas"/>
          <w:b w:val="0"/>
          <w:bCs w:val="0"/>
          <w:color w:val="303030"/>
          <w:spacing w:val="-2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is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5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5"/>
          <w:sz w:val="15"/>
          <w:szCs w:val="15"/>
        </w:rPr>
        <w:t>right.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4"/>
        <w:rPr>
          <w:sz w:val="24"/>
          <w:szCs w:val="24"/>
        </w:rPr>
      </w:pPr>
      <w:r>
        <w:rPr>
          <w:sz w:val="24"/>
          <w:szCs w:val="24"/>
        </w:rPr>
      </w:r>
    </w:p>
    <w:p>
      <w:pPr>
        <w:tabs>
          <w:tab w:pos="10872" w:val="left" w:leader="none"/>
        </w:tabs>
        <w:spacing w:before="44"/>
        <w:ind w:left="4404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/>
        <w:pict>
          <v:group style="position:absolute;margin-left:9.5pt;margin-top:39.722336pt;width:583.167pt;height:50.2119pt;mso-position-horizontal-relative:page;mso-position-vertical-relative:paragraph;z-index:-13201" coordorigin="190,794" coordsize="11663,1004">
            <v:group style="position:absolute;left:200;top:806;width:11643;height:982" coordorigin="200,806" coordsize="11643,982">
              <v:shape style="position:absolute;left:200;top:806;width:11643;height:982" coordorigin="200,806" coordsize="11643,982" path="m11795,806l248,806,226,812,210,825,201,845,200,854,200,1741,205,1762,219,1779,239,1788,248,1789,11795,1789,11817,1784,11834,1770,11843,1750,11843,1741,11843,854,11838,833,11824,816,11804,807,11795,806xe" filled="t" fillcolor="#F5F5F5" stroked="f">
                <v:path arrowok="t"/>
                <v:fill type="solid"/>
              </v:shape>
            </v:group>
            <v:group style="position:absolute;left:237;top:806;width:11;height:3" coordorigin="237,806" coordsize="11,3">
              <v:shape style="position:absolute;left:237;top:806;width:11;height:3" coordorigin="237,806" coordsize="11,3" path="m248,806l237,809e" filled="f" stroked="t" strokeweight="1.198pt" strokecolor="#E4E4E4">
                <v:path arrowok="t"/>
              </v:shape>
            </v:group>
            <v:group style="position:absolute;left:206;top:854;width:2;height:886" coordorigin="206,854" coordsize="2,886">
              <v:shape style="position:absolute;left:206;top:854;width:2;height:886" coordorigin="206,854" coordsize="0,886" path="m206,854l206,1741e" filled="f" stroked="t" strokeweight=".699pt" strokecolor="#E4E4E4">
                <v:path arrowok="t"/>
              </v:shape>
            </v:group>
            <v:group style="position:absolute;left:11837;top:854;width:2;height:886" coordorigin="11837,854" coordsize="2,886">
              <v:shape style="position:absolute;left:11837;top:854;width:2;height:886" coordorigin="11837,854" coordsize="0,886" path="m11837,854l11837,1741e" filled="f" stroked="t" strokeweight=".699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7.287521pt;margin-top:-2.203263pt;width:50.462746pt;height:1.510827pt;mso-position-horizontal-relative:page;mso-position-vertical-relative:paragraph;z-index:-13195" coordorigin="4346,-44" coordsize="1009,30">
            <v:group style="position:absolute;left:4405;top:-26;width:898;height:2" coordorigin="4405,-26" coordsize="898,2">
              <v:shape style="position:absolute;left:4405;top:-26;width:898;height:2" coordorigin="4405,-26" coordsize="898,0" path="m4405,-26l5303,-26e" filled="f" stroked="t" strokeweight=".699pt" strokecolor="#DEDEDE">
                <v:path arrowok="t"/>
              </v:shape>
            </v:group>
            <v:group style="position:absolute;left:4358;top:-32;width:47;height:6" coordorigin="4358,-32" coordsize="47,6">
              <v:shape style="position:absolute;left:4358;top:-32;width:47;height:6" coordorigin="4358,-32" coordsize="47,6" path="m4405,-32l4381,-31,4359,-26,4358,-26e" filled="f" stroked="t" strokeweight="1.198pt" strokecolor="#DEDEDE">
                <v:path arrowok="t"/>
              </v:shape>
            </v:group>
            <v:group style="position:absolute;left:5319;top:-31;width:24;height:4" coordorigin="5319,-31" coordsize="24,4">
              <v:shape style="position:absolute;left:5319;top:-31;width:24;height:4" coordorigin="5319,-31" coordsize="24,4" path="m5342,-28l5342,-28,5319,-31e" filled="f" stroked="t" strokeweight="1.198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6.616501pt;margin-top:16.445522pt;width:51.390383pt;height:1.715214pt;mso-position-horizontal-relative:page;mso-position-vertical-relative:paragraph;z-index:-13194" coordorigin="4332,329" coordsize="1028,34">
            <v:group style="position:absolute;left:4405;top:345;width:898;height:2" coordorigin="4405,345" coordsize="898,2">
              <v:shape style="position:absolute;left:4405;top:345;width:898;height:2" coordorigin="4405,345" coordsize="898,0" path="m4405,345l5303,345e" filled="f" stroked="t" strokeweight=".699pt" strokecolor="#DEDEDE">
                <v:path arrowok="t"/>
              </v:shape>
            </v:group>
            <v:group style="position:absolute;left:4344;top:341;width:44;height:10" coordorigin="4344,341" coordsize="44,10">
              <v:shape style="position:absolute;left:4344;top:341;width:44;height:10" coordorigin="4344,341" coordsize="44,10" path="m4344,341l4366,347,4388,350e" filled="f" stroked="t" strokeweight="1.198pt" strokecolor="#DEDEDE">
                <v:path arrowok="t"/>
              </v:shape>
            </v:group>
            <v:group style="position:absolute;left:5303;top:345;width:45;height:6" coordorigin="5303,345" coordsize="45,6">
              <v:shape style="position:absolute;left:5303;top:345;width:45;height:6" coordorigin="5303,345" coordsize="45,6" path="m5303,351l5326,350,5348,345e" filled="f" stroked="t" strokeweight="1.198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242996pt;margin-top:7.380237pt;width:.599pt;height:1.198pt;mso-position-horizontal-relative:page;mso-position-vertical-relative:paragraph;z-index:-13193" coordorigin="4225,148" coordsize="12,24">
            <v:shape style="position:absolute;left:4225;top:148;width:12;height:24" coordorigin="4225,148" coordsize="12,24" path="m4225,160l4237,160e" filled="f" stroked="t" strokeweight="1.298pt" strokecolor="#DEDEDE">
              <v:path arrowok="t"/>
            </v:shape>
            <w10:wrap type="none"/>
          </v:group>
        </w:pict>
      </w:r>
      <w:r>
        <w:rPr/>
        <w:pict>
          <v:group style="position:absolute;margin-left:273.532013pt;margin-top:7.380237pt;width:.599pt;height:1.198pt;mso-position-horizontal-relative:page;mso-position-vertical-relative:paragraph;z-index:-13192" coordorigin="5471,148" coordsize="12,24">
            <v:shape style="position:absolute;left:5471;top:148;width:12;height:24" coordorigin="5471,148" coordsize="12,24" path="m5471,160l5483,160e" filled="f" stroked="t" strokeweight="1.298pt" strokecolor="#DEDEDE">
              <v:path arrowok="t"/>
            </v:shape>
            <w10:wrap type="none"/>
          </v:group>
        </w:pict>
      </w:r>
      <w:r>
        <w:rPr/>
        <w:pict>
          <v:group style="position:absolute;margin-left:540.793213pt;margin-top:-2.203263pt;width:35.894523pt;height:1.565286pt;mso-position-horizontal-relative:page;mso-position-vertical-relative:paragraph;z-index:-13191" coordorigin="10816,-44" coordsize="718,31">
            <v:group style="position:absolute;left:10873;top:-26;width:599;height:2" coordorigin="10873,-26" coordsize="599,2">
              <v:shape style="position:absolute;left:10873;top:-26;width:599;height:2" coordorigin="10873,-26" coordsize="599,0" path="m10873,-26l11472,-26e" filled="f" stroked="t" strokeweight=".699pt" strokecolor="#DEDEDE">
                <v:path arrowok="t"/>
              </v:shape>
            </v:group>
            <v:group style="position:absolute;left:10828;top:-32;width:45;height:6" coordorigin="10828,-32" coordsize="45,6">
              <v:shape style="position:absolute;left:10828;top:-32;width:45;height:6" coordorigin="10828,-32" coordsize="45,6" path="m10873,-32l10850,-31,10828,-26e" filled="f" stroked="t" strokeweight="1.198pt" strokecolor="#DEDEDE">
                <v:path arrowok="t"/>
              </v:shape>
            </v:group>
            <v:group style="position:absolute;left:11488;top:-31;width:33;height:7" coordorigin="11488,-31" coordsize="33,7">
              <v:shape style="position:absolute;left:11488;top:-31;width:33;height:7" coordorigin="11488,-31" coordsize="33,7" path="m11521,-25l11511,-28,11488,-31e" filled="f" stroked="t" strokeweight="1.198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0.09375pt;margin-top:16.460150pt;width:36.849142pt;height:1.700586pt;mso-position-horizontal-relative:page;mso-position-vertical-relative:paragraph;z-index:-13190" coordorigin="10802,329" coordsize="737,34">
            <v:group style="position:absolute;left:10873;top:345;width:599;height:2" coordorigin="10873,345" coordsize="599,2">
              <v:shape style="position:absolute;left:10873;top:345;width:599;height:2" coordorigin="10873,345" coordsize="599,0" path="m10873,345l11472,345e" filled="f" stroked="t" strokeweight=".699pt" strokecolor="#DEDEDE">
                <v:path arrowok="t"/>
              </v:shape>
            </v:group>
            <v:group style="position:absolute;left:10814;top:341;width:43;height:9" coordorigin="10814,341" coordsize="43,9">
              <v:shape style="position:absolute;left:10814;top:341;width:43;height:9" coordorigin="10814,341" coordsize="43,9" path="m10816,342l10834,347,10857,350e" filled="f" stroked="t" strokeweight="1.198pt" strokecolor="#DEDEDE">
                <v:path arrowok="t"/>
              </v:shape>
            </v:group>
            <v:group style="position:absolute;left:11472;top:342;width:55;height:9" coordorigin="11472,342" coordsize="55,9">
              <v:shape style="position:absolute;left:11472;top:342;width:55;height:9" coordorigin="11472,342" coordsize="55,9" path="m11472,351l11495,350,11517,345,11525,343e" filled="f" stroked="t" strokeweight="1.198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34.020020pt;margin-top:6.731237pt;width:1.897pt;height:4.007159pt;mso-position-horizontal-relative:page;mso-position-vertical-relative:paragraph;z-index:-13189" coordorigin="10680,135" coordsize="38,80">
            <v:group style="position:absolute;left:10693;top:172;width:3;height:31" coordorigin="10693,172" coordsize="3,31">
              <v:shape style="position:absolute;left:10693;top:172;width:3;height:31" coordorigin="10693,172" coordsize="3,31" path="m10693,172l10695,195,10696,200e" filled="f" stroked="t" strokeweight="1.198pt" strokecolor="#DEDEDE">
                <v:path arrowok="t"/>
              </v:shape>
            </v:group>
            <v:group style="position:absolute;left:10693;top:148;width:12;height:24" coordorigin="10693,148" coordsize="12,24">
              <v:shape style="position:absolute;left:10693;top:148;width:12;height:24" coordorigin="10693,148" coordsize="12,24" path="m10693,160l10705,160e" filled="f" stroked="t" strokeweight="1.298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81.335999pt;margin-top:6.731237pt;width:1.897pt;height:3.393782pt;mso-position-horizontal-relative:page;mso-position-vertical-relative:paragraph;z-index:-13188" coordorigin="11627,135" coordsize="38,68">
            <v:group style="position:absolute;left:11640;top:148;width:12;height:24" coordorigin="11640,148" coordsize="12,24">
              <v:shape style="position:absolute;left:11640;top:148;width:12;height:24" coordorigin="11640,148" coordsize="12,24" path="m11640,160l11652,160e" filled="f" stroked="t" strokeweight="1.298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644012pt;margin-top:-161.520569pt;width:372.439991pt;height:144.94277pt;mso-position-horizontal-relative:page;mso-position-vertical-relative:paragraph;z-index:-13187" coordorigin="4213,-3230" coordsize="7449,2899">
            <v:group style="position:absolute;left:4225;top:-3218;width:1006;height:240" coordorigin="4225,-3218" coordsize="1006,240">
              <v:shape style="position:absolute;left:4225;top:-3218;width:1006;height:240" coordorigin="4225,-3218" coordsize="1006,240" path="m5195,-3218l4261,-3218,4240,-3212,4227,-3195,4225,-3182,4225,-3015,4232,-2994,4249,-2981,4261,-2979,5195,-2979,5216,-2986,5229,-3003,5231,-3015,5231,-3182,5224,-3203,5207,-3216,5195,-3218xe" filled="t" fillcolor="#F7F7F9" stroked="f">
                <v:path arrowok="t"/>
                <v:fill type="solid"/>
              </v:shape>
            </v:group>
            <v:group style="position:absolute;left:4261;top:-3212;width:934;height:2" coordorigin="4261,-3212" coordsize="934,2">
              <v:shape style="position:absolute;left:4261;top:-3212;width:934;height:2" coordorigin="4261,-3212" coordsize="934,0" path="m4261,-3212l5195,-3212e" filled="f" stroked="t" strokeweight=".699pt" strokecolor="#E1E1E8">
                <v:path arrowok="t"/>
              </v:shape>
            </v:group>
            <v:group style="position:absolute;left:4256;top:-3218;width:4;height:2" coordorigin="4256,-3218" coordsize="4,2">
              <v:shape style="position:absolute;left:4256;top:-3218;width:4;height:2" coordorigin="4256,-3218" coordsize="4,1" path="m4261,-3218l4257,-3217e" filled="f" stroked="t" strokeweight="1.198pt" strokecolor="#E1E1E8">
                <v:path arrowok="t"/>
              </v:shape>
            </v:group>
            <v:group style="position:absolute;left:4261;top:-2985;width:934;height:2" coordorigin="4261,-2985" coordsize="934,2">
              <v:shape style="position:absolute;left:4261;top:-2985;width:934;height:2" coordorigin="4261,-2985" coordsize="934,0" path="m4261,-2985l5195,-2985e" filled="f" stroked="t" strokeweight=".699pt" strokecolor="#E1E1E8">
                <v:path arrowok="t"/>
              </v:shape>
            </v:group>
            <v:group style="position:absolute;left:5195;top:-2981;width:7;height:2" coordorigin="5195,-2981" coordsize="7,2">
              <v:shape style="position:absolute;left:5195;top:-2981;width:7;height:2" coordorigin="5195,-2981" coordsize="7,2" path="m5195,-2979l5202,-2981e" filled="f" stroked="t" strokeweight="1.198pt" strokecolor="#E1E1E8">
                <v:path arrowok="t"/>
              </v:shape>
            </v:group>
            <v:group style="position:absolute;left:4231;top:-3182;width:2;height:168" coordorigin="4231,-3182" coordsize="2,168">
              <v:shape style="position:absolute;left:4231;top:-3182;width:2;height:168" coordorigin="4231,-3182" coordsize="0,168" path="m4231,-3182l4231,-3015e" filled="f" stroked="t" strokeweight=".699pt" strokecolor="#E1E1E8">
                <v:path arrowok="t"/>
              </v:shape>
            </v:group>
            <v:group style="position:absolute;left:5225;top:-3182;width:2;height:168" coordorigin="5225,-3182" coordsize="2,168">
              <v:shape style="position:absolute;left:5225;top:-3182;width:2;height:168" coordorigin="5225,-3182" coordsize="0,168" path="m5225,-3182l5225,-3015e" filled="f" stroked="t" strokeweight=".698pt" strokecolor="#E1E1E8">
                <v:path arrowok="t"/>
              </v:shape>
            </v:group>
            <v:group style="position:absolute;left:4225;top:-2979;width:7427;height:2635" coordorigin="4225,-2979" coordsize="7427,2635">
              <v:shape style="position:absolute;left:4225;top:-2979;width:7427;height:2635" coordorigin="4225,-2979" coordsize="7427,2635" path="m11604,-2979l4273,-2979,4251,-2974,4235,-2960,4226,-2940,4225,-2931,4225,-391,4230,-370,4244,-353,4264,-344,4273,-344,11604,-344,11625,-349,11642,-363,11651,-383,11652,-391,11652,-2931,11646,-2953,11633,-2969,11613,-2978,11604,-2979xe" filled="t" fillcolor="#F5F5F5" stroked="f">
                <v:path arrowok="t"/>
                <v:fill type="solid"/>
              </v:shape>
            </v:group>
            <v:group style="position:absolute;left:4273;top:-2973;width:7331;height:2" coordorigin="4273,-2973" coordsize="7331,2">
              <v:shape style="position:absolute;left:4273;top:-2973;width:7331;height:2" coordorigin="4273,-2973" coordsize="7331,0" path="m4273,-2973l11604,-2973e" filled="f" stroked="t" strokeweight=".699pt" strokecolor="#000000">
                <v:path arrowok="t"/>
              </v:shape>
            </v:group>
            <v:group style="position:absolute;left:4250;top:-2974;width:2;height:2" coordorigin="4250,-2974" coordsize="2,2">
              <v:shape style="position:absolute;left:4250;top:-2974;width:2;height:2" coordorigin="4250,-2974" coordsize="1,1" path="m4251,-2974l4251,-2973e" filled="f" stroked="t" strokeweight="1.198pt" strokecolor="#000000">
                <v:path arrowok="t"/>
              </v:shape>
            </v:group>
            <v:group style="position:absolute;left:4273;top:-350;width:7331;height:2" coordorigin="4273,-350" coordsize="7331,2">
              <v:shape style="position:absolute;left:4273;top:-350;width:7331;height:2" coordorigin="4273,-350" coordsize="7331,0" path="m4273,-350l11604,-350e" filled="f" stroked="t" strokeweight=".699pt" strokecolor="#000000">
                <v:path arrowok="t"/>
              </v:shape>
            </v:group>
            <v:group style="position:absolute;left:4230;top:-370;width:2;height:2" coordorigin="4230,-370" coordsize="2,2">
              <v:shape style="position:absolute;left:4230;top:-370;width:2;height:2" coordorigin="4230,-370" coordsize="1,1" path="m4230,-370l4231,-369e" filled="f" stroked="t" strokeweight="1.198pt" strokecolor="#000000">
                <v:path arrowok="t"/>
              </v:shape>
            </v:group>
            <v:group style="position:absolute;left:11604;top:-345;width:5;height:2" coordorigin="11604,-345" coordsize="5,2">
              <v:shape style="position:absolute;left:11604;top:-345;width:5;height:2" coordorigin="11604,-345" coordsize="5,1" path="m11604,-344l11609,-345e" filled="f" stroked="t" strokeweight="1.198pt" strokecolor="#000000">
                <v:path arrowok="t"/>
              </v:shape>
            </v:group>
            <v:group style="position:absolute;left:11625;top:-352;width:3;height:3" coordorigin="11625,-352" coordsize="3,3">
              <v:shape style="position:absolute;left:11625;top:-352;width:3;height:3" coordorigin="11625,-352" coordsize="3,3" path="m11625,-349l11629,-352e" filled="f" stroked="t" strokeweight="1.198pt" strokecolor="#000000">
                <v:path arrowok="t"/>
              </v:shape>
            </v:group>
            <v:group style="position:absolute;left:11642;top:-365;width:2;height:2" coordorigin="11642,-365" coordsize="2,2">
              <v:shape style="position:absolute;left:11642;top:-365;width:2;height:2" coordorigin="11642,-365" coordsize="1,2" path="m11642,-363l11643,-365e" filled="f" stroked="t" strokeweight="1.198pt" strokecolor="#000000">
                <v:path arrowok="t"/>
              </v:shape>
            </v:group>
            <v:group style="position:absolute;left:4231;top:-2931;width:2;height:2540" coordorigin="4231,-2931" coordsize="2,2540">
              <v:shape style="position:absolute;left:4231;top:-2931;width:2;height:2540" coordorigin="4231,-2931" coordsize="0,2540" path="m4231,-2931l4231,-391e" filled="f" stroked="t" strokeweight=".699pt" strokecolor="#000000">
                <v:path arrowok="t"/>
              </v:shape>
            </v:group>
            <v:group style="position:absolute;left:11646;top:-2931;width:2;height:2540" coordorigin="11646,-2931" coordsize="2,2540">
              <v:shape style="position:absolute;left:11646;top:-2931;width:2;height:2540" coordorigin="11646,-2931" coordsize="0,2540" path="m11646,-2931l11646,-391e" filled="f" stroked="t" strokeweight=".699pt" strokecolor="#000000">
                <v:path arrowok="t"/>
              </v:shape>
            </v:group>
            <w10:wrap type="none"/>
          </v:group>
        </w:pict>
      </w:r>
      <w:hyperlink w:history="true" w:anchor="_bookmark24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6"/>
            <w:szCs w:val="16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6"/>
            <w:szCs w:val="16"/>
          </w:rPr>
          <w:t> </w:t>
        </w:r>
      </w:hyperlink>
      <w:hyperlink w:history="true" w:anchor="_bookmark24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6"/>
            <w:szCs w:val="16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6"/>
            <w:szCs w:val="16"/>
          </w:rPr>
          <w:tab/>
        </w:r>
      </w:hyperlink>
      <w:hyperlink w:history="true" w:anchor="_bookmark3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6"/>
            <w:szCs w:val="16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1"/>
            <w:w w:val="105"/>
            <w:sz w:val="16"/>
            <w:szCs w:val="16"/>
          </w:rPr>
          <w:t> </w:t>
        </w:r>
      </w:hyperlink>
      <w:hyperlink w:history="true" w:anchor="_bookmark3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6"/>
            <w:szCs w:val="16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6"/>
            <w:szCs w:val="16"/>
          </w:rPr>
        </w:r>
      </w:hyperlink>
    </w:p>
    <w:p>
      <w:pPr>
        <w:spacing w:line="150" w:lineRule="exact" w:before="2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7"/>
        <w:ind w:left="439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  <w:sz w:val="19"/>
          <w:szCs w:val="19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  <w:sz w:val="19"/>
          <w:szCs w:val="19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  <w:sz w:val="19"/>
          <w:szCs w:val="19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  <w:sz w:val="19"/>
          <w:szCs w:val="19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  <w:sz w:val="19"/>
          <w:szCs w:val="19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after="0"/>
        <w:jc w:val="left"/>
        <w:rPr>
          <w:rFonts w:ascii="Arial" w:hAnsi="Arial" w:cs="Arial" w:eastAsia="Arial"/>
          <w:sz w:val="19"/>
          <w:szCs w:val="19"/>
        </w:rPr>
        <w:sectPr>
          <w:pgSz w:w="12240" w:h="15840"/>
          <w:pgMar w:header="88" w:footer="16" w:top="280" w:bottom="200" w:left="0" w:right="38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Rails models create, migrate, rollback a" w:id="43"/>
      <w:bookmarkEnd w:id="43"/>
      <w:r>
        <w:rPr/>
      </w:r>
      <w:bookmarkStart w:name="_bookmark30" w:id="44"/>
      <w:bookmarkEnd w:id="44"/>
      <w:r>
        <w:rPr/>
      </w:r>
      <w:hyperlink w:history="true" w:anchor="_bookmark30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30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spacing w:line="566" w:lineRule="exact" w:before="55"/>
        <w:ind w:right="1385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Lesso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FFFFFF"/>
          <w:spacing w:val="-5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model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create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,</w:t>
      </w:r>
      <w:r>
        <w:rPr>
          <w:rFonts w:ascii="Arial" w:hAnsi="Arial" w:cs="Arial" w:eastAsia="Arial"/>
          <w:b w:val="0"/>
          <w:bCs w:val="0"/>
          <w:color w:val="FFFFFF"/>
          <w:spacing w:val="-4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migrate,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rollbac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k</w:t>
      </w:r>
      <w:r>
        <w:rPr>
          <w:rFonts w:ascii="Arial" w:hAnsi="Arial" w:cs="Arial" w:eastAsia="Arial"/>
          <w:b w:val="0"/>
          <w:bCs w:val="0"/>
          <w:color w:val="FFFFFF"/>
          <w:spacing w:val="-4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an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FFFFFF"/>
          <w:spacing w:val="-4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destroy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9.950pt;margin-top:-2.028419pt;width:189.5359pt;height:530.1067pt;mso-position-horizontal-relative:page;mso-position-vertical-relative:paragraph;z-index:-13186" coordorigin="199,-41" coordsize="3791,10602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3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v:group style="position:absolute;left:250;top:433;width:3676;height:2" coordorigin="250,433" coordsize="3676,2">
              <v:shape style="position:absolute;left:250;top:433;width:3676;height:2" coordorigin="250,433" coordsize="3676,0" path="m250,433l3927,433e" filled="f" stroked="t" strokeweight=".73pt" strokecolor="#E6E6E6">
                <v:path arrowok="t"/>
              </v:shape>
            </v:group>
            <v:group style="position:absolute;left:3927;top:434;width:22;height:5" coordorigin="3927,434" coordsize="22,5">
              <v:shape style="position:absolute;left:3927;top:434;width:22;height:5" coordorigin="3927,434" coordsize="22,5" path="m3927,439l3949,434e" filled="f" stroked="t" strokeweight="1.259pt" strokecolor="#E6E6E6">
                <v:path arrowok="t"/>
              </v:shape>
            </v:group>
            <v:group style="position:absolute;left:3968;top:401;width:7;height:14" coordorigin="3968,401" coordsize="7,14">
              <v:shape style="position:absolute;left:3968;top:401;width:7;height:14" coordorigin="3968,401" coordsize="7,14" path="m3968,415l3976,401e" filled="f" stroked="t" strokeweight="1.259pt" strokecolor="#E6E6E6">
                <v:path arrowok="t"/>
              </v:shape>
            </v:group>
            <v:group style="position:absolute;left:206;top:11;width:2;height:378" coordorigin="206,11" coordsize="2,378">
              <v:shape style="position:absolute;left:206;top:11;width:2;height:378" coordorigin="206,11" coordsize="0,378" path="m206,11l206,389e" filled="f" stroked="t" strokeweight=".73pt" strokecolor="#E6E6E6">
                <v:path arrowok="t"/>
              </v:shape>
            </v:group>
            <v:group style="position:absolute;left:3971;top:11;width:2;height:378" coordorigin="3971,11" coordsize="2,378">
              <v:shape style="position:absolute;left:3971;top:11;width:2;height:378" coordorigin="3971,11" coordsize="0,378" path="m3971,11l3971,389e" filled="f" stroked="t" strokeweight=".73pt" strokecolor="#E6E6E6">
                <v:path arrowok="t"/>
              </v:shape>
            </v:group>
            <v:group style="position:absolute;left:250;top:470;width:3676;height:2" coordorigin="250,470" coordsize="3676,2">
              <v:shape style="position:absolute;left:250;top:470;width:3676;height:2" coordorigin="250,470" coordsize="3676,0" path="m250,470l3927,470e" filled="f" stroked="t" strokeweight=".73pt" strokecolor="#E6E6E6">
                <v:path arrowok="t"/>
              </v:shape>
            </v:group>
            <v:group style="position:absolute;left:3972;top:492;width:5;height:22" coordorigin="3972,492" coordsize="5,22">
              <v:shape style="position:absolute;left:3972;top:492;width:5;height:22" coordorigin="3972,492" coordsize="5,22" path="m3977,514l3972,493,3972,492e" filled="f" stroked="t" strokeweight="1.259pt" strokecolor="#E6E6E6">
                <v:path arrowok="t"/>
              </v:shape>
            </v:group>
            <v:group style="position:absolute;left:250;top:9787;width:3676;height:2" coordorigin="250,9787" coordsize="3676,2">
              <v:shape style="position:absolute;left:250;top:9787;width:3676;height:2" coordorigin="250,9787" coordsize="3676,0" path="m250,9787l3927,9787e" filled="f" stroked="t" strokeweight=".729pt" strokecolor="#E6E6E6">
                <v:path arrowok="t"/>
              </v:shape>
            </v:group>
            <v:group style="position:absolute;left:3970;top:9756;width:5;height:10" coordorigin="3970,9756" coordsize="5,10">
              <v:shape style="position:absolute;left:3970;top:9756;width:5;height:10" coordorigin="3970,9756" coordsize="5,10" path="m3970,9766l3976,9756e" filled="f" stroked="t" strokeweight="1.259pt" strokecolor="#E6E6E6">
                <v:path arrowok="t"/>
              </v:shape>
            </v:group>
            <v:group style="position:absolute;left:206;top:514;width:2;height:9229" coordorigin="206,514" coordsize="2,9229">
              <v:shape style="position:absolute;left:206;top:514;width:2;height:9229" coordorigin="206,514" coordsize="0,9229" path="m206,514l206,9743e" filled="f" stroked="t" strokeweight=".73pt" strokecolor="#E6E6E6">
                <v:path arrowok="t"/>
              </v:shape>
            </v:group>
            <v:group style="position:absolute;left:3971;top:514;width:2;height:9229" coordorigin="3971,514" coordsize="2,9229">
              <v:shape style="position:absolute;left:3971;top:514;width:2;height:9229" coordorigin="3971,514" coordsize="0,9229" path="m3971,514l3971,9743e" filled="f" stroked="t" strokeweight=".73pt" strokecolor="#E6E6E6">
                <v:path arrowok="t"/>
              </v:shape>
            </v:group>
            <v:group style="position:absolute;left:250;top:9825;width:3676;height:2" coordorigin="250,9825" coordsize="3676,2">
              <v:shape style="position:absolute;left:250;top:9825;width:3676;height:2" coordorigin="250,9825" coordsize="3676,0" path="m250,9825l3927,9825e" filled="f" stroked="t" strokeweight=".73pt" strokecolor="#E6E6E6">
                <v:path arrowok="t"/>
              </v:shape>
            </v:group>
            <v:group style="position:absolute;left:3972;top:9847;width:5;height:22" coordorigin="3972,9847" coordsize="5,22">
              <v:shape style="position:absolute;left:3972;top:9847;width:5;height:22" coordorigin="3972,9847" coordsize="5,22" path="m3977,9869l3972,9847e" filled="f" stroked="t" strokeweight="1.259pt" strokecolor="#E6E6E6">
                <v:path arrowok="t"/>
              </v:shape>
            </v:group>
            <v:group style="position:absolute;left:250;top:10543;width:3676;height:2" coordorigin="250,10543" coordsize="3676,2">
              <v:shape style="position:absolute;left:250;top:10543;width:3676;height:2" coordorigin="250,10543" coordsize="3676,0" path="m250,10543l3927,10543e" filled="f" stroked="t" strokeweight=".73pt" strokecolor="#E6E6E6">
                <v:path arrowok="t"/>
              </v:shape>
            </v:group>
            <v:group style="position:absolute;left:221;top:10539;width:16;height:8" coordorigin="221,10539" coordsize="16,8">
              <v:shape style="position:absolute;left:221;top:10539;width:16;height:8" coordorigin="221,10539" coordsize="16,8" path="m221,10539l238,10547e" filled="f" stroked="t" strokeweight="1.259pt" strokecolor="#E6E6E6">
                <v:path arrowok="t"/>
              </v:shape>
            </v:group>
            <v:group style="position:absolute;left:3927;top:10533;width:36;height:16" coordorigin="3927,10533" coordsize="36,16">
              <v:shape style="position:absolute;left:3927;top:10533;width:36;height:16" coordorigin="3927,10533" coordsize="36,16" path="m3927,10549l3949,10544,3962,10533e" filled="f" stroked="t" strokeweight="1.259pt" strokecolor="#E6E6E6">
                <v:path arrowok="t"/>
              </v:shape>
            </v:group>
            <v:group style="position:absolute;left:3968;top:10511;width:7;height:15" coordorigin="3968,10511" coordsize="7,15">
              <v:shape style="position:absolute;left:3968;top:10511;width:7;height:15" coordorigin="3968,10511" coordsize="7,15" path="m3968,10526l3976,10511e" filled="f" stroked="t" strokeweight="1.259pt" strokecolor="#E6E6E6">
                <v:path arrowok="t"/>
              </v:shape>
            </v:group>
            <v:group style="position:absolute;left:206;top:9869;width:2;height:630" coordorigin="206,9869" coordsize="2,630">
              <v:shape style="position:absolute;left:206;top:9869;width:2;height:630" coordorigin="206,9869" coordsize="0,630" path="m206,9869l206,10499e" filled="f" stroked="t" strokeweight=".73pt" strokecolor="#E6E6E6">
                <v:path arrowok="t"/>
              </v:shape>
            </v:group>
            <v:group style="position:absolute;left:3971;top:9869;width:2;height:630" coordorigin="3971,9869" coordsize="2,630">
              <v:shape style="position:absolute;left:3971;top:9869;width:2;height:630" coordorigin="3971,9869" coordsize="0,630" path="m3971,9869l3971,10499e" filled="f" stroked="t" strokeweight=".73pt" strokecolor="#E6E6E6">
                <v:path arrowok="t"/>
              </v:shape>
            </v:group>
            <v:group style="position:absolute;left:213;top:936;width:3752;height:2" coordorigin="213,936" coordsize="3752,2">
              <v:shape style="position:absolute;left:213;top:936;width:3752;height:2" coordorigin="213,936" coordsize="3752,0" path="m213,936l3965,936e" filled="f" stroked="t" strokeweight=".729pt" strokecolor="#E6E6E6">
                <v:path arrowok="t"/>
              </v:shape>
              <v:shape style="position:absolute;left:1107;top:2755;width:176;height:176" type="#_x0000_t75">
                <v:imagedata r:id="rId305" o:title=""/>
              </v:shape>
              <v:shape style="position:absolute;left:1107;top:3221;width:176;height:176" type="#_x0000_t75">
                <v:imagedata r:id="rId306" o:title=""/>
              </v:shape>
              <v:shape style="position:absolute;left:1107;top:4657;width:176;height:176" type="#_x0000_t75">
                <v:imagedata r:id="rId307" o:title=""/>
              </v:shape>
              <v:shape style="position:absolute;left:1107;top:5374;width:176;height:176" type="#_x0000_t75">
                <v:imagedata r:id="rId308" o:title=""/>
              </v:shape>
              <v:shape style="position:absolute;left:1107;top:6558;width:176;height:176" type="#_x0000_t75">
                <v:imagedata r:id="rId309" o:title=""/>
              </v:shape>
              <v:shape style="position:absolute;left:1107;top:7275;width:176;height:176" type="#_x0000_t75">
                <v:imagedata r:id="rId310" o:title=""/>
              </v:shape>
              <v:shape style="position:absolute;left:1107;top:8711;width:176;height:176" type="#_x0000_t75">
                <v:imagedata r:id="rId311" o:title=""/>
              </v:shape>
              <v:shape style="position:absolute;left:3108;top:1572;width:164;height:176" type="#_x0000_t75">
                <v:imagedata r:id="rId312" o:title=""/>
              </v:shape>
              <v:shape style="position:absolute;left:3108;top:2290;width:164;height:176" type="#_x0000_t75">
                <v:imagedata r:id="rId313" o:title=""/>
              </v:shape>
              <v:shape style="position:absolute;left:3108;top:2755;width:164;height:176" type="#_x0000_t75">
                <v:imagedata r:id="rId314" o:title=""/>
              </v:shape>
              <v:shape style="position:absolute;left:3108;top:3473;width:164;height:176" type="#_x0000_t75">
                <v:imagedata r:id="rId315" o:title=""/>
              </v:shape>
              <v:shape style="position:absolute;left:3108;top:4908;width:164;height:176" type="#_x0000_t75">
                <v:imagedata r:id="rId316" o:title=""/>
              </v:shape>
              <v:shape style="position:absolute;left:3108;top:5374;width:164;height:176" type="#_x0000_t75">
                <v:imagedata r:id="rId317" o:title=""/>
              </v:shape>
              <v:shape style="position:absolute;left:3108;top:5840;width:164;height:176" type="#_x0000_t75">
                <v:imagedata r:id="rId318" o:title=""/>
              </v:shape>
              <v:shape style="position:absolute;left:3108;top:6810;width:164;height:176" type="#_x0000_t75">
                <v:imagedata r:id="rId319" o:title=""/>
              </v:shape>
              <v:shape style="position:absolute;left:3108;top:7527;width:164;height:176" type="#_x0000_t75">
                <v:imagedata r:id="rId320" o:title=""/>
              </v:shape>
              <v:shape style="position:absolute;left:3108;top:7993;width:164;height:176" type="#_x0000_t75">
                <v:imagedata r:id="rId321" o:title=""/>
              </v:shape>
              <v:shape style="position:absolute;left:3108;top:8963;width:164;height:176" type="#_x0000_t75">
                <v:imagedata r:id="rId322" o:title=""/>
              </v:shape>
              <v:shape style="position:absolute;left:3108;top:3939;width:164;height:176" type="#_x0000_t75">
                <v:imagedata r:id="rId323" o:title=""/>
              </v:shape>
            </v:group>
            <w10:wrap type="none"/>
          </v:group>
        </w:pict>
      </w:r>
      <w:r>
        <w:rPr/>
        <w:pict>
          <v:group style="position:absolute;margin-left:219.202072pt;margin-top:14.388882pt;width:1.687527pt;height:.167627pt;mso-position-horizontal-relative:page;mso-position-vertical-relative:paragraph;z-index:-13182" coordorigin="4384,288" coordsize="34,3">
            <v:shape style="position:absolute;left:4384;top:288;width:34;height:3" coordorigin="4384,288" coordsize="34,3" path="m4418,288l4395,289,4384,291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268.516571pt;margin-top:14.397554pt;width:1.138972pt;height:.118127pt;mso-position-horizontal-relative:page;mso-position-vertical-relative:paragraph;z-index:-13181" coordorigin="5370,288" coordsize="23,2">
            <v:shape style="position:absolute;left:5370;top:288;width:23;height:2" coordorigin="5370,288" coordsize="23,2" path="m5393,290l5370,288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8.315674pt;margin-top:13.759381pt;width:34.356347pt;height:1.462994pt;mso-position-horizontal-relative:page;mso-position-vertical-relative:paragraph;z-index:-13177" coordorigin="11166,275" coordsize="687,29">
            <v:group style="position:absolute;left:11217;top:294;width:630;height:2" coordorigin="11217,294" coordsize="630,2">
              <v:shape style="position:absolute;left:11217;top:294;width:630;height:2" coordorigin="11217,294" coordsize="630,0" path="m11217,294l11846,294e" filled="f" stroked="t" strokeweight=".73pt" strokecolor="#DEDEDE">
                <v:path arrowok="t"/>
              </v:shape>
            </v:group>
            <v:group style="position:absolute;left:11179;top:288;width:38;height:4" coordorigin="11179,288" coordsize="38,4">
              <v:shape style="position:absolute;left:11179;top:288;width:38;height:4" coordorigin="11179,288" coordsize="38,4" path="m11217,288l11194,289,11179,292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9.5pt;margin-top:-163.006424pt;width:592.75pt;height:128.793pt;mso-position-horizontal-relative:page;mso-position-vertical-relative:paragraph;z-index:-13172" coordorigin="190,-3260" coordsize="11855,2576">
            <v:group style="position:absolute;left:200;top:-2520;width:11835;height:1826" coordorigin="200,-2520" coordsize="11835,1826">
              <v:shape style="position:absolute;left:200;top:-2520;width:11835;height:1826" coordorigin="200,-2520" coordsize="11835,1826" path="m200,-694l12035,-694,12035,-2520,200,-2520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747;width:11835;height:2040" type="#_x0000_t75">
                <v:imagedata r:id="rId324" o:title=""/>
              </v:shape>
            </v:group>
            <v:group style="position:absolute;left:200;top:-3250;width:2;height:730" coordorigin="200,-3250" coordsize="2,730">
              <v:shape style="position:absolute;left:200;top:-3250;width:2;height:730" coordorigin="200,-3250" coordsize="0,730" path="m200,-2520l200,-3250,200,-2520xe" filled="t" fillcolor="#000000" stroked="f">
                <v:path arrowok="t"/>
                <v:fill type="solid"/>
              </v:shape>
            </v:group>
            <v:group style="position:absolute;left:200;top:-3250;width:11835;height:730" coordorigin="200,-3250" coordsize="11835,730">
              <v:shape style="position:absolute;left:200;top:-3250;width:11835;height:730" coordorigin="200,-3250" coordsize="11835,730" path="m200,-2520l12035,-2520,12035,-3250,200,-3250,200,-2520xe" filled="t" fillcolor="#FAFAFA" stroked="f">
                <v:path arrowok="t"/>
                <v:fill type="solid"/>
              </v:shape>
              <v:shape style="position:absolute;left:452;top:-3200;width:630;height:630" type="#_x0000_t75">
                <v:imagedata r:id="rId325" o:title=""/>
              </v:shape>
            </v:group>
            <v:group style="position:absolute;left:2668;top:-3049;width:1561;height:252" coordorigin="2668,-3049" coordsize="1561,252">
              <v:shape style="position:absolute;left:2668;top:-3049;width:1561;height:252" coordorigin="2668,-3049" coordsize="1561,252" path="m4191,-3049l2705,-3049,2684,-3042,2671,-3026,2668,-3011,2668,-2835,2674,-2814,2691,-2800,2705,-2797,4191,-2797,4212,-2803,4226,-2820,4229,-2835,4229,-3011,4223,-3032,4206,-3046,4191,-3049xe" filled="t" fillcolor="#F8F8F8" stroked="f">
                <v:path arrowok="t"/>
                <v:fill type="solid"/>
              </v:shape>
            </v:group>
            <v:group style="position:absolute;left:2675;top:-3049;width:30;height:18" coordorigin="2675,-3049" coordsize="30,18">
              <v:shape style="position:absolute;left:2675;top:-3049;width:30;height:18" coordorigin="2675,-3049" coordsize="30,18" path="m2705,-3049l2684,-3042,2676,-3032e" filled="f" stroked="t" strokeweight="1.259pt" strokecolor="#CDCDCD">
                <v:path arrowok="t"/>
              </v:shape>
            </v:group>
            <v:group style="position:absolute;left:4212;top:-3041;width:17;height:30" coordorigin="4212,-3041" coordsize="17,30">
              <v:shape style="position:absolute;left:4212;top:-3041;width:17;height:30" coordorigin="4212,-3041" coordsize="17,30" path="m4229,-3011l4223,-3032,4213,-3040e" filled="f" stroked="t" strokeweight="1.259pt" strokecolor="#CDCDCD">
                <v:path arrowok="t"/>
              </v:shape>
            </v:group>
            <v:group style="position:absolute;left:2706;top:-2803;width:1486;height:2" coordorigin="2706,-2803" coordsize="1486,2">
              <v:shape style="position:absolute;left:2706;top:-2803;width:1486;height:2" coordorigin="2706,-2803" coordsize="1486,0" path="m2706,-2803l4191,-2803e" filled="f" stroked="t" strokeweight=".729pt" strokecolor="#CDCDCD">
                <v:path arrowok="t"/>
              </v:shape>
            </v:group>
            <v:group style="position:absolute;left:2668;top:-2835;width:3;height:10" coordorigin="2668,-2835" coordsize="3,10">
              <v:shape style="position:absolute;left:2668;top:-2835;width:3;height:10" coordorigin="2668,-2835" coordsize="3,10" path="m2668,-2835l2671,-2825e" filled="f" stroked="t" strokeweight="1.259pt" strokecolor="#CDCDCD">
                <v:path arrowok="t"/>
              </v:shape>
            </v:group>
            <v:group style="position:absolute;left:2674;top:-3011;width:2;height:176" coordorigin="2674,-3011" coordsize="2,176">
              <v:shape style="position:absolute;left:2674;top:-3011;width:2;height:176" coordorigin="2674,-3011" coordsize="0,176" path="m2674,-3011l2674,-2835e" filled="f" stroked="t" strokeweight=".73pt" strokecolor="#CDCDCD">
                <v:path arrowok="t"/>
              </v:shape>
            </v:group>
            <v:group style="position:absolute;left:4223;top:-3011;width:2;height:176" coordorigin="4223,-3011" coordsize="2,176">
              <v:shape style="position:absolute;left:4223;top:-3011;width:2;height:176" coordorigin="4223,-3011" coordsize="0,176" path="m4223,-3011l4223,-2835e" filled="f" stroked="t" strokeweight=".73pt" strokecolor="#CDCDCD">
                <v:path arrowok="t"/>
              </v:shape>
              <v:shape style="position:absolute;left:2705;top:-2986;width:201;height:164" type="#_x0000_t75">
                <v:imagedata r:id="rId326" o:title=""/>
              </v:shape>
            </v:group>
            <v:group style="position:absolute;left:4632;top:-3049;width:579;height:252" coordorigin="4632,-3049" coordsize="579,252">
              <v:shape style="position:absolute;left:4632;top:-3049;width:579;height:252" coordorigin="4632,-3049" coordsize="579,252" path="m5173,-3049l4670,-3049,4649,-3042,4635,-3026,4632,-3011,4632,-2835,4638,-2814,4655,-2800,4670,-2797,5173,-2797,5194,-2803,5208,-2820,5211,-2835,5211,-3011,5205,-3032,5188,-3046,5173,-3049xe" filled="t" fillcolor="#ECEEF5" stroked="f">
                <v:path arrowok="t"/>
                <v:fill type="solid"/>
              </v:shape>
            </v:group>
            <v:group style="position:absolute;left:4670;top:-3042;width:504;height:2" coordorigin="4670,-3042" coordsize="504,2">
              <v:shape style="position:absolute;left:4670;top:-3042;width:504;height:2" coordorigin="4670,-3042" coordsize="504,0" path="m4670,-3042l5173,-3042e" filled="f" stroked="t" strokeweight=".73pt" strokecolor="#CAD4E7">
                <v:path arrowok="t"/>
              </v:shape>
            </v:group>
            <v:group style="position:absolute;left:4657;top:-3049;width:13;height:4" coordorigin="4657,-3049" coordsize="13,4">
              <v:shape style="position:absolute;left:4657;top:-3049;width:13;height:4" coordorigin="4657,-3049" coordsize="13,4" path="m4670,-3049l4658,-3045e" filled="f" stroked="t" strokeweight="1.259pt" strokecolor="#CAD4E7">
                <v:path arrowok="t"/>
              </v:shape>
            </v:group>
            <v:group style="position:absolute;left:4670;top:-2803;width:504;height:2" coordorigin="4670,-2803" coordsize="504,2">
              <v:shape style="position:absolute;left:4670;top:-2803;width:504;height:2" coordorigin="4670,-2803" coordsize="504,0" path="m4670,-2803l5173,-2803e" filled="f" stroked="t" strokeweight=".729pt" strokecolor="#CAD4E7">
                <v:path arrowok="t"/>
              </v:shape>
            </v:group>
            <v:group style="position:absolute;left:4638;top:-3011;width:2;height:176" coordorigin="4638,-3011" coordsize="2,176">
              <v:shape style="position:absolute;left:4638;top:-3011;width:2;height:176" coordorigin="4638,-3011" coordsize="0,176" path="m4638,-3011l4638,-2835e" filled="f" stroked="t" strokeweight=".729pt" strokecolor="#CAD4E7">
                <v:path arrowok="t"/>
              </v:shape>
            </v:group>
            <v:group style="position:absolute;left:5205;top:-3011;width:2;height:176" coordorigin="5205,-3011" coordsize="2,176">
              <v:shape style="position:absolute;left:5205;top:-3011;width:2;height:176" coordorigin="5205,-3011" coordsize="0,176" path="m5205,-3011l5205,-2835e" filled="f" stroked="t" strokeweight=".729pt" strokecolor="#CAD4E7">
                <v:path arrowok="t"/>
              </v:shape>
              <v:shape style="position:absolute;left:4695;top:-3011;width:176;height:176" type="#_x0000_t75">
                <v:imagedata r:id="rId327" o:title=""/>
              </v:shape>
            </v:group>
            <v:group style="position:absolute;left:5236;top:-2973;width:2;height:101" coordorigin="5236,-2973" coordsize="2,101">
              <v:shape style="position:absolute;left:5236;top:-2973;width:2;height:101" coordorigin="5236,-2973" coordsize="0,101" path="m5236,-2872l5236,-2923,5236,-2973,5236,-2872xe" filled="t" fillcolor="#D8D8D8" stroked="f">
                <v:path arrowok="t"/>
                <v:fill type="solid"/>
              </v:shape>
            </v:group>
            <v:group style="position:absolute;left:5236;top:-2943;width:25;height:40" coordorigin="5236,-2943" coordsize="25,40">
              <v:shape style="position:absolute;left:5236;top:-2943;width:25;height:40" coordorigin="5236,-2943" coordsize="25,40" path="m5261,-2943l5236,-2923,5261,-2903,5261,-2943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30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line="237" w:lineRule="exact"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11.447006pt;margin-top:8.544472pt;width:.63pt;height:1.259pt;mso-position-horizontal-relative:page;mso-position-vertical-relative:paragraph;z-index:-13179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472pt;width:.63pt;height:1.259pt;mso-position-horizontal-relative:page;mso-position-vertical-relative:paragraph;z-index:-13178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8.544472pt;width:.629pt;height:1.259pt;mso-position-horizontal-relative:page;mso-position-vertical-relative:paragraph;z-index:-13175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472pt;width:.63pt;height:1.259pt;mso-position-horizontal-relative:page;mso-position-vertical-relative:paragraph;z-index:-13174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hyperlink w:history="true" w:anchor="_bookmark27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27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32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32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pStyle w:val="BodyText"/>
        <w:spacing w:line="206" w:lineRule="exac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20.889999pt;margin-top:4.070183pt;width:47.214pt;height:.1pt;mso-position-horizontal-relative:page;mso-position-vertical-relative:paragraph;z-index:-13180" coordorigin="4418,81" coordsize="944,2">
            <v:shape style="position:absolute;left:4418;top:81;width:944;height:2" coordorigin="4418,81" coordsize="944,0" path="m4418,81l5362,81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466492pt;margin-top:3.705683pt;width:32.563522pt;height:1.3085pt;mso-position-horizontal-relative:page;mso-position-vertical-relative:paragraph;z-index:-13176" coordorigin="11209,74" coordsize="651,26">
            <v:group style="position:absolute;left:11217;top:81;width:630;height:2" coordorigin="11217,81" coordsize="630,2">
              <v:shape style="position:absolute;left:11217;top:81;width:630;height:2" coordorigin="11217,81" coordsize="630,0" path="m11217,81l11846,81e" filled="f" stroked="t" strokeweight=".729pt" strokecolor="#DEDEDE">
                <v:path arrowok="t"/>
              </v:shape>
            </v:group>
            <w10:wrap type="none"/>
          </v:group>
        </w:pict>
      </w:r>
      <w:hyperlink w:history="true" w:anchor="_bookmark31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90" w:lineRule="exact" w:before="2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BodyText"/>
        <w:spacing w:line="245" w:lineRule="auto" w:before="24"/>
        <w:ind w:left="4229" w:right="108" w:hanging="1"/>
        <w:jc w:val="left"/>
      </w:pPr>
      <w:r>
        <w:rPr/>
        <w:pict>
          <v:shape style="position:absolute;margin-left:38.908001pt;margin-top:21.559772pt;width:131.404500pt;height:393.55pt;mso-position-horizontal-relative:page;mso-position-vertical-relative:paragraph;z-index:-13171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5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Designing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20"/>
                              <w:szCs w:val="20"/>
                            </w:rPr>
                            <w:t>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20"/>
                              <w:szCs w:val="20"/>
                            </w:rPr>
                            <w:t>-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list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6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controller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one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multiple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82" w:right="425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Model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store/fetch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FFFFFF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1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database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last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343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Twitter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with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navbar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Use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modal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helper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functions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13" w:hanging="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5.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via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Ruby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Gem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Gem,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fixed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layout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bookmarkStart w:name="_bookmark31" w:id="45"/>
      <w:bookmarkEnd w:id="45"/>
      <w:r>
        <w:rPr/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last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lesson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-</w:t>
      </w:r>
      <w:r>
        <w:rPr>
          <w:b w:val="0"/>
          <w:bCs w:val="0"/>
          <w:color w:val="545454"/>
          <w:spacing w:val="9"/>
          <w:w w:val="100"/>
        </w:rPr>
        <w:t> </w:t>
      </w:r>
      <w:hyperlink w:history="true" w:anchor="_bookmark61">
        <w:r>
          <w:rPr>
            <w:b w:val="0"/>
            <w:bCs w:val="0"/>
            <w:color w:val="0088CC"/>
            <w:spacing w:val="0"/>
            <w:w w:val="100"/>
          </w:rPr>
          <w:t>Todos</w:t>
        </w:r>
        <w:r>
          <w:rPr>
            <w:b w:val="0"/>
            <w:bCs w:val="0"/>
            <w:color w:val="0088CC"/>
            <w:spacing w:val="-1"/>
            <w:w w:val="100"/>
          </w:rPr>
          <w:t> </w:t>
        </w:r>
        <w:r>
          <w:rPr>
            <w:b w:val="0"/>
            <w:bCs w:val="0"/>
            <w:color w:val="0088CC"/>
            <w:spacing w:val="0"/>
            <w:w w:val="100"/>
          </w:rPr>
          <w:t>from</w:t>
        </w:r>
        <w:r>
          <w:rPr>
            <w:b w:val="0"/>
            <w:bCs w:val="0"/>
            <w:color w:val="0088CC"/>
            <w:spacing w:val="9"/>
            <w:w w:val="100"/>
          </w:rPr>
          <w:t> </w:t>
        </w:r>
        <w:r>
          <w:rPr>
            <w:b w:val="0"/>
            <w:bCs w:val="0"/>
            <w:color w:val="0088CC"/>
            <w:spacing w:val="0"/>
            <w:w w:val="100"/>
          </w:rPr>
          <w:t>controlle</w:t>
        </w:r>
        <w:r>
          <w:rPr>
            <w:b w:val="0"/>
            <w:bCs w:val="0"/>
            <w:color w:val="0088CC"/>
            <w:spacing w:val="12"/>
            <w:w w:val="100"/>
          </w:rPr>
          <w:t>r</w:t>
        </w:r>
      </w:hyperlink>
      <w:r>
        <w:rPr>
          <w:b w:val="0"/>
          <w:bCs w:val="0"/>
          <w:color w:val="545454"/>
          <w:spacing w:val="0"/>
          <w:w w:val="100"/>
        </w:rPr>
        <w:t>,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learnt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use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controllers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show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on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view.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But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was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essentially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static.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left="4229" w:right="360"/>
        <w:jc w:val="left"/>
      </w:pPr>
      <w:r>
        <w:rPr/>
        <w:pict>
          <v:group style="position:absolute;margin-left:210.947006pt;margin-top:52.515385pt;width:391.303pt;height:66.0996pt;mso-position-horizontal-relative:page;mso-position-vertical-relative:paragraph;z-index:-13185" coordorigin="4219,1050" coordsize="7826,1322">
            <v:group style="position:absolute;left:4229;top:1063;width:7806;height:1297" coordorigin="4229,1063" coordsize="7806,1297">
              <v:shape style="position:absolute;left:4229;top:1063;width:7806;height:1297" coordorigin="4229,1063" coordsize="7806,1297" path="m11985,1063l4279,1063,4258,1068,4240,1081,4231,1101,4229,1113,4229,2309,4234,2331,4247,2348,4267,2358,4279,2360,11985,2360,12006,2355,12023,2341,12033,2322,12035,2309,12035,1113,12030,1091,12017,1074,11997,1065,11985,1063xe" filled="t" fillcolor="#FCF8E3" stroked="f">
                <v:path arrowok="t"/>
                <v:fill type="solid"/>
              </v:shape>
            </v:group>
            <v:group style="position:absolute;left:4279;top:1069;width:7705;height:2" coordorigin="4279,1069" coordsize="7705,2">
              <v:shape style="position:absolute;left:4279;top:1069;width:7705;height:2" coordorigin="4279,1069" coordsize="7705,0" path="m4279,1069l11985,1069e" filled="f" stroked="t" strokeweight=".73pt" strokecolor="#FBEED5">
                <v:path arrowok="t"/>
              </v:shape>
            </v:group>
            <v:group style="position:absolute;left:4264;top:1063;width:15;height:3" coordorigin="4264,1063" coordsize="15,3">
              <v:shape style="position:absolute;left:4264;top:1063;width:15;height:3" coordorigin="4264,1063" coordsize="15,3" path="m4279,1063l4265,1066e" filled="f" stroked="t" strokeweight="1.259pt" strokecolor="#FBEED5">
                <v:path arrowok="t"/>
              </v:shape>
            </v:group>
            <v:group style="position:absolute;left:4279;top:2353;width:7705;height:2" coordorigin="4279,2353" coordsize="7705,2">
              <v:shape style="position:absolute;left:4279;top:2353;width:7705;height:2" coordorigin="4279,2353" coordsize="7705,0" path="m4279,2353l11985,2353e" filled="f" stroked="t" strokeweight=".73pt" strokecolor="#FBEED5">
                <v:path arrowok="t"/>
              </v:shape>
            </v:group>
            <v:group style="position:absolute;left:11985;top:2355;width:22;height:5" coordorigin="11985,2355" coordsize="22,5">
              <v:shape style="position:absolute;left:11985;top:2355;width:22;height:5" coordorigin="11985,2355" coordsize="22,5" path="m11985,2360l12005,2355e" filled="f" stroked="t" strokeweight="1.259pt" strokecolor="#FBEED5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real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world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app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needs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dynamic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content.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need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able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store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dynamic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content,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able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retrieve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it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and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display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it.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Typically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used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store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dynamic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9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left="4417" w:right="524"/>
        <w:jc w:val="left"/>
      </w:pP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this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lesson,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will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learn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use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models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store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todos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through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Rails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Console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&amp;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then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fetching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same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via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controller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display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it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on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view.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2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left="129" w:right="0"/>
        <w:jc w:val="center"/>
        <w:rPr>
          <w:rFonts w:ascii="Arial" w:hAnsi="Arial" w:cs="Arial" w:eastAsia="Arial"/>
        </w:rPr>
      </w:pPr>
      <w:r>
        <w:rPr/>
        <w:pict>
          <v:group style="position:absolute;margin-left:211.447006pt;margin-top:35.293774pt;width:390.303pt;height:.1pt;mso-position-horizontal-relative:page;mso-position-vertical-relative:paragraph;z-index:-13184" coordorigin="4229,706" coordsize="7806,2">
            <v:shape style="position:absolute;left:4229;top:706;width:7806;height:2" coordorigin="4229,706" coordsize="7806,0" path="m4229,706l12035,706e" filled="f" stroked="t" strokeweight=".729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Generatin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5A5A5A"/>
          <w:spacing w:val="1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Tod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5A5A5A"/>
          <w:spacing w:val="1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model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2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ind w:right="0"/>
        <w:jc w:val="left"/>
      </w:pPr>
      <w:r>
        <w:rPr>
          <w:b w:val="0"/>
          <w:bCs w:val="0"/>
          <w:color w:val="545454"/>
          <w:spacing w:val="0"/>
          <w:w w:val="100"/>
        </w:rPr>
        <w:t>Rails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interact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with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through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</w:t>
      </w:r>
      <w:r>
        <w:rPr>
          <w:b w:val="0"/>
          <w:bCs w:val="0"/>
          <w:color w:val="545454"/>
          <w:spacing w:val="6"/>
          <w:w w:val="100"/>
        </w:rPr>
        <w:t>s</w:t>
      </w:r>
      <w:r>
        <w:rPr>
          <w:b w:val="0"/>
          <w:bCs w:val="0"/>
          <w:color w:val="545454"/>
          <w:spacing w:val="0"/>
          <w:w w:val="100"/>
        </w:rPr>
        <w:t>.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According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design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as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per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left="4229" w:right="0"/>
        <w:jc w:val="left"/>
      </w:pPr>
      <w:hyperlink w:history="true" w:anchor="_bookmark18">
        <w:r>
          <w:rPr>
            <w:b w:val="0"/>
            <w:bCs w:val="0"/>
            <w:color w:val="0088CC"/>
            <w:spacing w:val="0"/>
            <w:w w:val="100"/>
          </w:rPr>
          <w:t>Designing</w:t>
        </w:r>
        <w:r>
          <w:rPr>
            <w:b w:val="0"/>
            <w:bCs w:val="0"/>
            <w:color w:val="0088CC"/>
            <w:spacing w:val="10"/>
            <w:w w:val="100"/>
          </w:rPr>
          <w:t> </w:t>
        </w:r>
        <w:r>
          <w:rPr>
            <w:b w:val="0"/>
            <w:bCs w:val="0"/>
            <w:color w:val="0088CC"/>
            <w:spacing w:val="0"/>
            <w:w w:val="100"/>
          </w:rPr>
          <w:t>t</w:t>
        </w:r>
        <w:r>
          <w:rPr>
            <w:b w:val="0"/>
            <w:bCs w:val="0"/>
            <w:color w:val="0088CC"/>
            <w:spacing w:val="2"/>
            <w:w w:val="100"/>
          </w:rPr>
          <w:t>o</w:t>
        </w:r>
        <w:r>
          <w:rPr>
            <w:b w:val="0"/>
            <w:bCs w:val="0"/>
            <w:color w:val="0088CC"/>
            <w:spacing w:val="9"/>
            <w:w w:val="100"/>
          </w:rPr>
          <w:t>-</w:t>
        </w:r>
        <w:r>
          <w:rPr>
            <w:b w:val="0"/>
            <w:bCs w:val="0"/>
            <w:color w:val="0088CC"/>
            <w:spacing w:val="0"/>
            <w:w w:val="100"/>
          </w:rPr>
          <w:t>do</w:t>
        </w:r>
        <w:r>
          <w:rPr>
            <w:b w:val="0"/>
            <w:bCs w:val="0"/>
            <w:color w:val="0088CC"/>
            <w:spacing w:val="1"/>
            <w:w w:val="100"/>
          </w:rPr>
          <w:t> </w:t>
        </w:r>
        <w:r>
          <w:rPr>
            <w:b w:val="0"/>
            <w:bCs w:val="0"/>
            <w:color w:val="0088CC"/>
            <w:spacing w:val="0"/>
            <w:w w:val="100"/>
          </w:rPr>
          <w:t>list</w:t>
        </w:r>
        <w:r>
          <w:rPr>
            <w:b w:val="0"/>
            <w:bCs w:val="0"/>
            <w:color w:val="0088CC"/>
            <w:spacing w:val="7"/>
            <w:w w:val="100"/>
          </w:rPr>
          <w:t> </w:t>
        </w:r>
        <w:r>
          <w:rPr>
            <w:b w:val="0"/>
            <w:bCs w:val="0"/>
            <w:color w:val="0088CC"/>
            <w:spacing w:val="0"/>
            <w:w w:val="100"/>
          </w:rPr>
          <w:t>app</w:t>
        </w:r>
      </w:hyperlink>
      <w:r>
        <w:rPr>
          <w:b w:val="0"/>
          <w:bCs w:val="0"/>
          <w:color w:val="545454"/>
          <w:spacing w:val="0"/>
          <w:w w:val="100"/>
        </w:rPr>
        <w:t>,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our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named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</w:t>
      </w:r>
      <w:r>
        <w:rPr>
          <w:b w:val="0"/>
          <w:bCs w:val="0"/>
          <w:color w:val="545454"/>
          <w:spacing w:val="2"/>
          <w:w w:val="100"/>
        </w:rPr>
        <w:t>o</w:t>
      </w:r>
      <w:r>
        <w:rPr>
          <w:b w:val="0"/>
          <w:bCs w:val="0"/>
          <w:color w:val="545454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spacing w:line="245" w:lineRule="auto"/>
        <w:ind w:left="4229" w:right="118" w:firstLine="0"/>
        <w:jc w:val="left"/>
      </w:pPr>
      <w:r>
        <w:rPr>
          <w:b w:val="0"/>
          <w:bCs w:val="0"/>
          <w:color w:val="545454"/>
          <w:spacing w:val="0"/>
          <w:w w:val="100"/>
        </w:rPr>
        <w:t>Lets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start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with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just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one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field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todo_item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of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type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string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for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</w:t>
      </w:r>
      <w:r>
        <w:rPr>
          <w:b w:val="0"/>
          <w:bCs w:val="0"/>
          <w:color w:val="545454"/>
          <w:spacing w:val="2"/>
          <w:w w:val="100"/>
        </w:rPr>
        <w:t>o</w:t>
      </w:r>
      <w:r>
        <w:rPr>
          <w:b w:val="0"/>
          <w:bCs w:val="0"/>
          <w:color w:val="545454"/>
          <w:spacing w:val="0"/>
          <w:w w:val="100"/>
        </w:rPr>
        <w:t>.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todo_item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holds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name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of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like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'Buying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Milk'.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left="4229" w:right="116"/>
        <w:jc w:val="left"/>
      </w:pPr>
      <w:r>
        <w:rPr/>
        <w:pict>
          <v:group style="position:absolute;margin-left:210.947006pt;margin-top:37.536949pt;width:391.303pt;height:114.313pt;mso-position-horizontal-relative:page;mso-position-vertical-relative:paragraph;z-index:-13183" coordorigin="4219,751" coordsize="7826,2286">
            <v:group style="position:absolute;left:4229;top:1013;width:7806;height:2014" coordorigin="4229,1013" coordsize="7806,2014">
              <v:shape style="position:absolute;left:4229;top:1013;width:7806;height:2014" coordorigin="4229,1013" coordsize="7806,2014" path="m11985,1013l4279,1013,4258,1017,4240,1031,4231,1050,4229,1063,4229,2977,4234,2998,4247,3015,4267,3025,4279,3027,11985,3027,12006,3022,12023,3009,12033,2989,12035,2977,12035,1063,12030,1041,12017,1024,11997,1014,11985,1013xe" filled="t" fillcolor="#F5F5F5" stroked="f">
                <v:path arrowok="t"/>
                <v:fill type="solid"/>
              </v:shape>
            </v:group>
            <v:group style="position:absolute;left:4279;top:1019;width:7705;height:2" coordorigin="4279,1019" coordsize="7705,2">
              <v:shape style="position:absolute;left:4279;top:1019;width:7705;height:2" coordorigin="4279,1019" coordsize="7705,0" path="m4279,1019l11985,1019e" filled="f" stroked="t" strokeweight=".73pt" strokecolor="#000000">
                <v:path arrowok="t"/>
              </v:shape>
            </v:group>
            <v:group style="position:absolute;left:4279;top:3021;width:7705;height:2" coordorigin="4279,3021" coordsize="7705,2">
              <v:shape style="position:absolute;left:4279;top:3021;width:7705;height:2" coordorigin="4279,3021" coordsize="7705,0" path="m4279,3021l11985,3021e" filled="f" stroked="t" strokeweight=".729pt" strokecolor="#000000">
                <v:path arrowok="t"/>
              </v:shape>
            </v:group>
            <v:group style="position:absolute;left:4235;top:1063;width:2;height:1914" coordorigin="4235,1063" coordsize="2,1914">
              <v:shape style="position:absolute;left:4235;top:1063;width:2;height:1914" coordorigin="4235,1063" coordsize="0,1914" path="m4235,1063l4235,2977e" filled="f" stroked="t" strokeweight=".73pt" strokecolor="#000000">
                <v:path arrowok="t"/>
              </v:shape>
            </v:group>
            <v:group style="position:absolute;left:12029;top:1063;width:2;height:1914" coordorigin="12029,1063" coordsize="2,1914">
              <v:shape style="position:absolute;left:12029;top:1063;width:2;height:1914" coordorigin="12029,1063" coordsize="0,1914" path="m12029,1063l12029,2977e" filled="f" stroked="t" strokeweight=".73pt" strokecolor="#000000">
                <v:path arrowok="t"/>
              </v:shape>
            </v:group>
            <v:group style="position:absolute;left:4229;top:761;width:718;height:252" coordorigin="4229,761" coordsize="718,252">
              <v:shape style="position:absolute;left:4229;top:761;width:718;height:252" coordorigin="4229,761" coordsize="718,252" path="m4909,761l4267,761,4246,767,4232,784,4229,798,4229,975,4235,996,4252,1010,4267,1013,4909,1013,4930,1006,4944,990,4947,975,4947,798,4940,777,4924,764,4909,761xe" filled="t" fillcolor="#F7F7F9" stroked="f">
                <v:path arrowok="t"/>
                <v:fill type="solid"/>
              </v:shape>
            </v:group>
            <v:group style="position:absolute;left:4267;top:767;width:642;height:2" coordorigin="4267,767" coordsize="642,2">
              <v:shape style="position:absolute;left:4267;top:767;width:642;height:2" coordorigin="4267,767" coordsize="642,0" path="m4267,767l4909,767e" filled="f" stroked="t" strokeweight=".73pt" strokecolor="#E1E1E8">
                <v:path arrowok="t"/>
              </v:shape>
            </v:group>
            <v:group style="position:absolute;left:4941;top:779;width:6;height:19" coordorigin="4941,779" coordsize="6,19">
              <v:shape style="position:absolute;left:4941;top:779;width:6;height:19" coordorigin="4941,779" coordsize="6,19" path="m4947,799l4941,779e" filled="f" stroked="t" strokeweight="1.259pt" strokecolor="#E1E1E8">
                <v:path arrowok="t"/>
              </v:shape>
            </v:group>
            <v:group style="position:absolute;left:4267;top:1006;width:642;height:2" coordorigin="4267,1006" coordsize="642,2">
              <v:shape style="position:absolute;left:4267;top:1006;width:642;height:2" coordorigin="4267,1006" coordsize="642,0" path="m4267,1006l4909,1006e" filled="f" stroked="t" strokeweight=".73pt" strokecolor="#E1E1E8">
                <v:path arrowok="t"/>
              </v:shape>
            </v:group>
            <v:group style="position:absolute;left:4235;top:798;width:2;height:176" coordorigin="4235,798" coordsize="2,176">
              <v:shape style="position:absolute;left:4235;top:798;width:2;height:176" coordorigin="4235,798" coordsize="0,176" path="m4235,798l4235,975e" filled="f" stroked="t" strokeweight=".73pt" strokecolor="#E1E1E8">
                <v:path arrowok="t"/>
              </v:shape>
            </v:group>
            <v:group style="position:absolute;left:4940;top:798;width:2;height:176" coordorigin="4940,798" coordsize="2,176">
              <v:shape style="position:absolute;left:4940;top:798;width:2;height:176" coordorigin="4940,798" coordsize="0,176" path="m4940,798l4940,975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way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generate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rails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by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using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rails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generate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command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11"/>
          <w:w w:val="100"/>
        </w:rPr>
        <w:t>:</w:t>
      </w:r>
      <w:r>
        <w:rPr>
          <w:b w:val="0"/>
          <w:bCs w:val="0"/>
          <w:color w:val="545454"/>
          <w:spacing w:val="0"/>
          <w:w w:val="100"/>
        </w:rPr>
        <w:t>-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sectPr>
          <w:headerReference w:type="default" r:id="rId303"/>
          <w:footerReference w:type="default" r:id="rId304"/>
          <w:pgSz w:w="12240" w:h="15840"/>
          <w:pgMar w:header="90" w:footer="21" w:top="280" w:bottom="220" w:left="0" w:right="2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6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spacing w:line="262" w:lineRule="auto"/>
        <w:ind w:left="401" w:right="0"/>
        <w:jc w:val="left"/>
        <w:rPr>
          <w:rFonts w:ascii="Arial" w:hAnsi="Arial" w:cs="Arial" w:eastAsia="Arial"/>
        </w:rPr>
      </w:pPr>
      <w:hyperlink w:history="true" w:anchor="_bookmark30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30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60" w:lineRule="exact" w:before="10"/>
        <w:rPr>
          <w:sz w:val="16"/>
          <w:szCs w:val="16"/>
        </w:rPr>
      </w:pPr>
      <w:r>
        <w:rPr/>
        <w:br w:type="column"/>
      </w:r>
      <w:r>
        <w:rPr>
          <w:sz w:val="16"/>
          <w:szCs w:val="16"/>
        </w:rPr>
      </w:r>
    </w:p>
    <w:p>
      <w:pPr>
        <w:ind w:left="401" w:right="0" w:firstLine="0"/>
        <w:jc w:val="left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322" w:lineRule="auto"/>
        <w:ind w:left="993" w:right="642" w:hanging="529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3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303030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generate</w:t>
      </w:r>
      <w:r>
        <w:rPr>
          <w:rFonts w:ascii="Consolas" w:hAnsi="Consolas" w:cs="Consolas" w:eastAsia="Consolas"/>
          <w:b w:val="0"/>
          <w:bCs w:val="0"/>
          <w:color w:val="303030"/>
          <w:spacing w:val="3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model</w:t>
      </w:r>
      <w:r>
        <w:rPr>
          <w:rFonts w:ascii="Consolas" w:hAnsi="Consolas" w:cs="Consolas" w:eastAsia="Consolas"/>
          <w:b w:val="0"/>
          <w:bCs w:val="0"/>
          <w:color w:val="303030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</w:t>
      </w:r>
      <w:r>
        <w:rPr>
          <w:rFonts w:ascii="Consolas" w:hAnsi="Consolas" w:cs="Consolas" w:eastAsia="Consolas"/>
          <w:b w:val="0"/>
          <w:bCs w:val="0"/>
          <w:color w:val="303030"/>
          <w:spacing w:val="3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todo_item:string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active_record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1886" w:val="left" w:leader="none"/>
        </w:tabs>
        <w:spacing w:line="322" w:lineRule="auto"/>
        <w:ind w:left="993" w:right="2572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db/migrate/20120802113330_create_todos.rb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app/models/todo.rb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1886" w:val="left" w:leader="none"/>
        </w:tabs>
        <w:ind w:left="993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test_unit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2063" w:val="left" w:leader="none"/>
        </w:tabs>
        <w:spacing w:line="322" w:lineRule="auto" w:before="64"/>
        <w:ind w:left="993" w:right="4016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test/unit/todo_test.rb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test/fixtures/todos.yml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after="0" w:line="322" w:lineRule="auto"/>
        <w:jc w:val="left"/>
        <w:rPr>
          <w:rFonts w:ascii="Consolas" w:hAnsi="Consolas" w:cs="Consolas" w:eastAsia="Consolas"/>
          <w:sz w:val="16"/>
          <w:szCs w:val="16"/>
        </w:rPr>
        <w:sectPr>
          <w:type w:val="continuous"/>
          <w:pgSz w:w="12240" w:h="15840"/>
          <w:pgMar w:top="280" w:bottom="220" w:left="0" w:right="200"/>
          <w:cols w:num="2" w:equalWidth="0">
            <w:col w:w="3117" w:space="773"/>
            <w:col w:w="8150"/>
          </w:cols>
        </w:sectPr>
      </w:pPr>
    </w:p>
    <w:p>
      <w:pPr>
        <w:spacing w:line="200" w:lineRule="exact" w:before="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4279" w:right="0"/>
        <w:jc w:val="left"/>
      </w:pPr>
      <w:r>
        <w:rPr/>
        <w:pict>
          <v:group style="position:absolute;margin-left:211.447006pt;margin-top:4.612796pt;width:47.214pt;height:10.072pt;mso-position-horizontal-relative:page;mso-position-vertical-relative:paragraph;z-index:-13173" coordorigin="4229,92" coordsize="944,201">
            <v:shape style="position:absolute;left:4229;top:92;width:944;height:201" coordorigin="4229,92" coordsize="944,201" path="m5135,92l4267,92,4246,99,4232,115,4229,130,4229,256,4235,277,4252,291,4267,294,5135,294,5157,287,5170,271,5173,256,5173,130,5167,109,5150,95,5135,92xe" filled="t" fillcolor="#303030" stroked="f">
              <v:path arrowok="t"/>
              <v:fill type="solid"/>
            </v:shape>
            <w10:wrap type="none"/>
          </v:group>
        </w:pict>
      </w:r>
      <w:r>
        <w:rPr>
          <w:b w:val="0"/>
          <w:bCs w:val="0"/>
          <w:color w:val="FFFFFF"/>
          <w:spacing w:val="0"/>
          <w:w w:val="100"/>
          <w:sz w:val="15"/>
          <w:szCs w:val="15"/>
        </w:rPr>
        <w:t>Convention</w:t>
      </w:r>
      <w:r>
        <w:rPr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b w:val="0"/>
          <w:bCs w:val="0"/>
          <w:color w:val="FFFFFF"/>
          <w:spacing w:val="27"/>
          <w:w w:val="100"/>
          <w:sz w:val="15"/>
          <w:szCs w:val="15"/>
        </w:rPr>
        <w:t> </w:t>
      </w:r>
      <w:r>
        <w:rPr>
          <w:b w:val="0"/>
          <w:bCs w:val="0"/>
          <w:color w:val="545454"/>
          <w:spacing w:val="0"/>
          <w:w w:val="100"/>
        </w:rPr>
        <w:t>When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create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model,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name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singular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and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name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starts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type w:val="continuous"/>
          <w:pgSz w:w="12240" w:h="15840"/>
          <w:pgMar w:top="280" w:bottom="220" w:left="0" w:right="200"/>
        </w:sectPr>
      </w:pP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BodyText"/>
        <w:spacing w:before="27"/>
        <w:ind w:right="107"/>
        <w:jc w:val="left"/>
      </w:pPr>
      <w:r>
        <w:rPr>
          <w:b w:val="0"/>
          <w:bCs w:val="0"/>
          <w:color w:val="545454"/>
          <w:spacing w:val="0"/>
          <w:w w:val="100"/>
        </w:rPr>
        <w:t>with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capital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letter.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</w:t>
      </w:r>
      <w:r>
        <w:rPr>
          <w:b w:val="0"/>
          <w:bCs w:val="0"/>
          <w:color w:val="545454"/>
          <w:spacing w:val="2"/>
          <w:w w:val="100"/>
        </w:rPr>
        <w:t>o</w:t>
      </w:r>
      <w:r>
        <w:rPr>
          <w:b w:val="0"/>
          <w:bCs w:val="0"/>
          <w:color w:val="545454"/>
          <w:spacing w:val="0"/>
          <w:w w:val="100"/>
        </w:rPr>
        <w:t>,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instead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of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Todos.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ind w:right="107"/>
        <w:jc w:val="left"/>
      </w:pPr>
      <w:r>
        <w:rPr>
          <w:b w:val="0"/>
          <w:bCs w:val="0"/>
          <w:color w:val="545454"/>
          <w:spacing w:val="0"/>
          <w:w w:val="100"/>
        </w:rPr>
        <w:t>If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end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up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doing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mistake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can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always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undo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creation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of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before="74"/>
        <w:ind w:left="2885" w:right="5840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322" w:lineRule="auto"/>
        <w:ind w:left="4883" w:right="2392" w:hanging="529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4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303030"/>
          <w:spacing w:val="3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destroy</w:t>
      </w:r>
      <w:r>
        <w:rPr>
          <w:rFonts w:ascii="Consolas" w:hAnsi="Consolas" w:cs="Consolas" w:eastAsia="Consolas"/>
          <w:b w:val="0"/>
          <w:bCs w:val="0"/>
          <w:color w:val="303030"/>
          <w:spacing w:val="4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active_record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777" w:val="left" w:leader="none"/>
        </w:tabs>
        <w:spacing w:line="322" w:lineRule="auto"/>
        <w:ind w:left="4883" w:right="2652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remove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db/migrate/20120802113330_create_todos.rb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remove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app/models/todo.rb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893" w:val="left" w:leader="none"/>
        </w:tabs>
        <w:ind w:left="0" w:right="64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test_unit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863" w:val="left" w:leader="none"/>
        </w:tabs>
        <w:spacing w:line="322" w:lineRule="auto" w:before="64"/>
        <w:ind w:left="4883" w:right="4096" w:hanging="9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remove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test/unit/todo_test.rb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remove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test/fixtures/todos.yml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20" w:lineRule="exact" w:before="1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right="339"/>
        <w:jc w:val="left"/>
      </w:pPr>
      <w:r>
        <w:rPr/>
        <w:pict>
          <v:group style="position:absolute;margin-left:210.947006pt;margin-top:-120.473412pt;width:391.303pt;height:114.4431pt;mso-position-horizontal-relative:page;mso-position-vertical-relative:paragraph;z-index:-13170" coordorigin="4219,-2409" coordsize="7826,2289">
            <v:group style="position:absolute;left:4229;top:-2148;width:7806;height:2014" coordorigin="4229,-2148" coordsize="7806,2014">
              <v:shape style="position:absolute;left:4229;top:-2148;width:7806;height:2014" coordorigin="4229,-2148" coordsize="7806,2014" path="m11985,-2148l4279,-2148,4258,-2143,4240,-2129,4231,-2110,4229,-2097,4229,-184,4234,-162,4247,-145,4267,-135,4279,-133,11985,-133,12006,-138,12023,-151,12033,-171,12035,-184,12035,-2097,12030,-2119,12017,-2136,11997,-2146,11985,-2148xe" filled="t" fillcolor="#F5F5F5" stroked="f">
                <v:path arrowok="t"/>
                <v:fill type="solid"/>
              </v:shape>
            </v:group>
            <v:group style="position:absolute;left:4279;top:-2141;width:7705;height:2" coordorigin="4279,-2141" coordsize="7705,2">
              <v:shape style="position:absolute;left:4279;top:-2141;width:7705;height:2" coordorigin="4279,-2141" coordsize="7705,0" path="m4279,-2141l11985,-2141e" filled="f" stroked="t" strokeweight=".73pt" strokecolor="#000000">
                <v:path arrowok="t"/>
              </v:shape>
            </v:group>
            <v:group style="position:absolute;left:4272;top:-2148;width:7;height:2" coordorigin="4272,-2148" coordsize="7,2">
              <v:shape style="position:absolute;left:4272;top:-2148;width:7;height:2" coordorigin="4272,-2148" coordsize="7,2" path="m4279,-2148l4272,-2146e" filled="f" stroked="t" strokeweight="1.259pt" strokecolor="#000000">
                <v:path arrowok="t"/>
              </v:shape>
            </v:group>
            <v:group style="position:absolute;left:4279;top:-139;width:7705;height:2" coordorigin="4279,-139" coordsize="7705,2">
              <v:shape style="position:absolute;left:4279;top:-139;width:7705;height:2" coordorigin="4279,-139" coordsize="7705,0" path="m4279,-139l11985,-139e" filled="f" stroked="t" strokeweight=".73pt" strokecolor="#000000">
                <v:path arrowok="t"/>
              </v:shape>
            </v:group>
            <v:group style="position:absolute;left:4261;top:-138;width:6;height:3" coordorigin="4261,-138" coordsize="6,3">
              <v:shape style="position:absolute;left:4261;top:-138;width:6;height:3" coordorigin="4261,-138" coordsize="6,3" path="m4261,-138l4267,-135e" filled="f" stroked="t" strokeweight="1.259pt" strokecolor="#000000">
                <v:path arrowok="t"/>
              </v:shape>
            </v:group>
            <v:group style="position:absolute;left:11985;top:-138;width:22;height:5" coordorigin="11985,-138" coordsize="22,5">
              <v:shape style="position:absolute;left:11985;top:-138;width:22;height:5" coordorigin="11985,-138" coordsize="22,5" path="m11985,-133l12006,-138e" filled="f" stroked="t" strokeweight="1.259pt" strokecolor="#000000">
                <v:path arrowok="t"/>
              </v:shape>
            </v:group>
            <v:group style="position:absolute;left:4235;top:-2097;width:2;height:1914" coordorigin="4235,-2097" coordsize="2,1914">
              <v:shape style="position:absolute;left:4235;top:-2097;width:2;height:1914" coordorigin="4235,-2097" coordsize="0,1914" path="m4235,-2097l4235,-184e" filled="f" stroked="t" strokeweight=".73pt" strokecolor="#000000">
                <v:path arrowok="t"/>
              </v:shape>
            </v:group>
            <v:group style="position:absolute;left:12029;top:-2097;width:2;height:1914" coordorigin="12029,-2097" coordsize="2,1914">
              <v:shape style="position:absolute;left:12029;top:-2097;width:2;height:1914" coordorigin="12029,-2097" coordsize="0,1914" path="m12029,-2097l12029,-184e" filled="f" stroked="t" strokeweight=".73pt" strokecolor="#000000">
                <v:path arrowok="t"/>
              </v:shape>
            </v:group>
            <v:group style="position:absolute;left:4229;top:-2399;width:718;height:252" coordorigin="4229,-2399" coordsize="718,252">
              <v:shape style="position:absolute;left:4229;top:-2399;width:718;height:252" coordorigin="4229,-2399" coordsize="718,252" path="m4909,-2399l4267,-2399,4246,-2393,4232,-2376,4229,-2362,4229,-2185,4235,-2164,4252,-2151,4267,-2148,4909,-2148,4930,-2154,4944,-2171,4947,-2185,4947,-2362,4940,-2383,4924,-2396,4909,-2399xe" filled="t" fillcolor="#F7F7F9" stroked="f">
                <v:path arrowok="t"/>
                <v:fill type="solid"/>
              </v:shape>
            </v:group>
            <v:group style="position:absolute;left:4267;top:-2393;width:642;height:2" coordorigin="4267,-2393" coordsize="642,2">
              <v:shape style="position:absolute;left:4267;top:-2393;width:642;height:2" coordorigin="4267,-2393" coordsize="642,0" path="m4267,-2393l4909,-2393e" filled="f" stroked="t" strokeweight=".73pt" strokecolor="#E1E1E8">
                <v:path arrowok="t"/>
              </v:shape>
            </v:group>
            <v:group style="position:absolute;left:4940;top:-2383;width:6;height:21" coordorigin="4940,-2383" coordsize="6,21">
              <v:shape style="position:absolute;left:4940;top:-2383;width:6;height:21" coordorigin="4940,-2383" coordsize="6,21" path="m4947,-2362l4940,-2383e" filled="f" stroked="t" strokeweight="1.259pt" strokecolor="#E1E1E8">
                <v:path arrowok="t"/>
              </v:shape>
            </v:group>
            <v:group style="position:absolute;left:4267;top:-2154;width:642;height:2" coordorigin="4267,-2154" coordsize="642,2">
              <v:shape style="position:absolute;left:4267;top:-2154;width:642;height:2" coordorigin="4267,-2154" coordsize="642,0" path="m4267,-2154l4909,-2154e" filled="f" stroked="t" strokeweight=".729pt" strokecolor="#E1E1E8">
                <v:path arrowok="t"/>
              </v:shape>
            </v:group>
            <v:group style="position:absolute;left:4235;top:-2362;width:2;height:176" coordorigin="4235,-2362" coordsize="2,176">
              <v:shape style="position:absolute;left:4235;top:-2362;width:2;height:176" coordorigin="4235,-2362" coordsize="0,176" path="m4235,-2362l4235,-2185e" filled="f" stroked="t" strokeweight=".73pt" strokecolor="#E1E1E8">
                <v:path arrowok="t"/>
              </v:shape>
            </v:group>
            <v:group style="position:absolute;left:4940;top:-2362;width:2;height:176" coordorigin="4940,-2362" coordsize="2,176">
              <v:shape style="position:absolute;left:4940;top:-2362;width:2;height:176" coordorigin="4940,-2362" coordsize="0,176" path="m4940,-2362l4940,-2185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destroy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command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removes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files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it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has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created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previously,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leaving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no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trace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whatsoever.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left="0" w:right="395"/>
        <w:jc w:val="center"/>
        <w:rPr>
          <w:rFonts w:ascii="Arial" w:hAnsi="Arial" w:cs="Arial" w:eastAsia="Arial"/>
        </w:rPr>
      </w:pPr>
      <w:r>
        <w:rPr/>
        <w:pict>
          <v:group style="position:absolute;margin-left:211.447006pt;margin-top:35.293957pt;width:390.303pt;height:.1pt;mso-position-horizontal-relative:page;mso-position-vertical-relative:paragraph;z-index:-13169" coordorigin="4229,706" coordsize="7806,2">
            <v:shape style="position:absolute;left:4229;top:706;width:7806;height:2" coordorigin="4229,706" coordsize="7806,0" path="m4229,706l12035,706e" filled="f" stroked="t" strokeweight=".729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Introducin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5A5A5A"/>
          <w:spacing w:val="4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Migration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2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ind w:right="107"/>
        <w:jc w:val="left"/>
      </w:pP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'rails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generate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model'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command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also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creates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migration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file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right="107"/>
        <w:jc w:val="left"/>
      </w:pPr>
      <w:r>
        <w:rPr>
          <w:b w:val="0"/>
          <w:bCs w:val="0"/>
          <w:color w:val="545454"/>
          <w:spacing w:val="0"/>
          <w:w w:val="100"/>
        </w:rPr>
        <w:t>db/mi</w:t>
      </w:r>
      <w:r>
        <w:rPr>
          <w:b w:val="0"/>
          <w:bCs w:val="0"/>
          <w:color w:val="545454"/>
          <w:spacing w:val="-1"/>
          <w:w w:val="100"/>
        </w:rPr>
        <w:t>g</w:t>
      </w:r>
      <w:r>
        <w:rPr>
          <w:b w:val="0"/>
          <w:bCs w:val="0"/>
          <w:color w:val="545454"/>
          <w:spacing w:val="0"/>
          <w:w w:val="100"/>
        </w:rPr>
        <w:t>rate/20120802113330_create_todos.r</w:t>
      </w:r>
      <w:r>
        <w:rPr>
          <w:b w:val="0"/>
          <w:bCs w:val="0"/>
          <w:color w:val="545454"/>
          <w:spacing w:val="10"/>
          <w:w w:val="100"/>
        </w:rPr>
        <w:t>b</w:t>
      </w:r>
      <w:r>
        <w:rPr>
          <w:b w:val="0"/>
          <w:bCs w:val="0"/>
          <w:color w:val="545454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9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right="377" w:firstLine="50"/>
        <w:jc w:val="left"/>
      </w:pPr>
      <w:r>
        <w:rPr/>
        <w:pict>
          <v:group style="position:absolute;margin-left:211.447006pt;margin-top:4.612086pt;width:22.663pt;height:10.072pt;mso-position-horizontal-relative:page;mso-position-vertical-relative:paragraph;z-index:-13166" coordorigin="4229,92" coordsize="453,201">
            <v:shape style="position:absolute;left:4229;top:92;width:453;height:201" coordorigin="4229,92" coordsize="453,201" path="m4644,92l4267,92,4246,99,4232,115,4229,130,4229,256,4235,277,4252,291,4267,294,4644,294,4666,287,4679,271,4682,256,4682,130,4676,109,4659,95,4644,92xe" filled="t" fillcolor="#9A9A9A" stroked="f">
              <v:path arrowok="t"/>
              <v:fill type="solid"/>
            </v:shape>
            <w10:wrap type="none"/>
          </v:group>
        </w:pict>
      </w:r>
      <w:r>
        <w:rPr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b w:val="0"/>
          <w:bCs w:val="0"/>
          <w:color w:val="FFFFFF"/>
          <w:spacing w:val="0"/>
          <w:w w:val="100"/>
          <w:sz w:val="15"/>
          <w:szCs w:val="15"/>
        </w:rPr>
        <w:t>  </w:t>
      </w:r>
      <w:r>
        <w:rPr>
          <w:b w:val="0"/>
          <w:bCs w:val="0"/>
          <w:color w:val="FFFFFF"/>
          <w:spacing w:val="41"/>
          <w:w w:val="100"/>
          <w:sz w:val="15"/>
          <w:szCs w:val="15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exact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name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of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file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would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different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for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you.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Look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at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rails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generate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command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output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get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right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name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10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0" w:right="130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db/migrate/20120802113330_create_todos.rb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50" w:lineRule="exact" w:before="2"/>
        <w:rPr>
          <w:sz w:val="15"/>
          <w:szCs w:val="15"/>
        </w:rPr>
      </w:pPr>
      <w:r>
        <w:rPr>
          <w:sz w:val="15"/>
          <w:szCs w:val="15"/>
        </w:rPr>
      </w:r>
    </w:p>
    <w:p>
      <w:pPr>
        <w:numPr>
          <w:ilvl w:val="1"/>
          <w:numId w:val="17"/>
        </w:numPr>
        <w:tabs>
          <w:tab w:pos="4959" w:val="left" w:leader="none"/>
        </w:tabs>
        <w:ind w:left="4959" w:right="0" w:hanging="479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CreateTodos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2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3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ActiveRecor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1"/>
          <w:w w:val="100"/>
          <w:sz w:val="16"/>
          <w:szCs w:val="16"/>
        </w:rPr>
        <w:t>d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8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Migration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17"/>
        </w:numPr>
        <w:tabs>
          <w:tab w:pos="528" w:val="left" w:leader="none"/>
          <w:tab w:pos="5009" w:val="left" w:leader="none"/>
        </w:tabs>
        <w:spacing w:before="6"/>
        <w:ind w:left="5009" w:right="1744" w:hanging="529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change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17"/>
        </w:numPr>
        <w:tabs>
          <w:tab w:pos="629" w:val="left" w:leader="none"/>
          <w:tab w:pos="5110" w:val="left" w:leader="none"/>
        </w:tabs>
        <w:spacing w:before="6"/>
        <w:ind w:left="5110" w:right="490" w:hanging="63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create_table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|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|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730" w:val="left" w:leader="none"/>
        </w:tabs>
        <w:spacing w:before="6"/>
        <w:ind w:left="0" w:right="922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4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string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3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todo_item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"/>
        <w:ind w:left="0" w:right="2992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5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18"/>
        </w:numPr>
        <w:tabs>
          <w:tab w:pos="730" w:val="left" w:leader="none"/>
          <w:tab w:pos="5211" w:val="left" w:leader="none"/>
        </w:tabs>
        <w:spacing w:before="6"/>
        <w:ind w:left="5211" w:right="1374" w:hanging="731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timestamps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18"/>
        </w:numPr>
        <w:tabs>
          <w:tab w:pos="629" w:val="left" w:leader="none"/>
          <w:tab w:pos="5110" w:val="left" w:leader="none"/>
        </w:tabs>
        <w:spacing w:before="6"/>
        <w:ind w:left="5110" w:right="2232" w:hanging="63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28" w:val="left" w:leader="none"/>
        </w:tabs>
        <w:spacing w:before="6"/>
        <w:ind w:left="0" w:right="2333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8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427" w:val="left" w:leader="none"/>
        </w:tabs>
        <w:spacing w:before="6"/>
        <w:ind w:left="0" w:right="2434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9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left="4228" w:right="371" w:firstLine="0"/>
        <w:jc w:val="both"/>
      </w:pPr>
      <w:r>
        <w:rPr/>
        <w:pict>
          <v:group style="position:absolute;margin-left:210.947006pt;margin-top:-150.820099pt;width:391.351864pt;height:138.4946pt;mso-position-horizontal-relative:page;mso-position-vertical-relative:paragraph;z-index:-13168" coordorigin="4219,-3016" coordsize="7827,2770">
            <v:group style="position:absolute;left:4229;top:-2752;width:7806;height:2493" coordorigin="4229,-2752" coordsize="7806,2493">
              <v:shape style="position:absolute;left:4229;top:-2752;width:7806;height:2493" coordorigin="4229,-2752" coordsize="7806,2493" path="m11985,-2752l4279,-2752,4258,-2747,4240,-2734,4231,-2714,4229,-2702,4229,-309,4234,-288,4247,-271,4267,-261,4279,-259,11985,-259,12006,-264,12023,-277,12033,-297,12035,-309,12035,-2702,12030,-2723,12017,-2740,11997,-2750,11985,-2752xe" filled="t" fillcolor="#F7F7F9" stroked="f">
                <v:path arrowok="t"/>
                <v:fill type="solid"/>
              </v:shape>
            </v:group>
            <v:group style="position:absolute;left:4279;top:-2746;width:7705;height:2" coordorigin="4279,-2746" coordsize="7705,2">
              <v:shape style="position:absolute;left:4279;top:-2746;width:7705;height:2" coordorigin="4279,-2746" coordsize="7705,0" path="m4279,-2746l11985,-2746e" filled="f" stroked="t" strokeweight=".73pt" strokecolor="#E1E1E8">
                <v:path arrowok="t"/>
              </v:shape>
            </v:group>
            <v:group style="position:absolute;left:4258;top:-2752;width:22;height:5" coordorigin="4258,-2752" coordsize="22,5">
              <v:shape style="position:absolute;left:4258;top:-2752;width:22;height:5" coordorigin="4258,-2752" coordsize="22,5" path="m4279,-2752l4258,-2747e" filled="f" stroked="t" strokeweight="1.259pt" strokecolor="#E1E1E8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3pt" strokecolor="#E1E1E8">
                <v:path arrowok="t"/>
              </v:shape>
            </v:group>
            <v:group style="position:absolute;left:4263;top:-262;width:3;height:2" coordorigin="4263,-262" coordsize="3,2">
              <v:shape style="position:absolute;left:4263;top:-262;width:3;height:2" coordorigin="4263,-262" coordsize="3,2" path="m4263,-262l4267,-261e" filled="f" stroked="t" strokeweight="1.259pt" strokecolor="#E1E1E8">
                <v:path arrowok="t"/>
              </v:shape>
            </v:group>
            <v:group style="position:absolute;left:11985;top:-264;width:22;height:5" coordorigin="11985,-264" coordsize="22,5">
              <v:shape style="position:absolute;left:11985;top:-264;width:22;height:5" coordorigin="11985,-264" coordsize="22,5" path="m11985,-259l12006,-264e" filled="f" stroked="t" strokeweight="1.259pt" strokecolor="#E1E1E8">
                <v:path arrowok="t"/>
              </v:shape>
            </v:group>
            <v:group style="position:absolute;left:12032;top:-297;width:2;height:3" coordorigin="12032,-297" coordsize="2,3">
              <v:shape style="position:absolute;left:12032;top:-297;width:2;height:3" coordorigin="12032,-297" coordsize="1,3" path="m12033,-296l12033,-297e" filled="f" stroked="t" strokeweight="1.259pt" strokecolor="#E1E1E8">
                <v:path arrowok="t"/>
              </v:shape>
            </v:group>
            <v:group style="position:absolute;left:4235;top:-2702;width:2;height:2392" coordorigin="4235,-2702" coordsize="2,2392">
              <v:shape style="position:absolute;left:4235;top:-2702;width:2;height:2392" coordorigin="4235,-2702" coordsize="0,2392" path="m4235,-2702l4235,-309e" filled="f" stroked="t" strokeweight=".73pt" strokecolor="#E1E1E8">
                <v:path arrowok="t"/>
              </v:shape>
            </v:group>
            <v:group style="position:absolute;left:12029;top:-2702;width:2;height:2392" coordorigin="12029,-2702" coordsize="2,2392">
              <v:shape style="position:absolute;left:12029;top:-2702;width:2;height:2392" coordorigin="12029,-2702" coordsize="0,2392" path="m12029,-2702l12029,-309e" filled="f" stroked="t" strokeweight=".73pt" strokecolor="#E1E1E8">
                <v:path arrowok="t"/>
              </v:shape>
            </v:group>
            <v:group style="position:absolute;left:4229;top:-3004;width:3538;height:252" coordorigin="4229,-3004" coordsize="3538,252">
              <v:shape style="position:absolute;left:4229;top:-3004;width:3538;height:252" coordorigin="4229,-3004" coordsize="3538,252" path="m7729,-3004l4267,-3004,4246,-2997,4232,-2981,4229,-2966,4229,-2790,4235,-2769,4252,-2755,4267,-2752,7729,-2752,7750,-2758,7764,-2775,7767,-2790,7767,-2966,7760,-2987,7744,-3001,7729,-3004xe" filled="t" fillcolor="#F7F7F9" stroked="f">
                <v:path arrowok="t"/>
                <v:fill type="solid"/>
              </v:shape>
            </v:group>
            <v:group style="position:absolute;left:4267;top:-2998;width:3462;height:2" coordorigin="4267,-2998" coordsize="3462,2">
              <v:shape style="position:absolute;left:4267;top:-2998;width:3462;height:2" coordorigin="4267,-2998" coordsize="3462,0" path="m4267,-2998l7729,-2998e" filled="f" stroked="t" strokeweight=".73pt" strokecolor="#E1E1E8">
                <v:path arrowok="t"/>
              </v:shape>
            </v:group>
            <v:group style="position:absolute;left:4253;top:-3004;width:14;height:4" coordorigin="4253,-3004" coordsize="14,4">
              <v:shape style="position:absolute;left:4253;top:-3004;width:14;height:4" coordorigin="4253,-3004" coordsize="14,4" path="m4267,-3004l4254,-3000e" filled="f" stroked="t" strokeweight="1.259pt" strokecolor="#E1E1E8">
                <v:path arrowok="t"/>
              </v:shape>
            </v:group>
            <v:group style="position:absolute;left:4267;top:-2758;width:3462;height:2" coordorigin="4267,-2758" coordsize="3462,2">
              <v:shape style="position:absolute;left:4267;top:-2758;width:3462;height:2" coordorigin="4267,-2758" coordsize="3462,0" path="m4267,-2758l7729,-2758e" filled="f" stroked="t" strokeweight=".729pt" strokecolor="#E1E1E8">
                <v:path arrowok="t"/>
              </v:shape>
            </v:group>
            <v:group style="position:absolute;left:4235;top:-2966;width:2;height:176" coordorigin="4235,-2966" coordsize="2,176">
              <v:shape style="position:absolute;left:4235;top:-2966;width:2;height:176" coordorigin="4235,-2966" coordsize="0,176" path="m4235,-2966l4235,-2790e" filled="f" stroked="t" strokeweight=".73pt" strokecolor="#E1E1E8">
                <v:path arrowok="t"/>
              </v:shape>
            </v:group>
            <v:group style="position:absolute;left:7761;top:-2966;width:2;height:176" coordorigin="7761,-2966" coordsize="2,176">
              <v:shape style="position:absolute;left:7761;top:-2966;width:2;height:176" coordorigin="7761,-2966" coordsize="0,176" path="m7761,-2966l7761,-2790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migration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file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like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schema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which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defines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structure.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name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todos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with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two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fields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todo_item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and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timestamps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.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We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will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understand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what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timestamps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does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while.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left="4228" w:right="402"/>
        <w:jc w:val="both"/>
      </w:pPr>
      <w:r>
        <w:rPr>
          <w:b w:val="0"/>
          <w:bCs w:val="0"/>
          <w:color w:val="545454"/>
          <w:spacing w:val="0"/>
          <w:w w:val="100"/>
        </w:rPr>
        <w:t>rake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db:migrate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pushes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changes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from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migration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file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actual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database.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Rails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default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sqlit</w:t>
      </w:r>
      <w:r>
        <w:rPr>
          <w:b w:val="0"/>
          <w:bCs w:val="0"/>
          <w:color w:val="545454"/>
          <w:spacing w:val="8"/>
          <w:w w:val="100"/>
        </w:rPr>
        <w:t>e</w:t>
      </w:r>
      <w:r>
        <w:rPr>
          <w:b w:val="0"/>
          <w:bCs w:val="0"/>
          <w:color w:val="545454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10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2885" w:right="5840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ind w:left="43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5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rake</w:t>
      </w:r>
      <w:r>
        <w:rPr>
          <w:rFonts w:ascii="Consolas" w:hAnsi="Consolas" w:cs="Consolas" w:eastAsia="Consolas"/>
          <w:b w:val="0"/>
          <w:bCs w:val="0"/>
          <w:color w:val="303030"/>
          <w:spacing w:val="4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db:migrate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531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==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7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CreateTodos:</w:t>
      </w:r>
      <w:r>
        <w:rPr>
          <w:rFonts w:ascii="Consolas" w:hAnsi="Consolas" w:cs="Consolas" w:eastAsia="Consolas"/>
          <w:b w:val="0"/>
          <w:bCs w:val="0"/>
          <w:color w:val="303030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migrating</w:t>
      </w:r>
      <w:r>
        <w:rPr>
          <w:rFonts w:ascii="Consolas" w:hAnsi="Consolas" w:cs="Consolas" w:eastAsia="Consolas"/>
          <w:b w:val="0"/>
          <w:bCs w:val="0"/>
          <w:color w:val="303030"/>
          <w:spacing w:val="4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====================================================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615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4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create_table(:todos)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054" w:right="584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0.0022s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707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==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6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CreateTodos:</w:t>
      </w:r>
      <w:r>
        <w:rPr>
          <w:rFonts w:ascii="Consolas" w:hAnsi="Consolas" w:cs="Consolas" w:eastAsia="Consolas"/>
          <w:b w:val="0"/>
          <w:bCs w:val="0"/>
          <w:color w:val="303030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migrated</w:t>
      </w:r>
      <w:r>
        <w:rPr>
          <w:rFonts w:ascii="Consolas" w:hAnsi="Consolas" w:cs="Consolas" w:eastAsia="Consolas"/>
          <w:b w:val="0"/>
          <w:bCs w:val="0"/>
          <w:color w:val="303030"/>
          <w:spacing w:val="3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(0.0024s)</w:t>
      </w:r>
      <w:r>
        <w:rPr>
          <w:rFonts w:ascii="Consolas" w:hAnsi="Consolas" w:cs="Consolas" w:eastAsia="Consolas"/>
          <w:b w:val="0"/>
          <w:bCs w:val="0"/>
          <w:color w:val="303030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===========================================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right="0"/>
        <w:jc w:val="left"/>
      </w:pPr>
      <w:r>
        <w:rPr/>
        <w:pict>
          <v:group style="position:absolute;margin-left:210.947006pt;margin-top:-95.422203pt;width:391.303pt;height:89.26220pt;mso-position-horizontal-relative:page;mso-position-vertical-relative:paragraph;z-index:-13167" coordorigin="4219,-1908" coordsize="7826,1785">
            <v:group style="position:absolute;left:4229;top:-1644;width:7806;height:1511" coordorigin="4229,-1644" coordsize="7806,1511">
              <v:shape style="position:absolute;left:4229;top:-1644;width:7806;height:1511" coordorigin="4229,-1644" coordsize="7806,1511" path="m11985,-1644l4279,-1644,4258,-1639,4240,-1626,4231,-1606,4229,-1594,4229,-184,4234,-162,4247,-145,4267,-135,4279,-133,11985,-133,12006,-138,12023,-151,12033,-171,12035,-184,12035,-1594,12030,-1615,12017,-1632,11997,-1642,11985,-1644xe" filled="t" fillcolor="#F5F5F5" stroked="f">
                <v:path arrowok="t"/>
                <v:fill type="solid"/>
              </v:shape>
            </v:group>
            <v:group style="position:absolute;left:4279;top:-1638;width:7705;height:2" coordorigin="4279,-1638" coordsize="7705,2">
              <v:shape style="position:absolute;left:4279;top:-1638;width:7705;height:2" coordorigin="4279,-1638" coordsize="7705,0" path="m4279,-1638l11985,-1638e" filled="f" stroked="t" strokeweight=".73pt" strokecolor="#000000">
                <v:path arrowok="t"/>
              </v:shape>
            </v:group>
            <v:group style="position:absolute;left:4279;top:-139;width:7705;height:2" coordorigin="4279,-139" coordsize="7705,2">
              <v:shape style="position:absolute;left:4279;top:-139;width:7705;height:2" coordorigin="4279,-139" coordsize="7705,0" path="m4279,-139l11985,-139e" filled="f" stroked="t" strokeweight=".729pt" strokecolor="#000000">
                <v:path arrowok="t"/>
              </v:shape>
            </v:group>
            <v:group style="position:absolute;left:4235;top:-1594;width:2;height:1410" coordorigin="4235,-1594" coordsize="2,1410">
              <v:shape style="position:absolute;left:4235;top:-1594;width:2;height:1410" coordorigin="4235,-1594" coordsize="0,1410" path="m4235,-1594l4235,-184e" filled="f" stroked="t" strokeweight=".73pt" strokecolor="#000000">
                <v:path arrowok="t"/>
              </v:shape>
            </v:group>
            <v:group style="position:absolute;left:12029;top:-1594;width:2;height:1410" coordorigin="12029,-1594" coordsize="2,1410">
              <v:shape style="position:absolute;left:12029;top:-1594;width:2;height:1410" coordorigin="12029,-1594" coordsize="0,1410" path="m12029,-1594l12029,-184e" filled="f" stroked="t" strokeweight=".73pt" strokecolor="#000000">
                <v:path arrowok="t"/>
              </v:shape>
            </v:group>
            <v:group style="position:absolute;left:4229;top:-1896;width:718;height:252" coordorigin="4229,-1896" coordsize="718,252">
              <v:shape style="position:absolute;left:4229;top:-1896;width:718;height:252" coordorigin="4229,-1896" coordsize="718,252" path="m4909,-1896l4267,-1896,4246,-1889,4232,-1873,4229,-1858,4229,-1682,4235,-1661,4252,-1647,4267,-1644,4909,-1644,4930,-1650,4944,-1667,4947,-1682,4947,-1858,4940,-1879,4924,-1893,4909,-1896xe" filled="t" fillcolor="#F7F7F9" stroked="f">
                <v:path arrowok="t"/>
                <v:fill type="solid"/>
              </v:shape>
            </v:group>
            <v:group style="position:absolute;left:4267;top:-1890;width:642;height:2" coordorigin="4267,-1890" coordsize="642,2">
              <v:shape style="position:absolute;left:4267;top:-1890;width:642;height:2" coordorigin="4267,-1890" coordsize="642,0" path="m4267,-1890l4909,-1890e" filled="f" stroked="t" strokeweight=".73pt" strokecolor="#E1E1E8">
                <v:path arrowok="t"/>
              </v:shape>
            </v:group>
            <v:group style="position:absolute;left:4251;top:-1896;width:15;height:5" coordorigin="4251,-1896" coordsize="15,5">
              <v:shape style="position:absolute;left:4251;top:-1896;width:15;height:5" coordorigin="4251,-1896" coordsize="15,5" path="m4267,-1896l4251,-1891e" filled="f" stroked="t" strokeweight="1.259pt" strokecolor="#E1E1E8">
                <v:path arrowok="t"/>
              </v:shape>
            </v:group>
            <v:group style="position:absolute;left:4940;top:-1879;width:6;height:21" coordorigin="4940,-1879" coordsize="6,21">
              <v:shape style="position:absolute;left:4940;top:-1879;width:6;height:21" coordorigin="4940,-1879" coordsize="6,21" path="m4947,-1858l4940,-1879e" filled="f" stroked="t" strokeweight="1.259pt" strokecolor="#E1E1E8">
                <v:path arrowok="t"/>
              </v:shape>
            </v:group>
            <v:group style="position:absolute;left:4267;top:-1650;width:642;height:2" coordorigin="4267,-1650" coordsize="642,2">
              <v:shape style="position:absolute;left:4267;top:-1650;width:642;height:2" coordorigin="4267,-1650" coordsize="642,0" path="m4267,-1650l4909,-1650e" filled="f" stroked="t" strokeweight=".73pt" strokecolor="#E1E1E8">
                <v:path arrowok="t"/>
              </v:shape>
            </v:group>
            <v:group style="position:absolute;left:4909;top:-1650;width:21;height:6" coordorigin="4909,-1650" coordsize="21,6">
              <v:shape style="position:absolute;left:4909;top:-1650;width:21;height:6" coordorigin="4909,-1650" coordsize="21,6" path="m4909,-1644l4930,-1650e" filled="f" stroked="t" strokeweight="1.259pt" strokecolor="#E1E1E8">
                <v:path arrowok="t"/>
              </v:shape>
            </v:group>
            <v:group style="position:absolute;left:4935;top:-1667;width:9;height:11" coordorigin="4935,-1667" coordsize="9,11">
              <v:shape style="position:absolute;left:4935;top:-1667;width:9;height:11" coordorigin="4935,-1667" coordsize="9,11" path="m4935,-1656l4944,-1667e" filled="f" stroked="t" strokeweight="1.259pt" strokecolor="#E1E1E8">
                <v:path arrowok="t"/>
              </v:shape>
            </v:group>
            <v:group style="position:absolute;left:4235;top:-1858;width:2;height:176" coordorigin="4235,-1858" coordsize="2,176">
              <v:shape style="position:absolute;left:4235;top:-1858;width:2;height:176" coordorigin="4235,-1858" coordsize="0,176" path="m4235,-1858l4235,-1682e" filled="f" stroked="t" strokeweight=".73pt" strokecolor="#E1E1E8">
                <v:path arrowok="t"/>
              </v:shape>
            </v:group>
            <v:group style="position:absolute;left:4940;top:-1858;width:2;height:176" coordorigin="4940,-1858" coordsize="2,176">
              <v:shape style="position:absolute;left:4940;top:-1858;width:2;height:176" coordorigin="4940,-1858" coordsize="0,176" path="m4940,-1858l4940,-1682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One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of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purpose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of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Rails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shield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us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from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dealing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directly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with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sql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database.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Writing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sql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queries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for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every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task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tedious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and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rails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sectPr>
          <w:pgSz w:w="12240" w:h="15840"/>
          <w:pgMar w:header="90" w:footer="21" w:top="280" w:bottom="220" w:left="0" w:right="120"/>
        </w:sectPr>
      </w:pPr>
    </w:p>
    <w:p>
      <w:pPr>
        <w:spacing w:line="240" w:lineRule="exact" w:before="19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spacing w:before="24"/>
        <w:ind w:left="0" w:right="1431"/>
        <w:jc w:val="center"/>
      </w:pPr>
      <w:r>
        <w:rPr>
          <w:b w:val="0"/>
          <w:bCs w:val="0"/>
          <w:color w:val="545454"/>
          <w:spacing w:val="0"/>
          <w:w w:val="100"/>
        </w:rPr>
        <w:t>handles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all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that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for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us.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9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left="4228" w:right="113" w:firstLine="50"/>
        <w:jc w:val="left"/>
      </w:pPr>
      <w:r>
        <w:rPr/>
        <w:pict>
          <v:group style="position:absolute;margin-left:211.447006pt;margin-top:4.612796pt;width:16.997pt;height:10.072pt;mso-position-horizontal-relative:page;mso-position-vertical-relative:paragraph;z-index:-13159" coordorigin="4229,92" coordsize="340,201">
            <v:shape style="position:absolute;left:4229;top:92;width:340;height:201" coordorigin="4229,92" coordsize="340,201" path="m4531,92l4267,92,4246,99,4232,115,4229,130,4229,256,4235,277,4252,291,4267,294,4531,294,4552,287,4566,271,4569,256,4569,130,4562,109,4546,95,4531,92xe" filled="t" fillcolor="#9A9A9A" stroked="f">
              <v:path arrowok="t"/>
              <v:fill type="solid"/>
            </v:shape>
            <w10:wrap type="none"/>
          </v:group>
        </w:pict>
      </w:r>
      <w:r>
        <w:rPr>
          <w:b w:val="0"/>
          <w:bCs w:val="0"/>
          <w:color w:val="FFFFFF"/>
          <w:spacing w:val="0"/>
          <w:w w:val="100"/>
          <w:sz w:val="15"/>
          <w:szCs w:val="15"/>
        </w:rPr>
        <w:t>Tip</w:t>
      </w:r>
      <w:r>
        <w:rPr>
          <w:b w:val="0"/>
          <w:bCs w:val="0"/>
          <w:color w:val="FFFFFF"/>
          <w:spacing w:val="0"/>
          <w:w w:val="100"/>
          <w:sz w:val="15"/>
          <w:szCs w:val="15"/>
        </w:rPr>
        <w:t>  </w:t>
      </w:r>
      <w:r>
        <w:rPr>
          <w:b w:val="0"/>
          <w:bCs w:val="0"/>
          <w:color w:val="FFFFFF"/>
          <w:spacing w:val="38"/>
          <w:w w:val="100"/>
          <w:sz w:val="15"/>
          <w:szCs w:val="15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would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hardly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need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refer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actual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by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name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</w:t>
      </w:r>
      <w:r>
        <w:rPr>
          <w:b w:val="0"/>
          <w:bCs w:val="0"/>
          <w:color w:val="545454"/>
          <w:spacing w:val="1"/>
          <w:w w:val="100"/>
        </w:rPr>
        <w:t>s</w:t>
      </w:r>
      <w:r>
        <w:rPr>
          <w:b w:val="0"/>
          <w:bCs w:val="0"/>
          <w:color w:val="545454"/>
          <w:spacing w:val="0"/>
          <w:w w:val="100"/>
        </w:rPr>
        <w:t>.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would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only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accessing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through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</w:t>
      </w:r>
      <w:r>
        <w:rPr>
          <w:b w:val="0"/>
          <w:bCs w:val="0"/>
          <w:color w:val="545454"/>
          <w:spacing w:val="2"/>
          <w:w w:val="100"/>
        </w:rPr>
        <w:t>o</w:t>
      </w:r>
      <w:r>
        <w:rPr>
          <w:b w:val="0"/>
          <w:bCs w:val="0"/>
          <w:color w:val="545454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left="4228" w:right="0"/>
        <w:jc w:val="left"/>
      </w:pPr>
      <w:r>
        <w:rPr>
          <w:b w:val="0"/>
          <w:bCs w:val="0"/>
          <w:color w:val="545454"/>
          <w:spacing w:val="0"/>
          <w:w w:val="100"/>
        </w:rPr>
        <w:t>How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undo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creatio</w:t>
      </w:r>
      <w:r>
        <w:rPr>
          <w:b w:val="0"/>
          <w:bCs w:val="0"/>
          <w:color w:val="545454"/>
          <w:spacing w:val="1"/>
          <w:w w:val="100"/>
        </w:rPr>
        <w:t>n</w:t>
      </w:r>
      <w:r>
        <w:rPr>
          <w:b w:val="0"/>
          <w:bCs w:val="0"/>
          <w:color w:val="545454"/>
          <w:spacing w:val="0"/>
          <w:w w:val="100"/>
        </w:rPr>
        <w:t>?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can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use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rails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destroy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destroy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model.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However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if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have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executed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rake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db:migrat</w:t>
      </w:r>
      <w:r>
        <w:rPr>
          <w:b w:val="0"/>
          <w:bCs w:val="0"/>
          <w:color w:val="545454"/>
          <w:spacing w:val="12"/>
          <w:w w:val="100"/>
        </w:rPr>
        <w:t>e</w:t>
      </w:r>
      <w:r>
        <w:rPr>
          <w:b w:val="0"/>
          <w:bCs w:val="0"/>
          <w:color w:val="545454"/>
          <w:spacing w:val="0"/>
          <w:w w:val="100"/>
        </w:rPr>
        <w:t>,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need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execute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rake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db:rollback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as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shown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below.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10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2885" w:right="5840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ind w:left="43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5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rake</w:t>
      </w:r>
      <w:r>
        <w:rPr>
          <w:rFonts w:ascii="Consolas" w:hAnsi="Consolas" w:cs="Consolas" w:eastAsia="Consolas"/>
          <w:b w:val="0"/>
          <w:bCs w:val="0"/>
          <w:color w:val="303030"/>
          <w:spacing w:val="4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db:rollback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right="107"/>
        <w:jc w:val="left"/>
      </w:pPr>
      <w:r>
        <w:rPr/>
        <w:pict>
          <v:group style="position:absolute;margin-left:210.947006pt;margin-top:-44.930828pt;width:391.303pt;height:38.771pt;mso-position-horizontal-relative:page;mso-position-vertical-relative:paragraph;z-index:-13165" coordorigin="4219,-899" coordsize="7826,775">
            <v:group style="position:absolute;left:4229;top:-637;width:7806;height:504" coordorigin="4229,-637" coordsize="7806,504">
              <v:shape style="position:absolute;left:4229;top:-637;width:7806;height:504" coordorigin="4229,-637" coordsize="7806,504" path="m11985,-637l4279,-637,4258,-632,4240,-619,4231,-599,4229,-586,4229,-184,4234,-162,4247,-145,4267,-135,4279,-133,11985,-133,12006,-138,12023,-151,12033,-171,12035,-184,12035,-586,12030,-608,12017,-625,11997,-635,11985,-637xe" filled="t" fillcolor="#F5F5F5" stroked="f">
                <v:path arrowok="t"/>
                <v:fill type="solid"/>
              </v:shape>
            </v:group>
            <v:group style="position:absolute;left:4279;top:-631;width:7705;height:2" coordorigin="4279,-631" coordsize="7705,2">
              <v:shape style="position:absolute;left:4279;top:-631;width:7705;height:2" coordorigin="4279,-631" coordsize="7705,0" path="m4279,-631l11985,-631e" filled="f" stroked="t" strokeweight=".73pt" strokecolor="#000000">
                <v:path arrowok="t"/>
              </v:shape>
            </v:group>
            <v:group style="position:absolute;left:4271;top:-637;width:9;height:2" coordorigin="4271,-637" coordsize="9,2">
              <v:shape style="position:absolute;left:4271;top:-637;width:9;height:2" coordorigin="4271,-637" coordsize="9,2" path="m4279,-637l4273,-635e" filled="f" stroked="t" strokeweight="1.259pt" strokecolor="#000000">
                <v:path arrowok="t"/>
              </v:shape>
            </v:group>
            <v:group style="position:absolute;left:4279;top:-139;width:7705;height:2" coordorigin="4279,-139" coordsize="7705,2">
              <v:shape style="position:absolute;left:4279;top:-139;width:7705;height:2" coordorigin="4279,-139" coordsize="7705,0" path="m4279,-139l11985,-139e" filled="f" stroked="t" strokeweight=".729pt" strokecolor="#000000">
                <v:path arrowok="t"/>
              </v:shape>
            </v:group>
            <v:group style="position:absolute;left:4235;top:-586;width:2;height:403" coordorigin="4235,-586" coordsize="2,403">
              <v:shape style="position:absolute;left:4235;top:-586;width:2;height:403" coordorigin="4235,-586" coordsize="0,403" path="m4235,-586l4235,-184e" filled="f" stroked="t" strokeweight=".73pt" strokecolor="#000000">
                <v:path arrowok="t"/>
              </v:shape>
            </v:group>
            <v:group style="position:absolute;left:12029;top:-586;width:2;height:403" coordorigin="12029,-586" coordsize="2,403">
              <v:shape style="position:absolute;left:12029;top:-586;width:2;height:403" coordorigin="12029,-586" coordsize="0,403" path="m12029,-586l12029,-184e" filled="f" stroked="t" strokeweight=".73pt" strokecolor="#000000">
                <v:path arrowok="t"/>
              </v:shape>
            </v:group>
            <v:group style="position:absolute;left:4229;top:-889;width:718;height:252" coordorigin="4229,-889" coordsize="718,252">
              <v:shape style="position:absolute;left:4229;top:-889;width:718;height:252" coordorigin="4229,-889" coordsize="718,252" path="m4909,-889l4267,-889,4246,-882,4232,-866,4229,-851,4229,-675,4235,-653,4252,-640,4267,-637,4909,-637,4930,-643,4944,-660,4947,-675,4947,-851,4940,-872,4924,-886,4909,-889xe" filled="t" fillcolor="#F7F7F9" stroked="f">
                <v:path arrowok="t"/>
                <v:fill type="solid"/>
              </v:shape>
            </v:group>
            <v:group style="position:absolute;left:4267;top:-882;width:642;height:2" coordorigin="4267,-882" coordsize="642,2">
              <v:shape style="position:absolute;left:4267;top:-882;width:642;height:2" coordorigin="4267,-882" coordsize="642,0" path="m4267,-882l4909,-882e" filled="f" stroked="t" strokeweight=".73pt" strokecolor="#E1E1E8">
                <v:path arrowok="t"/>
              </v:shape>
            </v:group>
            <v:group style="position:absolute;left:4940;top:-872;width:6;height:21" coordorigin="4940,-872" coordsize="6,21">
              <v:shape style="position:absolute;left:4940;top:-872;width:6;height:21" coordorigin="4940,-872" coordsize="6,21" path="m4947,-851l4940,-872e" filled="f" stroked="t" strokeweight="1.259pt" strokecolor="#E1E1E8">
                <v:path arrowok="t"/>
              </v:shape>
            </v:group>
            <v:group style="position:absolute;left:4267;top:-643;width:642;height:2" coordorigin="4267,-643" coordsize="642,2">
              <v:shape style="position:absolute;left:4267;top:-643;width:642;height:2" coordorigin="4267,-643" coordsize="642,0" path="m4267,-643l4909,-643e" filled="f" stroked="t" strokeweight=".729pt" strokecolor="#E1E1E8">
                <v:path arrowok="t"/>
              </v:shape>
            </v:group>
            <v:group style="position:absolute;left:4235;top:-851;width:2;height:176" coordorigin="4235,-851" coordsize="2,176">
              <v:shape style="position:absolute;left:4235;top:-851;width:2;height:176" coordorigin="4235,-851" coordsize="0,176" path="m4235,-851l4235,-675e" filled="f" stroked="t" strokeweight=".73pt" strokecolor="#E1E1E8">
                <v:path arrowok="t"/>
              </v:shape>
            </v:group>
            <v:group style="position:absolute;left:4940;top:-851;width:2;height:176" coordorigin="4940,-851" coordsize="2,176">
              <v:shape style="position:absolute;left:4940;top:-851;width:2;height:176" coordorigin="4940,-851" coordsize="0,176" path="m4940,-851l4940,-675e" filled="f" stroked="t" strokeweight=".73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47006pt;margin-top:28.278173pt;width:390.303pt;height:.1pt;mso-position-horizontal-relative:page;mso-position-vertical-relative:paragraph;z-index:-13164" coordorigin="4229,566" coordsize="7806,2">
            <v:shape style="position:absolute;left:4229;top:566;width:7806;height:2" coordorigin="4229,566" coordsize="7806,0" path="m4229,566l12035,566e" filled="f" stroked="t" strokeweight=".73pt" strokecolor="#EEEEEE">
              <v:path arrowok="t"/>
            </v:shape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This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will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remove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and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all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from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your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as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well.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right="107"/>
        <w:jc w:val="left"/>
        <w:rPr>
          <w:rFonts w:ascii="Arial" w:hAnsi="Arial" w:cs="Arial" w:eastAsia="Arial"/>
        </w:rPr>
      </w:pPr>
      <w:r>
        <w:rPr/>
        <w:pict>
          <v:group style="position:absolute;margin-left:211.447006pt;margin-top:35.293983pt;width:390.303pt;height:.1pt;mso-position-horizontal-relative:page;mso-position-vertical-relative:paragraph;z-index:-13163" coordorigin="4229,706" coordsize="7806,2">
            <v:shape style="position:absolute;left:4229;top:706;width:7806;height:2" coordorigin="4229,706" coordsize="7806,0" path="m4229,706l12035,706e" filled="f" stroked="t" strokeweight=".729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Fidllin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5A5A5A"/>
          <w:spacing w:val="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wit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h</w:t>
      </w:r>
      <w:r>
        <w:rPr>
          <w:rFonts w:ascii="Arial" w:hAnsi="Arial" w:cs="Arial" w:eastAsia="Arial"/>
          <w:b w:val="0"/>
          <w:bCs w:val="0"/>
          <w:color w:val="5A5A5A"/>
          <w:spacing w:val="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Model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5A5A5A"/>
          <w:spacing w:val="-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insid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5A5A5A"/>
          <w:spacing w:val="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5A5A5A"/>
          <w:spacing w:val="-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console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2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line="245" w:lineRule="auto"/>
        <w:ind w:right="182"/>
        <w:jc w:val="left"/>
      </w:pP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used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rails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console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last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lesson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learn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little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Ruby.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this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lesson,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will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use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it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fiddle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with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tables.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Type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rails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console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Codelearn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Console,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followed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by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enter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key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enter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Rails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console.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10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2885" w:right="5840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ind w:left="43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5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303030"/>
          <w:spacing w:val="4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40" w:lineRule="exact" w:before="6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5"/>
        <w:ind w:left="4134" w:right="5655"/>
        <w:jc w:val="center"/>
        <w:rPr>
          <w:rFonts w:ascii="Arial" w:hAnsi="Arial" w:cs="Arial" w:eastAsia="Arial"/>
          <w:b w:val="0"/>
          <w:bCs w:val="0"/>
        </w:rPr>
      </w:pPr>
      <w:r>
        <w:rPr/>
        <w:pict>
          <v:group style="position:absolute;margin-left:210.947006pt;margin-top:-47.623177pt;width:391.303pt;height:39.030195pt;mso-position-horizontal-relative:page;mso-position-vertical-relative:paragraph;z-index:-13162" coordorigin="4219,-952" coordsize="7826,781">
            <v:group style="position:absolute;left:4229;top:-688;width:7806;height:504" coordorigin="4229,-688" coordsize="7806,504">
              <v:shape style="position:absolute;left:4229;top:-688;width:7806;height:504" coordorigin="4229,-688" coordsize="7806,504" path="m11985,-688l4279,-688,4258,-683,4240,-670,4231,-650,4229,-638,4229,-235,4234,-213,4247,-196,4267,-186,4279,-184,11985,-184,12006,-189,12023,-203,12033,-222,12035,-235,12035,-638,12030,-659,12017,-677,11997,-686,11985,-688xe" filled="t" fillcolor="#F5F5F5" stroked="f">
                <v:path arrowok="t"/>
                <v:fill type="solid"/>
              </v:shape>
            </v:group>
            <v:group style="position:absolute;left:4279;top:-682;width:7705;height:2" coordorigin="4279,-682" coordsize="7705,2">
              <v:shape style="position:absolute;left:4279;top:-682;width:7705;height:2" coordorigin="4279,-682" coordsize="7705,0" path="m4279,-682l11985,-682e" filled="f" stroked="t" strokeweight=".73pt" strokecolor="#000000">
                <v:path arrowok="t"/>
              </v:shape>
            </v:group>
            <v:group style="position:absolute;left:4258;top:-688;width:22;height:5" coordorigin="4258,-688" coordsize="22,5">
              <v:shape style="position:absolute;left:4258;top:-688;width:22;height:5" coordorigin="4258,-688" coordsize="22,5" path="m4279,-688l4258,-683e" filled="f" stroked="t" strokeweight="1.259pt" strokecolor="#000000">
                <v:path arrowok="t"/>
              </v:shape>
            </v:group>
            <v:group style="position:absolute;left:11997;top:-686;width:10;height:5" coordorigin="11997,-686" coordsize="10,5">
              <v:shape style="position:absolute;left:11997;top:-686;width:10;height:5" coordorigin="11997,-686" coordsize="10,5" path="m12007,-682l11997,-686e" filled="f" stroked="t" strokeweight="1.259pt" strokecolor="#000000">
                <v:path arrowok="t"/>
              </v:shape>
            </v:group>
            <v:group style="position:absolute;left:4279;top:-191;width:7705;height:2" coordorigin="4279,-191" coordsize="7705,2">
              <v:shape style="position:absolute;left:4279;top:-191;width:7705;height:2" coordorigin="4279,-191" coordsize="7705,0" path="m4279,-191l11985,-191e" filled="f" stroked="t" strokeweight=".73pt" strokecolor="#000000">
                <v:path arrowok="t"/>
              </v:shape>
            </v:group>
            <v:group style="position:absolute;left:4253;top:-193;width:14;height:7" coordorigin="4253,-193" coordsize="14,7">
              <v:shape style="position:absolute;left:4253;top:-193;width:14;height:7" coordorigin="4253,-193" coordsize="14,7" path="m4253,-193l4267,-186e" filled="f" stroked="t" strokeweight="1.259pt" strokecolor="#000000">
                <v:path arrowok="t"/>
              </v:shape>
            </v:group>
            <v:group style="position:absolute;left:11985;top:-194;width:28;height:9" coordorigin="11985,-194" coordsize="28,9">
              <v:shape style="position:absolute;left:11985;top:-194;width:28;height:9" coordorigin="11985,-194" coordsize="28,9" path="m11985,-184l12006,-189,12012,-193e" filled="f" stroked="t" strokeweight="1.259pt" strokecolor="#000000">
                <v:path arrowok="t"/>
              </v:shape>
            </v:group>
            <v:group style="position:absolute;left:4229;top:-940;width:718;height:252" coordorigin="4229,-940" coordsize="718,252">
              <v:shape style="position:absolute;left:4229;top:-940;width:718;height:252" coordorigin="4229,-940" coordsize="718,252" path="m4909,-940l4267,-940,4246,-933,4232,-917,4229,-902,4229,-726,4235,-705,4252,-691,4267,-688,4909,-688,4930,-695,4944,-711,4947,-726,4947,-902,4940,-923,4924,-937,4909,-940xe" filled="t" fillcolor="#F7F7F9" stroked="f">
                <v:path arrowok="t"/>
                <v:fill type="solid"/>
              </v:shape>
            </v:group>
            <v:group style="position:absolute;left:4267;top:-934;width:642;height:2" coordorigin="4267,-934" coordsize="642,2">
              <v:shape style="position:absolute;left:4267;top:-934;width:642;height:2" coordorigin="4267,-934" coordsize="642,0" path="m4267,-934l4909,-934e" filled="f" stroked="t" strokeweight=".73pt" strokecolor="#E1E1E8">
                <v:path arrowok="t"/>
              </v:shape>
            </v:group>
            <v:group style="position:absolute;left:4940;top:-923;width:6;height:21" coordorigin="4940,-923" coordsize="6,21">
              <v:shape style="position:absolute;left:4940;top:-923;width:6;height:21" coordorigin="4940,-923" coordsize="6,21" path="m4947,-902l4940,-923e" filled="f" stroked="t" strokeweight="1.259pt" strokecolor="#E1E1E8">
                <v:path arrowok="t"/>
              </v:shape>
            </v:group>
            <v:group style="position:absolute;left:4267;top:-694;width:642;height:2" coordorigin="4267,-694" coordsize="642,2">
              <v:shape style="position:absolute;left:4267;top:-694;width:642;height:2" coordorigin="4267,-694" coordsize="642,0" path="m4267,-694l4909,-694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color w:val="303030"/>
          <w:spacing w:val="0"/>
          <w:w w:val="100"/>
        </w:rPr>
        <w:t>Todo</w:t>
      </w:r>
      <w:r>
        <w:rPr>
          <w:rFonts w:ascii="Arial" w:hAnsi="Arial" w:cs="Arial" w:eastAsia="Arial"/>
          <w:color w:val="303030"/>
          <w:spacing w:val="9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structure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ind w:right="107"/>
        <w:jc w:val="left"/>
      </w:pPr>
      <w:r>
        <w:rPr>
          <w:b w:val="0"/>
          <w:bCs w:val="0"/>
          <w:color w:val="545454"/>
          <w:spacing w:val="0"/>
          <w:w w:val="100"/>
        </w:rPr>
        <w:t>Entering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name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will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display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structure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of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before="74"/>
        <w:ind w:left="2706" w:right="5157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ind w:left="4274" w:right="5776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:002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Todo(id:</w:t>
      </w:r>
      <w:r>
        <w:rPr>
          <w:rFonts w:ascii="Consolas" w:hAnsi="Consolas" w:cs="Consolas" w:eastAsia="Consolas"/>
          <w:b w:val="0"/>
          <w:bCs w:val="0"/>
          <w:color w:val="303030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integer,</w:t>
      </w:r>
      <w:r>
        <w:rPr>
          <w:rFonts w:ascii="Consolas" w:hAnsi="Consolas" w:cs="Consolas" w:eastAsia="Consolas"/>
          <w:b w:val="0"/>
          <w:bCs w:val="0"/>
          <w:color w:val="303030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todo_item: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string,</w:t>
      </w:r>
      <w:r>
        <w:rPr>
          <w:rFonts w:ascii="Consolas" w:hAnsi="Consolas" w:cs="Consolas" w:eastAsia="Consolas"/>
          <w:b w:val="0"/>
          <w:bCs w:val="0"/>
          <w:color w:val="303030"/>
          <w:spacing w:val="2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created_at: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datetime,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updated_at: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datetime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332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)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left="0" w:right="876"/>
        <w:jc w:val="center"/>
      </w:pPr>
      <w:r>
        <w:rPr/>
        <w:pict>
          <v:group style="position:absolute;margin-left:210.817535pt;margin-top:-70.111107pt;width:391.432466pt;height:63.951pt;mso-position-horizontal-relative:page;mso-position-vertical-relative:paragraph;z-index:-13161" coordorigin="4216,-1402" coordsize="7829,1279">
            <v:group style="position:absolute;left:4229;top:-1140;width:7806;height:1007" coordorigin="4229,-1140" coordsize="7806,1007">
              <v:shape style="position:absolute;left:4229;top:-1140;width:7806;height:1007" coordorigin="4229,-1140" coordsize="7806,1007" path="m11985,-1140l4279,-1140,4258,-1135,4240,-1122,4231,-1103,4229,-1090,4229,-184,4234,-162,4247,-145,4267,-135,4279,-133,11985,-133,12006,-138,12023,-151,12033,-171,12035,-184,12035,-1090,12030,-1112,12017,-1129,11997,-1139,11985,-1140xe" filled="t" fillcolor="#F5F5F5" stroked="f">
                <v:path arrowok="t"/>
                <v:fill type="solid"/>
              </v:shape>
            </v:group>
            <v:group style="position:absolute;left:4279;top:-1134;width:7705;height:2" coordorigin="4279,-1134" coordsize="7705,2">
              <v:shape style="position:absolute;left:4279;top:-1134;width:7705;height:2" coordorigin="4279,-1134" coordsize="7705,0" path="m4279,-1134l11985,-1134e" filled="f" stroked="t" strokeweight=".73pt" strokecolor="#000000">
                <v:path arrowok="t"/>
              </v:shape>
            </v:group>
            <v:group style="position:absolute;left:4279;top:-139;width:7705;height:2" coordorigin="4279,-139" coordsize="7705,2">
              <v:shape style="position:absolute;left:4279;top:-139;width:7705;height:2" coordorigin="4279,-139" coordsize="7705,0" path="m4279,-139l11985,-139e" filled="f" stroked="t" strokeweight=".729pt" strokecolor="#000000">
                <v:path arrowok="t"/>
              </v:shape>
            </v:group>
            <v:group style="position:absolute;left:4235;top:-1090;width:2;height:907" coordorigin="4235,-1090" coordsize="2,907">
              <v:shape style="position:absolute;left:4235;top:-1090;width:2;height:907" coordorigin="4235,-1090" coordsize="0,907" path="m4235,-1090l4235,-184e" filled="f" stroked="t" strokeweight=".73pt" strokecolor="#000000">
                <v:path arrowok="t"/>
              </v:shape>
            </v:group>
            <v:group style="position:absolute;left:12029;top:-1090;width:2;height:907" coordorigin="12029,-1090" coordsize="2,907">
              <v:shape style="position:absolute;left:12029;top:-1090;width:2;height:907" coordorigin="12029,-1090" coordsize="0,907" path="m12029,-1090l12029,-184e" filled="f" stroked="t" strokeweight=".73pt" strokecolor="#000000">
                <v:path arrowok="t"/>
              </v:shape>
            </v:group>
            <v:group style="position:absolute;left:4229;top:-1392;width:1221;height:252" coordorigin="4229,-1392" coordsize="1221,252">
              <v:shape style="position:absolute;left:4229;top:-1392;width:1221;height:252" coordorigin="4229,-1392" coordsize="1221,252" path="m5412,-1392l4267,-1392,4246,-1386,4232,-1369,4229,-1354,4229,-1178,4235,-1157,4252,-1143,4267,-1140,5413,-1140,5434,-1147,5447,-1163,5450,-1178,5450,-1354,5444,-1376,5427,-1389,5412,-1392xe" filled="t" fillcolor="#F7F7F9" stroked="f">
                <v:path arrowok="t"/>
                <v:fill type="solid"/>
              </v:shape>
            </v:group>
            <v:group style="position:absolute;left:4267;top:-1386;width:1146;height:2" coordorigin="4267,-1386" coordsize="1146,2">
              <v:shape style="position:absolute;left:4267;top:-1386;width:1146;height:2" coordorigin="4267,-1386" coordsize="1146,0" path="m4267,-1386l5412,-1386e" filled="f" stroked="t" strokeweight=".729pt" strokecolor="#E1E1E8">
                <v:path arrowok="t"/>
              </v:shape>
            </v:group>
            <v:group style="position:absolute;left:4267;top:-1147;width:1146;height:2" coordorigin="4267,-1147" coordsize="1146,2">
              <v:shape style="position:absolute;left:4267;top:-1147;width:1146;height:2" coordorigin="4267,-1147" coordsize="1146,0" path="m4267,-1147l5412,-1147e" filled="f" stroked="t" strokeweight=".73pt" strokecolor="#E1E1E8">
                <v:path arrowok="t"/>
              </v:shape>
            </v:group>
            <v:group style="position:absolute;left:4229;top:-1178;width:2;height:4" coordorigin="4229,-1178" coordsize="2,4">
              <v:shape style="position:absolute;left:4229;top:-1178;width:2;height:4" coordorigin="4229,-1178" coordsize="1,4" path="m4229,-1178l4230,-1174e" filled="f" stroked="t" strokeweight="1.259pt" strokecolor="#E1E1E8">
                <v:path arrowok="t"/>
              </v:shape>
            </v:group>
            <v:group style="position:absolute;left:4235;top:-1157;width:7;height:5" coordorigin="4235,-1157" coordsize="7,5">
              <v:shape style="position:absolute;left:4235;top:-1157;width:7;height:5" coordorigin="4235,-1157" coordsize="7,5" path="m4235,-1157l4242,-1152e" filled="f" stroked="t" strokeweight="1.259pt" strokecolor="#E1E1E8">
                <v:path arrowok="t"/>
              </v:shape>
            </v:group>
            <v:group style="position:absolute;left:5412;top:-1147;width:21;height:6" coordorigin="5412,-1147" coordsize="21,6">
              <v:shape style="position:absolute;left:5412;top:-1147;width:21;height:6" coordorigin="5412,-1147" coordsize="21,6" path="m5412,-1140l5433,-1147e" filled="f" stroked="t" strokeweight="1.259pt" strokecolor="#E1E1E8">
                <v:path arrowok="t"/>
              </v:shape>
            </v:group>
            <v:group style="position:absolute;left:4235;top:-1354;width:2;height:176" coordorigin="4235,-1354" coordsize="2,176">
              <v:shape style="position:absolute;left:4235;top:-1354;width:2;height:176" coordorigin="4235,-1354" coordsize="0,176" path="m4235,-1354l4235,-1178e" filled="f" stroked="t" strokeweight=".73pt" strokecolor="#E1E1E8">
                <v:path arrowok="t"/>
              </v:shape>
            </v:group>
            <v:group style="position:absolute;left:5444;top:-1354;width:2;height:176" coordorigin="5444,-1354" coordsize="2,176">
              <v:shape style="position:absolute;left:5444;top:-1354;width:2;height:176" coordorigin="5444,-1354" coordsize="0,176" path="m5444,-1354l5444,-1178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As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see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,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it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has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fields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9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left="4543" w:right="107"/>
        <w:jc w:val="left"/>
      </w:pPr>
      <w:r>
        <w:rPr/>
        <w:pict>
          <v:group style="position:absolute;margin-left:216.502655pt;margin-top:7.163543pt;width:3.127944pt;height:3.07444pt;mso-position-horizontal-relative:page;mso-position-vertical-relative:paragraph;z-index:-13158" coordorigin="4330,143" coordsize="63,61">
            <v:shape style="position:absolute;left:4330;top:143;width:63;height:61" coordorigin="4330,143" coordsize="63,61" path="m4354,143l4339,151,4330,168,4335,190,4349,202,4366,205,4381,199,4391,184,4393,174,4387,155,4372,144,4354,143xe" filled="t" fillcolor="#545454" stroked="f">
              <v:path arrowok="t"/>
              <v:fill type="solid"/>
            </v:shape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id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-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Automatically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added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by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rails.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Every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new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gets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new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id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(autoincrement).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All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tables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have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id.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45" w:lineRule="auto" w:before="63"/>
        <w:ind w:left="4543" w:right="112"/>
        <w:jc w:val="left"/>
      </w:pPr>
      <w:r>
        <w:rPr/>
        <w:pict>
          <v:group style="position:absolute;margin-left:216.502655pt;margin-top:9.113440pt;width:3.127944pt;height:3.07444pt;mso-position-horizontal-relative:page;mso-position-vertical-relative:paragraph;z-index:-13157" coordorigin="4330,182" coordsize="63,61">
            <v:shape style="position:absolute;left:4330;top:182;width:63;height:61" coordorigin="4330,182" coordsize="63,61" path="m4354,182l4339,190,4330,207,4335,229,4349,241,4366,244,4381,238,4391,223,4393,213,4387,194,4372,183,4354,182xe" filled="t" fillcolor="#545454" stroked="f">
              <v:path arrowok="t"/>
              <v:fill type="solid"/>
            </v:shape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todo_ite</w:t>
      </w:r>
      <w:r>
        <w:rPr>
          <w:b w:val="0"/>
          <w:bCs w:val="0"/>
          <w:color w:val="545454"/>
          <w:spacing w:val="10"/>
          <w:w w:val="100"/>
        </w:rPr>
        <w:t>m</w:t>
      </w:r>
      <w:r>
        <w:rPr>
          <w:b w:val="0"/>
          <w:bCs w:val="0"/>
          <w:color w:val="545454"/>
          <w:spacing w:val="0"/>
          <w:w w:val="100"/>
        </w:rPr>
        <w:t>,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type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string,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holds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actual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todos,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entered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by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us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when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creating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</w:t>
      </w:r>
      <w:r>
        <w:rPr>
          <w:b w:val="0"/>
          <w:bCs w:val="0"/>
          <w:color w:val="545454"/>
          <w:spacing w:val="8"/>
          <w:w w:val="100"/>
        </w:rPr>
        <w:t>l</w:t>
      </w:r>
      <w:r>
        <w:rPr>
          <w:b w:val="0"/>
          <w:bCs w:val="0"/>
          <w:color w:val="545454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45" w:lineRule="auto" w:before="63"/>
        <w:ind w:left="4543" w:right="124" w:firstLine="0"/>
        <w:jc w:val="left"/>
      </w:pPr>
      <w:r>
        <w:rPr/>
        <w:pict>
          <v:group style="position:absolute;margin-left:210.947006pt;margin-top:55.7953pt;width:391.303pt;height:75.283pt;mso-position-horizontal-relative:page;mso-position-vertical-relative:paragraph;z-index:-13160" coordorigin="4219,1116" coordsize="7826,1506">
            <v:group style="position:absolute;left:4229;top:1126;width:7806;height:1486" coordorigin="4229,1126" coordsize="7806,1486">
              <v:shape style="position:absolute;left:4229;top:1126;width:7806;height:1486" coordorigin="4229,1126" coordsize="7806,1486" path="m11985,1126l4279,1126,4258,1131,4240,1144,4231,1164,4229,1176,4229,2612,12035,2612,12035,1176,12030,1154,12017,1137,11997,1128,11985,1126xe" filled="t" fillcolor="#F5F5F5" stroked="f">
                <v:path arrowok="t"/>
                <v:fill type="solid"/>
              </v:shape>
            </v:group>
            <v:group style="position:absolute;left:4279;top:1132;width:7705;height:2" coordorigin="4279,1132" coordsize="7705,2">
              <v:shape style="position:absolute;left:4279;top:1132;width:7705;height:2" coordorigin="4279,1132" coordsize="7705,0" path="m4279,1132l11985,1132e" filled="f" stroked="t" strokeweight=".729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6.502655pt;margin-top:9.113544pt;width:3.127944pt;height:3.07444pt;mso-position-horizontal-relative:page;mso-position-vertical-relative:paragraph;z-index:-13156" coordorigin="4330,182" coordsize="63,61">
            <v:shape style="position:absolute;left:4330;top:182;width:63;height:61" coordorigin="4330,182" coordsize="63,61" path="m4354,182l4339,190,4330,207,4335,229,4349,241,4366,244,4381,238,4391,223,4393,213,4387,194,4372,183,4354,182xe" filled="t" fillcolor="#545454" stroked="f">
              <v:path arrowok="t"/>
              <v:fill type="solid"/>
            </v:shape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created_at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&amp;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updated_at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both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of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type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datetime,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created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by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rails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for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all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tables.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created_at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stores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time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of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creation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of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table,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updated_at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stores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time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when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was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last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updated.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sectPr>
          <w:headerReference w:type="default" r:id="rId328"/>
          <w:pgSz w:w="12240" w:h="15840"/>
          <w:pgMar w:header="90" w:footer="21" w:top="280" w:bottom="220" w:left="0" w:right="120"/>
        </w:sectPr>
      </w:pP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 w:before="24"/>
        <w:ind w:left="6772" w:right="0" w:hanging="1965"/>
        <w:jc w:val="left"/>
      </w:pPr>
      <w:r>
        <w:rPr>
          <w:b w:val="0"/>
          <w:bCs w:val="0"/>
          <w:color w:val="545454"/>
          <w:spacing w:val="0"/>
          <w:w w:val="100"/>
        </w:rPr>
        <w:t>Figure: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When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gets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added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db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by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rake:db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migrate,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additional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fields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get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added.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5"/>
        <w:ind w:left="4218" w:right="5222"/>
        <w:jc w:val="center"/>
        <w:rPr>
          <w:rFonts w:ascii="Arial" w:hAnsi="Arial" w:cs="Arial" w:eastAsia="Arial"/>
          <w:b w:val="0"/>
          <w:bCs w:val="0"/>
        </w:rPr>
      </w:pPr>
      <w:r>
        <w:rPr/>
        <w:pict>
          <v:group style="position:absolute;margin-left:210.947006pt;margin-top:-191.903885pt;width:391.303pt;height:176.886pt;mso-position-horizontal-relative:page;mso-position-vertical-relative:paragraph;z-index:-13155" coordorigin="4219,-3838" coordsize="7826,3538">
            <v:group style="position:absolute;left:4229;top:-3823;width:7806;height:3513" coordorigin="4229,-3823" coordsize="7806,3513">
              <v:shape style="position:absolute;left:4229;top:-3823;width:7806;height:3513" coordorigin="4229,-3823" coordsize="7806,3513" path="m12035,-3823l4229,-3823,4229,-361,4234,-339,4247,-322,4267,-312,4279,-310,11985,-310,12006,-315,12023,-329,12033,-348,12035,-361,12035,-3823xe" filled="t" fillcolor="#F5F5F5" stroked="f">
                <v:path arrowok="t"/>
                <v:fill type="solid"/>
              </v:shape>
            </v:group>
            <v:group style="position:absolute;left:4279;top:-317;width:7705;height:2" coordorigin="4279,-317" coordsize="7705,2">
              <v:shape style="position:absolute;left:4279;top:-317;width:7705;height:2" coordorigin="4279,-317" coordsize="7705,0" path="m4279,-317l11985,-317e" filled="f" stroked="t" strokeweight=".729pt" strokecolor="#E4E4E4">
                <v:path arrowok="t"/>
              </v:shape>
            </v:group>
            <v:group style="position:absolute;left:4235;top:-3831;width:2;height:3470" coordorigin="4235,-3831" coordsize="2,3470">
              <v:shape style="position:absolute;left:4235;top:-3831;width:2;height:3470" coordorigin="4235,-3831" coordsize="0,3470" path="m4235,-3831l4235,-361e" filled="f" stroked="t" strokeweight=".73pt" strokecolor="#E4E4E4">
                <v:path arrowok="t"/>
              </v:shape>
            </v:group>
            <v:group style="position:absolute;left:12029;top:-3831;width:2;height:3470" coordorigin="12029,-3831" coordsize="2,3470">
              <v:shape style="position:absolute;left:12029;top:-3831;width:2;height:3470" coordorigin="12029,-3831" coordsize="0,3470" path="m12029,-3831l12029,-361e" filled="f" stroked="t" strokeweight=".73pt" strokecolor="#E4E4E4">
                <v:path arrowok="t"/>
              </v:shape>
            </v:group>
            <v:group style="position:absolute;left:5513;top:-3810;width:5238;height:2493" coordorigin="5513,-3810" coordsize="5238,2493">
              <v:shape style="position:absolute;left:5513;top:-3810;width:5238;height:2493" coordorigin="5513,-3810" coordsize="5238,2493" path="m5513,-3810l10751,-3810,10751,-1318,5513,-1318,5513,-3810xe" filled="t" fillcolor="#FFFFFF" stroked="f">
                <v:path arrowok="t"/>
                <v:fill type="solid"/>
              </v:shape>
            </v:group>
            <v:group style="position:absolute;left:5513;top:-1324;width:5238;height:2" coordorigin="5513,-1324" coordsize="5238,2">
              <v:shape style="position:absolute;left:5513;top:-1324;width:5238;height:2" coordorigin="5513,-1324" coordsize="5238,0" path="m5513,-1324l10751,-1324e" filled="f" stroked="t" strokeweight=".729pt" strokecolor="#000000">
                <v:path arrowok="t"/>
              </v:shape>
            </v:group>
            <v:group style="position:absolute;left:5519;top:-3810;width:2;height:2493" coordorigin="5519,-3810" coordsize="2,2493">
              <v:shape style="position:absolute;left:5519;top:-3810;width:2;height:2493" coordorigin="5519,-3810" coordsize="0,2493" path="m5519,-3810l5519,-1318e" filled="f" stroked="t" strokeweight=".729pt" strokecolor="#000000">
                <v:path arrowok="t"/>
              </v:shape>
            </v:group>
            <v:group style="position:absolute;left:10744;top:-3810;width:2;height:2493" coordorigin="10744,-3810" coordsize="2,2493">
              <v:shape style="position:absolute;left:10744;top:-3810;width:2;height:2493" coordorigin="10744,-3810" coordsize="0,2493" path="m10744,-3810l10744,-1318e" filled="f" stroked="t" strokeweight=".729pt" strokecolor="#000000">
                <v:path arrowok="t"/>
              </v:shape>
              <v:shape style="position:absolute;left:5576;top:-3748;width:5112;height:2367" type="#_x0000_t75">
                <v:imagedata r:id="rId329" o:title=""/>
              </v:shape>
            </v:group>
            <w10:wrap type="none"/>
          </v:group>
        </w:pict>
      </w:r>
      <w:r>
        <w:rPr>
          <w:rFonts w:ascii="Arial" w:hAnsi="Arial" w:cs="Arial" w:eastAsia="Arial"/>
          <w:color w:val="303030"/>
          <w:spacing w:val="0"/>
          <w:w w:val="100"/>
        </w:rPr>
        <w:t>Fetching</w:t>
      </w:r>
      <w:r>
        <w:rPr>
          <w:rFonts w:ascii="Arial" w:hAnsi="Arial" w:cs="Arial" w:eastAsia="Arial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all</w:t>
      </w:r>
      <w:r>
        <w:rPr>
          <w:rFonts w:ascii="Arial" w:hAnsi="Arial" w:cs="Arial" w:eastAsia="Arial"/>
          <w:color w:val="303030"/>
          <w:spacing w:val="8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todos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right="0"/>
        <w:jc w:val="left"/>
      </w:pPr>
      <w:r>
        <w:rPr/>
        <w:pict>
          <v:group style="position:absolute;margin-left:210.947006pt;margin-top:36.90667pt;width:391.303pt;height:51.361pt;mso-position-horizontal-relative:page;mso-position-vertical-relative:paragraph;z-index:-13154" coordorigin="4219,738" coordsize="7826,1027">
            <v:group style="position:absolute;left:4229;top:748;width:7806;height:1007" coordorigin="4229,748" coordsize="7806,1007">
              <v:shape style="position:absolute;left:4229;top:748;width:7806;height:1007" coordorigin="4229,748" coordsize="7806,1007" path="m11985,748l4279,748,4258,753,4240,766,4231,786,4229,798,4229,1705,4234,1727,4247,1744,4267,1754,4279,1755,11985,1755,12006,1750,12023,1737,12033,1718,12035,1705,12035,798,12030,777,12017,760,11997,750,11985,748xe" filled="t" fillcolor="#F5F5F5" stroked="f">
                <v:path arrowok="t"/>
                <v:fill type="solid"/>
              </v:shape>
            </v:group>
            <v:group style="position:absolute;left:4279;top:754;width:7705;height:2" coordorigin="4279,754" coordsize="7705,2">
              <v:shape style="position:absolute;left:4279;top:754;width:7705;height:2" coordorigin="4279,754" coordsize="7705,0" path="m4279,754l11985,754e" filled="f" stroked="t" strokeweight=".73pt" strokecolor="#000000">
                <v:path arrowok="t"/>
              </v:shape>
            </v:group>
            <v:group style="position:absolute;left:4279;top:1749;width:7705;height:2" coordorigin="4279,1749" coordsize="7705,2">
              <v:shape style="position:absolute;left:4279;top:1749;width:7705;height:2" coordorigin="4279,1749" coordsize="7705,0" path="m4279,1749l11985,1749e" filled="f" stroked="t" strokeweight=".729pt" strokecolor="#000000">
                <v:path arrowok="t"/>
              </v:shape>
            </v:group>
            <v:group style="position:absolute;left:4235;top:798;width:2;height:906" coordorigin="4235,798" coordsize="2,906">
              <v:shape style="position:absolute;left:4235;top:798;width:2;height:906" coordorigin="4235,798" coordsize="0,906" path="m4235,798l4235,1705e" filled="f" stroked="t" strokeweight=".73pt" strokecolor="#000000">
                <v:path arrowok="t"/>
              </v:shape>
            </v:group>
            <v:group style="position:absolute;left:12029;top:798;width:2;height:906" coordorigin="12029,798" coordsize="2,906">
              <v:shape style="position:absolute;left:12029;top:798;width:2;height:906" coordorigin="12029,798" coordsize="0,906" path="m12029,798l12029,1705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Todo.all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displays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all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rows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of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table.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this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case,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result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empty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string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[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]</w:t>
      </w:r>
      <w:r>
        <w:rPr>
          <w:b w:val="0"/>
          <w:bCs w:val="0"/>
          <w:color w:val="545454"/>
          <w:spacing w:val="0"/>
          <w:w w:val="100"/>
        </w:rPr>
        <w:t>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60" w:lineRule="exact" w:before="14"/>
        <w:rPr>
          <w:sz w:val="26"/>
          <w:szCs w:val="26"/>
        </w:rPr>
      </w:pPr>
      <w:r>
        <w:rPr>
          <w:sz w:val="26"/>
          <w:szCs w:val="26"/>
        </w:rPr>
      </w:r>
    </w:p>
    <w:p>
      <w:pPr>
        <w:ind w:left="4339" w:right="542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:004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Todo.all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531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Load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(0.3ms)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SELECT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"todos".*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FROM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2505" w:right="5222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[]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40" w:lineRule="exact" w:before="6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5"/>
        <w:ind w:left="0" w:right="777"/>
        <w:jc w:val="center"/>
        <w:rPr>
          <w:rFonts w:ascii="Arial" w:hAnsi="Arial" w:cs="Arial" w:eastAsia="Arial"/>
          <w:b w:val="0"/>
          <w:bCs w:val="0"/>
        </w:rPr>
      </w:pPr>
      <w:r>
        <w:rPr>
          <w:rFonts w:ascii="Arial" w:hAnsi="Arial" w:cs="Arial" w:eastAsia="Arial"/>
          <w:color w:val="303030"/>
          <w:spacing w:val="0"/>
          <w:w w:val="100"/>
        </w:rPr>
        <w:t>Creating</w:t>
      </w:r>
      <w:r>
        <w:rPr>
          <w:rFonts w:ascii="Arial" w:hAnsi="Arial" w:cs="Arial" w:eastAsia="Arial"/>
          <w:color w:val="303030"/>
          <w:spacing w:val="13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new</w:t>
      </w:r>
      <w:r>
        <w:rPr>
          <w:rFonts w:ascii="Arial" w:hAnsi="Arial" w:cs="Arial" w:eastAsia="Arial"/>
          <w:color w:val="303030"/>
          <w:spacing w:val="8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todos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ind w:right="0"/>
        <w:jc w:val="left"/>
      </w:pPr>
      <w:r>
        <w:rPr>
          <w:b w:val="0"/>
          <w:bCs w:val="0"/>
          <w:color w:val="545454"/>
          <w:spacing w:val="0"/>
          <w:w w:val="100"/>
        </w:rPr>
        <w:t>Follow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steps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below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create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new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numPr>
          <w:ilvl w:val="0"/>
          <w:numId w:val="19"/>
        </w:numPr>
        <w:tabs>
          <w:tab w:pos="4543" w:val="left" w:leader="none"/>
        </w:tabs>
        <w:spacing w:line="245" w:lineRule="auto"/>
        <w:ind w:left="4543" w:right="118" w:hanging="341"/>
        <w:jc w:val="left"/>
      </w:pPr>
      <w:r>
        <w:rPr/>
        <w:pict>
          <v:group style="position:absolute;margin-left:226.684998pt;margin-top:32.995117pt;width:375.565pt;height:53.5092pt;mso-position-horizontal-relative:page;mso-position-vertical-relative:paragraph;z-index:-13153" coordorigin="4534,660" coordsize="7511,1070">
            <v:group style="position:absolute;left:4544;top:962;width:7491;height:755" coordorigin="4544,962" coordsize="7491,755">
              <v:shape style="position:absolute;left:4544;top:962;width:7491;height:755" coordorigin="4544,962" coordsize="7491,755" path="m11985,962l4594,962,4572,967,4555,980,4545,1000,4544,1012,4544,1667,4549,1689,4562,1706,4581,1716,4594,1717,11985,1717,12006,1713,12023,1699,12033,1680,12035,1667,12035,1012,12030,991,12017,974,11997,964,11985,962xe" filled="t" fillcolor="#F5F5F5" stroked="f">
                <v:path arrowok="t"/>
                <v:fill type="solid"/>
              </v:shape>
            </v:group>
            <v:group style="position:absolute;left:4594;top:968;width:7391;height:2" coordorigin="4594,968" coordsize="7391,2">
              <v:shape style="position:absolute;left:4594;top:968;width:7391;height:2" coordorigin="4594,968" coordsize="7391,0" path="m4594,968l11985,968e" filled="f" stroked="t" strokeweight=".729pt" strokecolor="#000000">
                <v:path arrowok="t"/>
              </v:shape>
            </v:group>
            <v:group style="position:absolute;left:4594;top:1711;width:7391;height:2" coordorigin="4594,1711" coordsize="7391,2">
              <v:shape style="position:absolute;left:4594;top:1711;width:7391;height:2" coordorigin="4594,1711" coordsize="7391,0" path="m4594,1711l11985,1711e" filled="f" stroked="t" strokeweight=".729pt" strokecolor="#000000">
                <v:path arrowok="t"/>
              </v:shape>
            </v:group>
            <v:group style="position:absolute;left:4572;top:1711;width:9;height:5" coordorigin="4572,1711" coordsize="9,5">
              <v:shape style="position:absolute;left:4572;top:1711;width:9;height:5" coordorigin="4572,1711" coordsize="9,5" path="m4572,1711l4581,1716e" filled="f" stroked="t" strokeweight="1.259pt" strokecolor="#000000">
                <v:path arrowok="t"/>
              </v:shape>
            </v:group>
            <v:group style="position:absolute;left:11985;top:1713;width:22;height:5" coordorigin="11985,1713" coordsize="22,5">
              <v:shape style="position:absolute;left:11985;top:1713;width:22;height:5" coordorigin="11985,1713" coordsize="22,5" path="m11985,1717l12006,1713e" filled="f" stroked="t" strokeweight="1.259pt" strokecolor="#000000">
                <v:path arrowok="t"/>
              </v:shape>
            </v:group>
            <v:group style="position:absolute;left:4544;top:672;width:1221;height:252" coordorigin="4544,672" coordsize="1221,252">
              <v:shape style="position:absolute;left:4544;top:672;width:1221;height:252" coordorigin="4544,672" coordsize="1221,252" path="m5727,672l4581,672,4560,679,4547,696,4544,710,4544,887,4550,908,4567,921,4581,924,5727,924,5748,918,5762,901,5765,887,5765,710,5759,689,5742,675,5727,672xe" filled="t" fillcolor="#F7F7F9" stroked="f">
                <v:path arrowok="t"/>
                <v:fill type="solid"/>
              </v:shape>
            </v:group>
            <v:group style="position:absolute;left:4581;top:679;width:1146;height:2" coordorigin="4581,679" coordsize="1146,2">
              <v:shape style="position:absolute;left:4581;top:679;width:1146;height:2" coordorigin="4581,679" coordsize="1146,0" path="m4581,679l5727,679e" filled="f" stroked="t" strokeweight=".73pt" strokecolor="#E1E1E8">
                <v:path arrowok="t"/>
              </v:shape>
            </v:group>
            <v:group style="position:absolute;left:4560;top:672;width:21;height:6" coordorigin="4560,672" coordsize="21,6">
              <v:shape style="position:absolute;left:4560;top:672;width:21;height:6" coordorigin="4560,672" coordsize="21,6" path="m4581,672l4560,679e" filled="f" stroked="t" strokeweight="1.259pt" strokecolor="#E1E1E8">
                <v:path arrowok="t"/>
              </v:shape>
            </v:group>
            <v:group style="position:absolute;left:4581;top:918;width:1146;height:2" coordorigin="4581,918" coordsize="1146,2">
              <v:shape style="position:absolute;left:4581;top:918;width:1146;height:2" coordorigin="4581,918" coordsize="1146,0" path="m4581,918l5727,918e" filled="f" stroked="t" strokeweight=".729pt" strokecolor="#E1E1E8">
                <v:path arrowok="t"/>
              </v:shape>
            </v:group>
            <v:group style="position:absolute;left:4550;top:710;width:2;height:176" coordorigin="4550,710" coordsize="2,176">
              <v:shape style="position:absolute;left:4550;top:710;width:2;height:176" coordorigin="4550,710" coordsize="0,176" path="m4550,710l4550,887e" filled="f" stroked="t" strokeweight=".73pt" strokecolor="#E1E1E8">
                <v:path arrowok="t"/>
              </v:shape>
            </v:group>
            <v:group style="position:absolute;left:5759;top:710;width:2;height:176" coordorigin="5759,710" coordsize="2,176">
              <v:shape style="position:absolute;left:5759;top:710;width:2;height:176" coordorigin="5759,710" coordsize="0,176" path="m5759,710l5759,887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Use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=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Todo.new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create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an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empty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and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stores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it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</w:r>
      <w:r>
        <w:rPr>
          <w:b w:val="0"/>
          <w:bCs w:val="0"/>
          <w:color w:val="545454"/>
          <w:spacing w:val="0"/>
          <w:w w:val="100"/>
        </w:rPr>
        <w:t>t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81"/>
        <w:ind w:left="4590" w:right="6352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0" w:right="175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:001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&gt;t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Todo.new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217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#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numPr>
          <w:ilvl w:val="0"/>
          <w:numId w:val="19"/>
        </w:numPr>
        <w:tabs>
          <w:tab w:pos="4543" w:val="left" w:leader="none"/>
        </w:tabs>
        <w:ind w:left="4543" w:right="0" w:hanging="340"/>
        <w:jc w:val="left"/>
      </w:pPr>
      <w:r>
        <w:rPr/>
        <w:pict>
          <v:group style="position:absolute;margin-left:226.684998pt;margin-top:17.391586pt;width:375.565pt;height:53.25pt;mso-position-horizontal-relative:page;mso-position-vertical-relative:paragraph;z-index:-13152" coordorigin="4534,348" coordsize="7511,1065">
            <v:group style="position:absolute;left:4544;top:647;width:7491;height:755" coordorigin="4544,647" coordsize="7491,755">
              <v:shape style="position:absolute;left:4544;top:647;width:7491;height:755" coordorigin="4544,647" coordsize="7491,755" path="m11985,647l4594,647,4572,652,4555,666,4545,685,4544,698,4544,1352,4549,1374,4562,1391,4581,1401,4594,1403,11985,1403,12006,1398,12023,1385,12033,1365,12035,1352,12035,698,12030,676,12017,659,11997,649,11985,647xe" filled="t" fillcolor="#F5F5F5" stroked="f">
                <v:path arrowok="t"/>
                <v:fill type="solid"/>
              </v:shape>
            </v:group>
            <v:group style="position:absolute;left:4594;top:654;width:7391;height:2" coordorigin="4594,654" coordsize="7391,2">
              <v:shape style="position:absolute;left:4594;top:654;width:7391;height:2" coordorigin="4594,654" coordsize="7391,0" path="m4594,654l11985,654e" filled="f" stroked="t" strokeweight=".73pt" strokecolor="#000000">
                <v:path arrowok="t"/>
              </v:shape>
            </v:group>
            <v:group style="position:absolute;left:4594;top:647;width:2;height:2" coordorigin="4594,647" coordsize="2,2">
              <v:shape style="position:absolute;left:4594;top:647;width:2;height:2" coordorigin="4594,647" coordsize="0,0" path="m4594,647l4594,647e" filled="f" stroked="t" strokeweight="1.259pt" strokecolor="#000000">
                <v:path arrowok="t"/>
              </v:shape>
            </v:group>
            <v:group style="position:absolute;left:4594;top:1397;width:7391;height:2" coordorigin="4594,1397" coordsize="7391,2">
              <v:shape style="position:absolute;left:4594;top:1397;width:7391;height:2" coordorigin="4594,1397" coordsize="7391,0" path="m4594,1397l11985,1397e" filled="f" stroked="t" strokeweight=".729pt" strokecolor="#000000">
                <v:path arrowok="t"/>
              </v:shape>
            </v:group>
            <v:group style="position:absolute;left:4550;top:698;width:2;height:655" coordorigin="4550,698" coordsize="2,655">
              <v:shape style="position:absolute;left:4550;top:698;width:2;height:655" coordorigin="4550,698" coordsize="0,655" path="m4550,698l4550,1352e" filled="f" stroked="t" strokeweight=".73pt" strokecolor="#000000">
                <v:path arrowok="t"/>
              </v:shape>
            </v:group>
            <v:group style="position:absolute;left:12029;top:698;width:2;height:655" coordorigin="12029,698" coordsize="2,655">
              <v:shape style="position:absolute;left:12029;top:698;width:2;height:655" coordorigin="12029,698" coordsize="0,655" path="m12029,698l12029,1352e" filled="f" stroked="t" strokeweight=".73pt" strokecolor="#000000">
                <v:path arrowok="t"/>
              </v:shape>
            </v:group>
            <v:group style="position:absolute;left:4544;top:358;width:1221;height:252" coordorigin="4544,358" coordsize="1221,252">
              <v:shape style="position:absolute;left:4544;top:358;width:1221;height:252" coordorigin="4544,358" coordsize="1221,252" path="m5727,358l4581,358,4560,364,4547,381,4544,396,4544,572,4550,593,4567,607,4581,610,5727,610,5748,603,5762,587,5765,572,5765,396,5759,375,5742,361,5727,358xe" filled="t" fillcolor="#F7F7F9" stroked="f">
                <v:path arrowok="t"/>
                <v:fill type="solid"/>
              </v:shape>
            </v:group>
            <v:group style="position:absolute;left:4581;top:364;width:1146;height:2" coordorigin="4581,364" coordsize="1146,2">
              <v:shape style="position:absolute;left:4581;top:364;width:1146;height:2" coordorigin="4581,364" coordsize="1146,0" path="m4581,364l5727,364e" filled="f" stroked="t" strokeweight=".73pt" strokecolor="#E1E1E8">
                <v:path arrowok="t"/>
              </v:shape>
            </v:group>
            <v:group style="position:absolute;left:4581;top:603;width:1146;height:2" coordorigin="4581,603" coordsize="1146,2">
              <v:shape style="position:absolute;left:4581;top:603;width:1146;height:2" coordorigin="4581,603" coordsize="1146,0" path="m4581,603l5727,603e" filled="f" stroked="t" strokeweight=".73pt" strokecolor="#E1E1E8">
                <v:path arrowok="t"/>
              </v:shape>
            </v:group>
            <v:group style="position:absolute;left:4560;top:601;width:7;height:6" coordorigin="4560,601" coordsize="7,6">
              <v:shape style="position:absolute;left:4560;top:601;width:7;height:6" coordorigin="4560,601" coordsize="7,6" path="m4560,601l4567,607e" filled="f" stroked="t" strokeweight="1.259pt" strokecolor="#E1E1E8">
                <v:path arrowok="t"/>
              </v:shape>
            </v:group>
            <v:group style="position:absolute;left:5727;top:603;width:21;height:6" coordorigin="5727,603" coordsize="21,6">
              <v:shape style="position:absolute;left:5727;top:603;width:21;height:6" coordorigin="5727,603" coordsize="21,6" path="m5727,610l5748,603e" filled="f" stroked="t" strokeweight="1.259pt" strokecolor="#E1E1E8">
                <v:path arrowok="t"/>
              </v:shape>
            </v:group>
            <v:group style="position:absolute;left:5759;top:396;width:2;height:176" coordorigin="5759,396" coordsize="2,176">
              <v:shape style="position:absolute;left:5759;top:396;width:2;height:176" coordorigin="5759,396" coordsize="0,176" path="m5759,396l5759,572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t.todo_item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=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"pick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up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milk"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populates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values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into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fields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of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88"/>
        <w:ind w:left="4590" w:right="6352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4669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:002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t.todo_item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"pick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up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milk"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999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"pick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up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milk"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numPr>
          <w:ilvl w:val="0"/>
          <w:numId w:val="19"/>
        </w:numPr>
        <w:tabs>
          <w:tab w:pos="4543" w:val="left" w:leader="none"/>
        </w:tabs>
        <w:ind w:left="4543" w:right="0" w:hanging="340"/>
        <w:jc w:val="left"/>
      </w:pPr>
      <w:r>
        <w:rPr/>
        <w:pict>
          <v:group style="position:absolute;margin-left:226.684998pt;margin-top:17.262096pt;width:375.565pt;height:116.3319pt;mso-position-horizontal-relative:page;mso-position-vertical-relative:paragraph;z-index:-13151" coordorigin="4534,345" coordsize="7511,2327">
            <v:group style="position:absolute;left:4544;top:647;width:7491;height:2014" coordorigin="4544,647" coordsize="7491,2014">
              <v:shape style="position:absolute;left:4544;top:647;width:7491;height:2014" coordorigin="4544,647" coordsize="7491,2014" path="m11985,647l4594,647,4572,652,4555,666,4545,685,4544,698,4544,2612,4549,2633,4562,2650,4581,2660,4594,2662,11985,2662,12006,2657,12023,2644,12033,2624,12035,2612,12035,698,12030,676,12017,659,11997,649,11985,647xe" filled="t" fillcolor="#F5F5F5" stroked="f">
                <v:path arrowok="t"/>
                <v:fill type="solid"/>
              </v:shape>
            </v:group>
            <v:group style="position:absolute;left:4594;top:654;width:7391;height:2" coordorigin="4594,654" coordsize="7391,2">
              <v:shape style="position:absolute;left:4594;top:654;width:7391;height:2" coordorigin="4594,654" coordsize="7391,0" path="m4594,654l11985,654e" filled="f" stroked="t" strokeweight=".729pt" strokecolor="#000000">
                <v:path arrowok="t"/>
              </v:shape>
            </v:group>
            <v:group style="position:absolute;left:4594;top:2656;width:7391;height:2" coordorigin="4594,2656" coordsize="7391,2">
              <v:shape style="position:absolute;left:4594;top:2656;width:7391;height:2" coordorigin="4594,2656" coordsize="7391,0" path="m4594,2656l11985,2656e" filled="f" stroked="t" strokeweight=".73pt" strokecolor="#000000">
                <v:path arrowok="t"/>
              </v:shape>
            </v:group>
            <v:group style="position:absolute;left:4550;top:698;width:2;height:1914" coordorigin="4550,698" coordsize="2,1914">
              <v:shape style="position:absolute;left:4550;top:698;width:2;height:1914" coordorigin="4550,698" coordsize="0,1914" path="m4550,698l4550,2612e" filled="f" stroked="t" strokeweight=".73pt" strokecolor="#000000">
                <v:path arrowok="t"/>
              </v:shape>
            </v:group>
            <v:group style="position:absolute;left:12029;top:698;width:2;height:1914" coordorigin="12029,698" coordsize="2,1914">
              <v:shape style="position:absolute;left:12029;top:698;width:2;height:1914" coordorigin="12029,698" coordsize="0,1914" path="m12029,698l12029,2612e" filled="f" stroked="t" strokeweight=".73pt" strokecolor="#000000">
                <v:path arrowok="t"/>
              </v:shape>
            </v:group>
            <v:group style="position:absolute;left:4544;top:358;width:1221;height:252" coordorigin="4544,358" coordsize="1221,252">
              <v:shape style="position:absolute;left:4544;top:358;width:1221;height:252" coordorigin="4544,358" coordsize="1221,252" path="m5727,358l4581,358,4560,364,4547,381,4544,396,4544,572,4550,593,4567,607,4581,610,5727,610,5748,603,5762,587,5765,572,5765,396,5759,375,5742,361,5727,358xe" filled="t" fillcolor="#F7F7F9" stroked="f">
                <v:path arrowok="t"/>
                <v:fill type="solid"/>
              </v:shape>
            </v:group>
            <v:group style="position:absolute;left:4581;top:364;width:1146;height:2" coordorigin="4581,364" coordsize="1146,2">
              <v:shape style="position:absolute;left:4581;top:364;width:1146;height:2" coordorigin="4581,364" coordsize="1146,0" path="m4581,364l5727,364e" filled="f" stroked="t" strokeweight=".729pt" strokecolor="#E1E1E8">
                <v:path arrowok="t"/>
              </v:shape>
            </v:group>
            <v:group style="position:absolute;left:4560;top:358;width:21;height:6" coordorigin="4560,358" coordsize="21,6">
              <v:shape style="position:absolute;left:4560;top:358;width:21;height:6" coordorigin="4560,358" coordsize="21,6" path="m4581,358l4560,364e" filled="f" stroked="t" strokeweight="1.259pt" strokecolor="#E1E1E8">
                <v:path arrowok="t"/>
              </v:shape>
            </v:group>
            <v:group style="position:absolute;left:5742;top:361;width:17;height:14" coordorigin="5742,361" coordsize="17,14">
              <v:shape style="position:absolute;left:5742;top:361;width:17;height:14" coordorigin="5742,361" coordsize="17,14" path="m5759,375l5742,361e" filled="f" stroked="t" strokeweight="1.259pt" strokecolor="#E1E1E8">
                <v:path arrowok="t"/>
              </v:shape>
            </v:group>
            <v:group style="position:absolute;left:4581;top:603;width:1146;height:2" coordorigin="4581,603" coordsize="1146,2">
              <v:shape style="position:absolute;left:4581;top:603;width:1146;height:2" coordorigin="4581,603" coordsize="1146,0" path="m4581,603l5727,603e" filled="f" stroked="t" strokeweight=".729pt" strokecolor="#E1E1E8">
                <v:path arrowok="t"/>
              </v:shape>
            </v:group>
            <v:group style="position:absolute;left:4556;top:598;width:11;height:9" coordorigin="4556,598" coordsize="11,9">
              <v:shape style="position:absolute;left:4556;top:598;width:11;height:9" coordorigin="4556,598" coordsize="11,9" path="m4556,598l4567,607e" filled="f" stroked="t" strokeweight="1.259pt" strokecolor="#E1E1E8">
                <v:path arrowok="t"/>
              </v:shape>
            </v:group>
            <v:group style="position:absolute;left:5727;top:606;width:12;height:4" coordorigin="5727,606" coordsize="12,4">
              <v:shape style="position:absolute;left:5727;top:606;width:12;height:4" coordorigin="5727,606" coordsize="12,4" path="m5727,610l5739,606e" filled="f" stroked="t" strokeweight="1.259pt" strokecolor="#E1E1E8">
                <v:path arrowok="t"/>
              </v:shape>
            </v:group>
            <v:group style="position:absolute;left:4550;top:396;width:2;height:176" coordorigin="4550,396" coordsize="2,176">
              <v:shape style="position:absolute;left:4550;top:396;width:2;height:176" coordorigin="4550,396" coordsize="0,176" path="m4550,396l4550,572e" filled="f" stroked="t" strokeweight=".73pt" strokecolor="#E1E1E8">
                <v:path arrowok="t"/>
              </v:shape>
            </v:group>
            <v:group style="position:absolute;left:5759;top:396;width:2;height:176" coordorigin="5759,396" coordsize="2,176">
              <v:shape style="position:absolute;left:5759;top:396;width:2;height:176" coordorigin="5759,396" coordsize="0,176" path="m5759,396l5759,572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t.save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saves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into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before="88"/>
        <w:ind w:left="4590" w:right="6352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322" w:lineRule="auto"/>
        <w:ind w:left="4934" w:right="4713" w:hanging="265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:003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t.save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(0.1ms)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begin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transaction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22" w:lineRule="auto"/>
        <w:ind w:left="4669" w:right="159" w:firstLine="176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SQL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(33.3ms)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INSERT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INTO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</w:t>
      </w:r>
      <w:r>
        <w:rPr>
          <w:rFonts w:ascii="Consolas" w:hAnsi="Consolas" w:cs="Consolas" w:eastAsia="Consolas"/>
          <w:b w:val="0"/>
          <w:bCs w:val="0"/>
          <w:color w:val="303030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("created_at",</w:t>
      </w:r>
      <w:r>
        <w:rPr>
          <w:rFonts w:ascii="Consolas" w:hAnsi="Consolas" w:cs="Consolas" w:eastAsia="Consolas"/>
          <w:b w:val="0"/>
          <w:bCs w:val="0"/>
          <w:color w:val="303030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"todo_item",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"updated_at")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VA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LUES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(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?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?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?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[["created_at",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Sat,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18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Aug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2012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09:28:24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UTC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+00:00],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["todo_i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22" w:lineRule="auto"/>
        <w:ind w:left="4934" w:right="488" w:hanging="265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tem",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"pick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up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milk"],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["updated_at",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Sat,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18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Aug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2012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09:28:24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UTC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+00:00]]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(89.0ms)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commit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transaction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0" w:right="190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true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left="4228" w:right="6" w:firstLine="0"/>
        <w:jc w:val="left"/>
      </w:pPr>
      <w:r>
        <w:rPr>
          <w:b w:val="0"/>
          <w:bCs w:val="0"/>
          <w:color w:val="545454"/>
          <w:spacing w:val="0"/>
          <w:w w:val="100"/>
        </w:rPr>
        <w:t>When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do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t.sav</w:t>
      </w:r>
      <w:r>
        <w:rPr>
          <w:b w:val="0"/>
          <w:bCs w:val="0"/>
          <w:color w:val="545454"/>
          <w:spacing w:val="9"/>
          <w:w w:val="100"/>
        </w:rPr>
        <w:t>e</w:t>
      </w:r>
      <w:r>
        <w:rPr>
          <w:b w:val="0"/>
          <w:bCs w:val="0"/>
          <w:color w:val="545454"/>
          <w:spacing w:val="0"/>
          <w:w w:val="100"/>
        </w:rPr>
        <w:t>,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gets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id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and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created_at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and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updated_at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also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get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populated.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This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when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actually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gets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stored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into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ind w:right="0"/>
        <w:jc w:val="left"/>
      </w:pPr>
      <w:r>
        <w:rPr>
          <w:b w:val="0"/>
          <w:bCs w:val="0"/>
          <w:color w:val="545454"/>
          <w:spacing w:val="0"/>
          <w:w w:val="100"/>
        </w:rPr>
        <w:t>Notice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line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"commit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transaction",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means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getting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stored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sectPr>
          <w:pgSz w:w="12240" w:h="15840"/>
          <w:pgMar w:header="90" w:footer="21" w:top="280" w:bottom="220" w:left="0" w:right="180"/>
        </w:sectPr>
      </w:pPr>
    </w:p>
    <w:p>
      <w:pPr>
        <w:spacing w:line="220" w:lineRule="exact" w:before="14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before="24"/>
        <w:ind w:right="0"/>
        <w:jc w:val="left"/>
      </w:pPr>
      <w:r>
        <w:rPr>
          <w:b w:val="0"/>
          <w:bCs w:val="0"/>
          <w:color w:val="545454"/>
          <w:spacing w:val="0"/>
          <w:w w:val="100"/>
        </w:rPr>
        <w:t>At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this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stage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created_at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and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updated_at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have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same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value.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spacing w:line="245" w:lineRule="auto"/>
        <w:ind w:right="0"/>
        <w:jc w:val="left"/>
      </w:pPr>
      <w:r>
        <w:rPr>
          <w:b w:val="0"/>
          <w:bCs w:val="0"/>
          <w:color w:val="545454"/>
          <w:spacing w:val="0"/>
          <w:w w:val="100"/>
        </w:rPr>
        <w:t>Todo.all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displays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all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rows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table,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this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case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just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one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row.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rails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converts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Todo.all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into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SELECT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"todos".*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FROM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"todos"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10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1676" w:right="4067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ind w:left="4339" w:right="542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:004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Todo.all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531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Load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(0.2ms)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SELECT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"todos".*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FROM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22" w:lineRule="auto" w:before="64"/>
        <w:ind w:left="4354" w:right="237" w:firstLine="88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[#&lt;Todo</w:t>
      </w:r>
      <w:r>
        <w:rPr>
          <w:rFonts w:ascii="Consolas" w:hAnsi="Consolas" w:cs="Consolas" w:eastAsia="Consolas"/>
          <w:b w:val="0"/>
          <w:bCs w:val="0"/>
          <w:color w:val="303030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id: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5,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todo_item: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"pick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up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milk",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created_at: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"201</w:t>
      </w:r>
      <w:r>
        <w:rPr>
          <w:rFonts w:ascii="Consolas" w:hAnsi="Consolas" w:cs="Consolas" w:eastAsia="Consolas"/>
          <w:b w:val="0"/>
          <w:bCs w:val="0"/>
          <w:color w:val="303030"/>
          <w:spacing w:val="2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</w:t>
      </w:r>
      <w:r>
        <w:rPr>
          <w:rFonts w:ascii="Consolas" w:hAnsi="Consolas" w:cs="Consolas" w:eastAsia="Consolas"/>
          <w:b w:val="0"/>
          <w:bCs w:val="0"/>
          <w:color w:val="303030"/>
          <w:spacing w:val="7"/>
          <w:w w:val="100"/>
          <w:sz w:val="16"/>
          <w:szCs w:val="16"/>
        </w:rPr>
        <w:t>8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18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09:28:24",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pdated_at:</w:t>
      </w:r>
      <w:r>
        <w:rPr>
          <w:rFonts w:ascii="Consolas" w:hAnsi="Consolas" w:cs="Consolas" w:eastAsia="Consolas"/>
          <w:b w:val="0"/>
          <w:bCs w:val="0"/>
          <w:color w:val="303030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"201</w:t>
      </w:r>
      <w:r>
        <w:rPr>
          <w:rFonts w:ascii="Consolas" w:hAnsi="Consolas" w:cs="Consolas" w:eastAsia="Consolas"/>
          <w:b w:val="0"/>
          <w:bCs w:val="0"/>
          <w:color w:val="303030"/>
          <w:spacing w:val="2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</w:t>
      </w:r>
      <w:r>
        <w:rPr>
          <w:rFonts w:ascii="Consolas" w:hAnsi="Consolas" w:cs="Consolas" w:eastAsia="Consolas"/>
          <w:b w:val="0"/>
          <w:bCs w:val="0"/>
          <w:color w:val="303030"/>
          <w:spacing w:val="7"/>
          <w:w w:val="100"/>
          <w:sz w:val="16"/>
          <w:szCs w:val="16"/>
        </w:rPr>
        <w:t>8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18</w:t>
      </w:r>
      <w:r>
        <w:rPr>
          <w:rFonts w:ascii="Consolas" w:hAnsi="Consolas" w:cs="Consolas" w:eastAsia="Consolas"/>
          <w:b w:val="0"/>
          <w:bCs w:val="0"/>
          <w:color w:val="303030"/>
          <w:spacing w:val="4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09:28:24"&gt;]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2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5"/>
        <w:ind w:right="0"/>
        <w:jc w:val="left"/>
        <w:rPr>
          <w:rFonts w:ascii="Arial" w:hAnsi="Arial" w:cs="Arial" w:eastAsia="Arial"/>
          <w:b w:val="0"/>
          <w:bCs w:val="0"/>
        </w:rPr>
      </w:pPr>
      <w:r>
        <w:rPr/>
        <w:pict>
          <v:group style="position:absolute;margin-left:210.947006pt;margin-top:-85.394493pt;width:391.303pt;height:76.8015pt;mso-position-horizontal-relative:page;mso-position-vertical-relative:paragraph;z-index:-13150" coordorigin="4219,-1708" coordsize="7826,1536">
            <v:group style="position:absolute;left:4229;top:-1443;width:7806;height:1259" coordorigin="4229,-1443" coordsize="7806,1259">
              <v:shape style="position:absolute;left:4229;top:-1443;width:7806;height:1259" coordorigin="4229,-1443" coordsize="7806,1259" path="m11985,-1443l4279,-1443,4258,-1439,4240,-1425,4231,-1406,4229,-1393,4229,-235,4234,-213,4247,-196,4267,-186,4279,-184,11985,-184,12006,-189,12023,-203,12033,-222,12035,-235,12035,-1393,12030,-1415,12017,-1432,11997,-1442,11985,-1443xe" filled="t" fillcolor="#F5F5F5" stroked="f">
                <v:path arrowok="t"/>
                <v:fill type="solid"/>
              </v:shape>
            </v:group>
            <v:group style="position:absolute;left:4279;top:-1437;width:7705;height:2" coordorigin="4279,-1437" coordsize="7705,2">
              <v:shape style="position:absolute;left:4279;top:-1437;width:7705;height:2" coordorigin="4279,-1437" coordsize="7705,0" path="m4279,-1437l11985,-1437e" filled="f" stroked="t" strokeweight=".73pt" strokecolor="#000000">
                <v:path arrowok="t"/>
              </v:shape>
            </v:group>
            <v:group style="position:absolute;left:4279;top:-191;width:7705;height:2" coordorigin="4279,-191" coordsize="7705,2">
              <v:shape style="position:absolute;left:4279;top:-191;width:7705;height:2" coordorigin="4279,-191" coordsize="7705,0" path="m4279,-191l11985,-191e" filled="f" stroked="t" strokeweight=".729pt" strokecolor="#000000">
                <v:path arrowok="t"/>
              </v:shape>
            </v:group>
            <v:group style="position:absolute;left:11985;top:-188;width:15;height:3" coordorigin="11985,-188" coordsize="15,3">
              <v:shape style="position:absolute;left:11985;top:-188;width:15;height:3" coordorigin="11985,-188" coordsize="15,3" path="m11985,-184l12000,-188e" filled="f" stroked="t" strokeweight="1.259pt" strokecolor="#000000">
                <v:path arrowok="t"/>
              </v:shape>
            </v:group>
            <v:group style="position:absolute;left:4235;top:-1393;width:2;height:1158" coordorigin="4235,-1393" coordsize="2,1158">
              <v:shape style="position:absolute;left:4235;top:-1393;width:2;height:1158" coordorigin="4235,-1393" coordsize="0,1158" path="m4235,-1393l4235,-235e" filled="f" stroked="t" strokeweight=".73pt" strokecolor="#000000">
                <v:path arrowok="t"/>
              </v:shape>
            </v:group>
            <v:group style="position:absolute;left:12029;top:-1393;width:2;height:1158" coordorigin="12029,-1393" coordsize="2,1158">
              <v:shape style="position:absolute;left:12029;top:-1393;width:2;height:1158" coordorigin="12029,-1393" coordsize="0,1158" path="m12029,-1393l12029,-235e" filled="f" stroked="t" strokeweight=".73pt" strokecolor="#000000">
                <v:path arrowok="t"/>
              </v:shape>
            </v:group>
            <v:group style="position:absolute;left:4229;top:-1695;width:1221;height:252" coordorigin="4229,-1695" coordsize="1221,252">
              <v:shape style="position:absolute;left:4229;top:-1695;width:1221;height:252" coordorigin="4229,-1695" coordsize="1221,252" path="m5412,-1695l4267,-1695,4246,-1689,4232,-1672,4229,-1658,4229,-1481,4235,-1460,4252,-1446,4267,-1444,5413,-1444,5434,-1450,5447,-1466,5450,-1481,5450,-1658,5444,-1679,5427,-1692,5412,-1695xe" filled="t" fillcolor="#F7F7F9" stroked="f">
                <v:path arrowok="t"/>
                <v:fill type="solid"/>
              </v:shape>
            </v:group>
            <v:group style="position:absolute;left:4267;top:-1689;width:1146;height:2" coordorigin="4267,-1689" coordsize="1146,2">
              <v:shape style="position:absolute;left:4267;top:-1689;width:1146;height:2" coordorigin="4267,-1689" coordsize="1146,0" path="m4267,-1689l5412,-1689e" filled="f" stroked="t" strokeweight=".729pt" strokecolor="#E1E1E8">
                <v:path arrowok="t"/>
              </v:shape>
            </v:group>
            <v:group style="position:absolute;left:4255;top:-1695;width:12;height:4" coordorigin="4255,-1695" coordsize="12,4">
              <v:shape style="position:absolute;left:4255;top:-1695;width:12;height:4" coordorigin="4255,-1695" coordsize="12,4" path="m4267,-1695l4255,-1692e" filled="f" stroked="t" strokeweight="1.259pt" strokecolor="#E1E1E8">
                <v:path arrowok="t"/>
              </v:shape>
            </v:group>
            <v:group style="position:absolute;left:5427;top:-1692;width:10;height:9" coordorigin="5427,-1692" coordsize="10,9">
              <v:shape style="position:absolute;left:5427;top:-1692;width:10;height:9" coordorigin="5427,-1692" coordsize="10,9" path="m5438,-1684l5427,-1692e" filled="f" stroked="t" strokeweight="1.259pt" strokecolor="#E1E1E8">
                <v:path arrowok="t"/>
              </v:shape>
            </v:group>
            <v:group style="position:absolute;left:4267;top:-1450;width:1146;height:2" coordorigin="4267,-1450" coordsize="1146,2">
              <v:shape style="position:absolute;left:4267;top:-1450;width:1146;height:2" coordorigin="4267,-1450" coordsize="1146,0" path="m4267,-1450l5412,-1450e" filled="f" stroked="t" strokeweight=".729pt" strokecolor="#E1E1E8">
                <v:path arrowok="t"/>
              </v:shape>
            </v:group>
            <v:group style="position:absolute;left:4235;top:-1460;width:17;height:14" coordorigin="4235,-1460" coordsize="17,14">
              <v:shape style="position:absolute;left:4235;top:-1460;width:17;height:14" coordorigin="4235,-1460" coordsize="17,14" path="m4235,-1460l4252,-1446e" filled="f" stroked="t" strokeweight="1.259pt" strokecolor="#E1E1E8">
                <v:path arrowok="t"/>
              </v:shape>
            </v:group>
            <v:group style="position:absolute;left:5412;top:-1449;width:19;height:6" coordorigin="5412,-1449" coordsize="19,6">
              <v:shape style="position:absolute;left:5412;top:-1449;width:19;height:6" coordorigin="5412,-1449" coordsize="19,6" path="m5412,-1443l5430,-1449e" filled="f" stroked="t" strokeweight="1.259pt" strokecolor="#E1E1E8">
                <v:path arrowok="t"/>
              </v:shape>
            </v:group>
            <v:group style="position:absolute;left:4235;top:-1658;width:2;height:176" coordorigin="4235,-1658" coordsize="2,176">
              <v:shape style="position:absolute;left:4235;top:-1658;width:2;height:176" coordorigin="4235,-1658" coordsize="0,176" path="m4235,-1658l4235,-1481e" filled="f" stroked="t" strokeweight=".73pt" strokecolor="#E1E1E8">
                <v:path arrowok="t"/>
              </v:shape>
            </v:group>
            <v:group style="position:absolute;left:5444;top:-1658;width:2;height:176" coordorigin="5444,-1658" coordsize="2,176">
              <v:shape style="position:absolute;left:5444;top:-1658;width:2;height:176" coordorigin="5444,-1658" coordsize="0,176" path="m5444,-1658l5444,-1481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color w:val="303030"/>
          <w:spacing w:val="0"/>
          <w:w w:val="100"/>
        </w:rPr>
        <w:t>Creating</w:t>
      </w:r>
      <w:r>
        <w:rPr>
          <w:rFonts w:ascii="Arial" w:hAnsi="Arial" w:cs="Arial" w:eastAsia="Arial"/>
          <w:color w:val="303030"/>
          <w:spacing w:val="13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todo</w:t>
      </w:r>
      <w:r>
        <w:rPr>
          <w:rFonts w:ascii="Arial" w:hAnsi="Arial" w:cs="Arial" w:eastAsia="Arial"/>
          <w:color w:val="303030"/>
          <w:spacing w:val="5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using</w:t>
      </w:r>
      <w:r>
        <w:rPr>
          <w:rFonts w:ascii="Arial" w:hAnsi="Arial" w:cs="Arial" w:eastAsia="Arial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create</w:t>
      </w:r>
      <w:r>
        <w:rPr>
          <w:rFonts w:ascii="Arial" w:hAnsi="Arial" w:cs="Arial" w:eastAsia="Arial"/>
          <w:color w:val="303030"/>
          <w:spacing w:val="8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function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right="400"/>
        <w:jc w:val="left"/>
      </w:pP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can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also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create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using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Todo.creat</w:t>
      </w:r>
      <w:r>
        <w:rPr>
          <w:b w:val="0"/>
          <w:bCs w:val="0"/>
          <w:color w:val="545454"/>
          <w:spacing w:val="9"/>
          <w:w w:val="100"/>
        </w:rPr>
        <w:t>e</w:t>
      </w:r>
      <w:r>
        <w:rPr>
          <w:b w:val="0"/>
          <w:bCs w:val="0"/>
          <w:color w:val="545454"/>
          <w:spacing w:val="0"/>
          <w:w w:val="100"/>
        </w:rPr>
        <w:t>,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need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of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t.save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this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case.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Notice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"commit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transaction"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line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again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here.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10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1676" w:right="4067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322" w:lineRule="auto"/>
        <w:ind w:left="4619" w:right="1990" w:hanging="265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:005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Todo.create(:todo_item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"Pay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internet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bill")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(0.1ms)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begin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transaction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22" w:lineRule="auto"/>
        <w:ind w:left="4354" w:right="6" w:firstLine="176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SQL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(0.6ms)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4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INSERT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INTO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</w:t>
      </w:r>
      <w:r>
        <w:rPr>
          <w:rFonts w:ascii="Consolas" w:hAnsi="Consolas" w:cs="Consolas" w:eastAsia="Consolas"/>
          <w:b w:val="0"/>
          <w:bCs w:val="0"/>
          <w:color w:val="303030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("created_at",</w:t>
      </w:r>
      <w:r>
        <w:rPr>
          <w:rFonts w:ascii="Consolas" w:hAnsi="Consolas" w:cs="Consolas" w:eastAsia="Consolas"/>
          <w:b w:val="0"/>
          <w:bCs w:val="0"/>
          <w:color w:val="303030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"todo_item",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"updated_at")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VALUES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(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?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?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?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[["created_at",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Sat,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18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Aug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2012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09:55:33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UTC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+00:00],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["todo_item",</w:t>
      </w:r>
      <w:r>
        <w:rPr>
          <w:rFonts w:ascii="Consolas" w:hAnsi="Consolas" w:cs="Consolas" w:eastAsia="Consolas"/>
          <w:b w:val="0"/>
          <w:bCs w:val="0"/>
          <w:color w:val="303030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"P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22" w:lineRule="auto"/>
        <w:ind w:left="4619" w:right="1067" w:hanging="265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ay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internet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bill"],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["updated_at",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Sat,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18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Aug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2012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09:55:33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UTC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+00:00]]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(339.1ms)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commit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transaction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44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#&lt;Todo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id: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6,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todo_item: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"Pay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internet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bill",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created_at: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"201</w:t>
      </w:r>
      <w:r>
        <w:rPr>
          <w:rFonts w:ascii="Consolas" w:hAnsi="Consolas" w:cs="Consolas" w:eastAsia="Consolas"/>
          <w:b w:val="0"/>
          <w:bCs w:val="0"/>
          <w:color w:val="303030"/>
          <w:spacing w:val="2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</w:t>
      </w:r>
      <w:r>
        <w:rPr>
          <w:rFonts w:ascii="Consolas" w:hAnsi="Consolas" w:cs="Consolas" w:eastAsia="Consolas"/>
          <w:b w:val="0"/>
          <w:bCs w:val="0"/>
          <w:color w:val="303030"/>
          <w:spacing w:val="7"/>
          <w:w w:val="100"/>
          <w:sz w:val="16"/>
          <w:szCs w:val="16"/>
        </w:rPr>
        <w:t>8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18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09:55:33"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5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303030"/>
          <w:spacing w:val="3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updated_at: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"201</w:t>
      </w:r>
      <w:r>
        <w:rPr>
          <w:rFonts w:ascii="Consolas" w:hAnsi="Consolas" w:cs="Consolas" w:eastAsia="Consolas"/>
          <w:b w:val="0"/>
          <w:bCs w:val="0"/>
          <w:color w:val="303030"/>
          <w:spacing w:val="2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</w:t>
      </w:r>
      <w:r>
        <w:rPr>
          <w:rFonts w:ascii="Consolas" w:hAnsi="Consolas" w:cs="Consolas" w:eastAsia="Consolas"/>
          <w:b w:val="0"/>
          <w:bCs w:val="0"/>
          <w:color w:val="303030"/>
          <w:spacing w:val="7"/>
          <w:w w:val="100"/>
          <w:sz w:val="16"/>
          <w:szCs w:val="16"/>
        </w:rPr>
        <w:t>8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18</w:t>
      </w:r>
      <w:r>
        <w:rPr>
          <w:rFonts w:ascii="Consolas" w:hAnsi="Consolas" w:cs="Consolas" w:eastAsia="Consolas"/>
          <w:b w:val="0"/>
          <w:bCs w:val="0"/>
          <w:color w:val="303030"/>
          <w:spacing w:val="3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09:55:33"&gt;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40" w:lineRule="exact" w:before="6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5"/>
        <w:ind w:left="4222" w:right="4067"/>
        <w:jc w:val="center"/>
        <w:rPr>
          <w:rFonts w:ascii="Arial" w:hAnsi="Arial" w:cs="Arial" w:eastAsia="Arial"/>
          <w:b w:val="0"/>
          <w:bCs w:val="0"/>
        </w:rPr>
      </w:pPr>
      <w:r>
        <w:rPr/>
        <w:pict>
          <v:group style="position:absolute;margin-left:210.947006pt;margin-top:-135.626587pt;width:391.303pt;height:126.904pt;mso-position-horizontal-relative:page;mso-position-vertical-relative:paragraph;z-index:-13149" coordorigin="4219,-2713" coordsize="7826,2538">
            <v:group style="position:absolute;left:4229;top:-2451;width:7806;height:2266" coordorigin="4229,-2451" coordsize="7806,2266">
              <v:shape style="position:absolute;left:4229;top:-2451;width:7806;height:2266" coordorigin="4229,-2451" coordsize="7806,2266" path="m11985,-2451l4279,-2451,4258,-2446,4240,-2432,4231,-2413,4229,-2400,4229,-235,4234,-213,4247,-196,4267,-186,4279,-184,11985,-184,12006,-189,12023,-203,12033,-222,12035,-235,12035,-2400,12030,-2422,12017,-2439,11997,-2449,11985,-2451xe" filled="t" fillcolor="#F5F5F5" stroked="f">
                <v:path arrowok="t"/>
                <v:fill type="solid"/>
              </v:shape>
            </v:group>
            <v:group style="position:absolute;left:4279;top:-2444;width:7705;height:2" coordorigin="4279,-2444" coordsize="7705,2">
              <v:shape style="position:absolute;left:4279;top:-2444;width:7705;height:2" coordorigin="4279,-2444" coordsize="7705,0" path="m4279,-2444l11985,-2444e" filled="f" stroked="t" strokeweight=".73pt" strokecolor="#000000">
                <v:path arrowok="t"/>
              </v:shape>
            </v:group>
            <v:group style="position:absolute;left:4266;top:-2451;width:14;height:3" coordorigin="4266,-2451" coordsize="14,3">
              <v:shape style="position:absolute;left:4266;top:-2451;width:14;height:3" coordorigin="4266,-2451" coordsize="14,3" path="m4279,-2451l4266,-2448e" filled="f" stroked="t" strokeweight="1.259pt" strokecolor="#000000">
                <v:path arrowok="t"/>
              </v:shape>
            </v:group>
            <v:group style="position:absolute;left:11997;top:-2449;width:3;height:2" coordorigin="11997,-2449" coordsize="3,2">
              <v:shape style="position:absolute;left:11997;top:-2449;width:3;height:2" coordorigin="11997,-2449" coordsize="3,2" path="m12000,-2448l11997,-2449e" filled="f" stroked="t" strokeweight="1.259pt" strokecolor="#000000">
                <v:path arrowok="t"/>
              </v:shape>
            </v:group>
            <v:group style="position:absolute;left:4279;top:-191;width:7705;height:2" coordorigin="4279,-191" coordsize="7705,2">
              <v:shape style="position:absolute;left:4279;top:-191;width:7705;height:2" coordorigin="4279,-191" coordsize="7705,0" path="m4279,-191l11985,-191e" filled="f" stroked="t" strokeweight=".729pt" strokecolor="#000000">
                <v:path arrowok="t"/>
              </v:shape>
            </v:group>
            <v:group style="position:absolute;left:4229;top:-2703;width:1221;height:252" coordorigin="4229,-2703" coordsize="1221,252">
              <v:shape style="position:absolute;left:4229;top:-2703;width:1221;height:252" coordorigin="4229,-2703" coordsize="1221,252" path="m5412,-2703l4267,-2703,4246,-2696,4232,-2680,4229,-2665,4229,-2488,4235,-2467,4252,-2454,4267,-2451,5412,-2451,5434,-2457,5447,-2474,5450,-2488,5450,-2665,5444,-2686,5427,-2700,5412,-2703xe" filled="t" fillcolor="#F7F7F9" stroked="f">
                <v:path arrowok="t"/>
                <v:fill type="solid"/>
              </v:shape>
            </v:group>
            <v:group style="position:absolute;left:4267;top:-2696;width:1146;height:2" coordorigin="4267,-2696" coordsize="1146,2">
              <v:shape style="position:absolute;left:4267;top:-2696;width:1146;height:2" coordorigin="4267,-2696" coordsize="1146,0" path="m4267,-2696l5412,-2696e" filled="f" stroked="t" strokeweight=".729pt" strokecolor="#E1E1E8">
                <v:path arrowok="t"/>
              </v:shape>
            </v:group>
            <v:group style="position:absolute;left:4267;top:-2457;width:1146;height:2" coordorigin="4267,-2457" coordsize="1146,2">
              <v:shape style="position:absolute;left:4267;top:-2457;width:1146;height:2" coordorigin="4267,-2457" coordsize="1146,0" path="m4267,-2457l5412,-2457e" filled="f" stroked="t" strokeweight=".729pt" strokecolor="#E1E1E8">
                <v:path arrowok="t"/>
              </v:shape>
            </v:group>
            <v:group style="position:absolute;left:4244;top:-2460;width:8;height:7" coordorigin="4244,-2460" coordsize="8,7">
              <v:shape style="position:absolute;left:4244;top:-2460;width:8;height:7" coordorigin="4244,-2460" coordsize="8,7" path="m4245,-2460l4252,-2454e" filled="f" stroked="t" strokeweight="1.259pt" strokecolor="#E1E1E8">
                <v:path arrowok="t"/>
              </v:shape>
            </v:group>
            <v:group style="position:absolute;left:4235;top:-2665;width:2;height:176" coordorigin="4235,-2665" coordsize="2,176">
              <v:shape style="position:absolute;left:4235;top:-2665;width:2;height:176" coordorigin="4235,-2665" coordsize="0,176" path="m4235,-2665l4235,-2488e" filled="f" stroked="t" strokeweight=".73pt" strokecolor="#E1E1E8">
                <v:path arrowok="t"/>
              </v:shape>
            </v:group>
            <v:group style="position:absolute;left:5444;top:-2665;width:2;height:176" coordorigin="5444,-2665" coordsize="2,176">
              <v:shape style="position:absolute;left:5444;top:-2665;width:2;height:176" coordorigin="5444,-2665" coordsize="0,176" path="m5444,-2665l5444,-2488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color w:val="303030"/>
          <w:spacing w:val="0"/>
          <w:w w:val="100"/>
        </w:rPr>
        <w:t>Selectively</w:t>
      </w:r>
      <w:r>
        <w:rPr>
          <w:rFonts w:ascii="Arial" w:hAnsi="Arial" w:cs="Arial" w:eastAsia="Arial"/>
          <w:color w:val="303030"/>
          <w:spacing w:val="16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fetching</w:t>
      </w:r>
      <w:r>
        <w:rPr>
          <w:rFonts w:ascii="Arial" w:hAnsi="Arial" w:cs="Arial" w:eastAsia="Arial"/>
          <w:color w:val="303030"/>
          <w:spacing w:val="13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todos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94" w:lineRule="auto" w:before="24"/>
        <w:ind w:left="4543" w:right="283"/>
        <w:jc w:val="left"/>
      </w:pPr>
      <w:r>
        <w:rPr/>
        <w:pict>
          <v:group style="position:absolute;margin-left:216.502655pt;margin-top:7.163433pt;width:3.127944pt;height:3.075251pt;mso-position-horizontal-relative:page;mso-position-vertical-relative:paragraph;z-index:-13147" coordorigin="4330,143" coordsize="63,62">
            <v:shape style="position:absolute;left:4330;top:143;width:63;height:62" coordorigin="4330,143" coordsize="63,62" path="m4354,143l4339,151,4330,168,4335,190,4349,202,4366,205,4381,199,4391,184,4393,174,4387,155,4372,144,4354,143xe" filled="t" fillcolor="#545454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6.502899pt;margin-top:26.048241pt;width:3.127698pt;height:3.075232pt;mso-position-horizontal-relative:page;mso-position-vertical-relative:paragraph;z-index:-13146" coordorigin="4330,521" coordsize="63,62">
            <v:shape style="position:absolute;left:4330;top:521;width:63;height:62" coordorigin="4330,521" coordsize="63,62" path="m4354,521l4339,529,4330,546,4335,567,4349,580,4366,582,4381,577,4391,562,4393,552,4387,532,4372,522,4354,521xe" filled="t" fillcolor="#545454" stroked="f">
              <v:path arrowok="t"/>
              <v:fill type="solid"/>
            </v:shape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can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find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first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using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Todo.firs</w:t>
      </w:r>
      <w:r>
        <w:rPr>
          <w:b w:val="0"/>
          <w:bCs w:val="0"/>
          <w:color w:val="545454"/>
          <w:spacing w:val="11"/>
          <w:w w:val="100"/>
        </w:rPr>
        <w:t>t</w:t>
      </w:r>
      <w:r>
        <w:rPr>
          <w:b w:val="0"/>
          <w:bCs w:val="0"/>
          <w:color w:val="545454"/>
          <w:spacing w:val="0"/>
          <w:w w:val="100"/>
        </w:rPr>
        <w:t>,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last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Todo.last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can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find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with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particular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id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,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Todo.find(1)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-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with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id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=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1,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44" w:lineRule="exact"/>
        <w:ind w:left="4543" w:right="0"/>
        <w:jc w:val="left"/>
      </w:pPr>
      <w:r>
        <w:rPr>
          <w:b w:val="0"/>
          <w:bCs w:val="0"/>
          <w:color w:val="545454"/>
          <w:spacing w:val="0"/>
          <w:w w:val="100"/>
        </w:rPr>
        <w:t>Todo.find(2)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-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with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id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=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2,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and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so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on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45" w:lineRule="auto" w:before="70"/>
        <w:ind w:left="4543" w:right="0"/>
        <w:jc w:val="left"/>
      </w:pPr>
      <w:r>
        <w:rPr/>
        <w:pict>
          <v:group style="position:absolute;margin-left:216.502899pt;margin-top:9.462764pt;width:3.127698pt;height:3.075232pt;mso-position-horizontal-relative:page;mso-position-vertical-relative:paragraph;z-index:-13145" coordorigin="4330,189" coordsize="63,62">
            <v:shape style="position:absolute;left:4330;top:189;width:63;height:62" coordorigin="4330,189" coordsize="63,62" path="m4354,189l4339,197,4330,214,4335,236,4349,248,4366,251,4381,245,4391,230,4393,220,4387,201,4372,190,4354,189xe" filled="t" fillcolor="#545454" stroked="f">
              <v:path arrowok="t"/>
              <v:fill type="solid"/>
            </v:shape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Searching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for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with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field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content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also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possible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-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Todo.find_by</w:t>
      </w:r>
      <w:r>
        <w:rPr>
          <w:b w:val="0"/>
          <w:bCs w:val="0"/>
          <w:color w:val="545454"/>
          <w:spacing w:val="2"/>
          <w:w w:val="100"/>
        </w:rPr>
        <w:t>_</w:t>
      </w:r>
      <w:r>
        <w:rPr>
          <w:b w:val="0"/>
          <w:bCs w:val="0"/>
          <w:color w:val="545454"/>
          <w:spacing w:val="0"/>
          <w:w w:val="100"/>
        </w:rPr>
        <w:t>field_nam</w:t>
      </w:r>
      <w:r>
        <w:rPr>
          <w:b w:val="0"/>
          <w:bCs w:val="0"/>
          <w:color w:val="545454"/>
          <w:spacing w:val="3"/>
          <w:w w:val="100"/>
        </w:rPr>
        <w:t>e</w:t>
      </w:r>
      <w:r>
        <w:rPr>
          <w:b w:val="0"/>
          <w:bCs w:val="0"/>
          <w:color w:val="545454"/>
          <w:spacing w:val="0"/>
          <w:w w:val="100"/>
        </w:rPr>
        <w:t>(</w:t>
      </w:r>
      <w:r>
        <w:rPr>
          <w:b w:val="0"/>
          <w:bCs w:val="0"/>
          <w:color w:val="545454"/>
          <w:spacing w:val="10"/>
          <w:w w:val="100"/>
        </w:rPr>
        <w:t>"</w:t>
      </w:r>
      <w:r>
        <w:rPr>
          <w:b w:val="0"/>
          <w:bCs w:val="0"/>
          <w:color w:val="545454"/>
          <w:spacing w:val="0"/>
          <w:w w:val="100"/>
        </w:rPr>
        <w:t>field_valu</w:t>
      </w:r>
      <w:r>
        <w:rPr>
          <w:b w:val="0"/>
          <w:bCs w:val="0"/>
          <w:color w:val="545454"/>
          <w:spacing w:val="3"/>
          <w:w w:val="100"/>
        </w:rPr>
        <w:t>e</w:t>
      </w:r>
      <w:r>
        <w:rPr>
          <w:b w:val="0"/>
          <w:bCs w:val="0"/>
          <w:color w:val="545454"/>
          <w:spacing w:val="0"/>
          <w:w w:val="100"/>
        </w:rPr>
        <w:t>")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.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Eg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-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Todo.find_by_todo_item("pick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up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milk").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10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1676" w:right="4067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ind w:left="0" w:right="90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:001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Todo.first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531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Load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(0.2ms)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SELECT</w:t>
      </w:r>
      <w:r>
        <w:rPr>
          <w:rFonts w:ascii="Consolas" w:hAnsi="Consolas" w:cs="Consolas" w:eastAsia="Consolas"/>
          <w:b w:val="0"/>
          <w:bCs w:val="0"/>
          <w:color w:val="303030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"todos".*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FROM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LIMIT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23" w:right="723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#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72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:003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Todo.find(5)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22" w:lineRule="auto" w:before="64"/>
        <w:ind w:left="4354" w:right="363" w:firstLine="176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Load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(0.2ms)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SELECT</w:t>
      </w:r>
      <w:r>
        <w:rPr>
          <w:rFonts w:ascii="Consolas" w:hAnsi="Consolas" w:cs="Consolas" w:eastAsia="Consolas"/>
          <w:b w:val="0"/>
          <w:bCs w:val="0"/>
          <w:color w:val="303030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"todos".*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FROM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WHERE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"todos"."id"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?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LIMIT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[["id",</w:t>
      </w:r>
      <w:r>
        <w:rPr>
          <w:rFonts w:ascii="Consolas" w:hAnsi="Consolas" w:cs="Consolas" w:eastAsia="Consolas"/>
          <w:b w:val="0"/>
          <w:bCs w:val="0"/>
          <w:color w:val="303030"/>
          <w:spacing w:val="2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5]]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4423" w:right="723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#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:008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Todo.find_by_todo_item("pick</w:t>
      </w:r>
      <w:r>
        <w:rPr>
          <w:rFonts w:ascii="Consolas" w:hAnsi="Consolas" w:cs="Consolas" w:eastAsia="Consolas"/>
          <w:b w:val="0"/>
          <w:bCs w:val="0"/>
          <w:color w:val="303030"/>
          <w:spacing w:val="2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up</w:t>
      </w:r>
      <w:r>
        <w:rPr>
          <w:rFonts w:ascii="Consolas" w:hAnsi="Consolas" w:cs="Consolas" w:eastAsia="Consolas"/>
          <w:b w:val="0"/>
          <w:bCs w:val="0"/>
          <w:color w:val="303030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milk")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22" w:lineRule="auto" w:before="64"/>
        <w:ind w:left="4354" w:right="193" w:firstLine="176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Load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(0.2ms)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SELECT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"todos".*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FROM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WHERE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"todos"."todo_item"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'pic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k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up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milk'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LIMIT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4423" w:right="723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#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40" w:lineRule="exact" w:before="6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5"/>
        <w:ind w:left="0" w:right="1495"/>
        <w:jc w:val="center"/>
        <w:rPr>
          <w:rFonts w:ascii="Arial" w:hAnsi="Arial" w:cs="Arial" w:eastAsia="Arial"/>
          <w:b w:val="0"/>
          <w:bCs w:val="0"/>
        </w:rPr>
      </w:pPr>
      <w:r>
        <w:rPr/>
        <w:pict>
          <v:group style="position:absolute;margin-left:210.947006pt;margin-top:-173.527374pt;width:391.4325pt;height:164.8049pt;mso-position-horizontal-relative:page;mso-position-vertical-relative:paragraph;z-index:-13148" coordorigin="4219,-3471" coordsize="7829,3296">
            <v:group style="position:absolute;left:4229;top:-3206;width:7806;height:3022" coordorigin="4229,-3206" coordsize="7806,3022">
              <v:shape style="position:absolute;left:4229;top:-3206;width:7806;height:3022" coordorigin="4229,-3206" coordsize="7806,3022" path="m11985,-3206l4279,-3206,4258,-3201,4240,-3188,4231,-3168,4229,-3156,4229,-235,4234,-213,4247,-196,4267,-186,4279,-184,11985,-184,12006,-189,12023,-203,12033,-222,12035,-235,12035,-3156,12030,-3178,12017,-3195,11997,-3205,11985,-3206xe" filled="t" fillcolor="#F5F5F5" stroked="f">
                <v:path arrowok="t"/>
                <v:fill type="solid"/>
              </v:shape>
            </v:group>
            <v:group style="position:absolute;left:4279;top:-3200;width:7705;height:2" coordorigin="4279,-3200" coordsize="7705,2">
              <v:shape style="position:absolute;left:4279;top:-3200;width:7705;height:2" coordorigin="4279,-3200" coordsize="7705,0" path="m4279,-3200l11985,-3200e" filled="f" stroked="t" strokeweight=".73pt" strokecolor="#000000">
                <v:path arrowok="t"/>
              </v:shape>
            </v:group>
            <v:group style="position:absolute;left:4279;top:-191;width:7705;height:2" coordorigin="4279,-191" coordsize="7705,2">
              <v:shape style="position:absolute;left:4279;top:-191;width:7705;height:2" coordorigin="4279,-191" coordsize="7705,0" path="m4279,-191l11985,-191e" filled="f" stroked="t" strokeweight=".73pt" strokecolor="#000000">
                <v:path arrowok="t"/>
              </v:shape>
            </v:group>
            <v:group style="position:absolute;left:4235;top:-3156;width:2;height:2921" coordorigin="4235,-3156" coordsize="2,2921">
              <v:shape style="position:absolute;left:4235;top:-3156;width:2;height:2921" coordorigin="4235,-3156" coordsize="0,2921" path="m4235,-3156l4235,-235e" filled="f" stroked="t" strokeweight=".73pt" strokecolor="#000000">
                <v:path arrowok="t"/>
              </v:shape>
            </v:group>
            <v:group style="position:absolute;left:12029;top:-3156;width:2;height:2921" coordorigin="12029,-3156" coordsize="2,2921">
              <v:shape style="position:absolute;left:12029;top:-3156;width:2;height:2921" coordorigin="12029,-3156" coordsize="0,2921" path="m12029,-3156l12029,-235e" filled="f" stroked="t" strokeweight=".73pt" strokecolor="#000000">
                <v:path arrowok="t"/>
              </v:shape>
            </v:group>
            <v:group style="position:absolute;left:4229;top:-3458;width:1221;height:252" coordorigin="4229,-3458" coordsize="1221,252">
              <v:shape style="position:absolute;left:4229;top:-3458;width:1221;height:252" coordorigin="4229,-3458" coordsize="1221,252" path="m5413,-3458l4267,-3458,4246,-3452,4232,-3435,4229,-3420,4229,-3244,4235,-3223,4252,-3209,4267,-3206,5412,-3206,5434,-3213,5447,-3229,5450,-3244,5450,-3420,5444,-3441,5427,-3455,5413,-3458xe" filled="t" fillcolor="#F7F7F9" stroked="f">
                <v:path arrowok="t"/>
                <v:fill type="solid"/>
              </v:shape>
            </v:group>
            <v:group style="position:absolute;left:4267;top:-3452;width:1146;height:2" coordorigin="4267,-3452" coordsize="1146,2">
              <v:shape style="position:absolute;left:4267;top:-3452;width:1146;height:2" coordorigin="4267,-3452" coordsize="1146,0" path="m4267,-3452l5412,-3452e" filled="f" stroked="t" strokeweight=".729pt" strokecolor="#E1E1E8">
                <v:path arrowok="t"/>
              </v:shape>
            </v:group>
            <v:group style="position:absolute;left:4248;top:-3458;width:19;height:6" coordorigin="4248,-3458" coordsize="19,6">
              <v:shape style="position:absolute;left:4248;top:-3458;width:19;height:6" coordorigin="4248,-3458" coordsize="19,6" path="m4267,-3458l4248,-3452e" filled="f" stroked="t" strokeweight="1.259pt" strokecolor="#E1E1E8">
                <v:path arrowok="t"/>
              </v:shape>
            </v:group>
            <v:group style="position:absolute;left:5427;top:-3455;width:10;height:9" coordorigin="5427,-3455" coordsize="10,9">
              <v:shape style="position:absolute;left:5427;top:-3455;width:10;height:9" coordorigin="5427,-3455" coordsize="10,9" path="m5438,-3446l5427,-3455e" filled="f" stroked="t" strokeweight="1.259pt" strokecolor="#E1E1E8">
                <v:path arrowok="t"/>
              </v:shape>
            </v:group>
            <v:group style="position:absolute;left:4267;top:-3212;width:1146;height:2" coordorigin="4267,-3212" coordsize="1146,2">
              <v:shape style="position:absolute;left:4267;top:-3212;width:1146;height:2" coordorigin="4267,-3212" coordsize="1146,0" path="m4267,-3212l5412,-3212e" filled="f" stroked="t" strokeweight=".729pt" strokecolor="#E1E1E8">
                <v:path arrowok="t"/>
              </v:shape>
            </v:group>
            <v:group style="position:absolute;left:5412;top:-3208;width:6;height:2" coordorigin="5412,-3208" coordsize="6,2">
              <v:shape style="position:absolute;left:5412;top:-3208;width:6;height:2" coordorigin="5412,-3208" coordsize="6,2" path="m5412,-3206l5418,-3208e" filled="f" stroked="t" strokeweight="1.259pt" strokecolor="#E1E1E8">
                <v:path arrowok="t"/>
              </v:shape>
            </v:group>
            <v:group style="position:absolute;left:4235;top:-3420;width:2;height:176" coordorigin="4235,-3420" coordsize="2,176">
              <v:shape style="position:absolute;left:4235;top:-3420;width:2;height:176" coordorigin="4235,-3420" coordsize="0,176" path="m4235,-3420l4235,-3244e" filled="f" stroked="t" strokeweight=".73pt" strokecolor="#E1E1E8">
                <v:path arrowok="t"/>
              </v:shape>
            </v:group>
            <v:group style="position:absolute;left:5444;top:-3420;width:2;height:176" coordorigin="5444,-3420" coordsize="2,176">
              <v:shape style="position:absolute;left:5444;top:-3420;width:2;height:176" coordorigin="5444,-3420" coordsize="0,176" path="m5444,-3420l5444,-3244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color w:val="303030"/>
          <w:spacing w:val="0"/>
          <w:w w:val="100"/>
        </w:rPr>
        <w:t>Deleting</w:t>
      </w:r>
      <w:r>
        <w:rPr>
          <w:rFonts w:ascii="Arial" w:hAnsi="Arial" w:cs="Arial" w:eastAsia="Arial"/>
          <w:color w:val="303030"/>
          <w:spacing w:val="8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todos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94" w:lineRule="auto" w:before="24"/>
        <w:ind w:left="4543" w:right="1097"/>
        <w:jc w:val="left"/>
      </w:pPr>
      <w:r>
        <w:rPr/>
        <w:pict>
          <v:group style="position:absolute;margin-left:216.502655pt;margin-top:7.16334pt;width:3.127944pt;height:3.075251pt;mso-position-horizontal-relative:page;mso-position-vertical-relative:paragraph;z-index:-13144" coordorigin="4330,143" coordsize="63,62">
            <v:shape style="position:absolute;left:4330;top:143;width:63;height:62" coordorigin="4330,143" coordsize="63,62" path="m4354,143l4339,151,4330,168,4335,190,4349,202,4366,205,4381,199,4391,184,4393,174,4387,155,4372,144,4354,143xe" filled="t" fillcolor="#545454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6.502899pt;margin-top:26.048248pt;width:3.127698pt;height:3.075232pt;mso-position-horizontal-relative:page;mso-position-vertical-relative:paragraph;z-index:-13143" coordorigin="4330,521" coordsize="63,62">
            <v:shape style="position:absolute;left:4330;top:521;width:63;height:62" coordorigin="4330,521" coordsize="63,62" path="m4354,521l4339,529,4330,546,4335,567,4349,580,4366,582,4381,577,4391,562,4393,552,4387,532,4372,522,4354,521xe" filled="t" fillcolor="#545454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0.947006pt;margin-top:41.884094pt;width:62.063pt;height:3.518pt;mso-position-horizontal-relative:page;mso-position-vertical-relative:paragraph;z-index:-13142" coordorigin="4219,838" coordsize="1241,70">
            <v:group style="position:absolute;left:4229;top:848;width:1221;height:50" coordorigin="4229,848" coordsize="1221,50">
              <v:shape style="position:absolute;left:4229;top:848;width:1221;height:50" coordorigin="4229,848" coordsize="1221,50" path="m5412,848l4267,848,4246,854,4232,871,4229,885,4229,898,5450,898,5450,885,5444,864,5427,851,5412,848xe" filled="t" fillcolor="#F7F7F9" stroked="f">
                <v:path arrowok="t"/>
                <v:fill type="solid"/>
              </v:shape>
            </v:group>
            <v:group style="position:absolute;left:4267;top:854;width:1146;height:2" coordorigin="4267,854" coordsize="1146,2">
              <v:shape style="position:absolute;left:4267;top:854;width:1146;height:2" coordorigin="4267,854" coordsize="1146,0" path="m4267,854l5412,854e" filled="f" stroked="t" strokeweight=".73pt" strokecolor="#E1E1E8">
                <v:path arrowok="t"/>
              </v:shape>
            </v:group>
            <v:group style="position:absolute;left:4229;top:885;width:13;height:13" coordorigin="4229,885" coordsize="13,13">
              <v:shape style="position:absolute;left:4229;top:885;width:13;height:13" coordorigin="4229,885" coordsize="13,13" path="m4229,892l4242,892e" filled="f" stroked="t" strokeweight=".73pt" strokecolor="#E1E1E8">
                <v:path arrowok="t"/>
              </v:shape>
            </v:group>
            <v:group style="position:absolute;left:5438;top:885;width:13;height:13" coordorigin="5438,885" coordsize="13,13">
              <v:shape style="position:absolute;left:5438;top:885;width:13;height:13" coordorigin="5438,885" coordsize="13,13" path="m5438,892l5450,892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Deleting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fairly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easy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=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todo.first,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t.delete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can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delete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all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rows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of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using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Todo.delete_all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after="0" w:line="294" w:lineRule="auto"/>
        <w:jc w:val="left"/>
        <w:sectPr>
          <w:pgSz w:w="12240" w:h="15840"/>
          <w:pgMar w:header="90" w:footer="21" w:top="280" w:bottom="220" w:left="0" w:right="180"/>
        </w:sectPr>
      </w:pPr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before="74"/>
        <w:ind w:left="2706" w:right="5157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ind w:left="0" w:right="684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:009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t=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Todo.first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531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Load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(0.2ms)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SELECT</w:t>
      </w:r>
      <w:r>
        <w:rPr>
          <w:rFonts w:ascii="Consolas" w:hAnsi="Consolas" w:cs="Consolas" w:eastAsia="Consolas"/>
          <w:b w:val="0"/>
          <w:bCs w:val="0"/>
          <w:color w:val="303030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"todos".*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FROM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LIMIT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23" w:right="729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#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3686" w:right="482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:010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t.delete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531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SQL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(157.8ms)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DELETE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FROM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WHERE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"todos"."id"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5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23" w:right="729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#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22" w:lineRule="auto" w:before="64"/>
        <w:ind w:left="4531" w:right="4516" w:hanging="89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:011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Todo.delete_all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SQL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(139.3ms)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DELETE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FROM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4423" w:right="729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3686" w:right="482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:012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Todo.all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531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Load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(0.3ms)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SELECT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"todos".*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FROM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277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[]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24" w:right="6284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:013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40" w:lineRule="exact" w:before="7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5"/>
        <w:ind w:right="107"/>
        <w:jc w:val="left"/>
        <w:rPr>
          <w:rFonts w:ascii="Arial" w:hAnsi="Arial" w:cs="Arial" w:eastAsia="Arial"/>
          <w:b w:val="0"/>
          <w:bCs w:val="0"/>
        </w:rPr>
      </w:pPr>
      <w:r>
        <w:rPr/>
        <w:pict>
          <v:group style="position:absolute;margin-left:210.947006pt;margin-top:-197.834091pt;width:391.303pt;height:189.1115pt;mso-position-horizontal-relative:page;mso-position-vertical-relative:paragraph;z-index:-13141" coordorigin="4219,-3957" coordsize="7826,3782">
            <v:group style="position:absolute;left:4229;top:-3710;width:7806;height:3525" coordorigin="4229,-3710" coordsize="7806,3525">
              <v:shape style="position:absolute;left:4229;top:-3710;width:7806;height:3525" coordorigin="4229,-3710" coordsize="7806,3525" path="m11985,-3710l4279,-3710,4258,-3705,4240,-3691,4231,-3672,4229,-3659,4229,-235,4234,-213,4247,-196,4267,-186,4279,-184,11985,-184,12006,-189,12023,-203,12033,-222,12035,-235,12035,-3659,12030,-3681,12017,-3698,11997,-3708,11985,-3710xe" filled="t" fillcolor="#F5F5F5" stroked="f">
                <v:path arrowok="t"/>
                <v:fill type="solid"/>
              </v:shape>
            </v:group>
            <v:group style="position:absolute;left:4279;top:-3703;width:7705;height:2" coordorigin="4279,-3703" coordsize="7705,2">
              <v:shape style="position:absolute;left:4279;top:-3703;width:7705;height:2" coordorigin="4279,-3703" coordsize="7705,0" path="m4279,-3703l11985,-3703e" filled="f" stroked="t" strokeweight=".73pt" strokecolor="#000000">
                <v:path arrowok="t"/>
              </v:shape>
            </v:group>
            <v:group style="position:absolute;left:4258;top:-3710;width:22;height:5" coordorigin="4258,-3710" coordsize="22,5">
              <v:shape style="position:absolute;left:4258;top:-3710;width:22;height:5" coordorigin="4258,-3710" coordsize="22,5" path="m4279,-3710l4262,-3706e" filled="f" stroked="t" strokeweight="1.259pt" strokecolor="#000000">
                <v:path arrowok="t"/>
              </v:shape>
            </v:group>
            <v:group style="position:absolute;left:4279;top:-191;width:7705;height:2" coordorigin="4279,-191" coordsize="7705,2">
              <v:shape style="position:absolute;left:4279;top:-191;width:7705;height:2" coordorigin="4279,-191" coordsize="7705,0" path="m4279,-191l11985,-191e" filled="f" stroked="t" strokeweight=".729pt" strokecolor="#000000">
                <v:path arrowok="t"/>
              </v:shape>
            </v:group>
            <v:group style="position:absolute;left:4235;top:-3659;width:2;height:3425" coordorigin="4235,-3659" coordsize="2,3425">
              <v:shape style="position:absolute;left:4235;top:-3659;width:2;height:3425" coordorigin="4235,-3659" coordsize="0,3425" path="m4235,-3659l4235,-235e" filled="f" stroked="t" strokeweight=".73pt" strokecolor="#000000">
                <v:path arrowok="t"/>
              </v:shape>
            </v:group>
            <v:group style="position:absolute;left:12029;top:-3659;width:2;height:3425" coordorigin="12029,-3659" coordsize="2,3425">
              <v:shape style="position:absolute;left:12029;top:-3659;width:2;height:3425" coordorigin="12029,-3659" coordsize="0,3425" path="m12029,-3659l12029,-235e" filled="f" stroked="t" strokeweight=".73pt" strokecolor="#000000">
                <v:path arrowok="t"/>
              </v:shape>
            </v:group>
            <v:group style="position:absolute;left:4229;top:-3936;width:1221;height:227" coordorigin="4229,-3936" coordsize="1221,227">
              <v:shape style="position:absolute;left:4229;top:-3936;width:1221;height:227" coordorigin="4229,-3936" coordsize="1221,227" path="m5449,-3936l4231,-3936,4229,-3931,4229,-3748,4235,-3726,4252,-3713,4267,-3710,5412,-3710,5434,-3716,5447,-3733,5450,-3748,5450,-3931,5449,-3936xe" filled="t" fillcolor="#F7F7F9" stroked="f">
                <v:path arrowok="t"/>
                <v:fill type="solid"/>
              </v:shape>
            </v:group>
            <v:group style="position:absolute;left:4232;top:-3944;width:5;height:6" coordorigin="4232,-3944" coordsize="5,6">
              <v:shape style="position:absolute;left:4232;top:-3944;width:5;height:6" coordorigin="4232,-3944" coordsize="5,6" path="m4236,-3944l4232,-3939e" filled="f" stroked="t" strokeweight="1.259pt" strokecolor="#E1E1E8">
                <v:path arrowok="t"/>
              </v:shape>
            </v:group>
            <v:group style="position:absolute;left:5444;top:-3944;width:6;height:20" coordorigin="5444,-3944" coordsize="6,20">
              <v:shape style="position:absolute;left:5444;top:-3944;width:6;height:20" coordorigin="5444,-3944" coordsize="6,20" path="m5450,-3924l5444,-3944e" filled="f" stroked="t" strokeweight="1.259pt" strokecolor="#E1E1E8">
                <v:path arrowok="t"/>
              </v:shape>
            </v:group>
            <v:group style="position:absolute;left:4267;top:-3716;width:1146;height:2" coordorigin="4267,-3716" coordsize="1146,2">
              <v:shape style="position:absolute;left:4267;top:-3716;width:1146;height:2" coordorigin="4267,-3716" coordsize="1146,0" path="m4267,-3716l5412,-3716e" filled="f" stroked="t" strokeweight=".729pt" strokecolor="#E1E1E8">
                <v:path arrowok="t"/>
              </v:shape>
            </v:group>
            <v:group style="position:absolute;left:4238;top:-3725;width:14;height:12" coordorigin="4238,-3725" coordsize="14,12">
              <v:shape style="position:absolute;left:4238;top:-3725;width:14;height:12" coordorigin="4238,-3725" coordsize="14,12" path="m4239,-3724l4252,-3713e" filled="f" stroked="t" strokeweight="1.259pt" strokecolor="#E1E1E8">
                <v:path arrowok="t"/>
              </v:shape>
            </v:group>
            <v:group style="position:absolute;left:4235;top:-3924;width:2;height:176" coordorigin="4235,-3924" coordsize="2,176">
              <v:shape style="position:absolute;left:4235;top:-3924;width:2;height:176" coordorigin="4235,-3924" coordsize="0,176" path="m4235,-3924l4235,-3748e" filled="f" stroked="t" strokeweight=".73pt" strokecolor="#E1E1E8">
                <v:path arrowok="t"/>
              </v:shape>
            </v:group>
            <v:group style="position:absolute;left:5444;top:-3924;width:2;height:176" coordorigin="5444,-3924" coordsize="2,176">
              <v:shape style="position:absolute;left:5444;top:-3924;width:2;height:176" coordorigin="5444,-3924" coordsize="0,176" path="m5444,-3924l5444,-3748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color w:val="303030"/>
          <w:spacing w:val="0"/>
          <w:w w:val="100"/>
        </w:rPr>
        <w:t>Exiting</w:t>
      </w:r>
      <w:r>
        <w:rPr>
          <w:rFonts w:ascii="Arial" w:hAnsi="Arial" w:cs="Arial" w:eastAsia="Arial"/>
          <w:color w:val="303030"/>
          <w:spacing w:val="17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from</w:t>
      </w:r>
      <w:r>
        <w:rPr>
          <w:rFonts w:ascii="Arial" w:hAnsi="Arial" w:cs="Arial" w:eastAsia="Arial"/>
          <w:color w:val="303030"/>
          <w:spacing w:val="13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the</w:t>
      </w:r>
      <w:r>
        <w:rPr>
          <w:rFonts w:ascii="Arial" w:hAnsi="Arial" w:cs="Arial" w:eastAsia="Arial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Rails</w:t>
      </w:r>
      <w:r>
        <w:rPr>
          <w:rFonts w:ascii="Arial" w:hAnsi="Arial" w:cs="Arial" w:eastAsia="Arial"/>
          <w:color w:val="303030"/>
          <w:spacing w:val="12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console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ind w:right="107"/>
        <w:jc w:val="left"/>
      </w:pPr>
      <w:r>
        <w:rPr>
          <w:b w:val="0"/>
          <w:bCs w:val="0"/>
          <w:color w:val="545454"/>
          <w:spacing w:val="0"/>
          <w:w w:val="100"/>
        </w:rPr>
        <w:t>Once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done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can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exit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from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console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by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typing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'exit'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followed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by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enter.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before="74"/>
        <w:ind w:left="2706" w:right="5157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numPr>
          <w:ilvl w:val="2"/>
          <w:numId w:val="20"/>
        </w:numPr>
        <w:tabs>
          <w:tab w:pos="4804" w:val="left" w:leader="none"/>
        </w:tabs>
        <w:ind w:left="4804" w:right="1501" w:hanging="451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p194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:009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exit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70" w:right="463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left="1102" w:right="922"/>
        <w:jc w:val="center"/>
      </w:pPr>
      <w:r>
        <w:rPr/>
        <w:pict>
          <v:group style="position:absolute;margin-left:210.947006pt;margin-top:-57.650791pt;width:391.303pt;height:51.6205pt;mso-position-horizontal-relative:page;mso-position-vertical-relative:paragraph;z-index:-13140" coordorigin="4219,-1153" coordsize="7826,1032">
            <v:group style="position:absolute;left:4229;top:-889;width:7806;height:755" coordorigin="4229,-889" coordsize="7806,755">
              <v:shape style="position:absolute;left:4229;top:-889;width:7806;height:755" coordorigin="4229,-889" coordsize="7806,755" path="m11985,-889l4279,-889,4258,-884,4240,-870,4231,-851,4229,-838,4229,-184,4234,-162,4247,-145,4267,-135,4279,-133,11985,-133,12006,-138,12023,-151,12033,-171,12035,-184,12035,-838,12030,-860,12017,-877,11997,-887,11985,-889xe" filled="t" fillcolor="#F5F5F5" stroked="f">
                <v:path arrowok="t"/>
                <v:fill type="solid"/>
              </v:shape>
            </v:group>
            <v:group style="position:absolute;left:4279;top:-882;width:7705;height:2" coordorigin="4279,-882" coordsize="7705,2">
              <v:shape style="position:absolute;left:4279;top:-882;width:7705;height:2" coordorigin="4279,-882" coordsize="7705,0" path="m4279,-882l11985,-882e" filled="f" stroked="t" strokeweight=".729pt" strokecolor="#000000">
                <v:path arrowok="t"/>
              </v:shape>
            </v:group>
            <v:group style="position:absolute;left:4258;top:-889;width:22;height:5" coordorigin="4258,-889" coordsize="22,5">
              <v:shape style="position:absolute;left:4258;top:-889;width:22;height:5" coordorigin="4258,-889" coordsize="22,5" path="m4279,-889l4258,-884e" filled="f" stroked="t" strokeweight="1.259pt" strokecolor="#000000">
                <v:path arrowok="t"/>
              </v:shape>
            </v:group>
            <v:group style="position:absolute;left:11997;top:-887;width:12;height:6" coordorigin="11997,-887" coordsize="12,6">
              <v:shape style="position:absolute;left:11997;top:-887;width:12;height:6" coordorigin="11997,-887" coordsize="12,6" path="m12009,-881l11997,-887e" filled="f" stroked="t" strokeweight="1.259pt" strokecolor="#000000">
                <v:path arrowok="t"/>
              </v:shape>
            </v:group>
            <v:group style="position:absolute;left:4279;top:-140;width:7705;height:2" coordorigin="4279,-140" coordsize="7705,2">
              <v:shape style="position:absolute;left:4279;top:-140;width:7705;height:2" coordorigin="4279,-140" coordsize="7705,0" path="m4279,-140l11985,-140e" filled="f" stroked="t" strokeweight=".729pt" strokecolor="#000000">
                <v:path arrowok="t"/>
              </v:shape>
            </v:group>
            <v:group style="position:absolute;left:4266;top:-135;width:2;height:2" coordorigin="4266,-135" coordsize="2,2">
              <v:shape style="position:absolute;left:4266;top:-135;width:2;height:2" coordorigin="4266,-135" coordsize="1,0" path="m4266,-135l4267,-135e" filled="f" stroked="t" strokeweight="1.259pt" strokecolor="#000000">
                <v:path arrowok="t"/>
              </v:shape>
            </v:group>
            <v:group style="position:absolute;left:11985;top:-138;width:21;height:5" coordorigin="11985,-138" coordsize="21,5">
              <v:shape style="position:absolute;left:11985;top:-138;width:21;height:5" coordorigin="11985,-138" coordsize="21,5" path="m11985,-133l12005,-138e" filled="f" stroked="t" strokeweight="1.259pt" strokecolor="#000000">
                <v:path arrowok="t"/>
              </v:shape>
            </v:group>
            <v:group style="position:absolute;left:4229;top:-1140;width:1221;height:252" coordorigin="4229,-1140" coordsize="1221,252">
              <v:shape style="position:absolute;left:4229;top:-1140;width:1221;height:252" coordorigin="4229,-1140" coordsize="1221,252" path="m5412,-1140l4267,-1140,4246,-1134,4232,-1117,4229,-1103,4229,-926,4235,-905,4252,-892,4267,-889,5412,-889,5434,-895,5447,-912,5450,-926,5450,-1103,5444,-1124,5427,-1137,5412,-1140xe" filled="t" fillcolor="#F7F7F9" stroked="f">
                <v:path arrowok="t"/>
                <v:fill type="solid"/>
              </v:shape>
            </v:group>
            <v:group style="position:absolute;left:4267;top:-1134;width:1146;height:2" coordorigin="4267,-1134" coordsize="1146,2">
              <v:shape style="position:absolute;left:4267;top:-1134;width:1146;height:2" coordorigin="4267,-1134" coordsize="1146,0" path="m4267,-1134l5412,-1134e" filled="f" stroked="t" strokeweight=".729pt" strokecolor="#E1E1E8">
                <v:path arrowok="t"/>
              </v:shape>
            </v:group>
            <v:group style="position:absolute;left:4250;top:-1140;width:17;height:5" coordorigin="4250,-1140" coordsize="17,5">
              <v:shape style="position:absolute;left:4250;top:-1140;width:17;height:5" coordorigin="4250,-1140" coordsize="17,5" path="m4267,-1140l4250,-1135e" filled="f" stroked="t" strokeweight="1.259pt" strokecolor="#E1E1E8">
                <v:path arrowok="t"/>
              </v:shape>
            </v:group>
            <v:group style="position:absolute;left:5427;top:-1137;width:11;height:9" coordorigin="5427,-1137" coordsize="11,9">
              <v:shape style="position:absolute;left:5427;top:-1137;width:11;height:9" coordorigin="5427,-1137" coordsize="11,9" path="m5438,-1129l5427,-1137e" filled="f" stroked="t" strokeweight="1.259pt" strokecolor="#E1E1E8">
                <v:path arrowok="t"/>
              </v:shape>
            </v:group>
            <v:group style="position:absolute;left:4267;top:-895;width:1146;height:2" coordorigin="4267,-895" coordsize="1146,2">
              <v:shape style="position:absolute;left:4267;top:-895;width:1146;height:2" coordorigin="4267,-895" coordsize="1146,0" path="m4267,-895l5412,-895e" filled="f" stroked="t" strokeweight=".729pt" strokecolor="#E1E1E8">
                <v:path arrowok="t"/>
              </v:shape>
            </v:group>
            <v:group style="position:absolute;left:4235;top:-1103;width:2;height:176" coordorigin="4235,-1103" coordsize="2,176">
              <v:shape style="position:absolute;left:4235;top:-1103;width:2;height:176" coordorigin="4235,-1103" coordsize="0,176" path="m4235,-1103l4235,-926e" filled="f" stroked="t" strokeweight=".73pt" strokecolor="#E1E1E8">
                <v:path arrowok="t"/>
              </v:shape>
            </v:group>
            <v:group style="position:absolute;left:5444;top:-1103;width:2;height:176" coordorigin="5444,-1103" coordsize="2,176">
              <v:shape style="position:absolute;left:5444;top:-1103;width:2;height:176" coordorigin="5444,-1103" coordsize="0,176" path="m5444,-1103l5444,-926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will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back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linux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terminal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now.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spacing w:line="270" w:lineRule="auto"/>
        <w:ind w:right="165"/>
        <w:jc w:val="left"/>
        <w:rPr>
          <w:rFonts w:ascii="Arial" w:hAnsi="Arial" w:cs="Arial" w:eastAsia="Arial"/>
        </w:rPr>
      </w:pPr>
      <w:r>
        <w:rPr/>
        <w:pict>
          <v:group style="position:absolute;margin-left:211.447006pt;margin-top:59.216282pt;width:390.303pt;height:.1pt;mso-position-horizontal-relative:page;mso-position-vertical-relative:paragraph;z-index:-13139" coordorigin="4229,1184" coordsize="7806,2">
            <v:shape style="position:absolute;left:4229;top:1184;width:7806;height:2" coordorigin="4229,1184" coordsize="7806,0" path="m4229,1184l12035,1184e" filled="f" stroked="t" strokeweight=".73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Fetchin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5A5A5A"/>
          <w:spacing w:val="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todo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5A5A5A"/>
          <w:spacing w:val="-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fro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m</w:t>
      </w:r>
      <w:r>
        <w:rPr>
          <w:rFonts w:ascii="Arial" w:hAnsi="Arial" w:cs="Arial" w:eastAsia="Arial"/>
          <w:b w:val="0"/>
          <w:bCs w:val="0"/>
          <w:color w:val="5A5A5A"/>
          <w:spacing w:val="-1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databas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5A5A5A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&amp;</w:t>
      </w:r>
      <w:r>
        <w:rPr>
          <w:rFonts w:ascii="Arial" w:hAnsi="Arial" w:cs="Arial" w:eastAsia="Arial"/>
          <w:b w:val="0"/>
          <w:bCs w:val="0"/>
          <w:color w:val="5A5A5A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showin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5A5A5A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5A5A5A"/>
          <w:spacing w:val="-1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5A5A5A"/>
          <w:spacing w:val="-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the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2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view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2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right="117"/>
        <w:jc w:val="left"/>
      </w:pP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display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all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todos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database,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we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need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fetch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all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todos,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pass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that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data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view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and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have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view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display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it.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right="130"/>
        <w:jc w:val="left"/>
      </w:pP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expression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@todo_items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=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Todo.all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fetches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all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todos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from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and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creates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an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instance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variable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@todo_items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which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an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array.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40" w:lineRule="exact" w:before="7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4"/>
        <w:ind w:left="0" w:right="628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app/controllers/todos_controller.rb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50" w:lineRule="exact" w:before="2"/>
        <w:rPr>
          <w:sz w:val="15"/>
          <w:szCs w:val="15"/>
        </w:rPr>
      </w:pPr>
      <w:r>
        <w:rPr>
          <w:sz w:val="15"/>
          <w:szCs w:val="15"/>
        </w:rPr>
      </w:r>
    </w:p>
    <w:p>
      <w:pPr>
        <w:numPr>
          <w:ilvl w:val="3"/>
          <w:numId w:val="20"/>
        </w:numPr>
        <w:tabs>
          <w:tab w:pos="4908" w:val="left" w:leader="none"/>
        </w:tabs>
        <w:ind w:left="4908" w:right="0" w:hanging="428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TodosController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3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3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ApplicationController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3"/>
          <w:numId w:val="20"/>
        </w:numPr>
        <w:tabs>
          <w:tab w:pos="528" w:val="left" w:leader="none"/>
          <w:tab w:pos="5009" w:val="left" w:leader="none"/>
        </w:tabs>
        <w:spacing w:before="6"/>
        <w:ind w:left="5009" w:right="1871" w:hanging="529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3"/>
          <w:numId w:val="20"/>
        </w:numPr>
        <w:tabs>
          <w:tab w:pos="730" w:val="left" w:leader="none"/>
          <w:tab w:pos="5210" w:val="left" w:leader="none"/>
        </w:tabs>
        <w:spacing w:before="6"/>
        <w:ind w:left="5210" w:right="493" w:hanging="731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95F91"/>
          <w:spacing w:val="0"/>
          <w:w w:val="100"/>
          <w:sz w:val="16"/>
          <w:szCs w:val="16"/>
        </w:rPr>
        <w:t>@todo_items</w:t>
      </w:r>
      <w:r>
        <w:rPr>
          <w:rFonts w:ascii="Lucida Sans Unicode" w:hAnsi="Lucida Sans Unicode" w:cs="Lucida Sans Unicode" w:eastAsia="Lucida Sans Unicode"/>
          <w:b w:val="0"/>
          <w:bCs w:val="0"/>
          <w:color w:val="195F91"/>
          <w:spacing w:val="2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Tod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7"/>
          <w:w w:val="100"/>
          <w:sz w:val="16"/>
          <w:szCs w:val="16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21"/>
        </w:numPr>
        <w:tabs>
          <w:tab w:pos="528" w:val="left" w:leader="none"/>
          <w:tab w:pos="5009" w:val="left" w:leader="none"/>
        </w:tabs>
        <w:spacing w:before="6"/>
        <w:ind w:left="5009" w:right="2334" w:hanging="529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21"/>
        </w:numPr>
        <w:tabs>
          <w:tab w:pos="427" w:val="left" w:leader="none"/>
          <w:tab w:pos="4908" w:val="left" w:leader="none"/>
        </w:tabs>
        <w:spacing w:before="6"/>
        <w:ind w:left="4908" w:right="2435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right="107"/>
        <w:jc w:val="left"/>
      </w:pPr>
      <w:r>
        <w:rPr/>
        <w:pict>
          <v:group style="position:absolute;margin-left:210.947006pt;margin-top:-100.328499pt;width:391.351864pt;height:87.873pt;mso-position-horizontal-relative:page;mso-position-vertical-relative:paragraph;z-index:-13138" coordorigin="4219,-2007" coordsize="7827,1757">
            <v:group style="position:absolute;left:4229;top:-1745;width:7806;height:1486" coordorigin="4229,-1745" coordsize="7806,1486">
              <v:shape style="position:absolute;left:4229;top:-1745;width:7806;height:1486" coordorigin="4229,-1745" coordsize="7806,1486" path="m11985,-1745l4279,-1745,4258,-1740,4240,-1726,4231,-1707,4229,-1694,4229,-309,4234,-288,4247,-271,4267,-261,4279,-259,11985,-259,12006,-264,12023,-277,12033,-297,12035,-309,12035,-1694,12030,-1716,12017,-1733,11997,-1743,11985,-1745xe" filled="t" fillcolor="#F7F7F9" stroked="f">
                <v:path arrowok="t"/>
                <v:fill type="solid"/>
              </v:shape>
            </v:group>
            <v:group style="position:absolute;left:4279;top:-1738;width:7705;height:2" coordorigin="4279,-1738" coordsize="7705,2">
              <v:shape style="position:absolute;left:4279;top:-1738;width:7705;height:2" coordorigin="4279,-1738" coordsize="7705,0" path="m4279,-1738l11985,-1738e" filled="f" stroked="t" strokeweight=".73pt" strokecolor="#E1E1E8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29pt" strokecolor="#E1E1E8">
                <v:path arrowok="t"/>
              </v:shape>
            </v:group>
            <v:group style="position:absolute;left:12029;top:-297;width:4;height:8" coordorigin="12029,-297" coordsize="4,8">
              <v:shape style="position:absolute;left:12029;top:-297;width:4;height:8" coordorigin="12029,-297" coordsize="4,8" path="m12031,-292l12033,-297e" filled="f" stroked="t" strokeweight="1.259pt" strokecolor="#E1E1E8">
                <v:path arrowok="t"/>
              </v:shape>
            </v:group>
            <v:group style="position:absolute;left:4235;top:-1694;width:2;height:1385" coordorigin="4235,-1694" coordsize="2,1385">
              <v:shape style="position:absolute;left:4235;top:-1694;width:2;height:1385" coordorigin="4235,-1694" coordsize="0,1385" path="m4235,-1694l4235,-309e" filled="f" stroked="t" strokeweight=".73pt" strokecolor="#E1E1E8">
                <v:path arrowok="t"/>
              </v:shape>
            </v:group>
            <v:group style="position:absolute;left:12029;top:-1694;width:2;height:1385" coordorigin="12029,-1694" coordsize="2,1385">
              <v:shape style="position:absolute;left:12029;top:-1694;width:2;height:1385" coordorigin="12029,-1694" coordsize="0,1385" path="m12029,-1694l12029,-309e" filled="f" stroked="t" strokeweight=".73pt" strokecolor="#E1E1E8">
                <v:path arrowok="t"/>
              </v:shape>
            </v:group>
            <v:group style="position:absolute;left:4229;top:-1997;width:3034;height:252" coordorigin="4229,-1997" coordsize="3034,252">
              <v:shape style="position:absolute;left:4229;top:-1997;width:3034;height:252" coordorigin="4229,-1997" coordsize="3034,252" path="m7225,-1997l4267,-1997,4246,-1990,4232,-1974,4229,-1959,4229,-1783,4235,-1761,4252,-1748,4267,-1745,7225,-1745,7247,-1751,7260,-1768,7263,-1783,7263,-1959,7257,-1980,7240,-1994,7225,-1997xe" filled="t" fillcolor="#F7F7F9" stroked="f">
                <v:path arrowok="t"/>
                <v:fill type="solid"/>
              </v:shape>
            </v:group>
            <v:group style="position:absolute;left:4267;top:-1990;width:2959;height:2" coordorigin="4267,-1990" coordsize="2959,2">
              <v:shape style="position:absolute;left:4267;top:-1990;width:2959;height:2" coordorigin="4267,-1990" coordsize="2959,0" path="m4267,-1990l7225,-1990e" filled="f" stroked="t" strokeweight=".729pt" strokecolor="#E1E1E8">
                <v:path arrowok="t"/>
              </v:shape>
            </v:group>
            <v:group style="position:absolute;left:7255;top:-1981;width:8;height:22" coordorigin="7255,-1981" coordsize="8,22">
              <v:shape style="position:absolute;left:7255;top:-1981;width:8;height:22" coordorigin="7255,-1981" coordsize="8,22" path="m7263,-1959l7257,-1980,7255,-1981e" filled="f" stroked="t" strokeweight="1.259pt" strokecolor="#E1E1E8">
                <v:path arrowok="t"/>
              </v:shape>
            </v:group>
            <v:group style="position:absolute;left:4267;top:-1751;width:2959;height:2" coordorigin="4267,-1751" coordsize="2959,2">
              <v:shape style="position:absolute;left:4267;top:-1751;width:2959;height:2" coordorigin="4267,-1751" coordsize="2959,0" path="m4267,-1751l7225,-1751e" filled="f" stroked="t" strokeweight=".729pt" strokecolor="#E1E1E8">
                <v:path arrowok="t"/>
              </v:shape>
            </v:group>
            <v:group style="position:absolute;left:4235;top:-1761;width:17;height:14" coordorigin="4235,-1761" coordsize="17,14">
              <v:shape style="position:absolute;left:4235;top:-1761;width:17;height:14" coordorigin="4235,-1761" coordsize="17,14" path="m4235,-1761l4252,-1748e" filled="f" stroked="t" strokeweight="1.259pt" strokecolor="#E1E1E8">
                <v:path arrowok="t"/>
              </v:shape>
            </v:group>
            <v:group style="position:absolute;left:7225;top:-1748;width:11;height:3" coordorigin="7225,-1748" coordsize="11,3">
              <v:shape style="position:absolute;left:7225;top:-1748;width:11;height:3" coordorigin="7225,-1748" coordsize="11,3" path="m7225,-1745l7236,-1748e" filled="f" stroked="t" strokeweight="1.259pt" strokecolor="#E1E1E8">
                <v:path arrowok="t"/>
              </v:shape>
            </v:group>
            <v:group style="position:absolute;left:4235;top:-1959;width:2;height:176" coordorigin="4235,-1959" coordsize="2,176">
              <v:shape style="position:absolute;left:4235;top:-1959;width:2;height:176" coordorigin="4235,-1959" coordsize="0,176" path="m4235,-1959l4235,-1783e" filled="f" stroked="t" strokeweight=".73pt" strokecolor="#E1E1E8">
                <v:path arrowok="t"/>
              </v:shape>
            </v:group>
            <v:group style="position:absolute;left:7257;top:-1959;width:2;height:176" coordorigin="7257,-1959" coordsize="2,176">
              <v:shape style="position:absolute;left:7257;top:-1959;width:2;height:176" coordorigin="7257,-1959" coordsize="0,176" path="m7257,-1959l7257,-1783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array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instance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variable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@todo_items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accessed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view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index.html.erb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right="107"/>
        <w:jc w:val="left"/>
      </w:pPr>
      <w:r>
        <w:rPr/>
        <w:pict>
          <v:group style="position:absolute;margin-left:210.947006pt;margin-top:22.018793pt;width:391.303pt;height:66.5997pt;mso-position-horizontal-relative:page;mso-position-vertical-relative:paragraph;z-index:-13137" coordorigin="4219,440" coordsize="7826,1332">
            <v:group style="position:absolute;left:4229;top:705;width:7806;height:1058" coordorigin="4229,705" coordsize="7806,1058">
              <v:shape style="position:absolute;left:4229;top:705;width:7806;height:1058" coordorigin="4229,705" coordsize="7806,1058" path="m11985,705l4279,705,4258,710,4240,723,4231,742,4229,755,4229,1762,12035,1762,12035,755,12030,733,12017,716,11997,706,11985,705xe" filled="t" fillcolor="#F7F7F9" stroked="f">
                <v:path arrowok="t"/>
                <v:fill type="solid"/>
              </v:shape>
            </v:group>
            <v:group style="position:absolute;left:4279;top:711;width:7705;height:2" coordorigin="4279,711" coordsize="7705,2">
              <v:shape style="position:absolute;left:4279;top:711;width:7705;height:2" coordorigin="4279,711" coordsize="7705,0" path="m4279,711l11985,711e" filled="f" stroked="t" strokeweight=".73pt" strokecolor="#E1E1E8">
                <v:path arrowok="t"/>
              </v:shape>
            </v:group>
            <v:group style="position:absolute;left:4273;top:705;width:7;height:2" coordorigin="4273,705" coordsize="7,2">
              <v:shape style="position:absolute;left:4273;top:705;width:7;height:2" coordorigin="4273,705" coordsize="7,1" path="m4279,705l4273,706e" filled="f" stroked="t" strokeweight="1.259pt" strokecolor="#E1E1E8">
                <v:path arrowok="t"/>
              </v:shape>
            </v:group>
            <v:group style="position:absolute;left:4235;top:755;width:2;height:1007" coordorigin="4235,755" coordsize="2,1007">
              <v:shape style="position:absolute;left:4235;top:755;width:2;height:1007" coordorigin="4235,755" coordsize="0,1007" path="m4235,755l4235,1762e" filled="f" stroked="t" strokeweight=".73pt" strokecolor="#E1E1E8">
                <v:path arrowok="t"/>
              </v:shape>
            </v:group>
            <v:group style="position:absolute;left:12029;top:755;width:2;height:1007" coordorigin="12029,755" coordsize="2,1007">
              <v:shape style="position:absolute;left:12029;top:755;width:2;height:1007" coordorigin="12029,755" coordsize="0,1007" path="m12029,755l12029,1762e" filled="f" stroked="t" strokeweight=".73pt" strokecolor="#E1E1E8">
                <v:path arrowok="t"/>
              </v:shape>
            </v:group>
            <v:group style="position:absolute;left:4229;top:453;width:2619;height:252" coordorigin="4229,453" coordsize="2619,252">
              <v:shape style="position:absolute;left:4229;top:453;width:2619;height:252" coordorigin="4229,453" coordsize="2619,252" path="m6810,453l4267,453,4246,459,4232,476,4229,491,4229,667,4235,688,4252,702,4267,705,6810,705,6831,698,6845,682,6848,667,6848,491,6841,470,6825,456,6810,453xe" filled="t" fillcolor="#F7F7F9" stroked="f">
                <v:path arrowok="t"/>
                <v:fill type="solid"/>
              </v:shape>
            </v:group>
            <v:group style="position:absolute;left:4267;top:459;width:2543;height:2" coordorigin="4267,459" coordsize="2543,2">
              <v:shape style="position:absolute;left:4267;top:459;width:2543;height:2" coordorigin="4267,459" coordsize="2543,0" path="m4267,459l6810,459e" filled="f" stroked="t" strokeweight=".729pt" strokecolor="#E1E1E8">
                <v:path arrowok="t"/>
              </v:shape>
            </v:group>
            <v:group style="position:absolute;left:4246;top:453;width:21;height:6" coordorigin="4246,453" coordsize="21,6">
              <v:shape style="position:absolute;left:4246;top:453;width:21;height:6" coordorigin="4246,453" coordsize="21,6" path="m4267,453l4246,459e" filled="f" stroked="t" strokeweight="1.259pt" strokecolor="#E1E1E8">
                <v:path arrowok="t"/>
              </v:shape>
            </v:group>
            <v:group style="position:absolute;left:6825;top:456;width:13;height:10" coordorigin="6825,456" coordsize="13,10">
              <v:shape style="position:absolute;left:6825;top:456;width:13;height:10" coordorigin="6825,456" coordsize="13,10" path="m6837,466l6825,456e" filled="f" stroked="t" strokeweight="1.259pt" strokecolor="#E1E1E8">
                <v:path arrowok="t"/>
              </v:shape>
            </v:group>
            <v:group style="position:absolute;left:4267;top:698;width:2543;height:2" coordorigin="4267,698" coordsize="2543,2">
              <v:shape style="position:absolute;left:4267;top:698;width:2543;height:2" coordorigin="4267,698" coordsize="2543,0" path="m4267,698l6810,698e" filled="f" stroked="t" strokeweight=".73pt" strokecolor="#E1E1E8">
                <v:path arrowok="t"/>
              </v:shape>
            </v:group>
            <v:group style="position:absolute;left:6841;top:491;width:2;height:176" coordorigin="6841,491" coordsize="2,176">
              <v:shape style="position:absolute;left:6841;top:491;width:2;height:176" coordorigin="6841,491" coordsize="0,176" path="m6841,491l6841,667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following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way,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and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all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todos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are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displayed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using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.each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construct.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before="74"/>
        <w:ind w:left="3643" w:right="4688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app/views/todos/index.html.erb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50" w:lineRule="exact" w:before="2"/>
        <w:rPr>
          <w:sz w:val="15"/>
          <w:szCs w:val="15"/>
        </w:rPr>
      </w:pPr>
      <w:r>
        <w:rPr>
          <w:sz w:val="15"/>
          <w:szCs w:val="15"/>
        </w:rPr>
      </w:r>
    </w:p>
    <w:p>
      <w:pPr>
        <w:numPr>
          <w:ilvl w:val="0"/>
          <w:numId w:val="22"/>
        </w:numPr>
        <w:tabs>
          <w:tab w:pos="427" w:val="left" w:leader="none"/>
          <w:tab w:pos="4908" w:val="left" w:leader="none"/>
        </w:tabs>
        <w:ind w:left="4908" w:right="61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&lt;title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9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Shared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&lt;/title&gt;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22"/>
        </w:numPr>
        <w:tabs>
          <w:tab w:pos="427" w:val="left" w:leader="none"/>
          <w:tab w:pos="4908" w:val="left" w:leader="none"/>
        </w:tabs>
        <w:spacing w:before="6"/>
        <w:ind w:left="4908" w:right="328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&lt;h1&gt;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Shared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3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Ap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7"/>
          <w:w w:val="100"/>
          <w:sz w:val="16"/>
          <w:szCs w:val="16"/>
        </w:rPr>
        <w:t>p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&lt;/h1&gt;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22"/>
        </w:numPr>
        <w:tabs>
          <w:tab w:pos="427" w:val="left" w:leader="none"/>
          <w:tab w:pos="4908" w:val="left" w:leader="none"/>
        </w:tabs>
        <w:spacing w:before="6"/>
        <w:ind w:left="4908" w:right="380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&lt;p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her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&lt;/p&gt;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after="0"/>
        <w:jc w:val="center"/>
        <w:rPr>
          <w:rFonts w:ascii="Lucida Sans Unicode" w:hAnsi="Lucida Sans Unicode" w:cs="Lucida Sans Unicode" w:eastAsia="Lucida Sans Unicode"/>
          <w:sz w:val="16"/>
          <w:szCs w:val="16"/>
        </w:rPr>
        <w:sectPr>
          <w:pgSz w:w="12240" w:h="15840"/>
          <w:pgMar w:header="90" w:footer="21" w:top="280" w:bottom="220" w:left="0" w:right="120"/>
        </w:sectPr>
      </w:pPr>
    </w:p>
    <w:p>
      <w:pPr>
        <w:spacing w:line="180" w:lineRule="exact" w:before="5"/>
        <w:rPr>
          <w:sz w:val="18"/>
          <w:szCs w:val="18"/>
        </w:rPr>
      </w:pPr>
      <w:r>
        <w:rPr/>
        <w:pict>
          <v:group style="position:absolute;margin-left:210.947006pt;margin-top:25.635pt;width:391.303pt;height:56.7772pt;mso-position-horizontal-relative:page;mso-position-vertical-relative:page;z-index:-13135" coordorigin="4219,513" coordsize="7826,1136">
            <v:group style="position:absolute;left:4229;top:528;width:7806;height:1108" coordorigin="4229,528" coordsize="7806,1108">
              <v:shape style="position:absolute;left:4229;top:528;width:7806;height:1108" coordorigin="4229,528" coordsize="7806,1108" path="m12035,528l4229,528,4229,1585,4234,1607,4247,1624,4267,1634,4279,1636,11985,1636,12006,1631,12023,1617,12033,1598,12035,1585,12035,528xe" filled="t" fillcolor="#F7F7F9" stroked="f">
                <v:path arrowok="t"/>
                <v:fill type="solid"/>
              </v:shape>
            </v:group>
            <v:group style="position:absolute;left:4279;top:1629;width:7705;height:2" coordorigin="4279,1629" coordsize="7705,2">
              <v:shape style="position:absolute;left:4279;top:1629;width:7705;height:2" coordorigin="4279,1629" coordsize="7705,0" path="m4279,1629l11985,1629e" filled="f" stroked="t" strokeweight=".729pt" strokecolor="#E1E1E8">
                <v:path arrowok="t"/>
              </v:shape>
            </v:group>
            <v:group style="position:absolute;left:11985;top:1632;width:16;height:4" coordorigin="11985,1632" coordsize="16,4">
              <v:shape style="position:absolute;left:11985;top:1632;width:16;height:4" coordorigin="11985,1632" coordsize="16,4" path="m11985,1636l12000,1632e" filled="f" stroked="t" strokeweight="1.259pt" strokecolor="#E1E1E8">
                <v:path arrowok="t"/>
              </v:shape>
            </v:group>
            <v:group style="position:absolute;left:4235;top:520;width:2;height:1065" coordorigin="4235,520" coordsize="2,1065">
              <v:shape style="position:absolute;left:4235;top:520;width:2;height:1065" coordorigin="4235,520" coordsize="0,1065" path="m4235,520l4235,1585e" filled="f" stroked="t" strokeweight=".73pt" strokecolor="#E1E1E8">
                <v:path arrowok="t"/>
              </v:shape>
            </v:group>
            <v:group style="position:absolute;left:12029;top:520;width:2;height:1065" coordorigin="12029,520" coordsize="2,1065">
              <v:shape style="position:absolute;left:12029;top:520;width:2;height:1065" coordorigin="12029,520" coordsize="0,1065" path="m12029,520l12029,1585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sz w:val="18"/>
          <w:szCs w:val="18"/>
        </w:rPr>
      </w:r>
    </w:p>
    <w:p>
      <w:pPr>
        <w:spacing w:before="41"/>
        <w:ind w:left="0" w:right="2813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4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23"/>
        </w:numPr>
        <w:tabs>
          <w:tab w:pos="446" w:val="left" w:leader="none"/>
          <w:tab w:pos="4908" w:val="left" w:leader="none"/>
        </w:tabs>
        <w:spacing w:before="6"/>
        <w:ind w:left="4908" w:right="0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&lt;%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95F91"/>
          <w:spacing w:val="0"/>
          <w:w w:val="100"/>
          <w:sz w:val="16"/>
          <w:szCs w:val="16"/>
        </w:rPr>
        <w:t>@todo_item</w:t>
      </w:r>
      <w:r>
        <w:rPr>
          <w:rFonts w:ascii="Lucida Sans Unicode" w:hAnsi="Lucida Sans Unicode" w:cs="Lucida Sans Unicode" w:eastAsia="Lucida Sans Unicode"/>
          <w:b w:val="0"/>
          <w:bCs w:val="0"/>
          <w:color w:val="195F91"/>
          <w:spacing w:val="8"/>
          <w:w w:val="100"/>
          <w:sz w:val="16"/>
          <w:szCs w:val="16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each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|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|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23"/>
        </w:numPr>
        <w:tabs>
          <w:tab w:pos="647" w:val="left" w:leader="none"/>
          <w:tab w:pos="5009" w:val="left" w:leader="none"/>
        </w:tabs>
        <w:spacing w:before="6"/>
        <w:ind w:left="5009" w:right="0" w:hanging="529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&lt;li&gt;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todo_item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&lt;/li&gt;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23"/>
        </w:numPr>
        <w:tabs>
          <w:tab w:pos="427" w:val="left" w:leader="none"/>
          <w:tab w:pos="4909" w:val="left" w:leader="none"/>
        </w:tabs>
        <w:spacing w:before="6"/>
        <w:ind w:left="4909" w:right="1655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&lt;%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10" w:lineRule="exact" w:before="8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5739" w:right="0"/>
        <w:jc w:val="left"/>
      </w:pPr>
      <w:r>
        <w:rPr>
          <w:b w:val="0"/>
          <w:bCs w:val="0"/>
          <w:color w:val="545454"/>
          <w:spacing w:val="0"/>
          <w:w w:val="100"/>
        </w:rPr>
        <w:t>Figure:</w:t>
      </w:r>
      <w:r>
        <w:rPr>
          <w:b w:val="0"/>
          <w:bCs w:val="0"/>
          <w:color w:val="545454"/>
          <w:spacing w:val="4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app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with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todos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fetched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from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model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7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ind w:right="475"/>
        <w:jc w:val="left"/>
      </w:pPr>
      <w:r>
        <w:rPr/>
        <w:pict>
          <v:group style="position:absolute;margin-left:210.947006pt;margin-top:-236.300461pt;width:391.303pt;height:223.9801pt;mso-position-horizontal-relative:page;mso-position-vertical-relative:paragraph;z-index:-13134" coordorigin="4219,-4726" coordsize="7826,4480">
            <v:group style="position:absolute;left:4229;top:-4716;width:7806;height:4457" coordorigin="4229,-4716" coordsize="7806,4457">
              <v:shape style="position:absolute;left:4229;top:-4716;width:7806;height:4457" coordorigin="4229,-4716" coordsize="7806,4457" path="m11985,-4716l4279,-4716,4258,-4711,4240,-4698,4231,-4678,4229,-4666,4229,-309,4234,-288,4247,-271,4267,-261,4279,-259,11985,-259,12006,-264,12023,-277,12033,-297,12035,-309,12035,-4666,12030,-4687,12017,-4704,11997,-4714,11985,-4716xe" filled="t" fillcolor="#F5F5F5" stroked="f">
                <v:path arrowok="t"/>
                <v:fill type="solid"/>
              </v:shape>
            </v:group>
            <v:group style="position:absolute;left:4279;top:-4710;width:7705;height:2" coordorigin="4279,-4710" coordsize="7705,2">
              <v:shape style="position:absolute;left:4279;top:-4710;width:7705;height:2" coordorigin="4279,-4710" coordsize="7705,0" path="m4279,-4710l11985,-4710e" filled="f" stroked="t" strokeweight=".73pt" strokecolor="#E4E4E4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29pt" strokecolor="#E4E4E4">
                <v:path arrowok="t"/>
              </v:shape>
            </v:group>
            <v:group style="position:absolute;left:11985;top:-264;width:21;height:5" coordorigin="11985,-264" coordsize="21,5">
              <v:shape style="position:absolute;left:11985;top:-264;width:21;height:5" coordorigin="11985,-264" coordsize="21,5" path="m11985,-259l12006,-264e" filled="f" stroked="t" strokeweight="1.259pt" strokecolor="#E4E4E4">
                <v:path arrowok="t"/>
              </v:shape>
            </v:group>
            <v:group style="position:absolute;left:4235;top:-4666;width:2;height:4356" coordorigin="4235,-4666" coordsize="2,4356">
              <v:shape style="position:absolute;left:4235;top:-4666;width:2;height:4356" coordorigin="4235,-4666" coordsize="0,4356" path="m4235,-4666l4235,-309e" filled="f" stroked="t" strokeweight=".73pt" strokecolor="#E4E4E4">
                <v:path arrowok="t"/>
              </v:shape>
            </v:group>
            <v:group style="position:absolute;left:12029;top:-4666;width:2;height:4356" coordorigin="12029,-4666" coordsize="2,4356">
              <v:shape style="position:absolute;left:12029;top:-4666;width:2;height:4356" coordorigin="12029,-4666" coordsize="0,4356" path="m12029,-4666l12029,-309e" filled="f" stroked="t" strokeweight=".73pt" strokecolor="#E4E4E4">
                <v:path arrowok="t"/>
              </v:shape>
            </v:group>
            <v:group style="position:absolute;left:5236;top:-4464;width:5792;height:3513" coordorigin="5236,-4464" coordsize="5792,3513">
              <v:shape style="position:absolute;left:5236;top:-4464;width:5792;height:3513" coordorigin="5236,-4464" coordsize="5792,3513" path="m5236,-4464l11028,-4464,11028,-951,5236,-951,5236,-4464xe" filled="t" fillcolor="#FFFFFF" stroked="f">
                <v:path arrowok="t"/>
                <v:fill type="solid"/>
              </v:shape>
            </v:group>
            <v:group style="position:absolute;left:5236;top:-4458;width:5792;height:2" coordorigin="5236,-4458" coordsize="5792,2">
              <v:shape style="position:absolute;left:5236;top:-4458;width:5792;height:2" coordorigin="5236,-4458" coordsize="5792,0" path="m5236,-4458l11028,-4458e" filled="f" stroked="t" strokeweight=".73pt" strokecolor="#000000">
                <v:path arrowok="t"/>
              </v:shape>
            </v:group>
            <v:group style="position:absolute;left:5236;top:-958;width:5792;height:2" coordorigin="5236,-958" coordsize="5792,2">
              <v:shape style="position:absolute;left:5236;top:-958;width:5792;height:2" coordorigin="5236,-958" coordsize="5792,0" path="m5236,-958l11028,-958e" filled="f" stroked="t" strokeweight=".729pt" strokecolor="#000000">
                <v:path arrowok="t"/>
              </v:shape>
            </v:group>
            <v:group style="position:absolute;left:5242;top:-4464;width:2;height:3513" coordorigin="5242,-4464" coordsize="2,3513">
              <v:shape style="position:absolute;left:5242;top:-4464;width:2;height:3513" coordorigin="5242,-4464" coordsize="0,3513" path="m5242,-4464l5242,-951e" filled="f" stroked="t" strokeweight=".73pt" strokecolor="#000000">
                <v:path arrowok="t"/>
              </v:shape>
            </v:group>
            <v:group style="position:absolute;left:11021;top:-4464;width:2;height:3513" coordorigin="11021,-4464" coordsize="2,3513">
              <v:shape style="position:absolute;left:11021;top:-4464;width:2;height:3513" coordorigin="11021,-4464" coordsize="0,3513" path="m11021,-4464l11021,-951e" filled="f" stroked="t" strokeweight=".73pt" strokecolor="#000000">
                <v:path arrowok="t"/>
              </v:shape>
              <v:shape style="position:absolute;left:5299;top:-4401;width:5666;height:3387" type="#_x0000_t75">
                <v:imagedata r:id="rId330" o:title=""/>
              </v:shape>
            </v:group>
            <w10:wrap type="none"/>
          </v:group>
        </w:pict>
      </w:r>
      <w:r>
        <w:rPr>
          <w:b w:val="0"/>
          <w:bCs w:val="0"/>
          <w:color w:val="545454"/>
          <w:spacing w:val="0"/>
          <w:w w:val="100"/>
        </w:rPr>
        <w:t>Execute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above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steps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code,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navigate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App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Output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&amp;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navigate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45" w:lineRule="auto" w:before="7"/>
        <w:ind w:right="9"/>
        <w:jc w:val="left"/>
      </w:pPr>
      <w:r>
        <w:rPr>
          <w:b w:val="0"/>
          <w:bCs w:val="0"/>
          <w:color w:val="545454"/>
          <w:spacing w:val="0"/>
          <w:w w:val="100"/>
        </w:rPr>
        <w:t>/todos/index.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You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will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see</w:t>
      </w:r>
      <w:r>
        <w:rPr>
          <w:b w:val="0"/>
          <w:bCs w:val="0"/>
          <w:color w:val="545454"/>
          <w:spacing w:val="-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that</w:t>
      </w:r>
      <w:r>
        <w:rPr>
          <w:b w:val="0"/>
          <w:bCs w:val="0"/>
          <w:color w:val="545454"/>
          <w:spacing w:val="3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all</w:t>
      </w:r>
      <w:r>
        <w:rPr>
          <w:b w:val="0"/>
          <w:bCs w:val="0"/>
          <w:color w:val="545454"/>
          <w:spacing w:val="1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todos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we</w:t>
      </w:r>
      <w:r>
        <w:rPr>
          <w:b w:val="0"/>
          <w:bCs w:val="0"/>
          <w:color w:val="545454"/>
          <w:spacing w:val="9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have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added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table</w:t>
      </w:r>
      <w:r>
        <w:rPr>
          <w:b w:val="0"/>
          <w:bCs w:val="0"/>
          <w:color w:val="545454"/>
          <w:spacing w:val="7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in</w:t>
      </w:r>
      <w:r>
        <w:rPr>
          <w:b w:val="0"/>
          <w:bCs w:val="0"/>
          <w:color w:val="545454"/>
          <w:spacing w:val="5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console</w:t>
      </w:r>
      <w:r>
        <w:rPr>
          <w:b w:val="0"/>
          <w:bCs w:val="0"/>
          <w:color w:val="545454"/>
          <w:spacing w:val="6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is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displayed.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Try</w:t>
      </w:r>
      <w:r>
        <w:rPr>
          <w:b w:val="0"/>
          <w:bCs w:val="0"/>
          <w:color w:val="545454"/>
          <w:spacing w:val="1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adding/deleting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todos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&amp;</w:t>
      </w:r>
      <w:r>
        <w:rPr>
          <w:b w:val="0"/>
          <w:bCs w:val="0"/>
          <w:color w:val="545454"/>
          <w:spacing w:val="1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reloading</w:t>
      </w:r>
      <w:r>
        <w:rPr>
          <w:b w:val="0"/>
          <w:bCs w:val="0"/>
          <w:color w:val="545454"/>
          <w:spacing w:val="8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page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to</w:t>
      </w:r>
      <w:r>
        <w:rPr>
          <w:b w:val="0"/>
          <w:bCs w:val="0"/>
          <w:color w:val="545454"/>
          <w:spacing w:val="2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see</w:t>
      </w:r>
      <w:r>
        <w:rPr>
          <w:b w:val="0"/>
          <w:bCs w:val="0"/>
          <w:color w:val="545454"/>
          <w:spacing w:val="0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the</w:t>
      </w:r>
      <w:r>
        <w:rPr>
          <w:b w:val="0"/>
          <w:bCs w:val="0"/>
          <w:color w:val="545454"/>
          <w:spacing w:val="1"/>
          <w:w w:val="100"/>
        </w:rPr>
        <w:t> </w:t>
      </w:r>
      <w:r>
        <w:rPr>
          <w:b w:val="0"/>
          <w:bCs w:val="0"/>
          <w:color w:val="545454"/>
          <w:spacing w:val="0"/>
          <w:w w:val="100"/>
        </w:rPr>
        <w:t>changes.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9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216" w:val="left" w:leader="none"/>
        </w:tabs>
        <w:spacing w:before="39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488777pt;width:592.75pt;height:52.8796pt;mso-position-horizontal-relative:page;mso-position-vertical-relative:paragraph;z-index:-13136" coordorigin="190,830" coordsize="11855,1058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7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29pt" strokecolor="#E4E4E4">
                <v:path arrowok="t"/>
              </v:shape>
            </v:group>
            <v:group style="position:absolute;left:231;top:842;width:20;height:4" coordorigin="231,842" coordsize="20,4">
              <v:shape style="position:absolute;left:231;top:842;width:20;height:4" coordorigin="231,842" coordsize="20,4" path="m250,842l231,847e" filled="f" stroked="t" strokeweight="1.259pt" strokecolor="#E4E4E4">
                <v:path arrowok="t"/>
              </v:shape>
            </v:group>
            <v:group style="position:absolute;left:11997;top:844;width:6;height:3" coordorigin="11997,844" coordsize="6,3">
              <v:shape style="position:absolute;left:11997;top:844;width:6;height:3" coordorigin="11997,844" coordsize="6,3" path="m12004,847l11997,844e" filled="f" stroked="t" strokeweight="1.259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29pt" strokecolor="#E4E4E4">
                <v:path arrowok="t"/>
              </v:shape>
            </v:group>
            <v:group style="position:absolute;left:11985;top:1871;width:18;height:4" coordorigin="11985,1871" coordsize="18,4">
              <v:shape style="position:absolute;left:11985;top:1871;width:18;height:4" coordorigin="11985,1871" coordsize="18,4" path="m11985,1875l12003,1871e" filled="f" stroked="t" strokeweight="1.259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889999pt;margin-top:-1.633421pt;width:47.214pt;height:.1pt;mso-position-horizontal-relative:page;mso-position-vertical-relative:paragraph;z-index:-13133" coordorigin="4418,-33" coordsize="944,2">
            <v:shape style="position:absolute;left:4418;top:-33;width:944;height:2" coordorigin="4418,-33" coordsize="944,0" path="m4418,-33l5362,-33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220.889999pt;margin-top:17.881578pt;width:47.214pt;height:.1pt;mso-position-horizontal-relative:page;mso-position-vertical-relative:paragraph;z-index:-13132" coordorigin="4418,358" coordsize="944,2">
            <v:shape style="position:absolute;left:4418;top:358;width:944;height:2" coordorigin="4418,358" coordsize="944,0" path="m4418,358l5362,358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211.447006pt;margin-top:7.495079pt;width:.63pt;height:1.259pt;mso-position-horizontal-relative:page;mso-position-vertical-relative:paragraph;z-index:-13131" coordorigin="4229,150" coordsize="13,25">
            <v:shape style="position:absolute;left:4229;top:150;width:13;height:25" coordorigin="4229,150" coordsize="13,25" path="m4229,162l4242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5079pt;width:.63pt;height:1.259pt;mso-position-horizontal-relative:page;mso-position-vertical-relative:paragraph;z-index:-13130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-1.633421pt;width:31.476pt;height:.1pt;mso-position-horizontal-relative:page;mso-position-vertical-relative:paragraph;z-index:-13129" coordorigin="11217,-33" coordsize="630,2">
            <v:shape style="position:absolute;left:11217;top:-33;width:630;height:2" coordorigin="11217,-33" coordsize="630,0" path="m11217,-33l11846,-33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17.881578pt;width:31.476pt;height:.1pt;mso-position-horizontal-relative:page;mso-position-vertical-relative:paragraph;z-index:-13128" coordorigin="11217,358" coordsize="630,2">
            <v:shape style="position:absolute;left:11217;top:358;width:630;height:2" coordorigin="11217,358" coordsize="630,0" path="m11217,358l11846,358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7.495079pt;width:.629pt;height:1.259pt;mso-position-horizontal-relative:page;mso-position-vertical-relative:paragraph;z-index:-13127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7.495079pt;width:.63pt;height:1.259pt;mso-position-horizontal-relative:page;mso-position-vertical-relative:paragraph;z-index:-13126" coordorigin="12022,150" coordsize="13,25">
            <v:shape style="position:absolute;left:12022;top:150;width:13;height:25" coordorigin="12022,150" coordsize="13,25" path="m12022,162l12035,162e" filled="f" stroked="t" strokeweight="1.359pt" strokecolor="#DEDEDE">
              <v:path arrowok="t"/>
            </v:shape>
            <w10:wrap type="none"/>
          </v:group>
        </w:pict>
      </w:r>
      <w:hyperlink w:history="true" w:anchor="_bookmark27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27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32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32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30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Store todo using Console, fetch it in co" w:id="46"/>
      <w:bookmarkEnd w:id="46"/>
      <w:r>
        <w:rPr/>
      </w:r>
      <w:bookmarkStart w:name="_bookmark32" w:id="47"/>
      <w:bookmarkEnd w:id="47"/>
      <w:r>
        <w:rPr/>
      </w:r>
      <w:hyperlink w:history="true" w:anchor="_bookmark32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32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spacing w:line="566" w:lineRule="exact" w:before="55"/>
        <w:ind w:right="834"/>
        <w:jc w:val="left"/>
      </w:pPr>
      <w:r>
        <w:rPr>
          <w:b w:val="0"/>
          <w:bCs w:val="0"/>
          <w:color w:val="FFFFFF"/>
          <w:spacing w:val="-26"/>
          <w:w w:val="100"/>
        </w:rPr>
        <w:t>Rail</w:t>
      </w:r>
      <w:r>
        <w:rPr>
          <w:b w:val="0"/>
          <w:bCs w:val="0"/>
          <w:color w:val="FFFFFF"/>
          <w:spacing w:val="0"/>
          <w:w w:val="100"/>
        </w:rPr>
        <w:t>s</w:t>
      </w:r>
      <w:r>
        <w:rPr>
          <w:b w:val="0"/>
          <w:bCs w:val="0"/>
          <w:color w:val="FFFFFF"/>
          <w:spacing w:val="-50"/>
          <w:w w:val="100"/>
        </w:rPr>
        <w:t> </w:t>
      </w:r>
      <w:r>
        <w:rPr>
          <w:b w:val="0"/>
          <w:bCs w:val="0"/>
          <w:color w:val="FFFFFF"/>
          <w:spacing w:val="-26"/>
          <w:w w:val="100"/>
        </w:rPr>
        <w:t>tutoria</w:t>
      </w:r>
      <w:r>
        <w:rPr>
          <w:b w:val="0"/>
          <w:bCs w:val="0"/>
          <w:color w:val="FFFFFF"/>
          <w:spacing w:val="0"/>
          <w:w w:val="100"/>
        </w:rPr>
        <w:t>l</w:t>
      </w:r>
      <w:r>
        <w:rPr>
          <w:b w:val="0"/>
          <w:bCs w:val="0"/>
          <w:color w:val="FFFFFF"/>
          <w:spacing w:val="-39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-</w:t>
      </w:r>
      <w:r>
        <w:rPr>
          <w:b w:val="0"/>
          <w:bCs w:val="0"/>
          <w:color w:val="FFFFFF"/>
          <w:spacing w:val="-43"/>
          <w:w w:val="100"/>
        </w:rPr>
        <w:t> </w:t>
      </w:r>
      <w:r>
        <w:rPr>
          <w:b w:val="0"/>
          <w:bCs w:val="0"/>
          <w:color w:val="FFFFFF"/>
          <w:spacing w:val="-26"/>
          <w:w w:val="100"/>
        </w:rPr>
        <w:t>Tas</w:t>
      </w:r>
      <w:r>
        <w:rPr>
          <w:b w:val="0"/>
          <w:bCs w:val="0"/>
          <w:color w:val="FFFFFF"/>
          <w:spacing w:val="0"/>
          <w:w w:val="100"/>
        </w:rPr>
        <w:t>k</w:t>
      </w:r>
      <w:r>
        <w:rPr>
          <w:b w:val="0"/>
          <w:bCs w:val="0"/>
          <w:color w:val="FFFFFF"/>
          <w:spacing w:val="-47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-</w:t>
      </w:r>
      <w:r>
        <w:rPr>
          <w:b w:val="0"/>
          <w:bCs w:val="0"/>
          <w:color w:val="FFFFFF"/>
          <w:spacing w:val="-43"/>
          <w:w w:val="100"/>
        </w:rPr>
        <w:t> </w:t>
      </w:r>
      <w:r>
        <w:rPr>
          <w:b w:val="0"/>
          <w:bCs w:val="0"/>
          <w:color w:val="FFFFFF"/>
          <w:spacing w:val="-26"/>
          <w:w w:val="100"/>
        </w:rPr>
        <w:t>Stor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-46"/>
          <w:w w:val="100"/>
        </w:rPr>
        <w:t> </w:t>
      </w:r>
      <w:r>
        <w:rPr>
          <w:b w:val="0"/>
          <w:bCs w:val="0"/>
          <w:color w:val="FFFFFF"/>
          <w:spacing w:val="-26"/>
          <w:w w:val="100"/>
        </w:rPr>
        <w:t>tod</w:t>
      </w:r>
      <w:r>
        <w:rPr>
          <w:b w:val="0"/>
          <w:bCs w:val="0"/>
          <w:color w:val="FFFFFF"/>
          <w:spacing w:val="0"/>
          <w:w w:val="100"/>
        </w:rPr>
        <w:t>o</w:t>
      </w:r>
      <w:r>
        <w:rPr>
          <w:b w:val="0"/>
          <w:bCs w:val="0"/>
          <w:color w:val="FFFFFF"/>
          <w:spacing w:val="-49"/>
          <w:w w:val="100"/>
        </w:rPr>
        <w:t> </w:t>
      </w:r>
      <w:r>
        <w:rPr>
          <w:b w:val="0"/>
          <w:bCs w:val="0"/>
          <w:color w:val="FFFFFF"/>
          <w:spacing w:val="-26"/>
          <w:w w:val="100"/>
        </w:rPr>
        <w:t>usin</w:t>
      </w:r>
      <w:r>
        <w:rPr>
          <w:b w:val="0"/>
          <w:bCs w:val="0"/>
          <w:color w:val="FFFFFF"/>
          <w:spacing w:val="0"/>
          <w:w w:val="100"/>
        </w:rPr>
        <w:t>g</w:t>
      </w:r>
      <w:r>
        <w:rPr>
          <w:b w:val="0"/>
          <w:bCs w:val="0"/>
          <w:color w:val="FFFFFF"/>
          <w:spacing w:val="-47"/>
          <w:w w:val="100"/>
        </w:rPr>
        <w:t> </w:t>
      </w:r>
      <w:r>
        <w:rPr>
          <w:b w:val="0"/>
          <w:bCs w:val="0"/>
          <w:color w:val="FFFFFF"/>
          <w:spacing w:val="-26"/>
          <w:w w:val="100"/>
        </w:rPr>
        <w:t>Console</w:t>
      </w:r>
      <w:r>
        <w:rPr>
          <w:b w:val="0"/>
          <w:bCs w:val="0"/>
          <w:color w:val="FFFFFF"/>
          <w:spacing w:val="0"/>
          <w:w w:val="100"/>
        </w:rPr>
        <w:t>,</w:t>
      </w:r>
      <w:r>
        <w:rPr>
          <w:b w:val="0"/>
          <w:bCs w:val="0"/>
          <w:color w:val="FFFFFF"/>
          <w:spacing w:val="-50"/>
          <w:w w:val="100"/>
        </w:rPr>
        <w:t> </w:t>
      </w:r>
      <w:r>
        <w:rPr>
          <w:b w:val="0"/>
          <w:bCs w:val="0"/>
          <w:color w:val="FFFFFF"/>
          <w:spacing w:val="-26"/>
          <w:w w:val="100"/>
        </w:rPr>
        <w:t>fetc</w:t>
      </w:r>
      <w:r>
        <w:rPr>
          <w:b w:val="0"/>
          <w:bCs w:val="0"/>
          <w:color w:val="FFFFFF"/>
          <w:spacing w:val="0"/>
          <w:w w:val="100"/>
        </w:rPr>
        <w:t>h</w:t>
      </w:r>
      <w:r>
        <w:rPr>
          <w:b w:val="0"/>
          <w:bCs w:val="0"/>
          <w:color w:val="FFFFFF"/>
          <w:spacing w:val="-48"/>
          <w:w w:val="100"/>
        </w:rPr>
        <w:t> </w:t>
      </w:r>
      <w:r>
        <w:rPr>
          <w:b w:val="0"/>
          <w:bCs w:val="0"/>
          <w:color w:val="FFFFFF"/>
          <w:spacing w:val="-26"/>
          <w:w w:val="100"/>
        </w:rPr>
        <w:t>i</w:t>
      </w:r>
      <w:r>
        <w:rPr>
          <w:b w:val="0"/>
          <w:bCs w:val="0"/>
          <w:color w:val="FFFFFF"/>
          <w:spacing w:val="0"/>
          <w:w w:val="100"/>
        </w:rPr>
        <w:t>t</w:t>
      </w:r>
      <w:r>
        <w:rPr>
          <w:b w:val="0"/>
          <w:bCs w:val="0"/>
          <w:color w:val="FFFFFF"/>
          <w:spacing w:val="-51"/>
          <w:w w:val="100"/>
        </w:rPr>
        <w:t> </w:t>
      </w:r>
      <w:r>
        <w:rPr>
          <w:b w:val="0"/>
          <w:bCs w:val="0"/>
          <w:color w:val="FFFFFF"/>
          <w:spacing w:val="-26"/>
          <w:w w:val="100"/>
        </w:rPr>
        <w:t>in</w:t>
      </w:r>
      <w:r>
        <w:rPr>
          <w:b w:val="0"/>
          <w:bCs w:val="0"/>
          <w:color w:val="FFFFFF"/>
          <w:spacing w:val="-26"/>
          <w:w w:val="100"/>
        </w:rPr>
        <w:t> </w:t>
      </w:r>
      <w:r>
        <w:rPr>
          <w:b w:val="0"/>
          <w:bCs w:val="0"/>
          <w:color w:val="FFFFFF"/>
          <w:spacing w:val="-26"/>
          <w:w w:val="100"/>
        </w:rPr>
        <w:t>controlle</w:t>
      </w:r>
      <w:r>
        <w:rPr>
          <w:b w:val="0"/>
          <w:bCs w:val="0"/>
          <w:color w:val="FFFFFF"/>
          <w:spacing w:val="0"/>
          <w:w w:val="100"/>
        </w:rPr>
        <w:t>r</w:t>
      </w:r>
      <w:r>
        <w:rPr>
          <w:b w:val="0"/>
          <w:bCs w:val="0"/>
          <w:color w:val="FFFFFF"/>
          <w:spacing w:val="-45"/>
          <w:w w:val="100"/>
        </w:rPr>
        <w:t> </w:t>
      </w:r>
      <w:r>
        <w:rPr>
          <w:b w:val="0"/>
          <w:bCs w:val="0"/>
          <w:color w:val="FFFFFF"/>
          <w:spacing w:val="0"/>
          <w:w w:val="100"/>
        </w:rPr>
        <w:t>&amp;</w:t>
      </w:r>
      <w:r>
        <w:rPr>
          <w:b w:val="0"/>
          <w:bCs w:val="0"/>
          <w:color w:val="FFFFFF"/>
          <w:spacing w:val="-47"/>
          <w:w w:val="100"/>
        </w:rPr>
        <w:t> </w:t>
      </w:r>
      <w:r>
        <w:rPr>
          <w:b w:val="0"/>
          <w:bCs w:val="0"/>
          <w:color w:val="FFFFFF"/>
          <w:spacing w:val="-26"/>
          <w:w w:val="100"/>
        </w:rPr>
        <w:t>sho</w:t>
      </w:r>
      <w:r>
        <w:rPr>
          <w:b w:val="0"/>
          <w:bCs w:val="0"/>
          <w:color w:val="FFFFFF"/>
          <w:spacing w:val="0"/>
          <w:w w:val="100"/>
        </w:rPr>
        <w:t>w</w:t>
      </w:r>
      <w:r>
        <w:rPr>
          <w:b w:val="0"/>
          <w:bCs w:val="0"/>
          <w:color w:val="FFFFFF"/>
          <w:spacing w:val="-43"/>
          <w:w w:val="100"/>
        </w:rPr>
        <w:t> </w:t>
      </w:r>
      <w:r>
        <w:rPr>
          <w:b w:val="0"/>
          <w:bCs w:val="0"/>
          <w:color w:val="FFFFFF"/>
          <w:spacing w:val="-26"/>
          <w:w w:val="100"/>
        </w:rPr>
        <w:t>o</w:t>
      </w:r>
      <w:r>
        <w:rPr>
          <w:b w:val="0"/>
          <w:bCs w:val="0"/>
          <w:color w:val="FFFFFF"/>
          <w:spacing w:val="0"/>
          <w:w w:val="100"/>
        </w:rPr>
        <w:t>n</w:t>
      </w:r>
      <w:r>
        <w:rPr>
          <w:b w:val="0"/>
          <w:bCs w:val="0"/>
          <w:color w:val="FFFFFF"/>
          <w:spacing w:val="-45"/>
          <w:w w:val="100"/>
        </w:rPr>
        <w:t> </w:t>
      </w:r>
      <w:r>
        <w:rPr>
          <w:b w:val="0"/>
          <w:bCs w:val="0"/>
          <w:color w:val="FFFFFF"/>
          <w:spacing w:val="-26"/>
          <w:w w:val="100"/>
        </w:rPr>
        <w:t>th</w:t>
      </w:r>
      <w:r>
        <w:rPr>
          <w:b w:val="0"/>
          <w:bCs w:val="0"/>
          <w:color w:val="FFFFFF"/>
          <w:spacing w:val="0"/>
          <w:w w:val="100"/>
        </w:rPr>
        <w:t>e</w:t>
      </w:r>
      <w:r>
        <w:rPr>
          <w:b w:val="0"/>
          <w:bCs w:val="0"/>
          <w:color w:val="FFFFFF"/>
          <w:spacing w:val="-46"/>
          <w:w w:val="100"/>
        </w:rPr>
        <w:t> </w:t>
      </w:r>
      <w:r>
        <w:rPr>
          <w:b w:val="0"/>
          <w:bCs w:val="0"/>
          <w:color w:val="FFFFFF"/>
          <w:spacing w:val="-26"/>
          <w:w w:val="100"/>
        </w:rPr>
        <w:t>view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9.950pt;margin-top:-2.028419pt;width:189.5359pt;height:530.1067pt;mso-position-horizontal-relative:page;mso-position-vertical-relative:paragraph;z-index:-13125" coordorigin="199,-41" coordsize="3791,10602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3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v:group style="position:absolute;left:250;top:433;width:3676;height:2" coordorigin="250,433" coordsize="3676,2">
              <v:shape style="position:absolute;left:250;top:433;width:3676;height:2" coordorigin="250,433" coordsize="3676,0" path="m250,433l3927,433e" filled="f" stroked="t" strokeweight=".73pt" strokecolor="#E6E6E6">
                <v:path arrowok="t"/>
              </v:shape>
            </v:group>
            <v:group style="position:absolute;left:3927;top:434;width:22;height:5" coordorigin="3927,434" coordsize="22,5">
              <v:shape style="position:absolute;left:3927;top:434;width:22;height:5" coordorigin="3927,434" coordsize="22,5" path="m3927,439l3949,434e" filled="f" stroked="t" strokeweight="1.259pt" strokecolor="#E6E6E6">
                <v:path arrowok="t"/>
              </v:shape>
            </v:group>
            <v:group style="position:absolute;left:3968;top:401;width:7;height:14" coordorigin="3968,401" coordsize="7,14">
              <v:shape style="position:absolute;left:3968;top:401;width:7;height:14" coordorigin="3968,401" coordsize="7,14" path="m3968,415l3976,401e" filled="f" stroked="t" strokeweight="1.259pt" strokecolor="#E6E6E6">
                <v:path arrowok="t"/>
              </v:shape>
            </v:group>
            <v:group style="position:absolute;left:206;top:11;width:2;height:378" coordorigin="206,11" coordsize="2,378">
              <v:shape style="position:absolute;left:206;top:11;width:2;height:378" coordorigin="206,11" coordsize="0,378" path="m206,11l206,389e" filled="f" stroked="t" strokeweight=".73pt" strokecolor="#E6E6E6">
                <v:path arrowok="t"/>
              </v:shape>
            </v:group>
            <v:group style="position:absolute;left:3971;top:11;width:2;height:378" coordorigin="3971,11" coordsize="2,378">
              <v:shape style="position:absolute;left:3971;top:11;width:2;height:378" coordorigin="3971,11" coordsize="0,378" path="m3971,11l3971,389e" filled="f" stroked="t" strokeweight=".73pt" strokecolor="#E6E6E6">
                <v:path arrowok="t"/>
              </v:shape>
            </v:group>
            <v:group style="position:absolute;left:250;top:470;width:3676;height:2" coordorigin="250,470" coordsize="3676,2">
              <v:shape style="position:absolute;left:250;top:470;width:3676;height:2" coordorigin="250,470" coordsize="3676,0" path="m250,470l3927,470e" filled="f" stroked="t" strokeweight=".73pt" strokecolor="#E6E6E6">
                <v:path arrowok="t"/>
              </v:shape>
            </v:group>
            <v:group style="position:absolute;left:3972;top:492;width:5;height:22" coordorigin="3972,492" coordsize="5,22">
              <v:shape style="position:absolute;left:3972;top:492;width:5;height:22" coordorigin="3972,492" coordsize="5,22" path="m3977,514l3972,493,3972,492e" filled="f" stroked="t" strokeweight="1.259pt" strokecolor="#E6E6E6">
                <v:path arrowok="t"/>
              </v:shape>
            </v:group>
            <v:group style="position:absolute;left:250;top:9787;width:3676;height:2" coordorigin="250,9787" coordsize="3676,2">
              <v:shape style="position:absolute;left:250;top:9787;width:3676;height:2" coordorigin="250,9787" coordsize="3676,0" path="m250,9787l3927,9787e" filled="f" stroked="t" strokeweight=".729pt" strokecolor="#E6E6E6">
                <v:path arrowok="t"/>
              </v:shape>
            </v:group>
            <v:group style="position:absolute;left:3970;top:9756;width:5;height:10" coordorigin="3970,9756" coordsize="5,10">
              <v:shape style="position:absolute;left:3970;top:9756;width:5;height:10" coordorigin="3970,9756" coordsize="5,10" path="m3970,9766l3976,9756e" filled="f" stroked="t" strokeweight="1.259pt" strokecolor="#E6E6E6">
                <v:path arrowok="t"/>
              </v:shape>
            </v:group>
            <v:group style="position:absolute;left:206;top:514;width:2;height:9229" coordorigin="206,514" coordsize="2,9229">
              <v:shape style="position:absolute;left:206;top:514;width:2;height:9229" coordorigin="206,514" coordsize="0,9229" path="m206,514l206,9743e" filled="f" stroked="t" strokeweight=".73pt" strokecolor="#E6E6E6">
                <v:path arrowok="t"/>
              </v:shape>
            </v:group>
            <v:group style="position:absolute;left:3971;top:514;width:2;height:9229" coordorigin="3971,514" coordsize="2,9229">
              <v:shape style="position:absolute;left:3971;top:514;width:2;height:9229" coordorigin="3971,514" coordsize="0,9229" path="m3971,514l3971,9743e" filled="f" stroked="t" strokeweight=".73pt" strokecolor="#E6E6E6">
                <v:path arrowok="t"/>
              </v:shape>
            </v:group>
            <v:group style="position:absolute;left:250;top:9825;width:3676;height:2" coordorigin="250,9825" coordsize="3676,2">
              <v:shape style="position:absolute;left:250;top:9825;width:3676;height:2" coordorigin="250,9825" coordsize="3676,0" path="m250,9825l3927,9825e" filled="f" stroked="t" strokeweight=".73pt" strokecolor="#E6E6E6">
                <v:path arrowok="t"/>
              </v:shape>
            </v:group>
            <v:group style="position:absolute;left:3972;top:9847;width:5;height:22" coordorigin="3972,9847" coordsize="5,22">
              <v:shape style="position:absolute;left:3972;top:9847;width:5;height:22" coordorigin="3972,9847" coordsize="5,22" path="m3977,9869l3972,9847e" filled="f" stroked="t" strokeweight="1.259pt" strokecolor="#E6E6E6">
                <v:path arrowok="t"/>
              </v:shape>
            </v:group>
            <v:group style="position:absolute;left:250;top:10543;width:3676;height:2" coordorigin="250,10543" coordsize="3676,2">
              <v:shape style="position:absolute;left:250;top:10543;width:3676;height:2" coordorigin="250,10543" coordsize="3676,0" path="m250,10543l3927,10543e" filled="f" stroked="t" strokeweight=".73pt" strokecolor="#E6E6E6">
                <v:path arrowok="t"/>
              </v:shape>
            </v:group>
            <v:group style="position:absolute;left:221;top:10539;width:16;height:8" coordorigin="221,10539" coordsize="16,8">
              <v:shape style="position:absolute;left:221;top:10539;width:16;height:8" coordorigin="221,10539" coordsize="16,8" path="m221,10539l238,10547e" filled="f" stroked="t" strokeweight="1.259pt" strokecolor="#E6E6E6">
                <v:path arrowok="t"/>
              </v:shape>
            </v:group>
            <v:group style="position:absolute;left:3927;top:10533;width:36;height:16" coordorigin="3927,10533" coordsize="36,16">
              <v:shape style="position:absolute;left:3927;top:10533;width:36;height:16" coordorigin="3927,10533" coordsize="36,16" path="m3927,10549l3949,10544,3962,10533e" filled="f" stroked="t" strokeweight="1.259pt" strokecolor="#E6E6E6">
                <v:path arrowok="t"/>
              </v:shape>
            </v:group>
            <v:group style="position:absolute;left:3968;top:10511;width:7;height:15" coordorigin="3968,10511" coordsize="7,15">
              <v:shape style="position:absolute;left:3968;top:10511;width:7;height:15" coordorigin="3968,10511" coordsize="7,15" path="m3968,10526l3976,10511e" filled="f" stroked="t" strokeweight="1.259pt" strokecolor="#E6E6E6">
                <v:path arrowok="t"/>
              </v:shape>
            </v:group>
            <v:group style="position:absolute;left:206;top:9869;width:2;height:630" coordorigin="206,9869" coordsize="2,630">
              <v:shape style="position:absolute;left:206;top:9869;width:2;height:630" coordorigin="206,9869" coordsize="0,630" path="m206,9869l206,10499e" filled="f" stroked="t" strokeweight=".73pt" strokecolor="#E6E6E6">
                <v:path arrowok="t"/>
              </v:shape>
            </v:group>
            <v:group style="position:absolute;left:3971;top:9869;width:2;height:630" coordorigin="3971,9869" coordsize="2,630">
              <v:shape style="position:absolute;left:3971;top:9869;width:2;height:630" coordorigin="3971,9869" coordsize="0,630" path="m3971,9869l3971,10499e" filled="f" stroked="t" strokeweight=".73pt" strokecolor="#E6E6E6">
                <v:path arrowok="t"/>
              </v:shape>
            </v:group>
            <v:group style="position:absolute;left:213;top:936;width:3752;height:2" coordorigin="213,936" coordsize="3752,2">
              <v:shape style="position:absolute;left:213;top:936;width:3752;height:2" coordorigin="213,936" coordsize="3752,0" path="m213,936l3965,936e" filled="f" stroked="t" strokeweight=".729pt" strokecolor="#E6E6E6">
                <v:path arrowok="t"/>
              </v:shape>
              <v:shape style="position:absolute;left:1107;top:2755;width:176;height:176" type="#_x0000_t75">
                <v:imagedata r:id="rId333" o:title=""/>
              </v:shape>
              <v:shape style="position:absolute;left:1107;top:3221;width:176;height:176" type="#_x0000_t75">
                <v:imagedata r:id="rId334" o:title=""/>
              </v:shape>
              <v:shape style="position:absolute;left:1107;top:5374;width:176;height:176" type="#_x0000_t75">
                <v:imagedata r:id="rId335" o:title=""/>
              </v:shape>
              <v:shape style="position:absolute;left:1107;top:6558;width:176;height:176" type="#_x0000_t75">
                <v:imagedata r:id="rId336" o:title=""/>
              </v:shape>
              <v:shape style="position:absolute;left:1107;top:7275;width:176;height:176" type="#_x0000_t75">
                <v:imagedata r:id="rId337" o:title=""/>
              </v:shape>
              <v:shape style="position:absolute;left:1107;top:8711;width:176;height:176" type="#_x0000_t75">
                <v:imagedata r:id="rId338" o:title=""/>
              </v:shape>
              <v:shape style="position:absolute;left:3108;top:1572;width:164;height:176" type="#_x0000_t75">
                <v:imagedata r:id="rId339" o:title=""/>
              </v:shape>
              <v:shape style="position:absolute;left:3108;top:2290;width:164;height:176" type="#_x0000_t75">
                <v:imagedata r:id="rId340" o:title=""/>
              </v:shape>
              <v:shape style="position:absolute;left:3108;top:2755;width:164;height:176" type="#_x0000_t75">
                <v:imagedata r:id="rId341" o:title=""/>
              </v:shape>
              <v:shape style="position:absolute;left:3108;top:3473;width:164;height:176" type="#_x0000_t75">
                <v:imagedata r:id="rId342" o:title=""/>
              </v:shape>
              <v:shape style="position:absolute;left:3108;top:3939;width:164;height:176" type="#_x0000_t75">
                <v:imagedata r:id="rId343" o:title=""/>
              </v:shape>
              <v:shape style="position:absolute;left:3108;top:5374;width:164;height:176" type="#_x0000_t75">
                <v:imagedata r:id="rId344" o:title=""/>
              </v:shape>
              <v:shape style="position:absolute;left:3108;top:5840;width:164;height:176" type="#_x0000_t75">
                <v:imagedata r:id="rId345" o:title=""/>
              </v:shape>
              <v:shape style="position:absolute;left:3108;top:6810;width:164;height:176" type="#_x0000_t75">
                <v:imagedata r:id="rId346" o:title=""/>
              </v:shape>
              <v:shape style="position:absolute;left:3108;top:7527;width:164;height:176" type="#_x0000_t75">
                <v:imagedata r:id="rId347" o:title=""/>
              </v:shape>
              <v:shape style="position:absolute;left:3108;top:7993;width:164;height:176" type="#_x0000_t75">
                <v:imagedata r:id="rId348" o:title=""/>
              </v:shape>
              <v:shape style="position:absolute;left:3108;top:8963;width:164;height:176" type="#_x0000_t75">
                <v:imagedata r:id="rId349" o:title=""/>
              </v:shape>
              <v:shape style="position:absolute;left:3108;top:4908;width:164;height:176" type="#_x0000_t75">
                <v:imagedata r:id="rId350" o:title=""/>
              </v:shape>
              <v:shape style="position:absolute;left:1094;top:4657;width:176;height:176" type="#_x0000_t75">
                <v:imagedata r:id="rId351" o:title=""/>
              </v:shape>
            </v:group>
            <w10:wrap type="none"/>
          </v:group>
        </w:pict>
      </w:r>
      <w:r>
        <w:rPr/>
        <w:pict>
          <v:group style="position:absolute;margin-left:219.202072pt;margin-top:14.388882pt;width:1.687527pt;height:.167627pt;mso-position-horizontal-relative:page;mso-position-vertical-relative:paragraph;z-index:-13122" coordorigin="4384,288" coordsize="34,3">
            <v:shape style="position:absolute;left:4384;top:288;width:34;height:3" coordorigin="4384,288" coordsize="34,3" path="m4418,288l4395,289,4384,291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268.516571pt;margin-top:14.397554pt;width:1.138972pt;height:.118127pt;mso-position-horizontal-relative:page;mso-position-vertical-relative:paragraph;z-index:-13121" coordorigin="5370,288" coordsize="23,2">
            <v:shape style="position:absolute;left:5370;top:288;width:23;height:2" coordorigin="5370,288" coordsize="23,2" path="m5393,290l5370,288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8.315674pt;margin-top:13.759381pt;width:34.356347pt;height:1.462994pt;mso-position-horizontal-relative:page;mso-position-vertical-relative:paragraph;z-index:-13117" coordorigin="11166,275" coordsize="687,29">
            <v:group style="position:absolute;left:11217;top:294;width:630;height:2" coordorigin="11217,294" coordsize="630,2">
              <v:shape style="position:absolute;left:11217;top:294;width:630;height:2" coordorigin="11217,294" coordsize="630,0" path="m11217,294l11846,294e" filled="f" stroked="t" strokeweight=".73pt" strokecolor="#DEDEDE">
                <v:path arrowok="t"/>
              </v:shape>
            </v:group>
            <v:group style="position:absolute;left:11179;top:288;width:38;height:4" coordorigin="11179,288" coordsize="38,4">
              <v:shape style="position:absolute;left:11179;top:288;width:38;height:4" coordorigin="11179,288" coordsize="38,4" path="m11217,288l11194,289,11179,292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1.767792pt;margin-top:13.759381pt;width:124.778559pt;height:1.474884pt;mso-position-horizontal-relative:page;mso-position-vertical-relative:paragraph;z-index:-13113" coordorigin="7035,275" coordsize="2496,29">
            <v:group style="position:absolute;left:7087;top:294;width:2405;height:2" coordorigin="7087,294" coordsize="2405,2">
              <v:shape style="position:absolute;left:7087;top:294;width:2405;height:2" coordorigin="7087,294" coordsize="2405,0" path="m7087,294l9492,294e" filled="f" stroked="t" strokeweight=".73pt" strokecolor="#DEDEDE">
                <v:path arrowok="t"/>
              </v:shape>
            </v:group>
            <v:group style="position:absolute;left:7048;top:288;width:39;height:4" coordorigin="7048,288" coordsize="39,4">
              <v:shape style="position:absolute;left:7048;top:288;width:39;height:4" coordorigin="7048,288" coordsize="39,4" path="m7087,288l7064,289,7048,292e" filled="f" stroked="t" strokeweight="1.259pt" strokecolor="#DEDEDE">
                <v:path arrowok="t"/>
              </v:shape>
            </v:group>
            <v:group style="position:absolute;left:9500;top:288;width:18;height:2" coordorigin="9500,288" coordsize="18,2">
              <v:shape style="position:absolute;left:9500;top:288;width:18;height:2" coordorigin="9500,288" coordsize="18,2" path="m9518,290l9500,28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9.635pt;margin-top:-162.821411pt;width:592.48pt;height:128.423pt;mso-position-horizontal-relative:page;mso-position-vertical-relative:paragraph;z-index:-13109" coordorigin="193,-3256" coordsize="11850,2568">
            <v:group style="position:absolute;left:200;top:-2520;width:11835;height:1826" coordorigin="200,-2520" coordsize="11835,1826">
              <v:shape style="position:absolute;left:200;top:-2520;width:11835;height:1826" coordorigin="200,-2520" coordsize="11835,1826" path="m200,-694l12035,-694,12035,-2520,200,-2520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747;width:11835;height:2040" type="#_x0000_t75">
                <v:imagedata r:id="rId352" o:title=""/>
              </v:shape>
            </v:group>
            <v:group style="position:absolute;left:200;top:-3250;width:2;height:730" coordorigin="200,-3250" coordsize="2,730">
              <v:shape style="position:absolute;left:200;top:-3250;width:2;height:730" coordorigin="200,-3250" coordsize="0,730" path="m200,-2520l200,-3250,200,-2520xe" filled="t" fillcolor="#000000" stroked="f">
                <v:path arrowok="t"/>
                <v:fill type="solid"/>
              </v:shape>
            </v:group>
            <v:group style="position:absolute;left:200;top:-3250;width:11835;height:730" coordorigin="200,-3250" coordsize="11835,730">
              <v:shape style="position:absolute;left:200;top:-3250;width:11835;height:730" coordorigin="200,-3250" coordsize="11835,730" path="m200,-2520l12035,-2520,12035,-3250,200,-3250,200,-2520xe" filled="t" fillcolor="#FAFAFA" stroked="f">
                <v:path arrowok="t"/>
                <v:fill type="solid"/>
              </v:shape>
              <v:shape style="position:absolute;left:452;top:-3200;width:630;height:630" type="#_x0000_t75">
                <v:imagedata r:id="rId353" o:title=""/>
              </v:shape>
            </v:group>
            <v:group style="position:absolute;left:2668;top:-3049;width:1561;height:252" coordorigin="2668,-3049" coordsize="1561,252">
              <v:shape style="position:absolute;left:2668;top:-3049;width:1561;height:252" coordorigin="2668,-3049" coordsize="1561,252" path="m4191,-3049l2705,-3049,2684,-3042,2671,-3026,2668,-3011,2668,-2835,2674,-2814,2691,-2800,2705,-2797,4191,-2797,4212,-2803,4226,-2820,4229,-2835,4229,-3011,4223,-3032,4206,-3046,4191,-3049xe" filled="t" fillcolor="#F8F8F8" stroked="f">
                <v:path arrowok="t"/>
                <v:fill type="solid"/>
              </v:shape>
            </v:group>
            <v:group style="position:absolute;left:2675;top:-3049;width:30;height:18" coordorigin="2675,-3049" coordsize="30,18">
              <v:shape style="position:absolute;left:2675;top:-3049;width:30;height:18" coordorigin="2675,-3049" coordsize="30,18" path="m2705,-3049l2684,-3042,2676,-3032e" filled="f" stroked="t" strokeweight="1.259pt" strokecolor="#CDCDCD">
                <v:path arrowok="t"/>
              </v:shape>
            </v:group>
            <v:group style="position:absolute;left:4212;top:-3041;width:17;height:30" coordorigin="4212,-3041" coordsize="17,30">
              <v:shape style="position:absolute;left:4212;top:-3041;width:17;height:30" coordorigin="4212,-3041" coordsize="17,30" path="m4229,-3011l4223,-3032,4213,-3040e" filled="f" stroked="t" strokeweight="1.259pt" strokecolor="#CDCDCD">
                <v:path arrowok="t"/>
              </v:shape>
            </v:group>
            <v:group style="position:absolute;left:2705;top:-2803;width:1486;height:2" coordorigin="2705,-2803" coordsize="1486,2">
              <v:shape style="position:absolute;left:2705;top:-2803;width:1486;height:2" coordorigin="2705,-2803" coordsize="1486,0" path="m2705,-2803l4191,-2803e" filled="f" stroked="t" strokeweight=".729pt" strokecolor="#CDCDCD">
                <v:path arrowok="t"/>
              </v:shape>
            </v:group>
            <v:group style="position:absolute;left:2668;top:-2835;width:3;height:10" coordorigin="2668,-2835" coordsize="3,10">
              <v:shape style="position:absolute;left:2668;top:-2835;width:3;height:10" coordorigin="2668,-2835" coordsize="3,10" path="m2668,-2835l2671,-2825e" filled="f" stroked="t" strokeweight="1.259pt" strokecolor="#CDCDCD">
                <v:path arrowok="t"/>
              </v:shape>
            </v:group>
            <v:group style="position:absolute;left:2674;top:-3011;width:2;height:176" coordorigin="2674,-3011" coordsize="2,176">
              <v:shape style="position:absolute;left:2674;top:-3011;width:2;height:176" coordorigin="2674,-3011" coordsize="0,176" path="m2674,-3011l2674,-2835e" filled="f" stroked="t" strokeweight=".73pt" strokecolor="#CDCDCD">
                <v:path arrowok="t"/>
              </v:shape>
            </v:group>
            <v:group style="position:absolute;left:4223;top:-3011;width:2;height:176" coordorigin="4223,-3011" coordsize="2,176">
              <v:shape style="position:absolute;left:4223;top:-3011;width:2;height:176" coordorigin="4223,-3011" coordsize="0,176" path="m4223,-3011l4223,-2835e" filled="f" stroked="t" strokeweight=".73pt" strokecolor="#CDCDCD">
                <v:path arrowok="t"/>
              </v:shape>
              <v:shape style="position:absolute;left:2705;top:-2986;width:201;height:164" type="#_x0000_t75">
                <v:imagedata r:id="rId354" o:title=""/>
              </v:shape>
            </v:group>
            <v:group style="position:absolute;left:4632;top:-3049;width:579;height:252" coordorigin="4632,-3049" coordsize="579,252">
              <v:shape style="position:absolute;left:4632;top:-3049;width:579;height:252" coordorigin="4632,-3049" coordsize="579,252" path="m5173,-3049l4670,-3049,4649,-3042,4635,-3026,4632,-3011,4632,-2835,4638,-2814,4655,-2800,4670,-2797,5173,-2797,5194,-2803,5208,-2820,5211,-2835,5211,-3011,5205,-3032,5188,-3046,5173,-3049xe" filled="t" fillcolor="#ECEEF5" stroked="f">
                <v:path arrowok="t"/>
                <v:fill type="solid"/>
              </v:shape>
            </v:group>
            <v:group style="position:absolute;left:4670;top:-3042;width:504;height:2" coordorigin="4670,-3042" coordsize="504,2">
              <v:shape style="position:absolute;left:4670;top:-3042;width:504;height:2" coordorigin="4670,-3042" coordsize="504,0" path="m4670,-3042l5173,-3042e" filled="f" stroked="t" strokeweight=".73pt" strokecolor="#CAD4E7">
                <v:path arrowok="t"/>
              </v:shape>
            </v:group>
            <v:group style="position:absolute;left:4657;top:-3049;width:13;height:4" coordorigin="4657,-3049" coordsize="13,4">
              <v:shape style="position:absolute;left:4657;top:-3049;width:13;height:4" coordorigin="4657,-3049" coordsize="13,4" path="m4670,-3049l4658,-3045e" filled="f" stroked="t" strokeweight="1.259pt" strokecolor="#CAD4E7">
                <v:path arrowok="t"/>
              </v:shape>
            </v:group>
            <v:group style="position:absolute;left:4670;top:-2803;width:504;height:2" coordorigin="4670,-2803" coordsize="504,2">
              <v:shape style="position:absolute;left:4670;top:-2803;width:504;height:2" coordorigin="4670,-2803" coordsize="504,0" path="m4670,-2803l5173,-2803e" filled="f" stroked="t" strokeweight=".729pt" strokecolor="#CAD4E7">
                <v:path arrowok="t"/>
              </v:shape>
            </v:group>
            <v:group style="position:absolute;left:4638;top:-3011;width:2;height:176" coordorigin="4638,-3011" coordsize="2,176">
              <v:shape style="position:absolute;left:4638;top:-3011;width:2;height:176" coordorigin="4638,-3011" coordsize="0,176" path="m4638,-3011l4638,-2835e" filled="f" stroked="t" strokeweight=".729pt" strokecolor="#CAD4E7">
                <v:path arrowok="t"/>
              </v:shape>
            </v:group>
            <v:group style="position:absolute;left:5205;top:-3011;width:2;height:176" coordorigin="5205,-3011" coordsize="2,176">
              <v:shape style="position:absolute;left:5205;top:-3011;width:2;height:176" coordorigin="5205,-3011" coordsize="0,176" path="m5205,-3011l5205,-2835e" filled="f" stroked="t" strokeweight=".729pt" strokecolor="#CAD4E7">
                <v:path arrowok="t"/>
              </v:shape>
              <v:shape style="position:absolute;left:4695;top:-3011;width:176;height:176" type="#_x0000_t75">
                <v:imagedata r:id="rId355" o:title=""/>
              </v:shape>
            </v:group>
            <v:group style="position:absolute;left:5236;top:-2973;width:2;height:101" coordorigin="5236,-2973" coordsize="2,101">
              <v:shape style="position:absolute;left:5236;top:-2973;width:2;height:101" coordorigin="5236,-2973" coordsize="0,101" path="m5236,-2872l5236,-2923,5236,-2973,5236,-2872xe" filled="t" fillcolor="#D8D8D8" stroked="f">
                <v:path arrowok="t"/>
                <v:fill type="solid"/>
              </v:shape>
            </v:group>
            <v:group style="position:absolute;left:5236;top:-2943;width:25;height:40" coordorigin="5236,-2943" coordsize="25,40">
              <v:shape style="position:absolute;left:5236;top:-2943;width:25;height:40" coordorigin="5236,-2943" coordsize="25,40" path="m5261,-2943l5236,-2923,5261,-2903,5261,-2943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32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line="237" w:lineRule="exact"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11.447006pt;margin-top:8.544472pt;width:.63pt;height:1.259pt;mso-position-horizontal-relative:page;mso-position-vertical-relative:paragraph;z-index:-13119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472pt;width:.63pt;height:1.259pt;mso-position-horizontal-relative:page;mso-position-vertical-relative:paragraph;z-index:-13118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8.544472pt;width:.629pt;height:1.259pt;mso-position-horizontal-relative:page;mso-position-vertical-relative:paragraph;z-index:-13115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472pt;width:.63pt;height:1.259pt;mso-position-horizontal-relative:page;mso-position-vertical-relative:paragraph;z-index:-13114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344.275787pt;margin-top:6.514076pt;width:1.6242pt;height:5.554682pt;mso-position-horizontal-relative:page;mso-position-vertical-relative:paragraph;z-index:-13112" coordorigin="6886,130" coordsize="32,111">
            <v:group style="position:absolute;left:6898;top:143;width:2;height:20" coordorigin="6898,143" coordsize="2,20">
              <v:shape style="position:absolute;left:6898;top:143;width:2;height:20" coordorigin="6898,143" coordsize="2,20" path="m6900,145l6898,163e" filled="f" stroked="t" strokeweight="1.259pt" strokecolor="#DEDEDE">
                <v:path arrowok="t"/>
              </v:shape>
            </v:group>
            <v:group style="position:absolute;left:6898;top:183;width:5;height:45" coordorigin="6898,183" coordsize="5,45">
              <v:shape style="position:absolute;left:6898;top:183;width:5;height:45" coordorigin="6898,183" coordsize="5,45" path="m6898,183l6900,207,6904,229e" filled="f" stroked="t" strokeweight="1.259pt" strokecolor="#DEDEDE">
                <v:path arrowok="t"/>
              </v:shape>
            </v:group>
            <v:group style="position:absolute;left:6898;top:171;width:13;height:13" coordorigin="6898,171" coordsize="13,13">
              <v:shape style="position:absolute;left:6898;top:171;width:13;height:13" coordorigin="6898,171" coordsize="13,13" path="m6898,177l6911,177e" filled="f" stroked="t" strokeweight=".73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3.035004pt;margin-top:5.477882pt;width:1.624pt;height:6.702504pt;mso-position-horizontal-relative:page;mso-position-vertical-relative:paragraph;z-index:-13111" coordorigin="9661,110" coordsize="32,134">
            <v:group style="position:absolute;left:9674;top:122;width:7;height:49" coordorigin="9674,122" coordsize="7,49">
              <v:shape style="position:absolute;left:9674;top:122;width:7;height:49" coordorigin="9674,122" coordsize="7,49" path="m9681,171l9679,148,9675,126,9674,122e" filled="f" stroked="t" strokeweight="1.259pt" strokecolor="#DEDEDE">
                <v:path arrowok="t"/>
              </v:shape>
            </v:group>
            <v:group style="position:absolute;left:9674;top:192;width:6;height:39" coordorigin="9674,192" coordsize="6,39">
              <v:shape style="position:absolute;left:9674;top:192;width:6;height:39" coordorigin="9674,192" coordsize="6,39" path="m9674,230l9678,215,9680,192e" filled="f" stroked="t" strokeweight="1.259pt" strokecolor="#DEDEDE">
                <v:path arrowok="t"/>
              </v:shape>
            </v:group>
            <v:group style="position:absolute;left:9668;top:171;width:13;height:13" coordorigin="9668,171" coordsize="13,13">
              <v:shape style="position:absolute;left:9668;top:171;width:13;height:13" coordorigin="9668,171" coordsize="13,13" path="m9668,177l9681,177e" filled="f" stroked="t" strokeweight=".73pt" strokecolor="#DEDEDE">
                <v:path arrowok="t"/>
              </v:shape>
            </v:group>
            <w10:wrap type="none"/>
          </v:group>
        </w:pict>
      </w:r>
      <w:hyperlink w:history="true" w:anchor="_bookmark3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3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35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35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pStyle w:val="BodyText"/>
        <w:spacing w:line="206" w:lineRule="exac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20.889999pt;margin-top:4.070183pt;width:47.214pt;height:.1pt;mso-position-horizontal-relative:page;mso-position-vertical-relative:paragraph;z-index:-13120" coordorigin="4418,81" coordsize="944,2">
            <v:shape style="position:absolute;left:4418;top:81;width:944;height:2" coordorigin="4418,81" coordsize="944,0" path="m4418,81l5362,81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466492pt;margin-top:3.705683pt;width:32.563522pt;height:1.3085pt;mso-position-horizontal-relative:page;mso-position-vertical-relative:paragraph;z-index:-13116" coordorigin="11209,74" coordsize="651,26">
            <v:group style="position:absolute;left:11217;top:81;width:630;height:2" coordorigin="11217,81" coordsize="630,2">
              <v:shape style="position:absolute;left:11217;top:81;width:630;height:2" coordorigin="11217,81" coordsize="630,0" path="m11217,81l11846,81e" filled="f" stroked="t" strokeweight=".72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1.697784pt;margin-top:2.66149pt;width:126.398343pt;height:1.723192pt;mso-position-horizontal-relative:page;mso-position-vertical-relative:paragraph;z-index:-13110" coordorigin="7034,53" coordsize="2528,34">
            <v:group style="position:absolute;left:7087;top:69;width:2405;height:2" coordorigin="7087,69" coordsize="2405,2">
              <v:shape style="position:absolute;left:7087;top:69;width:2405;height:2" coordorigin="7087,69" coordsize="2405,0" path="m7087,69l9492,69e" filled="f" stroked="t" strokeweight=".73pt" strokecolor="#DEDEDE">
                <v:path arrowok="t"/>
              </v:shape>
            </v:group>
            <v:group style="position:absolute;left:7047;top:70;width:32;height:4" coordorigin="7047,70" coordsize="32,4">
              <v:shape style="position:absolute;left:7047;top:70;width:32;height:4" coordorigin="7047,70" coordsize="32,4" path="m7047,70l7056,73,7079,75e" filled="f" stroked="t" strokeweight="1.259pt" strokecolor="#DEDEDE">
                <v:path arrowok="t"/>
              </v:shape>
            </v:group>
            <v:group style="position:absolute;left:9492;top:66;width:58;height:9" coordorigin="9492,66" coordsize="58,9">
              <v:shape style="position:absolute;left:9492;top:66;width:58;height:9" coordorigin="9492,66" coordsize="58,9" path="m9492,75l9515,74,9537,70,9547,67e" filled="f" stroked="t" strokeweight="1.259pt" strokecolor="#DEDEDE">
                <v:path arrowok="t"/>
              </v:shape>
            </v:group>
            <w10:wrap type="none"/>
          </v:group>
        </w:pict>
      </w:r>
      <w:hyperlink w:history="true" w:anchor="_bookmark33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00" w:lineRule="exact" w:before="6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4468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shape style="position:absolute;margin-left:38.908001pt;margin-top:15.894124pt;width:131.404500pt;height:393.55pt;mso-position-horizontal-relative:page;mso-position-vertical-relative:paragraph;z-index:-13108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5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Designing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20"/>
                              <w:szCs w:val="20"/>
                            </w:rPr>
                            <w:t>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20"/>
                              <w:szCs w:val="20"/>
                            </w:rPr>
                            <w:t>-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list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6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controller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one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multiple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Model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store/fetch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08" w:right="1026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FFFFFF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database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last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343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Twitter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with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navbar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Use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modal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helper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functions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13" w:hanging="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5.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via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Ruby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Gem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Gem,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fixed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layout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bookmarkStart w:name="_bookmark33" w:id="48"/>
      <w:bookmarkEnd w:id="48"/>
      <w:r>
        <w:rPr/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45" w:lineRule="auto"/>
        <w:ind w:left="4417" w:right="1627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problems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completing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assistance,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reach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at</w:t>
      </w:r>
      <w:hyperlink r:id="rId4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2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sz w:val="16"/>
            <w:szCs w:val="16"/>
          </w:rPr>
          <w:t>hemanth@codelearn.org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78.425217pt;width:391.303pt;height:65.9699pt;mso-position-horizontal-relative:page;mso-position-vertical-relative:paragraph;z-index:-13124" coordorigin="4219,-1569" coordsize="7826,1319">
            <v:group style="position:absolute;left:4229;top:-1556;width:7806;height:1297" coordorigin="4229,-1556" coordsize="7806,1297">
              <v:shape style="position:absolute;left:4229;top:-1556;width:7806;height:1297" coordorigin="4229,-1556" coordsize="7806,1297" path="m11985,-1556l4279,-1556,4258,-1551,4240,-1538,4231,-1518,4229,-1506,4229,-309,4234,-288,4247,-271,4267,-261,4279,-259,11985,-259,12006,-264,12023,-277,12033,-297,12035,-309,12035,-1506,12030,-1527,12017,-1544,11997,-1554,11985,-1556xe" filled="t" fillcolor="#FCF8E3" stroked="f">
                <v:path arrowok="t"/>
                <v:fill type="solid"/>
              </v:shape>
            </v:group>
            <v:group style="position:absolute;left:4279;top:-1550;width:7705;height:2" coordorigin="4279,-1550" coordsize="7705,2">
              <v:shape style="position:absolute;left:4279;top:-1550;width:7705;height:2" coordorigin="4279,-1550" coordsize="7705,0" path="m4279,-1550l11985,-1550e" filled="f" stroked="t" strokeweight=".73pt" strokecolor="#FBEED5">
                <v:path arrowok="t"/>
              </v:shape>
            </v:group>
            <v:group style="position:absolute;left:4258;top:-1556;width:22;height:5" coordorigin="4258,-1556" coordsize="22,5">
              <v:shape style="position:absolute;left:4258;top:-1556;width:22;height:5" coordorigin="4258,-1556" coordsize="22,5" path="m4279,-1556l4258,-1551e" filled="f" stroked="t" strokeweight="1.259pt" strokecolor="#FBEED5">
                <v:path arrowok="t"/>
              </v:shape>
            </v:group>
            <v:group style="position:absolute;left:11997;top:-1554;width:13;height:6" coordorigin="11997,-1554" coordsize="13,6">
              <v:shape style="position:absolute;left:11997;top:-1554;width:13;height:6" coordorigin="11997,-1554" coordsize="13,6" path="m12009,-1548l11997,-1554e" filled="f" stroked="t" strokeweight="1.259pt" strokecolor="#FBEED5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29pt" strokecolor="#FBEED5">
                <v:path arrowok="t"/>
              </v:shape>
            </v:group>
            <v:group style="position:absolute;left:4235;top:-1506;width:2;height:1196" coordorigin="4235,-1506" coordsize="2,1196">
              <v:shape style="position:absolute;left:4235;top:-1506;width:2;height:1196" coordorigin="4235,-1506" coordsize="0,1196" path="m4235,-1506l4235,-309e" filled="f" stroked="t" strokeweight=".73pt" strokecolor="#FBEED5">
                <v:path arrowok="t"/>
              </v:shape>
            </v:group>
            <v:group style="position:absolute;left:12029;top:-1506;width:2;height:1196" coordorigin="12029,-1506" coordsize="2,1196">
              <v:shape style="position:absolute;left:12029;top:-1506;width:2;height:1196" coordorigin="12029,-1506" coordsize="0,1196" path="m12029,-1506l12029,-309e" filled="f" stroked="t" strokeweight=".73pt" strokecolor="#FBEED5">
                <v:path arrowok="t"/>
              </v:shape>
            </v:group>
            <v:group style="position:absolute;left:4418;top:-1367;width:453;height:201" coordorigin="4418,-1367" coordsize="453,201">
              <v:shape style="position:absolute;left:4418;top:-1367;width:453;height:201" coordorigin="4418,-1367" coordsize="453,201" path="m4833,-1367l4456,-1367,4434,-1361,4421,-1344,4418,-1329,4418,-1203,4424,-1182,4441,-1169,4455,-1166,4833,-1166,4854,-1172,4868,-1189,4871,-1203,4871,-1329,4865,-1350,4848,-1364,4833,-1367xe" filled="t" fillcolor="#B94A48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upto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speed,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learnt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left="0" w:right="1074"/>
        <w:jc w:val="center"/>
        <w:rPr>
          <w:rFonts w:ascii="Lucida Sans Unicode" w:hAnsi="Lucida Sans Unicode" w:cs="Lucida Sans Unicode" w:eastAsia="Lucida Sans Unicode"/>
        </w:rPr>
      </w:pPr>
      <w:hyperlink w:history="true" w:anchor="_bookmark3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Model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2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store/fetch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todo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</w:rPr>
          <w:t>s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spacing w:line="245" w:lineRule="auto"/>
        <w:ind w:left="4543" w:right="1015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1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2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2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hyperlink w:history="true" w:anchor="_bookmark27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Display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0088CC"/>
          <w:spacing w:val="0"/>
          <w:w w:val="100"/>
        </w:rPr>
        <w:t> </w:t>
      </w:r>
      <w:hyperlink w:history="true" w:anchor="_bookmark27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multiple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todo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</w:rPr>
          <w:t>s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ind w:left="4203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2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field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todo_item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24"/>
        </w:numPr>
        <w:tabs>
          <w:tab w:pos="4543" w:val="left" w:leader="none"/>
        </w:tabs>
        <w:spacing w:line="245" w:lineRule="auto" w:before="7"/>
        <w:ind w:left="4543" w:right="522" w:hanging="341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three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todo_item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'Pay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internet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bill',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'Buy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Milk'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'Draw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Cash'.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24"/>
        </w:numPr>
        <w:tabs>
          <w:tab w:pos="4543" w:val="left" w:leader="none"/>
        </w:tabs>
        <w:ind w:left="4543" w:right="0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Edit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app/controllers/todos_controllers.rb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fetch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database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variable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24"/>
        </w:numPr>
        <w:tabs>
          <w:tab w:pos="4543" w:val="left" w:leader="none"/>
        </w:tabs>
        <w:spacing w:line="245" w:lineRule="auto" w:before="7"/>
        <w:ind w:left="4543" w:right="1000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Modify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app/vie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s/todos/index.html.erb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variable.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0"/>
          <w:numId w:val="24"/>
        </w:numPr>
        <w:tabs>
          <w:tab w:pos="4543" w:val="left" w:leader="none"/>
        </w:tabs>
        <w:spacing w:line="245" w:lineRule="auto"/>
        <w:ind w:left="4543" w:right="337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Codelearn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Playground,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single" w:color="545454"/>
        </w:rPr>
        <w:t>/todos/index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single" w:color="54545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u w:val="none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6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line="262" w:lineRule="auto" w:before="75"/>
        <w:ind w:left="401" w:right="9123"/>
        <w:jc w:val="left"/>
        <w:rPr>
          <w:rFonts w:ascii="Arial" w:hAnsi="Arial" w:cs="Arial" w:eastAsia="Arial"/>
        </w:rPr>
      </w:pPr>
      <w:r>
        <w:rPr/>
        <w:pict>
          <v:group style="position:absolute;margin-left:210.817566pt;margin-top:-148.030624pt;width:391.480794pt;height:222.8505pt;mso-position-horizontal-relative:page;mso-position-vertical-relative:paragraph;z-index:-13123" coordorigin="4216,-2961" coordsize="7830,4457">
            <v:group style="position:absolute;left:4229;top:-2948;width:7806;height:4432" coordorigin="4229,-2948" coordsize="7806,4432">
              <v:shape style="position:absolute;left:4229;top:-2948;width:7806;height:4432" coordorigin="4229,-2948" coordsize="7806,4432" path="m11985,-2948l4279,-2948,4258,-2943,4240,-2930,4231,-2910,4229,-2898,4229,1468,4231,1476,4236,1484,12028,1484,12033,1476,12035,1468,12035,-2898,12030,-2919,12017,-2936,11997,-2946,11985,-2948xe" filled="t" fillcolor="#F5F5F5" stroked="f">
                <v:path arrowok="t"/>
                <v:fill type="solid"/>
              </v:shape>
            </v:group>
            <v:group style="position:absolute;left:4279;top:-2942;width:7705;height:2" coordorigin="4279,-2942" coordsize="7705,2">
              <v:shape style="position:absolute;left:4279;top:-2942;width:7705;height:2" coordorigin="4279,-2942" coordsize="7705,0" path="m4279,-2942l11985,-2942e" filled="f" stroked="t" strokeweight=".73pt" strokecolor="#E4E4E4">
                <v:path arrowok="t"/>
              </v:shape>
            </v:group>
            <v:group style="position:absolute;left:4258;top:-2948;width:22;height:5" coordorigin="4258,-2948" coordsize="22,5">
              <v:shape style="position:absolute;left:4258;top:-2948;width:22;height:5" coordorigin="4258,-2948" coordsize="22,5" path="m4279,-2948l4258,-2943e" filled="f" stroked="t" strokeweight="1.259pt" strokecolor="#E4E4E4">
                <v:path arrowok="t"/>
              </v:shape>
            </v:group>
            <v:group style="position:absolute;left:4229;top:1459;width:8;height:25" coordorigin="4229,1459" coordsize="8,25">
              <v:shape style="position:absolute;left:4229;top:1459;width:8;height:25" coordorigin="4229,1459" coordsize="8,25" path="m4229,1459l4234,1480,4237,1484e" filled="f" stroked="t" strokeweight="1.259pt" strokecolor="#E4E4E4">
                <v:path arrowok="t"/>
              </v:shape>
            </v:group>
            <v:group style="position:absolute;left:12027;top:1471;width:6;height:12" coordorigin="12027,1471" coordsize="6,12">
              <v:shape style="position:absolute;left:12027;top:1471;width:6;height:12" coordorigin="12027,1471" coordsize="6,12" path="m12027,1484l12033,1471e" filled="f" stroked="t" strokeweight="1.259pt" strokecolor="#E4E4E4">
                <v:path arrowok="t"/>
              </v:shape>
            </v:group>
            <v:group style="position:absolute;left:4235;top:-2898;width:2;height:4356" coordorigin="4235,-2898" coordsize="2,4356">
              <v:shape style="position:absolute;left:4235;top:-2898;width:2;height:4356" coordorigin="4235,-2898" coordsize="0,4356" path="m4235,-2898l4235,1459e" filled="f" stroked="t" strokeweight=".73pt" strokecolor="#E4E4E4">
                <v:path arrowok="t"/>
              </v:shape>
            </v:group>
            <v:group style="position:absolute;left:12029;top:-2898;width:2;height:4356" coordorigin="12029,-2898" coordsize="2,4356">
              <v:shape style="position:absolute;left:12029;top:-2898;width:2;height:4356" coordorigin="12029,-2898" coordsize="0,4356" path="m12029,-2898l12029,1459e" filled="f" stroked="t" strokeweight=".73pt" strokecolor="#E4E4E4">
                <v:path arrowok="t"/>
              </v:shape>
            </v:group>
            <v:group style="position:absolute;left:5236;top:-2696;width:2;height:3513" coordorigin="5236,-2696" coordsize="2,3513">
              <v:shape style="position:absolute;left:5236;top:-2696;width:2;height:3513" coordorigin="5236,-2696" coordsize="0,3513" path="m5236,817l5236,-2696,5236,817xe" filled="t" fillcolor="#000000" stroked="f">
                <v:path arrowok="t"/>
                <v:fill type="solid"/>
              </v:shape>
            </v:group>
            <v:group style="position:absolute;left:5236;top:-2696;width:5792;height:3513" coordorigin="5236,-2696" coordsize="5792,3513">
              <v:shape style="position:absolute;left:5236;top:-2696;width:5792;height:3513" coordorigin="5236,-2696" coordsize="5792,3513" path="m5236,-2696l11028,-2696,11028,817,5236,817,5236,-2696xe" filled="t" fillcolor="#FFFFFF" stroked="f">
                <v:path arrowok="t"/>
                <v:fill type="solid"/>
              </v:shape>
            </v:group>
            <v:group style="position:absolute;left:5236;top:-2690;width:5792;height:2" coordorigin="5236,-2690" coordsize="5792,2">
              <v:shape style="position:absolute;left:5236;top:-2690;width:5792;height:2" coordorigin="5236,-2690" coordsize="5792,0" path="m5236,-2690l11028,-2690e" filled="f" stroked="t" strokeweight=".729pt" strokecolor="#000000">
                <v:path arrowok="t"/>
              </v:shape>
            </v:group>
            <v:group style="position:absolute;left:5236;top:810;width:5792;height:2" coordorigin="5236,810" coordsize="5792,2">
              <v:shape style="position:absolute;left:5236;top:810;width:5792;height:2" coordorigin="5236,810" coordsize="5792,0" path="m5236,810l11028,810e" filled="f" stroked="t" strokeweight=".729pt" strokecolor="#000000">
                <v:path arrowok="t"/>
              </v:shape>
            </v:group>
            <v:group style="position:absolute;left:5242;top:-2696;width:2;height:3513" coordorigin="5242,-2696" coordsize="2,3513">
              <v:shape style="position:absolute;left:5242;top:-2696;width:2;height:3513" coordorigin="5242,-2696" coordsize="0,3513" path="m5242,-2696l5242,817e" filled="f" stroked="t" strokeweight=".73pt" strokecolor="#000000">
                <v:path arrowok="t"/>
              </v:shape>
            </v:group>
            <v:group style="position:absolute;left:11021;top:-2696;width:2;height:3513" coordorigin="11021,-2696" coordsize="2,3513">
              <v:shape style="position:absolute;left:11021;top:-2696;width:2;height:3513" coordorigin="11021,-2696" coordsize="0,3513" path="m11021,-2696l11021,817e" filled="f" stroked="t" strokeweight=".73pt" strokecolor="#000000">
                <v:path arrowok="t"/>
              </v:shape>
              <v:shape style="position:absolute;left:5299;top:-2633;width:5666;height:3387" type="#_x0000_t75">
                <v:imagedata r:id="rId356" o:title=""/>
              </v:shape>
            </v:group>
            <w10:wrap type="none"/>
          </v:group>
        </w:pict>
      </w:r>
      <w:hyperlink w:history="true" w:anchor="_bookmark32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32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220" w:lineRule="exact" w:before="1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before="24"/>
        <w:ind w:left="5840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shared_todo_app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completion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</w:rPr>
        <w:sectPr>
          <w:headerReference w:type="default" r:id="rId331"/>
          <w:footerReference w:type="default" r:id="rId332"/>
          <w:pgSz w:w="12240" w:h="15840"/>
          <w:pgMar w:header="90" w:footer="21" w:top="280" w:bottom="220" w:left="0" w:right="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2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4"/>
        <w:ind w:left="0" w:right="2729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/>
        <w:pict>
          <v:group style="position:absolute;margin-left:211.015762pt;margin-top:-69.734612pt;width:391.160423pt;height:2.901751pt;mso-position-horizontal-relative:page;mso-position-vertical-relative:paragraph;z-index:-13106" coordorigin="4220,-1395" coordsize="7823,58">
            <v:group style="position:absolute;left:4237;top:-1374;width:7790;height:25" coordorigin="4237,-1374" coordsize="7790,25">
              <v:shape style="position:absolute;left:4237;top:-1374;width:7790;height:25" coordorigin="4237,-1374" coordsize="7790,25" path="m12027,-1374l4237,-1374,4243,-1364,4261,-1353,4279,-1349,11985,-1349,12006,-1354,12022,-1366,12027,-1374xe" filled="t" fillcolor="#F5F5F5" stroked="f">
                <v:path arrowok="t"/>
                <v:fill type="solid"/>
              </v:shape>
            </v:group>
            <v:group style="position:absolute;left:4279;top:-1356;width:7705;height:2" coordorigin="4279,-1356" coordsize="7705,2">
              <v:shape style="position:absolute;left:4279;top:-1356;width:7705;height:2" coordorigin="4279,-1356" coordsize="7705,0" path="m4279,-1356l11985,-1356e" filled="f" stroked="t" strokeweight=".729pt" strokecolor="#E4E4E4">
                <v:path arrowok="t"/>
              </v:shape>
            </v:group>
            <v:group style="position:absolute;left:4233;top:-1382;width:34;height:31" coordorigin="4233,-1382" coordsize="34,31">
              <v:shape style="position:absolute;left:4233;top:-1382;width:34;height:31" coordorigin="4233,-1382" coordsize="34,31" path="m4233,-1382l4234,-1378,4247,-1361,4267,-1351e" filled="f" stroked="t" strokeweight="1.259pt" strokecolor="#E4E4E4">
                <v:path arrowok="t"/>
              </v:shape>
            </v:group>
            <v:group style="position:absolute;left:11985;top:-1354;width:22;height:5" coordorigin="11985,-1354" coordsize="22,5">
              <v:shape style="position:absolute;left:11985;top:-1354;width:22;height:5" coordorigin="11985,-1354" coordsize="22,5" path="m11985,-1349l12006,-1354e" filled="f" stroked="t" strokeweight="1.259pt" strokecolor="#E4E4E4">
                <v:path arrowok="t"/>
              </v:shape>
            </v:group>
            <v:group style="position:absolute;left:12007;top:-1382;width:24;height:28" coordorigin="12007,-1382" coordsize="24,28">
              <v:shape style="position:absolute;left:12007;top:-1382;width:24;height:28" coordorigin="12007,-1382" coordsize="24,28" path="m12007,-1354l12023,-1367,12031,-1382e" filled="f" stroked="t" strokeweight="1.259pt" strokecolor="#E4E4E4">
                <v:path arrowok="t"/>
              </v:shape>
            </v:group>
            <w10:wrap type="none"/>
          </v:group>
        </w:pict>
      </w:r>
      <w:bookmarkStart w:name="_bookmark34" w:id="49"/>
      <w:bookmarkEnd w:id="49"/>
      <w:r>
        <w:rPr/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Test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Output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before="74"/>
        <w:ind w:left="44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Click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'Run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test'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button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above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verify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if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your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task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solution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is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right.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216" w:val="left" w:leader="none"/>
        </w:tabs>
        <w:spacing w:before="39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488796pt;width:592.75pt;height:52.7502pt;mso-position-horizontal-relative:page;mso-position-vertical-relative:paragraph;z-index:-13107" coordorigin="190,830" coordsize="11855,1055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6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3pt" strokecolor="#E4E4E4">
                <v:path arrowok="t"/>
              </v:shape>
            </v:group>
            <v:group style="position:absolute;left:234;top:842;width:16;height:4" coordorigin="234,842" coordsize="16,4">
              <v:shape style="position:absolute;left:234;top:842;width:16;height:4" coordorigin="234,842" coordsize="16,4" path="m250,842l234,846e" filled="f" stroked="t" strokeweight="1.259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29pt" strokecolor="#E4E4E4">
                <v:path arrowok="t"/>
              </v:shape>
            </v:group>
            <v:group style="position:absolute;left:206;top:893;width:2;height:932" coordorigin="206,893" coordsize="2,932">
              <v:shape style="position:absolute;left:206;top:893;width:2;height:932" coordorigin="206,893" coordsize="0,932" path="m206,893l206,1824e" filled="f" stroked="t" strokeweight=".73pt" strokecolor="#E4E4E4">
                <v:path arrowok="t"/>
              </v:shape>
            </v:group>
            <v:group style="position:absolute;left:12029;top:893;width:2;height:932" coordorigin="12029,893" coordsize="2,932">
              <v:shape style="position:absolute;left:12029;top:893;width:2;height:932" coordorigin="12029,893" coordsize="0,932" path="m12029,893l12029,1824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889999pt;margin-top:-1.633004pt;width:47.214pt;height:.1pt;mso-position-horizontal-relative:page;mso-position-vertical-relative:paragraph;z-index:-13105" coordorigin="4418,-33" coordsize="944,2">
            <v:shape style="position:absolute;left:4418;top:-33;width:944;height:2" coordorigin="4418,-33" coordsize="944,0" path="m4418,-33l5362,-33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220.889999pt;margin-top:17.881496pt;width:47.214pt;height:.1pt;mso-position-horizontal-relative:page;mso-position-vertical-relative:paragraph;z-index:-13104" coordorigin="4418,358" coordsize="944,2">
            <v:shape style="position:absolute;left:4418;top:358;width:944;height:2" coordorigin="4418,358" coordsize="944,0" path="m4418,358l5362,358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4996pt;width:.628995pt;height:1.259pt;mso-position-horizontal-relative:page;mso-position-vertical-relative:paragraph;z-index:-13103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-1.633004pt;width:31.476pt;height:.1pt;mso-position-horizontal-relative:page;mso-position-vertical-relative:paragraph;z-index:-13102" coordorigin="11217,-33" coordsize="630,2">
            <v:shape style="position:absolute;left:11217;top:-33;width:630;height:2" coordorigin="11217,-33" coordsize="630,0" path="m11217,-33l11846,-33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17.881496pt;width:31.476pt;height:.1pt;mso-position-horizontal-relative:page;mso-position-vertical-relative:paragraph;z-index:-13101" coordorigin="11217,358" coordsize="630,2">
            <v:shape style="position:absolute;left:11217;top:358;width:630;height:2" coordorigin="11217,358" coordsize="630,0" path="m11217,358l11846,358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9038pt;margin-top:7.494996pt;width:.628939pt;height:1.259pt;mso-position-horizontal-relative:page;mso-position-vertical-relative:paragraph;z-index:-13100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7.494996pt;width:.629995pt;height:1.259pt;mso-position-horizontal-relative:page;mso-position-vertical-relative:paragraph;z-index:-13099" coordorigin="12022,150" coordsize="13,25">
            <v:shape style="position:absolute;left:12022;top:150;width:13;height:25" coordorigin="12022,150" coordsize="13,25" path="m12022,162l12035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10.947006pt;margin-top:-170.030304pt;width:391.303pt;height:152.2143pt;mso-position-horizontal-relative:page;mso-position-vertical-relative:paragraph;z-index:-13098" coordorigin="4219,-3401" coordsize="7826,3044">
            <v:group style="position:absolute;left:4229;top:-3388;width:1058;height:252" coordorigin="4229,-3388" coordsize="1058,252">
              <v:shape style="position:absolute;left:4229;top:-3388;width:1058;height:252" coordorigin="4229,-3388" coordsize="1058,252" path="m5249,-3388l4267,-3388,4246,-3382,4232,-3365,4229,-3350,4229,-3174,4235,-3153,4252,-3139,4267,-3136,5249,-3136,5270,-3143,5284,-3159,5287,-3174,5287,-3350,5280,-3371,5264,-3385,5249,-3388xe" filled="t" fillcolor="#F7F7F9" stroked="f">
                <v:path arrowok="t"/>
                <v:fill type="solid"/>
              </v:shape>
            </v:group>
            <v:group style="position:absolute;left:4267;top:-3382;width:982;height:2" coordorigin="4267,-3382" coordsize="982,2">
              <v:shape style="position:absolute;left:4267;top:-3382;width:982;height:2" coordorigin="4267,-3382" coordsize="982,0" path="m4267,-3382l5249,-3382e" filled="f" stroked="t" strokeweight=".73pt" strokecolor="#E1E1E8">
                <v:path arrowok="t"/>
              </v:shape>
            </v:group>
            <v:group style="position:absolute;left:4256;top:-3388;width:11;height:3" coordorigin="4256,-3388" coordsize="11,3">
              <v:shape style="position:absolute;left:4256;top:-3388;width:11;height:3" coordorigin="4256,-3388" coordsize="11,3" path="m4267,-3388l4256,-3385e" filled="f" stroked="t" strokeweight="1.259pt" strokecolor="#E1E1E8">
                <v:path arrowok="t"/>
              </v:shape>
            </v:group>
            <v:group style="position:absolute;left:4267;top:-3143;width:982;height:2" coordorigin="4267,-3143" coordsize="982,2">
              <v:shape style="position:absolute;left:4267;top:-3143;width:982;height:2" coordorigin="4267,-3143" coordsize="982,0" path="m4267,-3143l5249,-3143e" filled="f" stroked="t" strokeweight=".729pt" strokecolor="#E1E1E8">
                <v:path arrowok="t"/>
              </v:shape>
            </v:group>
            <v:group style="position:absolute;left:4235;top:-3350;width:2;height:176" coordorigin="4235,-3350" coordsize="2,176">
              <v:shape style="position:absolute;left:4235;top:-3350;width:2;height:176" coordorigin="4235,-3350" coordsize="0,176" path="m4235,-3350l4235,-3174e" filled="f" stroked="t" strokeweight=".73pt" strokecolor="#E1E1E8">
                <v:path arrowok="t"/>
              </v:shape>
            </v:group>
            <v:group style="position:absolute;left:5280;top:-3350;width:2;height:176" coordorigin="5280,-3350" coordsize="2,176">
              <v:shape style="position:absolute;left:5280;top:-3350;width:2;height:176" coordorigin="5280,-3350" coordsize="0,176" path="m5280,-3350l5280,-3174e" filled="f" stroked="t" strokeweight=".729pt" strokecolor="#E1E1E8">
                <v:path arrowok="t"/>
              </v:shape>
            </v:group>
            <v:group style="position:absolute;left:4229;top:-3136;width:7806;height:2770" coordorigin="4229,-3136" coordsize="7806,2770">
              <v:shape style="position:absolute;left:4229;top:-3136;width:7806;height:2770" coordorigin="4229,-3136" coordsize="7806,2770" path="m11985,-3136l4279,-3136,4258,-3131,4240,-3118,4231,-3099,4229,-3086,4229,-417,4234,-395,4247,-378,4267,-368,4279,-366,11985,-366,12006,-371,12023,-385,12033,-404,12035,-417,12035,-3086,12030,-3108,12017,-3125,11997,-3135,11985,-3136xe" filled="t" fillcolor="#F5F5F5" stroked="f">
                <v:path arrowok="t"/>
                <v:fill type="solid"/>
              </v:shape>
            </v:group>
            <v:group style="position:absolute;left:4279;top:-3130;width:7705;height:2" coordorigin="4279,-3130" coordsize="7705,2">
              <v:shape style="position:absolute;left:4279;top:-3130;width:7705;height:2" coordorigin="4279,-3130" coordsize="7705,0" path="m4279,-3130l11985,-3130e" filled="f" stroked="t" strokeweight=".73pt" strokecolor="#000000">
                <v:path arrowok="t"/>
              </v:shape>
            </v:group>
            <v:group style="position:absolute;left:4258;top:-3136;width:22;height:5" coordorigin="4258,-3136" coordsize="22,5">
              <v:shape style="position:absolute;left:4258;top:-3136;width:22;height:5" coordorigin="4258,-3136" coordsize="22,5" path="m4279,-3136l4258,-3131e" filled="f" stroked="t" strokeweight="1.259pt" strokecolor="#000000">
                <v:path arrowok="t"/>
              </v:shape>
            </v:group>
            <v:group style="position:absolute;left:11997;top:-3135;width:14;height:7" coordorigin="11997,-3135" coordsize="14,7">
              <v:shape style="position:absolute;left:11997;top:-3135;width:14;height:7" coordorigin="11997,-3135" coordsize="14,7" path="m12011,-3127l11997,-3135e" filled="f" stroked="t" strokeweight="1.259pt" strokecolor="#000000">
                <v:path arrowok="t"/>
              </v:shape>
            </v:group>
            <v:group style="position:absolute;left:4279;top:-373;width:7705;height:2" coordorigin="4279,-373" coordsize="7705,2">
              <v:shape style="position:absolute;left:4279;top:-373;width:7705;height:2" coordorigin="4279,-373" coordsize="7705,0" path="m4279,-373l11985,-373e" filled="f" stroked="t" strokeweight=".729pt" strokecolor="#000000">
                <v:path arrowok="t"/>
              </v:shape>
            </v:group>
            <v:group style="position:absolute;left:4235;top:-3086;width:2;height:2669" coordorigin="4235,-3086" coordsize="2,2669">
              <v:shape style="position:absolute;left:4235;top:-3086;width:2;height:2669" coordorigin="4235,-3086" coordsize="0,2669" path="m4235,-3086l4235,-417e" filled="f" stroked="t" strokeweight=".73pt" strokecolor="#000000">
                <v:path arrowok="t"/>
              </v:shape>
            </v:group>
            <v:group style="position:absolute;left:12029;top:-3086;width:2;height:2669" coordorigin="12029,-3086" coordsize="2,2669">
              <v:shape style="position:absolute;left:12029;top:-3086;width:2;height:2669" coordorigin="12029,-3086" coordsize="0,2669" path="m12029,-3086l12029,-417e" filled="f" stroked="t" strokeweight=".73pt" strokecolor="#000000">
                <v:path arrowok="t"/>
              </v:shape>
            </v:group>
            <w10:wrap type="none"/>
          </v:group>
        </w:pict>
      </w:r>
      <w:hyperlink w:history="true" w:anchor="_bookmark3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3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35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35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Implementing 'delete last todo' link | R" w:id="50"/>
      <w:bookmarkEnd w:id="50"/>
      <w:r>
        <w:rPr/>
      </w:r>
      <w:bookmarkStart w:name="_bookmark35" w:id="51"/>
      <w:bookmarkEnd w:id="51"/>
      <w:r>
        <w:rPr/>
      </w:r>
      <w:hyperlink w:history="true" w:anchor="_bookmark35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35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ind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Tas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k</w:t>
      </w:r>
      <w:r>
        <w:rPr>
          <w:rFonts w:ascii="Arial" w:hAnsi="Arial" w:cs="Arial" w:eastAsia="Arial"/>
          <w:b w:val="0"/>
          <w:bCs w:val="0"/>
          <w:color w:val="FFFFFF"/>
          <w:spacing w:val="-4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Implementin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FFFFFF"/>
          <w:spacing w:val="-4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'delet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FFFFFF"/>
          <w:spacing w:val="-4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las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FFFFFF"/>
          <w:spacing w:val="-4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todo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'</w:t>
      </w:r>
      <w:r>
        <w:rPr>
          <w:rFonts w:ascii="Arial" w:hAnsi="Arial" w:cs="Arial" w:eastAsia="Arial"/>
          <w:b w:val="0"/>
          <w:bCs w:val="0"/>
          <w:color w:val="FFFFFF"/>
          <w:spacing w:val="-4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link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7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12.1535pt;margin-top:-2.027927pt;width:187.3324pt;height:3.1969pt;mso-position-horizontal-relative:page;mso-position-vertical-relative:paragraph;z-index:-13097" coordorigin="243,-41" coordsize="3747,64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29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60.830994pt;margin-top:14.704073pt;width:31.476pt;height:.1pt;mso-position-horizontal-relative:page;mso-position-vertical-relative:paragraph;z-index:-13088" coordorigin="11217,294" coordsize="630,2">
            <v:shape style="position:absolute;left:11217;top:294;width:630;height:2" coordorigin="11217,294" coordsize="630,0" path="m11217,294l11846,294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354.347992pt;margin-top:14.704073pt;width:120.239pt;height:.1pt;mso-position-horizontal-relative:page;mso-position-vertical-relative:paragraph;z-index:-13084" coordorigin="7087,294" coordsize="2405,2">
            <v:shape style="position:absolute;left:7087;top:294;width:2405;height:2" coordorigin="7087,294" coordsize="2405,0" path="m7087,294l9492,294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9.5pt;margin-top:-134.677933pt;width:592.75pt;height:100.465pt;mso-position-horizontal-relative:page;mso-position-vertical-relative:paragraph;z-index:-13080" coordorigin="190,-2694" coordsize="11855,2009">
            <v:group style="position:absolute;left:200;top:-1953;width:11835;height:1259" coordorigin="200,-1953" coordsize="11835,1259">
              <v:shape style="position:absolute;left:200;top:-1953;width:11835;height:1259" coordorigin="200,-1953" coordsize="11835,1259" path="m200,-694l12035,-694,12035,-1953,200,-1953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180;width:11835;height:1473" type="#_x0000_t75">
                <v:imagedata r:id="rId359" o:title=""/>
              </v:shape>
            </v:group>
            <v:group style="position:absolute;left:200;top:-2684;width:2;height:730" coordorigin="200,-2684" coordsize="2,730">
              <v:shape style="position:absolute;left:200;top:-2684;width:2;height:730" coordorigin="200,-2684" coordsize="0,730" path="m200,-1953l200,-2684,200,-1953xe" filled="t" fillcolor="#000000" stroked="f">
                <v:path arrowok="t"/>
                <v:fill type="solid"/>
              </v:shape>
            </v:group>
            <v:group style="position:absolute;left:200;top:-2684;width:11835;height:730" coordorigin="200,-2684" coordsize="11835,730">
              <v:shape style="position:absolute;left:200;top:-2684;width:11835;height:730" coordorigin="200,-2684" coordsize="11835,730" path="m200,-1953l12035,-1953,12035,-2684,200,-2684,200,-1953xe" filled="t" fillcolor="#FAFAFA" stroked="f">
                <v:path arrowok="t"/>
                <v:fill type="solid"/>
              </v:shape>
              <v:shape style="position:absolute;left:452;top:-2633;width:630;height:630" type="#_x0000_t75">
                <v:imagedata r:id="rId360" o:title=""/>
              </v:shape>
            </v:group>
            <v:group style="position:absolute;left:2668;top:-2482;width:1561;height:252" coordorigin="2668,-2482" coordsize="1561,252">
              <v:shape style="position:absolute;left:2668;top:-2482;width:1561;height:252" coordorigin="2668,-2482" coordsize="1561,252" path="m4191,-2482l2705,-2482,2684,-2476,2671,-2459,2668,-2444,2668,-2268,2674,-2247,2691,-2233,2705,-2230,4191,-2230,4212,-2237,4226,-2253,4229,-2268,4229,-2444,4223,-2465,4206,-2479,4191,-2482xe" filled="t" fillcolor="#F8F8F8" stroked="f">
                <v:path arrowok="t"/>
                <v:fill type="solid"/>
              </v:shape>
            </v:group>
            <v:group style="position:absolute;left:2675;top:-2482;width:30;height:18" coordorigin="2675,-2482" coordsize="30,18">
              <v:shape style="position:absolute;left:2675;top:-2482;width:30;height:18" coordorigin="2675,-2482" coordsize="30,18" path="m2705,-2482l2684,-2476,2676,-2465e" filled="f" stroked="t" strokeweight="1.259pt" strokecolor="#CDCDCD">
                <v:path arrowok="t"/>
              </v:shape>
            </v:group>
            <v:group style="position:absolute;left:4212;top:-2474;width:17;height:30" coordorigin="4212,-2474" coordsize="17,30">
              <v:shape style="position:absolute;left:4212;top:-2474;width:17;height:30" coordorigin="4212,-2474" coordsize="17,30" path="m4229,-2444l4223,-2465,4213,-2473e" filled="f" stroked="t" strokeweight="1.259pt" strokecolor="#CDCDCD">
                <v:path arrowok="t"/>
              </v:shape>
            </v:group>
            <v:group style="position:absolute;left:2706;top:-2237;width:1486;height:2" coordorigin="2706,-2237" coordsize="1486,2">
              <v:shape style="position:absolute;left:2706;top:-2237;width:1486;height:2" coordorigin="2706,-2237" coordsize="1486,0" path="m2706,-2237l4191,-2237e" filled="f" stroked="t" strokeweight=".729pt" strokecolor="#CDCDCD">
                <v:path arrowok="t"/>
              </v:shape>
            </v:group>
            <v:group style="position:absolute;left:2668;top:-2268;width:3;height:10" coordorigin="2668,-2268" coordsize="3,10">
              <v:shape style="position:absolute;left:2668;top:-2268;width:3;height:10" coordorigin="2668,-2268" coordsize="3,10" path="m2668,-2268l2671,-2258e" filled="f" stroked="t" strokeweight="1.259pt" strokecolor="#CDCDCD">
                <v:path arrowok="t"/>
              </v:shape>
            </v:group>
            <v:group style="position:absolute;left:2674;top:-2444;width:2;height:176" coordorigin="2674,-2444" coordsize="2,176">
              <v:shape style="position:absolute;left:2674;top:-2444;width:2;height:176" coordorigin="2674,-2444" coordsize="0,176" path="m2674,-2444l2674,-2268e" filled="f" stroked="t" strokeweight=".73pt" strokecolor="#CDCDCD">
                <v:path arrowok="t"/>
              </v:shape>
            </v:group>
            <v:group style="position:absolute;left:4223;top:-2444;width:2;height:176" coordorigin="4223,-2444" coordsize="2,176">
              <v:shape style="position:absolute;left:4223;top:-2444;width:2;height:176" coordorigin="4223,-2444" coordsize="0,176" path="m4223,-2444l4223,-2268e" filled="f" stroked="t" strokeweight=".73pt" strokecolor="#CDCDCD">
                <v:path arrowok="t"/>
              </v:shape>
              <v:shape style="position:absolute;left:2705;top:-2419;width:201;height:164" type="#_x0000_t75">
                <v:imagedata r:id="rId361" o:title=""/>
              </v:shape>
            </v:group>
            <v:group style="position:absolute;left:4632;top:-2482;width:579;height:252" coordorigin="4632,-2482" coordsize="579,252">
              <v:shape style="position:absolute;left:4632;top:-2482;width:579;height:252" coordorigin="4632,-2482" coordsize="579,252" path="m5173,-2482l4670,-2482,4649,-2476,4635,-2459,4632,-2444,4632,-2268,4638,-2247,4655,-2233,4670,-2230,5173,-2230,5194,-2237,5208,-2253,5211,-2268,5211,-2444,5205,-2465,5188,-2479,5173,-2482xe" filled="t" fillcolor="#ECEEF5" stroked="f">
                <v:path arrowok="t"/>
                <v:fill type="solid"/>
              </v:shape>
            </v:group>
            <v:group style="position:absolute;left:4670;top:-2476;width:504;height:2" coordorigin="4670,-2476" coordsize="504,2">
              <v:shape style="position:absolute;left:4670;top:-2476;width:504;height:2" coordorigin="4670,-2476" coordsize="504,0" path="m4670,-2476l5173,-2476e" filled="f" stroked="t" strokeweight=".73pt" strokecolor="#CAD4E7">
                <v:path arrowok="t"/>
              </v:shape>
            </v:group>
            <v:group style="position:absolute;left:4657;top:-2482;width:13;height:4" coordorigin="4657,-2482" coordsize="13,4">
              <v:shape style="position:absolute;left:4657;top:-2482;width:13;height:4" coordorigin="4657,-2482" coordsize="13,4" path="m4670,-2482l4658,-2478e" filled="f" stroked="t" strokeweight="1.259pt" strokecolor="#CAD4E7">
                <v:path arrowok="t"/>
              </v:shape>
            </v:group>
            <v:group style="position:absolute;left:4670;top:-2237;width:504;height:2" coordorigin="4670,-2237" coordsize="504,2">
              <v:shape style="position:absolute;left:4670;top:-2237;width:504;height:2" coordorigin="4670,-2237" coordsize="504,0" path="m4670,-2237l5173,-2237e" filled="f" stroked="t" strokeweight=".729pt" strokecolor="#CAD4E7">
                <v:path arrowok="t"/>
              </v:shape>
            </v:group>
            <v:group style="position:absolute;left:4638;top:-2444;width:2;height:176" coordorigin="4638,-2444" coordsize="2,176">
              <v:shape style="position:absolute;left:4638;top:-2444;width:2;height:176" coordorigin="4638,-2444" coordsize="0,176" path="m4638,-2444l4638,-2268e" filled="f" stroked="t" strokeweight=".729pt" strokecolor="#CAD4E7">
                <v:path arrowok="t"/>
              </v:shape>
            </v:group>
            <v:group style="position:absolute;left:5205;top:-2444;width:2;height:176" coordorigin="5205,-2444" coordsize="2,176">
              <v:shape style="position:absolute;left:5205;top:-2444;width:2;height:176" coordorigin="5205,-2444" coordsize="0,176" path="m5205,-2444l5205,-2268e" filled="f" stroked="t" strokeweight=".729pt" strokecolor="#CAD4E7">
                <v:path arrowok="t"/>
              </v:shape>
              <v:shape style="position:absolute;left:4695;top:-2444;width:176;height:176" type="#_x0000_t75">
                <v:imagedata r:id="rId362" o:title=""/>
              </v:shape>
            </v:group>
            <v:group style="position:absolute;left:5236;top:-2407;width:2;height:101" coordorigin="5236,-2407" coordsize="2,101">
              <v:shape style="position:absolute;left:5236;top:-2407;width:2;height:101" coordorigin="5236,-2407" coordsize="0,101" path="m5236,-2306l5236,-2356,5236,-2407,5236,-2306xe" filled="t" fillcolor="#D8D8D8" stroked="f">
                <v:path arrowok="t"/>
                <v:fill type="solid"/>
              </v:shape>
            </v:group>
            <v:group style="position:absolute;left:5236;top:-2376;width:25;height:40" coordorigin="5236,-2376" coordsize="25,40">
              <v:shape style="position:absolute;left:5236;top:-2376;width:25;height:40" coordorigin="5236,-2376" coordsize="25,40" path="m5261,-2376l5236,-2356,5261,-2336,5261,-2376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35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line="237" w:lineRule="exact"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370502pt;margin-top:3.508472pt;width:190.115398pt;height:508.702491pt;mso-position-horizontal-relative:page;mso-position-vertical-relative:paragraph;z-index:-13096" coordorigin="187,70" coordsize="3802,10174">
            <v:group style="position:absolute;left:250;top:127;width:3676;height:2" coordorigin="250,127" coordsize="3676,2">
              <v:shape style="position:absolute;left:250;top:127;width:3676;height:2" coordorigin="250,127" coordsize="3676,0" path="m250,127l3927,127e" filled="f" stroked="t" strokeweight=".73pt" strokecolor="#E6E6E6">
                <v:path arrowok="t"/>
              </v:shape>
            </v:group>
            <v:group style="position:absolute;left:219;top:122;width:19;height:10" coordorigin="219,122" coordsize="19,10">
              <v:shape style="position:absolute;left:219;top:122;width:19;height:10" coordorigin="219,122" coordsize="19,10" path="m219,122l238,132e" filled="f" stroked="t" strokeweight="1.259pt" strokecolor="#E6E6E6">
                <v:path arrowok="t"/>
              </v:shape>
            </v:group>
            <v:group style="position:absolute;left:3927;top:115;width:39;height:18" coordorigin="3927,115" coordsize="39,18">
              <v:shape style="position:absolute;left:3927;top:115;width:39;height:18" coordorigin="3927,115" coordsize="39,18" path="m3927,133l3949,128,3966,115e" filled="f" stroked="t" strokeweight="1.259pt" strokecolor="#E6E6E6">
                <v:path arrowok="t"/>
              </v:shape>
            </v:group>
            <v:group style="position:absolute;left:3967;top:95;width:8;height:16" coordorigin="3967,95" coordsize="8,16">
              <v:shape style="position:absolute;left:3967;top:95;width:8;height:16" coordorigin="3967,95" coordsize="8,16" path="m3967,112l3976,95e" filled="f" stroked="t" strokeweight="1.259pt" strokecolor="#E6E6E6">
                <v:path arrowok="t"/>
              </v:shape>
            </v:group>
            <v:group style="position:absolute;left:250;top:165;width:3676;height:2" coordorigin="250,165" coordsize="3676,2">
              <v:shape style="position:absolute;left:250;top:165;width:3676;height:2" coordorigin="250,165" coordsize="3676,0" path="m250,165l3927,165e" filled="f" stroked="t" strokeweight=".729pt" strokecolor="#E6E6E6">
                <v:path arrowok="t"/>
              </v:shape>
            </v:group>
            <v:group style="position:absolute;left:3971;top:185;width:6;height:23" coordorigin="3971,185" coordsize="6,23">
              <v:shape style="position:absolute;left:3971;top:185;width:6;height:23" coordorigin="3971,185" coordsize="6,23" path="m3977,209l3972,187,3971,186e" filled="f" stroked="t" strokeweight="1.259pt" strokecolor="#E6E6E6">
                <v:path arrowok="t"/>
              </v:shape>
            </v:group>
            <v:group style="position:absolute;left:250;top:9482;width:3676;height:2" coordorigin="250,9482" coordsize="3676,2">
              <v:shape style="position:absolute;left:250;top:9482;width:3676;height:2" coordorigin="250,9482" coordsize="3676,0" path="m250,9482l3927,9482e" filled="f" stroked="t" strokeweight=".729pt" strokecolor="#E6E6E6">
                <v:path arrowok="t"/>
              </v:shape>
            </v:group>
            <v:group style="position:absolute;left:3969;top:9450;width:7;height:13" coordorigin="3969,9450" coordsize="7,13">
              <v:shape style="position:absolute;left:3969;top:9450;width:7;height:13" coordorigin="3969,9450" coordsize="7,13" path="m3969,9463l3976,9450e" filled="f" stroked="t" strokeweight="1.259pt" strokecolor="#E6E6E6">
                <v:path arrowok="t"/>
              </v:shape>
            </v:group>
            <v:group style="position:absolute;left:206;top:209;width:2;height:9229" coordorigin="206,209" coordsize="2,9229">
              <v:shape style="position:absolute;left:206;top:209;width:2;height:9229" coordorigin="206,209" coordsize="0,9229" path="m206,209l206,9437e" filled="f" stroked="t" strokeweight=".73pt" strokecolor="#E6E6E6">
                <v:path arrowok="t"/>
              </v:shape>
            </v:group>
            <v:group style="position:absolute;left:3971;top:209;width:2;height:9229" coordorigin="3971,209" coordsize="2,9229">
              <v:shape style="position:absolute;left:3971;top:209;width:2;height:9229" coordorigin="3971,209" coordsize="0,9229" path="m3971,209l3971,9437e" filled="f" stroked="t" strokeweight=".73pt" strokecolor="#E6E6E6">
                <v:path arrowok="t"/>
              </v:shape>
            </v:group>
            <v:group style="position:absolute;left:250;top:9519;width:3676;height:2" coordorigin="250,9519" coordsize="3676,2">
              <v:shape style="position:absolute;left:250;top:9519;width:3676;height:2" coordorigin="250,9519" coordsize="3676,0" path="m250,9519l3927,9519e" filled="f" stroked="t" strokeweight=".73pt" strokecolor="#E6E6E6">
                <v:path arrowok="t"/>
              </v:shape>
            </v:group>
            <v:group style="position:absolute;left:229;top:9513;width:22;height:5" coordorigin="229,9513" coordsize="22,5">
              <v:shape style="position:absolute;left:229;top:9513;width:22;height:5" coordorigin="229,9513" coordsize="22,5" path="m250,9513l229,9518e" filled="f" stroked="t" strokeweight="1.259pt" strokecolor="#E6E6E6">
                <v:path arrowok="t"/>
              </v:shape>
            </v:group>
            <v:group style="position:absolute;left:3972;top:9542;width:5;height:22" coordorigin="3972,9542" coordsize="5,22">
              <v:shape style="position:absolute;left:3972;top:9542;width:5;height:22" coordorigin="3972,9542" coordsize="5,22" path="m3977,9563l3972,9542e" filled="f" stroked="t" strokeweight="1.259pt" strokecolor="#E6E6E6">
                <v:path arrowok="t"/>
              </v:shape>
            </v:group>
            <v:group style="position:absolute;left:3939;top:9515;width:11;height:6" coordorigin="3939,9515" coordsize="11,6">
              <v:shape style="position:absolute;left:3939;top:9515;width:11;height:6" coordorigin="3939,9515" coordsize="11,6" path="m3950,9520l3939,9515e" filled="f" stroked="t" strokeweight="1.259pt" strokecolor="#E6E6E6">
                <v:path arrowok="t"/>
              </v:shape>
            </v:group>
            <v:group style="position:absolute;left:250;top:10237;width:3676;height:2" coordorigin="250,10237" coordsize="3676,2">
              <v:shape style="position:absolute;left:250;top:10237;width:3676;height:2" coordorigin="250,10237" coordsize="3676,0" path="m250,10237l3927,10237e" filled="f" stroked="t" strokeweight=".729pt" strokecolor="#E6E6E6">
                <v:path arrowok="t"/>
              </v:shape>
            </v:group>
            <v:group style="position:absolute;left:3968;top:10206;width:8;height:15" coordorigin="3968,10206" coordsize="8,15">
              <v:shape style="position:absolute;left:3968;top:10206;width:8;height:15" coordorigin="3968,10206" coordsize="8,15" path="m3968,10220l3976,10206e" filled="f" stroked="t" strokeweight="1.259pt" strokecolor="#E6E6E6">
                <v:path arrowok="t"/>
              </v:shape>
            </v:group>
            <v:group style="position:absolute;left:206;top:9563;width:2;height:630" coordorigin="206,9563" coordsize="2,630">
              <v:shape style="position:absolute;left:206;top:9563;width:2;height:630" coordorigin="206,9563" coordsize="0,630" path="m206,9563l206,10193e" filled="f" stroked="t" strokeweight=".73pt" strokecolor="#E6E6E6">
                <v:path arrowok="t"/>
              </v:shape>
            </v:group>
            <v:group style="position:absolute;left:3971;top:9563;width:2;height:630" coordorigin="3971,9563" coordsize="2,630">
              <v:shape style="position:absolute;left:3971;top:9563;width:2;height:630" coordorigin="3971,9563" coordsize="0,630" path="m3971,9563l3971,10193e" filled="f" stroked="t" strokeweight=".73pt" strokecolor="#E6E6E6">
                <v:path arrowok="t"/>
              </v:shape>
            </v:group>
            <v:group style="position:absolute;left:213;top:630;width:3752;height:2" coordorigin="213,630" coordsize="3752,2">
              <v:shape style="position:absolute;left:213;top:630;width:3752;height:2" coordorigin="213,630" coordsize="3752,0" path="m213,630l3965,630e" filled="f" stroked="t" strokeweight=".729pt" strokecolor="#E6E6E6">
                <v:path arrowok="t"/>
              </v:shape>
              <v:shape style="position:absolute;left:1107;top:2450;width:176;height:176" type="#_x0000_t75">
                <v:imagedata r:id="rId363" o:title=""/>
              </v:shape>
              <v:shape style="position:absolute;left:1107;top:2916;width:176;height:176" type="#_x0000_t75">
                <v:imagedata r:id="rId364" o:title=""/>
              </v:shape>
              <v:shape style="position:absolute;left:1107;top:4351;width:176;height:176" type="#_x0000_t75">
                <v:imagedata r:id="rId365" o:title=""/>
              </v:shape>
              <v:shape style="position:absolute;left:1107;top:6252;width:176;height:176" type="#_x0000_t75">
                <v:imagedata r:id="rId366" o:title=""/>
              </v:shape>
              <v:shape style="position:absolute;left:1107;top:6970;width:176;height:176" type="#_x0000_t75">
                <v:imagedata r:id="rId367" o:title=""/>
              </v:shape>
              <v:shape style="position:absolute;left:1107;top:8405;width:176;height:176" type="#_x0000_t75">
                <v:imagedata r:id="rId368" o:title=""/>
              </v:shape>
              <v:shape style="position:absolute;left:3108;top:1266;width:164;height:176" type="#_x0000_t75">
                <v:imagedata r:id="rId369" o:title=""/>
              </v:shape>
              <v:shape style="position:absolute;left:3108;top:1984;width:164;height:176" type="#_x0000_t75">
                <v:imagedata r:id="rId370" o:title=""/>
              </v:shape>
              <v:shape style="position:absolute;left:3108;top:2450;width:164;height:176" type="#_x0000_t75">
                <v:imagedata r:id="rId371" o:title=""/>
              </v:shape>
              <v:shape style="position:absolute;left:3108;top:3167;width:164;height:176" type="#_x0000_t75">
                <v:imagedata r:id="rId372" o:title=""/>
              </v:shape>
              <v:shape style="position:absolute;left:3108;top:3633;width:164;height:176" type="#_x0000_t75">
                <v:imagedata r:id="rId373" o:title=""/>
              </v:shape>
              <v:shape style="position:absolute;left:3108;top:4603;width:164;height:176" type="#_x0000_t75">
                <v:imagedata r:id="rId374" o:title=""/>
              </v:shape>
              <v:shape style="position:absolute;left:3108;top:5534;width:164;height:176" type="#_x0000_t75">
                <v:imagedata r:id="rId375" o:title=""/>
              </v:shape>
              <v:shape style="position:absolute;left:3108;top:6504;width:164;height:176" type="#_x0000_t75">
                <v:imagedata r:id="rId376" o:title=""/>
              </v:shape>
              <v:shape style="position:absolute;left:3108;top:7222;width:164;height:176" type="#_x0000_t75">
                <v:imagedata r:id="rId377" o:title=""/>
              </v:shape>
              <v:shape style="position:absolute;left:3108;top:7687;width:164;height:176" type="#_x0000_t75">
                <v:imagedata r:id="rId378" o:title=""/>
              </v:shape>
              <v:shape style="position:absolute;left:3108;top:8657;width:164;height:176" type="#_x0000_t75">
                <v:imagedata r:id="rId379" o:title=""/>
              </v:shape>
              <v:shape style="position:absolute;left:3108;top:5069;width:164;height:176" type="#_x0000_t75">
                <v:imagedata r:id="rId380" o:title=""/>
              </v:shape>
              <v:shape style="position:absolute;left:1094;top:5069;width:176;height:176" type="#_x0000_t75">
                <v:imagedata r:id="rId381" o:title=""/>
              </v:shape>
            </v:group>
            <w10:wrap type="none"/>
          </v:group>
        </w:pict>
      </w:r>
      <w:r>
        <w:rPr/>
        <w:pict>
          <v:group style="position:absolute;margin-left:211.447006pt;margin-top:8.544964pt;width:.63pt;height:1.259pt;mso-position-horizontal-relative:page;mso-position-vertical-relative:paragraph;z-index:-13090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964pt;width:.63pt;height:1.259pt;mso-position-horizontal-relative:page;mso-position-vertical-relative:paragraph;z-index:-13089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8.544964pt;width:.629pt;height:1.259pt;mso-position-horizontal-relative:page;mso-position-vertical-relative:paragraph;z-index:-13086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964pt;width:.63pt;height:1.259pt;mso-position-horizontal-relative:page;mso-position-vertical-relative:paragraph;z-index:-13085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344.275787pt;margin-top:6.667988pt;width:1.532443pt;height:5.400551pt;mso-position-horizontal-relative:page;mso-position-vertical-relative:paragraph;z-index:-13083" coordorigin="6886,133" coordsize="31,108">
            <v:group style="position:absolute;left:6898;top:146;width:2;height:17" coordorigin="6898,146" coordsize="2,17">
              <v:shape style="position:absolute;left:6898;top:146;width:2;height:17" coordorigin="6898,146" coordsize="2,17" path="m6900,149l6898,163e" filled="f" stroked="t" strokeweight="1.259pt" strokecolor="#DEDEDE">
                <v:path arrowok="t"/>
              </v:shape>
            </v:group>
            <v:group style="position:absolute;left:6898;top:183;width:5;height:45" coordorigin="6898,183" coordsize="5,45">
              <v:shape style="position:absolute;left:6898;top:183;width:5;height:45" coordorigin="6898,183" coordsize="5,45" path="m6898,183l6900,207,6903,227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3.035004pt;margin-top:5.522813pt;width:1.624pt;height:6.479966pt;mso-position-horizontal-relative:page;mso-position-vertical-relative:paragraph;z-index:-13082" coordorigin="9661,110" coordsize="32,130">
            <v:group style="position:absolute;left:9674;top:123;width:6;height:48" coordorigin="9674,123" coordsize="6,48">
              <v:shape style="position:absolute;left:9674;top:123;width:6;height:48" coordorigin="9674,123" coordsize="6,48" path="m9681,171l9679,148,9675,126,9674,123e" filled="f" stroked="t" strokeweight="1.259pt" strokecolor="#DEDEDE">
                <v:path arrowok="t"/>
              </v:shape>
            </v:group>
            <v:group style="position:absolute;left:9675;top:192;width:5;height:36" coordorigin="9675,192" coordsize="5,36">
              <v:shape style="position:absolute;left:9675;top:192;width:5;height:36" coordorigin="9675,192" coordsize="5,36" path="m9675,227l9678,215,9680,192e" filled="f" stroked="t" strokeweight="1.259pt" strokecolor="#DEDEDE">
                <v:path arrowok="t"/>
              </v:shape>
            </v:group>
            <v:group style="position:absolute;left:9668;top:171;width:13;height:13" coordorigin="9668,171" coordsize="13,13">
              <v:shape style="position:absolute;left:9668;top:171;width:13;height:13" coordorigin="9668,171" coordsize="13,13" path="m9668,177l9681,177e" filled="f" stroked="t" strokeweight=".73pt" strokecolor="#DEDEDE">
                <v:path arrowok="t"/>
              </v:shape>
            </v:group>
            <w10:wrap type="none"/>
          </v:group>
        </w:pict>
      </w:r>
      <w:hyperlink w:history="true" w:anchor="_bookmark32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32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r:id="rId21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pStyle w:val="BodyText"/>
        <w:spacing w:line="206" w:lineRule="exac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7.984024pt;margin-top:3.416373pt;width:53.22537pt;height:1.59791pt;mso-position-horizontal-relative:page;mso-position-vertical-relative:paragraph;z-index:-13091" coordorigin="4360,68" coordsize="1065,32">
            <v:group style="position:absolute;left:4418;top:81;width:944;height:2" coordorigin="4418,81" coordsize="944,2">
              <v:shape style="position:absolute;left:4418;top:81;width:944;height:2" coordorigin="4418,81" coordsize="944,0" path="m4418,81l5362,81e" filled="f" stroked="t" strokeweight=".73pt" strokecolor="#DEDEDE">
                <v:path arrowok="t"/>
              </v:shape>
            </v:group>
            <v:group style="position:absolute;left:4372;top:82;width:37;height:6" coordorigin="4372,82" coordsize="37,6">
              <v:shape style="position:absolute;left:4372;top:82;width:37;height:6" coordorigin="4372,82" coordsize="37,6" path="m4374,82l4387,85,4410,88e" filled="f" stroked="t" strokeweight="1.259pt" strokecolor="#DEDEDE">
                <v:path arrowok="t"/>
              </v:shape>
            </v:group>
            <v:group style="position:absolute;left:5362;top:81;width:50;height:7" coordorigin="5362,81" coordsize="50,7">
              <v:shape style="position:absolute;left:5362;top:81;width:50;height:7" coordorigin="5362,81" coordsize="50,7" path="m5362,88l5385,86,5407,82,5412,81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7.554749pt;margin-top:3.379218pt;width:37.805023pt;height:1.635065pt;mso-position-horizontal-relative:page;mso-position-vertical-relative:paragraph;z-index:-13087" coordorigin="11151,68" coordsize="756,33">
            <v:group style="position:absolute;left:11217;top:81;width:630;height:2" coordorigin="11217,81" coordsize="630,2">
              <v:shape style="position:absolute;left:11217;top:81;width:630;height:2" coordorigin="11217,81" coordsize="630,0" path="m11217,81l11846,81e" filled="f" stroked="t" strokeweight=".73pt" strokecolor="#DEDEDE">
                <v:path arrowok="t"/>
              </v:shape>
            </v:group>
            <v:group style="position:absolute;left:11164;top:80;width:45;height:7" coordorigin="11164,80" coordsize="45,7">
              <v:shape style="position:absolute;left:11164;top:80;width:45;height:7" coordorigin="11164,80" coordsize="45,7" path="m11166,81l11186,85,11208,88e" filled="f" stroked="t" strokeweight="1.259pt" strokecolor="#DEDEDE">
                <v:path arrowok="t"/>
              </v:shape>
            </v:group>
            <v:group style="position:absolute;left:11846;top:81;width:48;height:6" coordorigin="11846,81" coordsize="48,6">
              <v:shape style="position:absolute;left:11846;top:81;width:48;height:6" coordorigin="11846,81" coordsize="48,6" path="m11846,88l11869,86,11891,82,11895,81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0.027588pt;margin-top:2.098808pt;width:129.468098pt;height:2.285875pt;mso-position-horizontal-relative:page;mso-position-vertical-relative:paragraph;z-index:-13081" coordorigin="7001,42" coordsize="2589,46">
            <v:group style="position:absolute;left:7087;top:69;width:2405;height:2" coordorigin="7087,69" coordsize="2405,2">
              <v:shape style="position:absolute;left:7087;top:69;width:2405;height:2" coordorigin="7087,69" coordsize="2405,0" path="m7087,69l9492,69e" filled="f" stroked="t" strokeweight=".73pt" strokecolor="#DEDEDE">
                <v:path arrowok="t"/>
              </v:shape>
            </v:group>
            <v:group style="position:absolute;left:7013;top:60;width:66;height:15" coordorigin="7013,60" coordsize="66,15">
              <v:shape style="position:absolute;left:7013;top:60;width:66;height:15" coordorigin="7013,60" coordsize="66,15" path="m7015,61l7034,68,7056,73,7079,75e" filled="f" stroked="t" strokeweight="1.259pt" strokecolor="#DEDEDE">
                <v:path arrowok="t"/>
              </v:shape>
            </v:group>
            <v:group style="position:absolute;left:9492;top:55;width:86;height:21" coordorigin="9492,55" coordsize="86,21">
              <v:shape style="position:absolute;left:9492;top:55;width:86;height:21" coordorigin="9492,55" coordsize="86,21" path="m9492,75l9515,74,9537,70,9558,63,9576,55e" filled="f" stroked="t" strokeweight="1.259pt" strokecolor="#DEDEDE">
                <v:path arrowok="t"/>
              </v:shape>
            </v:group>
            <w10:wrap type="none"/>
          </v:group>
        </w:pict>
      </w:r>
      <w:hyperlink w:history="true" w:anchor="_bookmark36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00" w:lineRule="exact" w:before="6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4468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shape style="position:absolute;margin-left:38.908001pt;margin-top:15.894615pt;width:131.404500pt;height:393.55pt;mso-position-horizontal-relative:page;mso-position-vertical-relative:paragraph;z-index:-13079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5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Designing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20"/>
                              <w:szCs w:val="20"/>
                            </w:rPr>
                            <w:t>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20"/>
                              <w:szCs w:val="20"/>
                            </w:rPr>
                            <w:t>-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list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6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controller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one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multiple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Model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store/fetch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1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database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0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Delete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last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343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Twitter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with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navbar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Use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modal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helper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functions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13" w:hanging="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5.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via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Ruby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Gem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Gem,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fixed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layout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bookmarkStart w:name="_bookmark36" w:id="52"/>
      <w:bookmarkEnd w:id="52"/>
      <w:r>
        <w:rPr/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45" w:lineRule="auto"/>
        <w:ind w:left="4417" w:right="1427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problems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completing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assistance,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reach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at</w:t>
      </w:r>
      <w:hyperlink r:id="rId4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2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sz w:val="16"/>
            <w:szCs w:val="16"/>
          </w:rPr>
          <w:t>hemanth@codelearn.org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right="107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78.425194pt;width:391.303pt;height:66.0997pt;mso-position-horizontal-relative:page;mso-position-vertical-relative:paragraph;z-index:-13095" coordorigin="4219,-1569" coordsize="7826,1322">
            <v:group style="position:absolute;left:4229;top:-1556;width:7806;height:1297" coordorigin="4229,-1556" coordsize="7806,1297">
              <v:shape style="position:absolute;left:4229;top:-1556;width:7806;height:1297" coordorigin="4229,-1556" coordsize="7806,1297" path="m11985,-1556l4279,-1556,4258,-1551,4240,-1538,4231,-1518,4229,-1506,4229,-309,4234,-288,4247,-271,4267,-261,4279,-259,11985,-259,12006,-264,12023,-277,12033,-297,12035,-309,12035,-1506,12030,-1527,12017,-1544,11997,-1554,11985,-1556xe" filled="t" fillcolor="#FCF8E3" stroked="f">
                <v:path arrowok="t"/>
                <v:fill type="solid"/>
              </v:shape>
            </v:group>
            <v:group style="position:absolute;left:4279;top:-1550;width:7705;height:2" coordorigin="4279,-1550" coordsize="7705,2">
              <v:shape style="position:absolute;left:4279;top:-1550;width:7705;height:2" coordorigin="4279,-1550" coordsize="7705,0" path="m4279,-1550l11985,-1550e" filled="f" stroked="t" strokeweight=".73pt" strokecolor="#FBEED5">
                <v:path arrowok="t"/>
              </v:shape>
            </v:group>
            <v:group style="position:absolute;left:4275;top:-1556;width:4;height:2" coordorigin="4275,-1556" coordsize="4,2">
              <v:shape style="position:absolute;left:4275;top:-1556;width:4;height:2" coordorigin="4275,-1556" coordsize="4,1" path="m4279,-1556l4275,-1555e" filled="f" stroked="t" strokeweight="1.259pt" strokecolor="#FBEED5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3pt" strokecolor="#FBEED5">
                <v:path arrowok="t"/>
              </v:shape>
            </v:group>
            <v:group style="position:absolute;left:11985;top:-263;width:18;height:4" coordorigin="11985,-263" coordsize="18,4">
              <v:shape style="position:absolute;left:11985;top:-263;width:18;height:4" coordorigin="11985,-263" coordsize="18,4" path="m11985,-259l12002,-263e" filled="f" stroked="t" strokeweight="1.259pt" strokecolor="#FBEED5">
                <v:path arrowok="t"/>
              </v:shape>
            </v:group>
            <v:group style="position:absolute;left:4235;top:-1506;width:2;height:1196" coordorigin="4235,-1506" coordsize="2,1196">
              <v:shape style="position:absolute;left:4235;top:-1506;width:2;height:1196" coordorigin="4235,-1506" coordsize="0,1196" path="m4235,-1506l4235,-309e" filled="f" stroked="t" strokeweight=".73pt" strokecolor="#FBEED5">
                <v:path arrowok="t"/>
              </v:shape>
            </v:group>
            <v:group style="position:absolute;left:12029;top:-1506;width:2;height:1196" coordorigin="12029,-1506" coordsize="2,1196">
              <v:shape style="position:absolute;left:12029;top:-1506;width:2;height:1196" coordorigin="12029,-1506" coordsize="0,1196" path="m12029,-1506l12029,-309e" filled="f" stroked="t" strokeweight=".73pt" strokecolor="#FBEED5">
                <v:path arrowok="t"/>
              </v:shape>
            </v:group>
            <v:group style="position:absolute;left:4418;top:-1367;width:453;height:201" coordorigin="4418,-1367" coordsize="453,201">
              <v:shape style="position:absolute;left:4418;top:-1367;width:453;height:201" coordorigin="4418,-1367" coordsize="453,201" path="m4833,-1367l4456,-1367,4434,-1361,4421,-1344,4418,-1329,4418,-1203,4424,-1182,4441,-1169,4455,-1166,4833,-1166,4854,-1172,4868,-1189,4871,-1203,4871,-1329,4865,-1350,4848,-1364,4833,-1367xe" filled="t" fillcolor="#B94A48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require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introduce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/todos/delete.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existing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corresponding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entry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handle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right="132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functionality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/todos/index.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clicked,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deleted.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steps/hints.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25"/>
        </w:numPr>
        <w:tabs>
          <w:tab w:pos="4543" w:val="left" w:leader="none"/>
        </w:tabs>
        <w:ind w:left="4543" w:right="0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previous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hyperlink w:history="true" w:anchor="_bookmark32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-1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from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databas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e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numPr>
          <w:ilvl w:val="0"/>
          <w:numId w:val="25"/>
        </w:numPr>
        <w:tabs>
          <w:tab w:pos="4543" w:val="left" w:leader="none"/>
        </w:tabs>
        <w:ind w:left="4543" w:right="0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app/controllers/todos_controller.r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40" w:lineRule="exact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before="74"/>
        <w:ind w:left="4500" w:right="4419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app/controllers/todos_controller.rb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80" w:lineRule="exact" w:before="10"/>
        <w:rPr>
          <w:sz w:val="18"/>
          <w:szCs w:val="18"/>
        </w:rPr>
      </w:pPr>
      <w:r>
        <w:rPr>
          <w:sz w:val="18"/>
          <w:szCs w:val="18"/>
        </w:rPr>
      </w:r>
    </w:p>
    <w:p>
      <w:pPr>
        <w:numPr>
          <w:ilvl w:val="1"/>
          <w:numId w:val="25"/>
        </w:numPr>
        <w:tabs>
          <w:tab w:pos="5223" w:val="left" w:leader="none"/>
        </w:tabs>
        <w:ind w:left="5223" w:right="0" w:hanging="428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TodosController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3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3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ApplicationController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25"/>
        </w:numPr>
        <w:tabs>
          <w:tab w:pos="528" w:val="left" w:leader="none"/>
          <w:tab w:pos="5324" w:val="left" w:leader="none"/>
        </w:tabs>
        <w:spacing w:before="6"/>
        <w:ind w:left="5324" w:right="1161" w:hanging="529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25"/>
        </w:numPr>
        <w:tabs>
          <w:tab w:pos="946" w:val="left" w:leader="none"/>
          <w:tab w:pos="5525" w:val="left" w:leader="none"/>
        </w:tabs>
        <w:spacing w:before="6"/>
        <w:ind w:left="5525" w:right="0" w:hanging="731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95F91"/>
          <w:spacing w:val="0"/>
          <w:w w:val="100"/>
          <w:sz w:val="16"/>
          <w:szCs w:val="16"/>
        </w:rPr>
        <w:t>@todo_items</w:t>
      </w:r>
      <w:r>
        <w:rPr>
          <w:rFonts w:ascii="Lucida Sans Unicode" w:hAnsi="Lucida Sans Unicode" w:cs="Lucida Sans Unicode" w:eastAsia="Lucida Sans Unicode"/>
          <w:b w:val="0"/>
          <w:bCs w:val="0"/>
          <w:color w:val="195F91"/>
          <w:spacing w:val="2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Tod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7"/>
          <w:w w:val="100"/>
          <w:sz w:val="16"/>
          <w:szCs w:val="16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25"/>
        </w:numPr>
        <w:tabs>
          <w:tab w:pos="528" w:val="left" w:leader="none"/>
          <w:tab w:pos="5324" w:val="left" w:leader="none"/>
        </w:tabs>
        <w:spacing w:before="6"/>
        <w:ind w:left="5324" w:right="1624" w:hanging="529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"/>
        <w:ind w:left="2820" w:right="5104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5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26"/>
        </w:numPr>
        <w:tabs>
          <w:tab w:pos="528" w:val="left" w:leader="none"/>
          <w:tab w:pos="5324" w:val="left" w:leader="none"/>
        </w:tabs>
        <w:spacing w:before="6"/>
        <w:ind w:left="5324" w:right="1120" w:hanging="529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26"/>
        </w:numPr>
        <w:tabs>
          <w:tab w:pos="579" w:val="left" w:leader="none"/>
          <w:tab w:pos="5374" w:val="left" w:leader="none"/>
        </w:tabs>
        <w:spacing w:before="6"/>
        <w:ind w:left="5374" w:right="109" w:hanging="58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#put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logic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here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26"/>
        </w:numPr>
        <w:tabs>
          <w:tab w:pos="528" w:val="left" w:leader="none"/>
          <w:tab w:pos="5323" w:val="left" w:leader="none"/>
        </w:tabs>
        <w:spacing w:before="6"/>
        <w:ind w:left="5323" w:right="1625" w:hanging="529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26"/>
        </w:numPr>
        <w:tabs>
          <w:tab w:pos="427" w:val="left" w:leader="none"/>
          <w:tab w:pos="5223" w:val="left" w:leader="none"/>
        </w:tabs>
        <w:spacing w:before="6"/>
        <w:ind w:left="5223" w:right="1726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25"/>
        </w:numPr>
        <w:tabs>
          <w:tab w:pos="4543" w:val="left" w:leader="none"/>
        </w:tabs>
        <w:ind w:left="4543" w:right="0" w:hanging="34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152.708694pt;width:375.565pt;height:140.383200pt;mso-position-horizontal-relative:page;mso-position-vertical-relative:paragraph;z-index:-13094" coordorigin="4534,-3054" coordsize="7511,2808">
            <v:group style="position:absolute;left:4544;top:-2752;width:7491;height:2493" coordorigin="4544,-2752" coordsize="7491,2493">
              <v:shape style="position:absolute;left:4544;top:-2752;width:7491;height:2493" coordorigin="4544,-2752" coordsize="7491,2493" path="m11985,-2752l4594,-2752,4572,-2747,4555,-2734,4545,-2714,4544,-2702,4544,-309,4549,-288,4562,-271,4581,-261,4594,-259,11985,-259,12006,-264,12023,-277,12033,-297,12035,-309,12035,-2702,12030,-2723,12017,-2740,11997,-2750,11985,-2752xe" filled="t" fillcolor="#F7F7F9" stroked="f">
                <v:path arrowok="t"/>
                <v:fill type="solid"/>
              </v:shape>
            </v:group>
            <v:group style="position:absolute;left:4594;top:-2746;width:7391;height:2" coordorigin="4594,-2746" coordsize="7391,2">
              <v:shape style="position:absolute;left:4594;top:-2746;width:7391;height:2" coordorigin="4594,-2746" coordsize="7391,0" path="m4594,-2746l11985,-2746e" filled="f" stroked="t" strokeweight=".73pt" strokecolor="#E1E1E8">
                <v:path arrowok="t"/>
              </v:shape>
            </v:group>
            <v:group style="position:absolute;left:4572;top:-2752;width:22;height:5" coordorigin="4572,-2752" coordsize="22,5">
              <v:shape style="position:absolute;left:4572;top:-2752;width:22;height:5" coordorigin="4572,-2752" coordsize="22,5" path="m4594,-2752l4572,-2747e" filled="f" stroked="t" strokeweight="1.259pt" strokecolor="#E1E1E8">
                <v:path arrowok="t"/>
              </v:shape>
            </v:group>
            <v:group style="position:absolute;left:11997;top:-2750;width:10;height:5" coordorigin="11997,-2750" coordsize="10,5">
              <v:shape style="position:absolute;left:11997;top:-2750;width:10;height:5" coordorigin="11997,-2750" coordsize="10,5" path="m12007,-2745l11997,-2750e" filled="f" stroked="t" strokeweight="1.259pt" strokecolor="#E1E1E8">
                <v:path arrowok="t"/>
              </v:shape>
            </v:group>
            <v:group style="position:absolute;left:4594;top:-265;width:7391;height:2" coordorigin="4594,-265" coordsize="7391,2">
              <v:shape style="position:absolute;left:4594;top:-265;width:7391;height:2" coordorigin="4594,-265" coordsize="7391,0" path="m4594,-265l11985,-265e" filled="f" stroked="t" strokeweight=".73pt" strokecolor="#E1E1E8">
                <v:path arrowok="t"/>
              </v:shape>
            </v:group>
            <v:group style="position:absolute;left:4576;top:-264;width:6;height:3" coordorigin="4576,-264" coordsize="6,3">
              <v:shape style="position:absolute;left:4576;top:-264;width:6;height:3" coordorigin="4576,-264" coordsize="6,3" path="m4576,-264l4581,-261e" filled="f" stroked="t" strokeweight="1.259pt" strokecolor="#E1E1E8">
                <v:path arrowok="t"/>
              </v:shape>
            </v:group>
            <v:group style="position:absolute;left:11985;top:-263;width:17;height:4" coordorigin="11985,-263" coordsize="17,4">
              <v:shape style="position:absolute;left:11985;top:-263;width:17;height:4" coordorigin="11985,-263" coordsize="17,4" path="m11985,-259l12001,-263e" filled="f" stroked="t" strokeweight="1.259pt" strokecolor="#E1E1E8">
                <v:path arrowok="t"/>
              </v:shape>
            </v:group>
            <v:group style="position:absolute;left:4550;top:-2702;width:2;height:2392" coordorigin="4550,-2702" coordsize="2,2392">
              <v:shape style="position:absolute;left:4550;top:-2702;width:2;height:2392" coordorigin="4550,-2702" coordsize="0,2392" path="m4550,-2702l4550,-309e" filled="f" stroked="t" strokeweight=".73pt" strokecolor="#E1E1E8">
                <v:path arrowok="t"/>
              </v:shape>
            </v:group>
            <v:group style="position:absolute;left:12029;top:-2702;width:2;height:2392" coordorigin="12029,-2702" coordsize="2,2392">
              <v:shape style="position:absolute;left:12029;top:-2702;width:2;height:2392" coordorigin="12029,-2702" coordsize="0,2392" path="m12029,-2702l12029,-309e" filled="f" stroked="t" strokeweight=".73pt" strokecolor="#E1E1E8">
                <v:path arrowok="t"/>
              </v:shape>
            </v:group>
            <v:group style="position:absolute;left:5224;top:-1380;width:6698;height:252" coordorigin="5224,-1380" coordsize="6698,252">
              <v:shape style="position:absolute;left:5224;top:-1380;width:6698;height:252" coordorigin="5224,-1380" coordsize="6698,252" path="m5224,-1380l11922,-1380,11922,-1128,5224,-1128,5224,-1380xe" filled="t" fillcolor="#FCF8E3" stroked="f">
                <v:path arrowok="t"/>
                <v:fill type="solid"/>
              </v:shape>
            </v:group>
            <v:group style="position:absolute;left:5224;top:-1128;width:6698;height:252" coordorigin="5224,-1128" coordsize="6698,252">
              <v:shape style="position:absolute;left:5224;top:-1128;width:6698;height:252" coordorigin="5224,-1128" coordsize="6698,252" path="m5224,-1128l11922,-1128,11922,-876,5224,-876,5224,-1128xe" filled="t" fillcolor="#FCF8E3" stroked="f">
                <v:path arrowok="t"/>
                <v:fill type="solid"/>
              </v:shape>
            </v:group>
            <v:group style="position:absolute;left:5224;top:-876;width:6698;height:252" coordorigin="5224,-876" coordsize="6698,252">
              <v:shape style="position:absolute;left:5224;top:-876;width:6698;height:252" coordorigin="5224,-876" coordsize="6698,252" path="m5224,-876l11922,-876,11922,-624,5224,-624,5224,-876xe" filled="t" fillcolor="#FCF8E3" stroked="f">
                <v:path arrowok="t"/>
                <v:fill type="solid"/>
              </v:shape>
            </v:group>
            <v:group style="position:absolute;left:4544;top:-3042;width:3034;height:252" coordorigin="4544,-3042" coordsize="3034,252">
              <v:shape style="position:absolute;left:4544;top:-3042;width:3034;height:252" coordorigin="4544,-3042" coordsize="3034,252" path="m7540,-3042l4581,-3042,4560,-3035,4547,-3019,4544,-3004,4544,-2828,4550,-2806,4567,-2793,4581,-2790,7540,-2790,7561,-2796,7575,-2813,7578,-2828,7578,-3004,7572,-3025,7555,-3039,7540,-3042xe" filled="t" fillcolor="#F7F7F9" stroked="f">
                <v:path arrowok="t"/>
                <v:fill type="solid"/>
              </v:shape>
            </v:group>
            <v:group style="position:absolute;left:4581;top:-3035;width:2959;height:2" coordorigin="4581,-3035" coordsize="2959,2">
              <v:shape style="position:absolute;left:4581;top:-3035;width:2959;height:2" coordorigin="4581,-3035" coordsize="2959,0" path="m4581,-3035l7540,-3035e" filled="f" stroked="t" strokeweight=".73pt" strokecolor="#E1E1E8">
                <v:path arrowok="t"/>
              </v:shape>
            </v:group>
            <v:group style="position:absolute;left:4557;top:-3042;width:25;height:11" coordorigin="4557,-3042" coordsize="25,11">
              <v:shape style="position:absolute;left:4557;top:-3042;width:25;height:11" coordorigin="4557,-3042" coordsize="25,11" path="m4581,-3042l4560,-3035,4557,-3031e" filled="f" stroked="t" strokeweight="1.259pt" strokecolor="#E1E1E8">
                <v:path arrowok="t"/>
              </v:shape>
            </v:group>
            <v:group style="position:absolute;left:4581;top:-2796;width:2959;height:2" coordorigin="4581,-2796" coordsize="2959,2">
              <v:shape style="position:absolute;left:4581;top:-2796;width:2959;height:2" coordorigin="4581,-2796" coordsize="2959,0" path="m4581,-2796l7540,-2796e" filled="f" stroked="t" strokeweight=".73pt" strokecolor="#E1E1E8">
                <v:path arrowok="t"/>
              </v:shape>
            </v:group>
            <v:group style="position:absolute;left:7540;top:-2792;width:8;height:2" coordorigin="7540,-2792" coordsize="8,2">
              <v:shape style="position:absolute;left:7540;top:-2792;width:8;height:2" coordorigin="7540,-2792" coordsize="8,2" path="m7540,-2790l7548,-2792e" filled="f" stroked="t" strokeweight="1.259pt" strokecolor="#E1E1E8">
                <v:path arrowok="t"/>
              </v:shape>
            </v:group>
            <v:group style="position:absolute;left:4550;top:-3004;width:2;height:176" coordorigin="4550,-3004" coordsize="2,176">
              <v:shape style="position:absolute;left:4550;top:-3004;width:2;height:176" coordorigin="4550,-3004" coordsize="0,176" path="m4550,-3004l4550,-2828e" filled="f" stroked="t" strokeweight=".73pt" strokecolor="#E1E1E8">
                <v:path arrowok="t"/>
              </v:shape>
            </v:group>
            <v:group style="position:absolute;left:7572;top:-3004;width:2;height:176" coordorigin="7572,-3004" coordsize="2,176">
              <v:shape style="position:absolute;left:7572;top:-3004;width:2;height:176" coordorigin="7572,-3004" coordsize="0,176" path="m7572,-3004l7572,-2828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app/vie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s/todos/delete.html.er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40" w:lineRule="exact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after="0" w:line="140" w:lineRule="exact"/>
        <w:rPr>
          <w:sz w:val="14"/>
          <w:szCs w:val="14"/>
        </w:rPr>
        <w:sectPr>
          <w:headerReference w:type="default" r:id="rId357"/>
          <w:footerReference w:type="default" r:id="rId358"/>
          <w:pgSz w:w="12240" w:h="15840"/>
          <w:pgMar w:header="90" w:footer="21" w:top="280" w:bottom="220" w:left="0" w:right="200"/>
        </w:sectPr>
      </w:pPr>
    </w:p>
    <w:p>
      <w:pPr>
        <w:spacing w:line="170" w:lineRule="exact" w:before="6"/>
        <w:rPr>
          <w:sz w:val="17"/>
          <w:szCs w:val="17"/>
        </w:rPr>
      </w:pPr>
      <w:r>
        <w:rPr>
          <w:sz w:val="17"/>
          <w:szCs w:val="17"/>
        </w:rPr>
      </w:r>
    </w:p>
    <w:p>
      <w:pPr>
        <w:pStyle w:val="BodyText"/>
        <w:spacing w:line="262" w:lineRule="auto"/>
        <w:ind w:left="401" w:right="0"/>
        <w:jc w:val="left"/>
        <w:rPr>
          <w:rFonts w:ascii="Arial" w:hAnsi="Arial" w:cs="Arial" w:eastAsia="Arial"/>
        </w:rPr>
      </w:pPr>
      <w:hyperlink w:history="true" w:anchor="_bookmark35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35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before="74"/>
        <w:ind w:left="464" w:right="0" w:firstLine="0"/>
        <w:jc w:val="left"/>
        <w:rPr>
          <w:rFonts w:ascii="Consolas" w:hAnsi="Consolas" w:cs="Consolas" w:eastAsia="Consolas"/>
          <w:sz w:val="15"/>
          <w:szCs w:val="15"/>
        </w:rPr>
      </w:pPr>
      <w:r>
        <w:rPr>
          <w:spacing w:val="0"/>
          <w:w w:val="100"/>
        </w:rPr>
        <w:br w:type="column"/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527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7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touch</w:t>
      </w:r>
      <w:r>
        <w:rPr>
          <w:rFonts w:ascii="Consolas" w:hAnsi="Consolas" w:cs="Consolas" w:eastAsia="Consolas"/>
          <w:b w:val="0"/>
          <w:bCs w:val="0"/>
          <w:color w:val="303030"/>
          <w:spacing w:val="6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app/views/todos/delete.html.erb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left="401" w:right="322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46.949203pt;width:375.565pt;height:40.7891pt;mso-position-horizontal-relative:page;mso-position-vertical-relative:paragraph;z-index:-13093" coordorigin="4534,-939" coordsize="7511,816">
            <v:group style="position:absolute;left:4544;top:-637;width:7491;height:504" coordorigin="4544,-637" coordsize="7491,504">
              <v:shape style="position:absolute;left:4544;top:-637;width:7491;height:504" coordorigin="4544,-637" coordsize="7491,504" path="m11985,-637l4594,-637,4572,-632,4555,-619,4545,-599,4544,-586,4544,-184,4549,-162,4562,-145,4581,-135,4594,-133,11985,-133,12006,-138,12023,-151,12033,-171,12035,-184,12035,-586,12030,-608,12017,-625,11997,-635,11985,-637xe" filled="t" fillcolor="#F5F5F5" stroked="f">
                <v:path arrowok="t"/>
                <v:fill type="solid"/>
              </v:shape>
            </v:group>
            <v:group style="position:absolute;left:4594;top:-631;width:7391;height:2" coordorigin="4594,-631" coordsize="7391,2">
              <v:shape style="position:absolute;left:4594;top:-631;width:7391;height:2" coordorigin="4594,-631" coordsize="7391,0" path="m4594,-631l11985,-631e" filled="f" stroked="t" strokeweight=".73pt" strokecolor="#000000">
                <v:path arrowok="t"/>
              </v:shape>
            </v:group>
            <v:group style="position:absolute;left:4572;top:-637;width:22;height:5" coordorigin="4572,-637" coordsize="22,5">
              <v:shape style="position:absolute;left:4572;top:-637;width:22;height:5" coordorigin="4572,-637" coordsize="22,5" path="m4594,-637l4572,-632e" filled="f" stroked="t" strokeweight="1.259pt" strokecolor="#000000">
                <v:path arrowok="t"/>
              </v:shape>
            </v:group>
            <v:group style="position:absolute;left:11997;top:-635;width:8;height:4" coordorigin="11997,-635" coordsize="8,4">
              <v:shape style="position:absolute;left:11997;top:-635;width:8;height:4" coordorigin="11997,-635" coordsize="8,4" path="m12005,-631l11997,-635e" filled="f" stroked="t" strokeweight="1.259pt" strokecolor="#000000">
                <v:path arrowok="t"/>
              </v:shape>
            </v:group>
            <v:group style="position:absolute;left:4594;top:-139;width:7391;height:2" coordorigin="4594,-139" coordsize="7391,2">
              <v:shape style="position:absolute;left:4594;top:-139;width:7391;height:2" coordorigin="4594,-139" coordsize="7391,0" path="m4594,-139l11985,-139e" filled="f" stroked="t" strokeweight=".729pt" strokecolor="#000000">
                <v:path arrowok="t"/>
              </v:shape>
            </v:group>
            <v:group style="position:absolute;left:4544;top:-926;width:718;height:252" coordorigin="4544,-926" coordsize="718,252">
              <v:shape style="position:absolute;left:4544;top:-926;width:718;height:252" coordorigin="4544,-926" coordsize="718,252" path="m5224,-926l4581,-926,4560,-920,4547,-903,4544,-889,4544,-712,4550,-691,4567,-678,4581,-675,5224,-675,5245,-681,5258,-698,5261,-712,5261,-889,5255,-910,5238,-923,5224,-926xe" filled="t" fillcolor="#F7F7F9" stroked="f">
                <v:path arrowok="t"/>
                <v:fill type="solid"/>
              </v:shape>
            </v:group>
            <v:group style="position:absolute;left:4581;top:-920;width:642;height:2" coordorigin="4581,-920" coordsize="642,2">
              <v:shape style="position:absolute;left:4581;top:-920;width:642;height:2" coordorigin="4581,-920" coordsize="642,0" path="m4581,-920l5224,-920e" filled="f" stroked="t" strokeweight=".73pt" strokecolor="#E1E1E8">
                <v:path arrowok="t"/>
              </v:shape>
            </v:group>
            <v:group style="position:absolute;left:4558;top:-926;width:23;height:9" coordorigin="4558,-926" coordsize="23,9">
              <v:shape style="position:absolute;left:4558;top:-926;width:23;height:9" coordorigin="4558,-926" coordsize="23,9" path="m4581,-926l4560,-920,4558,-918e" filled="f" stroked="t" strokeweight="1.259pt" strokecolor="#E1E1E8">
                <v:path arrowok="t"/>
              </v:shape>
            </v:group>
            <v:group style="position:absolute;left:4581;top:-681;width:642;height:2" coordorigin="4581,-681" coordsize="642,2">
              <v:shape style="position:absolute;left:4581;top:-681;width:642;height:2" coordorigin="4581,-681" coordsize="642,0" path="m4581,-681l5224,-681e" filled="f" stroked="t" strokeweight=".73pt" strokecolor="#E1E1E8">
                <v:path arrowok="t"/>
              </v:shape>
            </v:group>
            <v:group style="position:absolute;left:5224;top:-677;width:7;height:2" coordorigin="5224,-677" coordsize="7,2">
              <v:shape style="position:absolute;left:5224;top:-677;width:7;height:2" coordorigin="5224,-677" coordsize="7,2" path="m5224,-675l5230,-677e" filled="f" stroked="t" strokeweight="1.259pt" strokecolor="#E1E1E8">
                <v:path arrowok="t"/>
              </v:shape>
            </v:group>
            <v:group style="position:absolute;left:4550;top:-889;width:2;height:176" coordorigin="4550,-889" coordsize="2,176">
              <v:shape style="position:absolute;left:4550;top:-889;width:2;height:176" coordorigin="4550,-889" coordsize="0,176" path="m4550,-889l4550,-712e" filled="f" stroked="t" strokeweight=".73pt" strokecolor="#E1E1E8">
                <v:path arrowok="t"/>
              </v:shape>
            </v:group>
            <v:group style="position:absolute;left:5255;top:-889;width:2;height:176" coordorigin="5255,-889" coordsize="2,176">
              <v:shape style="position:absolute;left:5255;top:-889;width:2;height:176" coordorigin="5255,-889" coordsize="0,176" path="m5255,-889l5255,-712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5.876007pt;margin-top:39.295197pt;width:377.183pt;height:21.4537pt;mso-position-horizontal-relative:page;mso-position-vertical-relative:paragraph;z-index:-13092" coordorigin="4518,786" coordsize="7544,429">
            <v:group style="position:absolute;left:4544;top:1088;width:7491;height:101" coordorigin="4544,1088" coordsize="7491,101">
              <v:shape style="position:absolute;left:4544;top:1088;width:7491;height:101" coordorigin="4544,1088" coordsize="7491,101" path="m11985,1088l4594,1088,4572,1093,4555,1106,4545,1126,4544,1138,4544,1189,12035,1189,12035,1138,12030,1117,12017,1100,11997,1090,11985,1088xe" filled="t" fillcolor="#F5F5F5" stroked="f">
                <v:path arrowok="t"/>
                <v:fill type="solid"/>
              </v:shape>
            </v:group>
            <v:group style="position:absolute;left:4594;top:1094;width:7391;height:2" coordorigin="4594,1094" coordsize="7391,2">
              <v:shape style="position:absolute;left:4594;top:1094;width:7391;height:2" coordorigin="4594,1094" coordsize="7391,0" path="m4594,1094l11985,1094e" filled="f" stroked="t" strokeweight=".73pt" strokecolor="#000000">
                <v:path arrowok="t"/>
              </v:shape>
            </v:group>
            <v:group style="position:absolute;left:4544;top:1138;width:13;height:50" coordorigin="4544,1138" coordsize="13,50">
              <v:shape style="position:absolute;left:4544;top:1138;width:13;height:50" coordorigin="4544,1138" coordsize="13,50" path="m4544,1164l4556,1164e" filled="f" stroked="t" strokeweight="2.618pt" strokecolor="#000000">
                <v:path arrowok="t"/>
              </v:shape>
            </v:group>
            <v:group style="position:absolute;left:12022;top:1138;width:13;height:50" coordorigin="12022,1138" coordsize="13,50">
              <v:shape style="position:absolute;left:12022;top:1138;width:13;height:50" coordorigin="12022,1138" coordsize="13,50" path="m12022,1164l12035,1164e" filled="f" stroked="t" strokeweight="2.618pt" strokecolor="#000000">
                <v:path arrowok="t"/>
              </v:shape>
            </v:group>
            <v:group style="position:absolute;left:4544;top:798;width:2707;height:252" coordorigin="4544,798" coordsize="2707,252">
              <v:shape style="position:absolute;left:4544;top:798;width:2707;height:252" coordorigin="4544,798" coordsize="2707,252" path="m7213,798l4581,798,4560,805,4547,821,4544,836,4544,1013,4550,1034,4567,1047,4581,1050,7213,1050,7234,1044,7248,1027,7251,1013,7251,836,7244,815,7228,801,7213,798xe" filled="t" fillcolor="#F7F7F9" stroked="f">
                <v:path arrowok="t"/>
                <v:fill type="solid"/>
              </v:shape>
            </v:group>
            <v:group style="position:absolute;left:4581;top:805;width:2631;height:2" coordorigin="4581,805" coordsize="2631,2">
              <v:shape style="position:absolute;left:4581;top:805;width:2631;height:2" coordorigin="4581,805" coordsize="2631,0" path="m4581,805l7213,805e" filled="f" stroked="t" strokeweight=".73pt" strokecolor="#E1E1E8">
                <v:path arrowok="t"/>
              </v:shape>
            </v:group>
            <v:group style="position:absolute;left:4560;top:798;width:22;height:7" coordorigin="4560,798" coordsize="22,7">
              <v:shape style="position:absolute;left:4560;top:798;width:22;height:7" coordorigin="4560,798" coordsize="22,7" path="m4581,798l4560,805,4560,806e" filled="f" stroked="t" strokeweight="1.259pt" strokecolor="#E1E1E8">
                <v:path arrowok="t"/>
              </v:shape>
            </v:group>
            <v:group style="position:absolute;left:7244;top:815;width:4;height:13" coordorigin="7244,815" coordsize="4,13">
              <v:shape style="position:absolute;left:7244;top:815;width:4;height:13" coordorigin="7244,815" coordsize="4,13" path="m7248,827l7244,815e" filled="f" stroked="t" strokeweight="1.259pt" strokecolor="#E1E1E8">
                <v:path arrowok="t"/>
              </v:shape>
            </v:group>
            <v:group style="position:absolute;left:7228;top:801;width:11;height:9" coordorigin="7228,801" coordsize="11,9">
              <v:shape style="position:absolute;left:7228;top:801;width:11;height:9" coordorigin="7228,801" coordsize="11,9" path="m7238,810l7228,801e" filled="f" stroked="t" strokeweight="1.259pt" strokecolor="#E1E1E8">
                <v:path arrowok="t"/>
              </v:shape>
            </v:group>
            <v:group style="position:absolute;left:4581;top:1044;width:2631;height:2" coordorigin="4581,1044" coordsize="2631,2">
              <v:shape style="position:absolute;left:4581;top:1044;width:2631;height:2" coordorigin="4581,1044" coordsize="2631,0" path="m4581,1044l7213,1044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visible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fetched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browser.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200"/>
          <w:cols w:num="2" w:equalWidth="0">
            <w:col w:w="3117" w:space="1025"/>
            <w:col w:w="7898"/>
          </w:cols>
        </w:sectPr>
      </w:pP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before="74"/>
        <w:ind w:left="4499" w:right="4751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app/views/todos/delete.html.erb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after="0"/>
        <w:jc w:val="center"/>
        <w:rPr>
          <w:rFonts w:ascii="Consolas" w:hAnsi="Consolas" w:cs="Consolas" w:eastAsia="Consolas"/>
          <w:sz w:val="15"/>
          <w:szCs w:val="15"/>
        </w:rPr>
        <w:sectPr>
          <w:type w:val="continuous"/>
          <w:pgSz w:w="12240" w:h="15840"/>
          <w:pgMar w:top="280" w:bottom="220" w:left="0" w:right="200"/>
        </w:sectPr>
      </w:pP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4"/>
        <w:ind w:left="250" w:right="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&lt;p&gt;Todo</w:t>
      </w:r>
      <w:r>
        <w:rPr>
          <w:rFonts w:ascii="Consolas" w:hAnsi="Consolas" w:cs="Consolas" w:eastAsia="Consolas"/>
          <w:b w:val="0"/>
          <w:bCs w:val="0"/>
          <w:color w:val="303030"/>
          <w:spacing w:val="3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successfully</w:t>
      </w:r>
      <w:r>
        <w:rPr>
          <w:rFonts w:ascii="Consolas" w:hAnsi="Consolas" w:cs="Consolas" w:eastAsia="Consolas"/>
          <w:b w:val="0"/>
          <w:bCs w:val="0"/>
          <w:color w:val="303030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deleted&lt;/p&gt;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245" w:right="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&lt;a</w:t>
      </w:r>
      <w:r>
        <w:rPr>
          <w:rFonts w:ascii="Consolas" w:hAnsi="Consolas" w:cs="Consolas" w:eastAsia="Consolas"/>
          <w:b w:val="0"/>
          <w:bCs w:val="0"/>
          <w:color w:val="303030"/>
          <w:spacing w:val="6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href="/todos/index"&gt;Back&lt;/a%&gt;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numPr>
          <w:ilvl w:val="0"/>
          <w:numId w:val="25"/>
        </w:numPr>
        <w:tabs>
          <w:tab w:pos="4543" w:val="left" w:leader="none"/>
        </w:tabs>
        <w:ind w:left="4543" w:right="0" w:hanging="34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40.144726pt;width:375.565pt;height:34.114400pt;mso-position-horizontal-relative:page;mso-position-vertical-relative:paragraph;z-index:-13078" coordorigin="4534,-803" coordsize="7511,682">
            <v:group style="position:absolute;left:4544;top:-788;width:7491;height:655" coordorigin="4544,-788" coordsize="7491,655">
              <v:shape style="position:absolute;left:4544;top:-788;width:7491;height:655" coordorigin="4544,-788" coordsize="7491,655" path="m12035,-788l4544,-788,4544,-184,4549,-162,4562,-145,4581,-135,4594,-133,11985,-133,12006,-138,12023,-151,12033,-171,12035,-184,12035,-788xe" filled="t" fillcolor="#F5F5F5" stroked="f">
                <v:path arrowok="t"/>
                <v:fill type="solid"/>
              </v:shape>
            </v:group>
            <v:group style="position:absolute;left:4594;top:-139;width:7391;height:2" coordorigin="4594,-139" coordsize="7391,2">
              <v:shape style="position:absolute;left:4594;top:-139;width:7391;height:2" coordorigin="4594,-139" coordsize="7391,0" path="m4594,-139l11985,-139e" filled="f" stroked="t" strokeweight=".73pt" strokecolor="#000000">
                <v:path arrowok="t"/>
              </v:shape>
            </v:group>
            <v:group style="position:absolute;left:11985;top:-136;width:13;height:3" coordorigin="11985,-136" coordsize="13,3">
              <v:shape style="position:absolute;left:11985;top:-136;width:13;height:3" coordorigin="11985,-136" coordsize="13,3" path="m11985,-133l11995,-135e" filled="f" stroked="t" strokeweight="1.259pt" strokecolor="#000000">
                <v:path arrowok="t"/>
              </v:shape>
            </v:group>
            <v:group style="position:absolute;left:4550;top:-796;width:2;height:612" coordorigin="4550,-796" coordsize="2,612">
              <v:shape style="position:absolute;left:4550;top:-796;width:2;height:612" coordorigin="4550,-796" coordsize="0,612" path="m4550,-796l4550,-184e" filled="f" stroked="t" strokeweight=".73pt" strokecolor="#000000">
                <v:path arrowok="t"/>
              </v:shape>
            </v:group>
            <v:group style="position:absolute;left:12029;top:-796;width:2;height:612" coordorigin="12029,-796" coordsize="2,612">
              <v:shape style="position:absolute;left:12029;top:-796;width:2;height:612" coordorigin="12029,-796" coordsize="0,612" path="m12029,-796l12029,-184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anywhere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confi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/routes.r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map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40" w:lineRule="exact" w:before="1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before="74"/>
        <w:ind w:left="0" w:right="1437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config/routes.rb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775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get</w:t>
      </w:r>
      <w:r>
        <w:rPr>
          <w:rFonts w:ascii="Consolas" w:hAnsi="Consolas" w:cs="Consolas" w:eastAsia="Consolas"/>
          <w:b w:val="0"/>
          <w:bCs w:val="0"/>
          <w:color w:val="1E347B"/>
          <w:spacing w:val="3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"/todos/delete"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numPr>
          <w:ilvl w:val="0"/>
          <w:numId w:val="25"/>
        </w:numPr>
        <w:tabs>
          <w:tab w:pos="4543" w:val="left" w:leader="none"/>
        </w:tabs>
        <w:spacing w:line="245" w:lineRule="auto"/>
        <w:ind w:left="4543" w:right="119" w:hanging="34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51.985302pt;width:375.565pt;height:39.53pt;mso-position-horizontal-relative:page;mso-position-vertical-relative:paragraph;z-index:-13077" coordorigin="4534,-1040" coordsize="7511,791">
            <v:group style="position:absolute;left:4544;top:-738;width:7491;height:478" coordorigin="4544,-738" coordsize="7491,478">
              <v:shape style="position:absolute;left:4544;top:-738;width:7491;height:478" coordorigin="4544,-738" coordsize="7491,478" path="m11985,-738l4594,-738,4572,-733,4555,-719,4545,-700,4544,-687,4544,-309,4549,-288,4562,-271,4581,-261,4594,-259,11985,-259,12006,-264,12023,-277,12033,-297,12035,-309,12035,-687,12030,-709,12017,-726,11997,-736,11985,-738xe" filled="t" fillcolor="#F7F7F9" stroked="f">
                <v:path arrowok="t"/>
                <v:fill type="solid"/>
              </v:shape>
            </v:group>
            <v:group style="position:absolute;left:4594;top:-731;width:7391;height:2" coordorigin="4594,-731" coordsize="7391,2">
              <v:shape style="position:absolute;left:4594;top:-731;width:7391;height:2" coordorigin="4594,-731" coordsize="7391,0" path="m4594,-731l11985,-731e" filled="f" stroked="t" strokeweight=".73pt" strokecolor="#E1E1E8">
                <v:path arrowok="t"/>
              </v:shape>
            </v:group>
            <v:group style="position:absolute;left:4572;top:-738;width:22;height:5" coordorigin="4572,-738" coordsize="22,5">
              <v:shape style="position:absolute;left:4572;top:-738;width:22;height:5" coordorigin="4572,-738" coordsize="22,5" path="m4594,-738l4572,-733e" filled="f" stroked="t" strokeweight="1.259pt" strokecolor="#E1E1E8">
                <v:path arrowok="t"/>
              </v:shape>
            </v:group>
            <v:group style="position:absolute;left:11997;top:-736;width:7;height:4" coordorigin="11997,-736" coordsize="7,4">
              <v:shape style="position:absolute;left:11997;top:-736;width:7;height:4" coordorigin="11997,-736" coordsize="7,4" path="m12005,-732l11997,-736e" filled="f" stroked="t" strokeweight="1.259pt" strokecolor="#E1E1E8">
                <v:path arrowok="t"/>
              </v:shape>
            </v:group>
            <v:group style="position:absolute;left:4594;top:-265;width:7391;height:2" coordorigin="4594,-265" coordsize="7391,2">
              <v:shape style="position:absolute;left:4594;top:-265;width:7391;height:2" coordorigin="4594,-265" coordsize="7391,0" path="m4594,-265l11985,-265e" filled="f" stroked="t" strokeweight=".729pt" strokecolor="#E1E1E8">
                <v:path arrowok="t"/>
              </v:shape>
            </v:group>
            <v:group style="position:absolute;left:4544;top:-1027;width:1460;height:252" coordorigin="4544,-1027" coordsize="1460,252">
              <v:shape style="position:absolute;left:4544;top:-1027;width:1460;height:252" coordorigin="4544,-1027" coordsize="1460,252" path="m5966,-1027l4581,-1027,4560,-1021,4547,-1004,4544,-989,4544,-813,4550,-792,4567,-778,4581,-775,5966,-775,5987,-782,6001,-798,6004,-813,6004,-989,5998,-1010,5981,-1024,5966,-1027xe" filled="t" fillcolor="#F7F7F9" stroked="f">
                <v:path arrowok="t"/>
                <v:fill type="solid"/>
              </v:shape>
            </v:group>
            <v:group style="position:absolute;left:4581;top:-1021;width:1385;height:2" coordorigin="4581,-1021" coordsize="1385,2">
              <v:shape style="position:absolute;left:4581;top:-1021;width:1385;height:2" coordorigin="4581,-1021" coordsize="1385,0" path="m4581,-1021l5966,-1021e" filled="f" stroked="t" strokeweight=".73pt" strokecolor="#E1E1E8">
                <v:path arrowok="t"/>
              </v:shape>
            </v:group>
            <v:group style="position:absolute;left:4560;top:-1027;width:21;height:6" coordorigin="4560,-1027" coordsize="21,6">
              <v:shape style="position:absolute;left:4560;top:-1027;width:21;height:6" coordorigin="4560,-1027" coordsize="21,6" path="m4581,-1027l4560,-1021e" filled="f" stroked="t" strokeweight="1.259pt" strokecolor="#E1E1E8">
                <v:path arrowok="t"/>
              </v:shape>
            </v:group>
            <v:group style="position:absolute;left:4581;top:-782;width:1385;height:2" coordorigin="4581,-782" coordsize="1385,2">
              <v:shape style="position:absolute;left:4581;top:-782;width:1385;height:2" coordorigin="4581,-782" coordsize="1385,0" path="m4581,-782l5966,-782e" filled="f" stroked="t" strokeweight=".73pt" strokecolor="#E1E1E8">
                <v:path arrowok="t"/>
              </v:shape>
            </v:group>
            <v:group style="position:absolute;left:4550;top:-989;width:2;height:176" coordorigin="4550,-989" coordsize="2,176">
              <v:shape style="position:absolute;left:4550;top:-989;width:2;height:176" coordorigin="4550,-989" coordsize="0,176" path="m4550,-989l4550,-813e" filled="f" stroked="t" strokeweight=".73pt" strokecolor="#E1E1E8">
                <v:path arrowok="t"/>
              </v:shape>
            </v:group>
            <v:group style="position:absolute;left:5998;top:-989;width:2;height:176" coordorigin="5998,-989" coordsize="2,176">
              <v:shape style="position:absolute;left:5998;top:-989;width:2;height:176" coordorigin="5998,-989" coordsize="0,176" path="m5998,-989l5998,-813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working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accessing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accessing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/todos/index.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numPr>
          <w:ilvl w:val="0"/>
          <w:numId w:val="25"/>
        </w:numPr>
        <w:tabs>
          <w:tab w:pos="4543" w:val="left" w:leader="none"/>
        </w:tabs>
        <w:spacing w:line="245" w:lineRule="auto"/>
        <w:ind w:left="4543" w:right="299" w:hanging="340"/>
        <w:jc w:val="left"/>
        <w:rPr>
          <w:rFonts w:ascii="Lucida Sans Unicode" w:hAnsi="Lucida Sans Unicode" w:cs="Lucida Sans Unicode" w:eastAsia="Lucida Sans Unicode"/>
          <w:sz w:val="20"/>
          <w:szCs w:val="20"/>
        </w:rPr>
      </w:pPr>
      <w:r>
        <w:rPr/>
        <w:pict>
          <v:group style="position:absolute;margin-left:270.122009pt;margin-top:17.2621pt;width:192.374pt;height:13.719487pt;mso-position-horizontal-relative:page;mso-position-vertical-relative:paragraph;z-index:-13075" coordorigin="5402,345" coordsize="3847,274">
            <v:group style="position:absolute;left:5412;top:358;width:3827;height:252" coordorigin="5412,358" coordsize="3827,252">
              <v:shape style="position:absolute;left:5412;top:358;width:3827;height:252" coordorigin="5412,358" coordsize="3827,252" path="m9202,358l5450,358,5429,364,5415,381,5412,396,5412,572,5419,593,5435,607,5450,610,9202,610,9223,603,9237,587,9240,572,9240,396,9233,375,9217,361,9202,358xe" filled="t" fillcolor="#F7F7F9" stroked="f">
                <v:path arrowok="t"/>
                <v:fill type="solid"/>
              </v:shape>
            </v:group>
            <v:group style="position:absolute;left:5450;top:364;width:3752;height:2" coordorigin="5450,364" coordsize="3752,2">
              <v:shape style="position:absolute;left:5450;top:364;width:3752;height:2" coordorigin="5450,364" coordsize="3752,0" path="m5450,364l9202,364e" filled="f" stroked="t" strokeweight=".73pt" strokecolor="#E1E1E8">
                <v:path arrowok="t"/>
              </v:shape>
            </v:group>
            <v:group style="position:absolute;left:5449;top:358;width:2;height:2" coordorigin="5449,358" coordsize="2,2">
              <v:shape style="position:absolute;left:5449;top:358;width:2;height:2" coordorigin="5449,358" coordsize="1,0" path="m5450,358l5449,358e" filled="f" stroked="t" strokeweight="1.259pt" strokecolor="#E1E1E8">
                <v:path arrowok="t"/>
              </v:shape>
            </v:group>
            <v:group style="position:absolute;left:5450;top:603;width:3752;height:2" coordorigin="5450,603" coordsize="3752,2">
              <v:shape style="position:absolute;left:5450;top:603;width:3752;height:2" coordorigin="5450,603" coordsize="3752,0" path="m5450,603l9202,603e" filled="f" stroked="t" strokeweight=".729pt" strokecolor="#E1E1E8">
                <v:path arrowok="t"/>
              </v:shape>
            </v:group>
            <v:group style="position:absolute;left:5419;top:396;width:2;height:176" coordorigin="5419,396" coordsize="2,176">
              <v:shape style="position:absolute;left:5419;top:396;width:2;height:176" coordorigin="5419,396" coordsize="0,176" path="m5419,396l5419,572e" filled="f" stroked="t" strokeweight=".73pt" strokecolor="#E1E1E8">
                <v:path arrowok="t"/>
              </v:shape>
            </v:group>
            <v:group style="position:absolute;left:9234;top:396;width:2;height:176" coordorigin="9234,396" coordsize="2,176">
              <v:shape style="position:absolute;left:9234;top:396;width:2;height:176" coordorigin="9234,396" coordsize="0,176" path="m9234,396l9234,572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works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fine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far,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introduce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link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app/vie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  <w:sz w:val="20"/>
          <w:szCs w:val="2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s/todos/index.html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end.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3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&lt;a</w:t>
      </w:r>
      <w:r>
        <w:rPr>
          <w:rFonts w:ascii="Consolas" w:hAnsi="Consolas" w:cs="Consolas" w:eastAsia="Consolas"/>
          <w:b w:val="0"/>
          <w:bCs w:val="0"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href="/todos/delete"&gt;Delete</w:t>
      </w:r>
      <w:r>
        <w:rPr>
          <w:rFonts w:ascii="Consolas" w:hAnsi="Consolas" w:cs="Consolas" w:eastAsia="Consolas"/>
          <w:b w:val="0"/>
          <w:bCs w:val="0"/>
          <w:color w:val="DD1144"/>
          <w:spacing w:val="16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last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todo&lt;/a&gt;</w:t>
      </w:r>
      <w:r>
        <w:rPr>
          <w:rFonts w:ascii="Consolas" w:hAnsi="Consolas" w:cs="Consolas" w:eastAsia="Consolas"/>
          <w:b w:val="0"/>
          <w:bCs w:val="0"/>
          <w:color w:val="DD1144"/>
          <w:spacing w:val="-17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150" w:lineRule="exact" w:before="1"/>
        <w:rPr>
          <w:sz w:val="15"/>
          <w:szCs w:val="15"/>
        </w:rPr>
      </w:pPr>
      <w:r>
        <w:rPr>
          <w:sz w:val="15"/>
          <w:szCs w:val="15"/>
        </w:rPr>
      </w:r>
    </w:p>
    <w:p>
      <w:pPr>
        <w:pStyle w:val="BodyText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21.16437pt;width:391.303pt;height:447.959pt;mso-position-horizontal-relative:page;mso-position-vertical-relative:paragraph;z-index:-13076" coordorigin="4219,423" coordsize="7826,8959">
            <v:group style="position:absolute;left:4229;top:433;width:7806;height:8939" coordorigin="4229,433" coordsize="7806,8939">
              <v:shape style="position:absolute;left:4229;top:433;width:7806;height:8939" coordorigin="4229,433" coordsize="7806,8939" path="m11985,433l4279,433,4258,438,4240,452,4231,471,4229,484,4229,9322,4234,9344,4247,9361,4267,9371,4279,9372,11985,9372,12006,9368,12023,9354,12033,9335,12035,9322,12035,484,12030,462,12017,445,11997,435,11985,433xe" filled="t" fillcolor="#F5F5F5" stroked="f">
                <v:path arrowok="t"/>
                <v:fill type="solid"/>
              </v:shape>
            </v:group>
            <v:group style="position:absolute;left:4279;top:440;width:7705;height:2" coordorigin="4279,440" coordsize="7705,2">
              <v:shape style="position:absolute;left:4279;top:440;width:7705;height:2" coordorigin="4279,440" coordsize="7705,0" path="m4279,440l11985,440e" filled="f" stroked="t" strokeweight=".729pt" strokecolor="#E4E4E4">
                <v:path arrowok="t"/>
              </v:shape>
            </v:group>
            <v:group style="position:absolute;left:4279;top:9366;width:7705;height:2" coordorigin="4279,9366" coordsize="7705,2">
              <v:shape style="position:absolute;left:4279;top:9366;width:7705;height:2" coordorigin="4279,9366" coordsize="7705,0" path="m4279,9366l11985,9366e" filled="f" stroked="t" strokeweight=".729pt" strokecolor="#E4E4E4">
                <v:path arrowok="t"/>
              </v:shape>
            </v:group>
            <v:group style="position:absolute;left:4531;top:685;width:7189;height:3639" coordorigin="4531,685" coordsize="7189,3639">
              <v:shape style="position:absolute;left:4531;top:685;width:7189;height:3639" coordorigin="4531,685" coordsize="7189,3639" path="m4531,685l11720,685,11720,4324,4531,4324,4531,685xe" filled="t" fillcolor="#FFFFFF" stroked="f">
                <v:path arrowok="t"/>
                <v:fill type="solid"/>
              </v:shape>
            </v:group>
            <v:group style="position:absolute;left:4531;top:691;width:7189;height:2" coordorigin="4531,691" coordsize="7189,2">
              <v:shape style="position:absolute;left:4531;top:691;width:7189;height:2" coordorigin="4531,691" coordsize="7189,0" path="m4531,691l11720,691e" filled="f" stroked="t" strokeweight=".73pt" strokecolor="#000000">
                <v:path arrowok="t"/>
              </v:shape>
            </v:group>
            <v:group style="position:absolute;left:4531;top:4317;width:7189;height:2" coordorigin="4531,4317" coordsize="7189,2">
              <v:shape style="position:absolute;left:4531;top:4317;width:7189;height:2" coordorigin="4531,4317" coordsize="7189,0" path="m4531,4317l11720,4317e" filled="f" stroked="t" strokeweight=".729pt" strokecolor="#000000">
                <v:path arrowok="t"/>
              </v:shape>
            </v:group>
            <v:group style="position:absolute;left:4537;top:685;width:2;height:3639" coordorigin="4537,685" coordsize="2,3639">
              <v:shape style="position:absolute;left:4537;top:685;width:2;height:3639" coordorigin="4537,685" coordsize="0,3639" path="m4537,685l4537,4324e" filled="f" stroked="t" strokeweight=".73pt" strokecolor="#000000">
                <v:path arrowok="t"/>
              </v:shape>
            </v:group>
            <v:group style="position:absolute;left:11714;top:685;width:2;height:3639" coordorigin="11714,685" coordsize="2,3639">
              <v:shape style="position:absolute;left:11714;top:685;width:2;height:3639" coordorigin="11714,685" coordsize="0,3639" path="m11714,685l11714,4324e" filled="f" stroked="t" strokeweight=".729pt" strokecolor="#000000">
                <v:path arrowok="t"/>
              </v:shape>
              <v:shape style="position:absolute;left:4594;top:748;width:7063;height:3513" type="#_x0000_t75">
                <v:imagedata r:id="rId382" o:title=""/>
              </v:shape>
            </v:group>
            <v:group style="position:absolute;left:4519;top:4890;width:7214;height:3790" coordorigin="4519,4890" coordsize="7214,3790">
              <v:shape style="position:absolute;left:4519;top:4890;width:7214;height:3790" coordorigin="4519,4890" coordsize="7214,3790" path="m4519,4890l11733,4890,11733,8680,4519,8680,4519,4890xe" filled="t" fillcolor="#FFFFFF" stroked="f">
                <v:path arrowok="t"/>
                <v:fill type="solid"/>
              </v:shape>
            </v:group>
            <v:group style="position:absolute;left:4519;top:4897;width:7214;height:2" coordorigin="4519,4897" coordsize="7214,2">
              <v:shape style="position:absolute;left:4519;top:4897;width:7214;height:2" coordorigin="4519,4897" coordsize="7214,0" path="m4519,4897l11733,4897e" filled="f" stroked="t" strokeweight=".729pt" strokecolor="#000000">
                <v:path arrowok="t"/>
              </v:shape>
            </v:group>
            <v:group style="position:absolute;left:4519;top:8674;width:7214;height:2" coordorigin="4519,8674" coordsize="7214,2">
              <v:shape style="position:absolute;left:4519;top:8674;width:7214;height:2" coordorigin="4519,8674" coordsize="7214,0" path="m4519,8674l11733,8674e" filled="f" stroked="t" strokeweight=".729pt" strokecolor="#000000">
                <v:path arrowok="t"/>
              </v:shape>
            </v:group>
            <v:group style="position:absolute;left:4525;top:4890;width:2;height:3790" coordorigin="4525,4890" coordsize="2,3790">
              <v:shape style="position:absolute;left:4525;top:4890;width:2;height:3790" coordorigin="4525,4890" coordsize="0,3790" path="m4525,4890l4525,8680e" filled="f" stroked="t" strokeweight=".729pt" strokecolor="#000000">
                <v:path arrowok="t"/>
              </v:shape>
            </v:group>
            <v:group style="position:absolute;left:11727;top:4890;width:2;height:3790" coordorigin="11727,4890" coordsize="2,3790">
              <v:shape style="position:absolute;left:11727;top:4890;width:2;height:3790" coordorigin="11727,4890" coordsize="0,3790" path="m11727,4890l11727,8680e" filled="f" stroked="t" strokeweight=".73pt" strokecolor="#000000">
                <v:path arrowok="t"/>
              </v:shape>
              <v:shape style="position:absolute;left:4581;top:4953;width:7088;height:3664" type="#_x0000_t75">
                <v:imagedata r:id="rId383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final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5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5953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"Delete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todo"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9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before="24"/>
        <w:ind w:left="5034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clicking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</w:rPr>
        <w:sectPr>
          <w:pgSz w:w="12240" w:h="15840"/>
          <w:pgMar w:header="90" w:footer="21" w:top="280" w:bottom="220" w:left="0" w:right="260"/>
        </w:sectPr>
      </w:pPr>
    </w:p>
    <w:p>
      <w:pPr>
        <w:spacing w:line="170" w:lineRule="exact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4"/>
        <w:ind w:left="1903" w:right="4333" w:firstLine="0"/>
        <w:jc w:val="center"/>
        <w:rPr>
          <w:rFonts w:ascii="Consolas" w:hAnsi="Consolas" w:cs="Consolas" w:eastAsia="Consolas"/>
          <w:sz w:val="15"/>
          <w:szCs w:val="15"/>
        </w:rPr>
      </w:pPr>
      <w:bookmarkStart w:name="_bookmark37" w:id="53"/>
      <w:bookmarkEnd w:id="53"/>
      <w:r>
        <w:rPr/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Test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Output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before="74"/>
        <w:ind w:left="44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Click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'Run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test'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button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above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verify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if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your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task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solution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is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right.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216" w:val="left" w:leader="none"/>
        </w:tabs>
        <w:spacing w:before="39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618587pt;width:592.75pt;height:52.75pt;mso-position-horizontal-relative:page;mso-position-vertical-relative:paragraph;z-index:-13074" coordorigin="190,832" coordsize="11855,1055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7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3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3pt" strokecolor="#E4E4E4">
                <v:path arrowok="t"/>
              </v:shape>
            </v:group>
            <v:group style="position:absolute;left:11985;top:1870;width:22;height:5" coordorigin="11985,1870" coordsize="22,5">
              <v:shape style="position:absolute;left:11985;top:1870;width:22;height:5" coordorigin="11985,1870" coordsize="22,5" path="m11985,1875l12006,1870e" filled="f" stroked="t" strokeweight="1.259pt" strokecolor="#E4E4E4">
                <v:path arrowok="t"/>
              </v:shape>
            </v:group>
            <v:group style="position:absolute;left:206;top:893;width:2;height:932" coordorigin="206,893" coordsize="2,932">
              <v:shape style="position:absolute;left:206;top:893;width:2;height:932" coordorigin="206,893" coordsize="0,932" path="m206,893l206,1824e" filled="f" stroked="t" strokeweight=".73pt" strokecolor="#E4E4E4">
                <v:path arrowok="t"/>
              </v:shape>
            </v:group>
            <v:group style="position:absolute;left:12029;top:893;width:2;height:932" coordorigin="12029,893" coordsize="2,932">
              <v:shape style="position:absolute;left:12029;top:893;width:2;height:932" coordorigin="12029,893" coordsize="0,932" path="m12029,893l12029,1824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889999pt;margin-top:-1.632914pt;width:47.214pt;height:.1pt;mso-position-horizontal-relative:page;mso-position-vertical-relative:paragraph;z-index:-13073" coordorigin="4418,-33" coordsize="944,2">
            <v:shape style="position:absolute;left:4418;top:-33;width:944;height:2" coordorigin="4418,-33" coordsize="944,0" path="m4418,-33l5362,-33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220.524994pt;margin-top:17.444265pt;width:49.650716pt;height:1.381722pt;mso-position-horizontal-relative:page;mso-position-vertical-relative:paragraph;z-index:-13072" coordorigin="4410,349" coordsize="993,28">
            <v:group style="position:absolute;left:4418;top:358;width:944;height:2" coordorigin="4418,358" coordsize="944,2">
              <v:shape style="position:absolute;left:4418;top:358;width:944;height:2" coordorigin="4418,358" coordsize="944,0" path="m4418,358l5362,358e" filled="f" stroked="t" strokeweight=".73pt" strokecolor="#DEDEDE">
                <v:path arrowok="t"/>
              </v:shape>
            </v:group>
            <v:group style="position:absolute;left:5362;top:361;width:29;height:2" coordorigin="5362,361" coordsize="29,2">
              <v:shape style="position:absolute;left:5362;top:361;width:29;height:2" coordorigin="5362,361" coordsize="29,2" path="m5362,364l5385,363,5388,362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47006pt;margin-top:7.494586pt;width:.63pt;height:1.259pt;mso-position-horizontal-relative:page;mso-position-vertical-relative:paragraph;z-index:-13071" coordorigin="4229,150" coordsize="13,25">
            <v:shape style="position:absolute;left:4229;top:150;width:13;height:25" coordorigin="4229,150" coordsize="13,25" path="m4229,162l4242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4586pt;width:.63pt;height:1.259pt;mso-position-horizontal-relative:page;mso-position-vertical-relative:paragraph;z-index:-13070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-1.632914pt;width:31.476pt;height:.1pt;mso-position-horizontal-relative:page;mso-position-vertical-relative:paragraph;z-index:-13069" coordorigin="11217,-33" coordsize="630,2">
            <v:shape style="position:absolute;left:11217;top:-33;width:630;height:2" coordorigin="11217,-33" coordsize="630,0" path="m11217,-33l11846,-33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600.440491pt;margin-top:6.815086pt;width:1.989pt;height:2.618pt;mso-position-horizontal-relative:page;mso-position-vertical-relative:paragraph;z-index:-13068" coordorigin="12009,136" coordsize="40,52">
            <v:group style="position:absolute;left:12022;top:150;width:13;height:25" coordorigin="12022,150" coordsize="13,25">
              <v:shape style="position:absolute;left:12022;top:150;width:13;height:25" coordorigin="12022,150" coordsize="13,25" path="m12022,162l12035,162e" filled="f" stroked="t" strokeweight="1.3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60.466003pt;margin-top:17.495403pt;width:33.634098pt;height:1.330583pt;mso-position-horizontal-relative:page;mso-position-vertical-relative:paragraph;z-index:-13067" coordorigin="11209,350" coordsize="673,27">
            <v:group style="position:absolute;left:11217;top:358;width:630;height:2" coordorigin="11217,358" coordsize="630,2">
              <v:shape style="position:absolute;left:11217;top:358;width:630;height:2" coordorigin="11217,358" coordsize="630,0" path="m11217,358l11846,358e" filled="f" stroked="t" strokeweight=".73pt" strokecolor="#DEDEDE">
                <v:path arrowok="t"/>
              </v:shape>
            </v:group>
            <v:group style="position:absolute;left:11846;top:362;width:23;height:2" coordorigin="11846,362" coordsize="23,2">
              <v:shape style="position:absolute;left:11846;top:362;width:23;height:2" coordorigin="11846,362" coordsize="23,1" path="m11846,364l11869,363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1.388977pt;margin-top:7.494586pt;width:.629pt;height:1.259pt;mso-position-horizontal-relative:page;mso-position-vertical-relative:paragraph;z-index:-13066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10.947006pt;margin-top:-169.900421pt;width:391.303pt;height:152.084pt;mso-position-horizontal-relative:page;mso-position-vertical-relative:paragraph;z-index:-13065" coordorigin="4219,-3398" coordsize="7826,3042">
            <v:group style="position:absolute;left:4229;top:-3388;width:1058;height:252" coordorigin="4229,-3388" coordsize="1058,252">
              <v:shape style="position:absolute;left:4229;top:-3388;width:1058;height:252" coordorigin="4229,-3388" coordsize="1058,252" path="m5249,-3388l4267,-3388,4246,-3382,4232,-3365,4229,-3350,4229,-3174,4235,-3153,4252,-3139,4267,-3136,5249,-3136,5270,-3143,5284,-3159,5287,-3174,5287,-3350,5280,-3371,5264,-3385,5249,-3388xe" filled="t" fillcolor="#F7F7F9" stroked="f">
                <v:path arrowok="t"/>
                <v:fill type="solid"/>
              </v:shape>
            </v:group>
            <v:group style="position:absolute;left:4267;top:-3382;width:982;height:2" coordorigin="4267,-3382" coordsize="982,2">
              <v:shape style="position:absolute;left:4267;top:-3382;width:982;height:2" coordorigin="4267,-3382" coordsize="982,0" path="m4267,-3382l5249,-3382e" filled="f" stroked="t" strokeweight=".73pt" strokecolor="#E1E1E8">
                <v:path arrowok="t"/>
              </v:shape>
            </v:group>
            <v:group style="position:absolute;left:4267;top:-3142;width:982;height:2" coordorigin="4267,-3142" coordsize="982,2">
              <v:shape style="position:absolute;left:4267;top:-3142;width:982;height:2" coordorigin="4267,-3142" coordsize="982,0" path="m4267,-3142l5249,-3142e" filled="f" stroked="t" strokeweight=".729pt" strokecolor="#E1E1E8">
                <v:path arrowok="t"/>
              </v:shape>
            </v:group>
            <v:group style="position:absolute;left:4235;top:-3350;width:2;height:176" coordorigin="4235,-3350" coordsize="2,176">
              <v:shape style="position:absolute;left:4235;top:-3350;width:2;height:176" coordorigin="4235,-3350" coordsize="0,176" path="m4235,-3350l4235,-3174e" filled="f" stroked="t" strokeweight=".73pt" strokecolor="#E1E1E8">
                <v:path arrowok="t"/>
              </v:shape>
            </v:group>
            <v:group style="position:absolute;left:5280;top:-3350;width:2;height:176" coordorigin="5280,-3350" coordsize="2,176">
              <v:shape style="position:absolute;left:5280;top:-3350;width:2;height:176" coordorigin="5280,-3350" coordsize="0,176" path="m5280,-3350l5280,-3174e" filled="f" stroked="t" strokeweight=".729pt" strokecolor="#E1E1E8">
                <v:path arrowok="t"/>
              </v:shape>
            </v:group>
            <v:group style="position:absolute;left:4229;top:-3136;width:7806;height:2770" coordorigin="4229,-3136" coordsize="7806,2770">
              <v:shape style="position:absolute;left:4229;top:-3136;width:7806;height:2770" coordorigin="4229,-3136" coordsize="7806,2770" path="m11985,-3136l4279,-3136,4258,-3131,4240,-3118,4231,-3099,4229,-3086,4229,-417,4234,-395,4247,-378,4267,-368,4279,-366,11985,-366,12006,-371,12023,-385,12033,-404,12035,-417,12035,-3086,12030,-3108,12017,-3125,11997,-3135,11985,-3136xe" filled="t" fillcolor="#F5F5F5" stroked="f">
                <v:path arrowok="t"/>
                <v:fill type="solid"/>
              </v:shape>
            </v:group>
            <v:group style="position:absolute;left:4279;top:-3130;width:7705;height:2" coordorigin="4279,-3130" coordsize="7705,2">
              <v:shape style="position:absolute;left:4279;top:-3130;width:7705;height:2" coordorigin="4279,-3130" coordsize="7705,0" path="m4279,-3130l11985,-3130e" filled="f" stroked="t" strokeweight=".73pt" strokecolor="#000000">
                <v:path arrowok="t"/>
              </v:shape>
            </v:group>
            <v:group style="position:absolute;left:4279;top:-373;width:7705;height:2" coordorigin="4279,-373" coordsize="7705,2">
              <v:shape style="position:absolute;left:4279;top:-373;width:7705;height:2" coordorigin="4279,-373" coordsize="7705,0" path="m4279,-373l11985,-373e" filled="f" stroked="t" strokeweight=".729pt" strokecolor="#000000">
                <v:path arrowok="t"/>
              </v:shape>
            </v:group>
            <v:group style="position:absolute;left:4235;top:-3086;width:2;height:2669" coordorigin="4235,-3086" coordsize="2,2669">
              <v:shape style="position:absolute;left:4235;top:-3086;width:2;height:2669" coordorigin="4235,-3086" coordsize="0,2669" path="m4235,-3086l4235,-417e" filled="f" stroked="t" strokeweight=".73pt" strokecolor="#000000">
                <v:path arrowok="t"/>
              </v:shape>
            </v:group>
            <v:group style="position:absolute;left:12029;top:-3086;width:2;height:2669" coordorigin="12029,-3086" coordsize="2,2669">
              <v:shape style="position:absolute;left:12029;top:-3086;width:2;height:2669" coordorigin="12029,-3086" coordsize="0,2669" path="m12029,-3086l12029,-417e" filled="f" stroked="t" strokeweight=".73pt" strokecolor="#000000">
                <v:path arrowok="t"/>
              </v:shape>
            </v:group>
            <w10:wrap type="none"/>
          </v:group>
        </w:pict>
      </w:r>
      <w:hyperlink w:history="true" w:anchor="_bookmark32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32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r:id="rId21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30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Add bootstrap CSS, insert navbar &amp; put t" w:id="54"/>
      <w:bookmarkEnd w:id="54"/>
      <w:r>
        <w:rPr/>
      </w:r>
      <w:bookmarkStart w:name="_bookmark38" w:id="55"/>
      <w:bookmarkEnd w:id="55"/>
      <w:r>
        <w:rPr/>
      </w:r>
      <w:hyperlink w:history="true" w:anchor="_bookmark38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38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spacing w:line="566" w:lineRule="exact" w:before="55"/>
        <w:ind w:right="468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Tas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k</w:t>
      </w:r>
      <w:r>
        <w:rPr>
          <w:rFonts w:ascii="Arial" w:hAnsi="Arial" w:cs="Arial" w:eastAsia="Arial"/>
          <w:b w:val="0"/>
          <w:bCs w:val="0"/>
          <w:color w:val="FFFFFF"/>
          <w:spacing w:val="-4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Ad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FFFFFF"/>
          <w:spacing w:val="-4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bootstra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p</w:t>
      </w:r>
      <w:r>
        <w:rPr>
          <w:rFonts w:ascii="Arial" w:hAnsi="Arial" w:cs="Arial" w:eastAsia="Arial"/>
          <w:b w:val="0"/>
          <w:bCs w:val="0"/>
          <w:color w:val="FFFFFF"/>
          <w:spacing w:val="-4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CSS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,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inser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FFFFFF"/>
          <w:spacing w:val="-4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navba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&amp;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pu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FFFFFF"/>
          <w:spacing w:val="-4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todo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4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FFFFFF"/>
          <w:spacing w:val="-4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well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9.950pt;margin-top:-2.028419pt;width:189.5359pt;height:530.1067pt;mso-position-horizontal-relative:page;mso-position-vertical-relative:paragraph;z-index:-13064" coordorigin="199,-41" coordsize="3791,10602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3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v:group style="position:absolute;left:250;top:433;width:3676;height:2" coordorigin="250,433" coordsize="3676,2">
              <v:shape style="position:absolute;left:250;top:433;width:3676;height:2" coordorigin="250,433" coordsize="3676,0" path="m250,433l3927,433e" filled="f" stroked="t" strokeweight=".73pt" strokecolor="#E6E6E6">
                <v:path arrowok="t"/>
              </v:shape>
            </v:group>
            <v:group style="position:absolute;left:3927;top:434;width:22;height:5" coordorigin="3927,434" coordsize="22,5">
              <v:shape style="position:absolute;left:3927;top:434;width:22;height:5" coordorigin="3927,434" coordsize="22,5" path="m3927,439l3949,434e" filled="f" stroked="t" strokeweight="1.259pt" strokecolor="#E6E6E6">
                <v:path arrowok="t"/>
              </v:shape>
            </v:group>
            <v:group style="position:absolute;left:3968;top:401;width:7;height:14" coordorigin="3968,401" coordsize="7,14">
              <v:shape style="position:absolute;left:3968;top:401;width:7;height:14" coordorigin="3968,401" coordsize="7,14" path="m3968,415l3976,401e" filled="f" stroked="t" strokeweight="1.259pt" strokecolor="#E6E6E6">
                <v:path arrowok="t"/>
              </v:shape>
            </v:group>
            <v:group style="position:absolute;left:206;top:11;width:2;height:378" coordorigin="206,11" coordsize="2,378">
              <v:shape style="position:absolute;left:206;top:11;width:2;height:378" coordorigin="206,11" coordsize="0,378" path="m206,11l206,389e" filled="f" stroked="t" strokeweight=".73pt" strokecolor="#E6E6E6">
                <v:path arrowok="t"/>
              </v:shape>
            </v:group>
            <v:group style="position:absolute;left:3971;top:11;width:2;height:378" coordorigin="3971,11" coordsize="2,378">
              <v:shape style="position:absolute;left:3971;top:11;width:2;height:378" coordorigin="3971,11" coordsize="0,378" path="m3971,11l3971,389e" filled="f" stroked="t" strokeweight=".73pt" strokecolor="#E6E6E6">
                <v:path arrowok="t"/>
              </v:shape>
            </v:group>
            <v:group style="position:absolute;left:250;top:470;width:3676;height:2" coordorigin="250,470" coordsize="3676,2">
              <v:shape style="position:absolute;left:250;top:470;width:3676;height:2" coordorigin="250,470" coordsize="3676,0" path="m250,470l3927,470e" filled="f" stroked="t" strokeweight=".73pt" strokecolor="#E6E6E6">
                <v:path arrowok="t"/>
              </v:shape>
            </v:group>
            <v:group style="position:absolute;left:3972;top:492;width:5;height:22" coordorigin="3972,492" coordsize="5,22">
              <v:shape style="position:absolute;left:3972;top:492;width:5;height:22" coordorigin="3972,492" coordsize="5,22" path="m3977,514l3972,493,3972,492e" filled="f" stroked="t" strokeweight="1.259pt" strokecolor="#E6E6E6">
                <v:path arrowok="t"/>
              </v:shape>
            </v:group>
            <v:group style="position:absolute;left:250;top:9787;width:3676;height:2" coordorigin="250,9787" coordsize="3676,2">
              <v:shape style="position:absolute;left:250;top:9787;width:3676;height:2" coordorigin="250,9787" coordsize="3676,0" path="m250,9787l3927,9787e" filled="f" stroked="t" strokeweight=".729pt" strokecolor="#E6E6E6">
                <v:path arrowok="t"/>
              </v:shape>
            </v:group>
            <v:group style="position:absolute;left:3970;top:9756;width:5;height:10" coordorigin="3970,9756" coordsize="5,10">
              <v:shape style="position:absolute;left:3970;top:9756;width:5;height:10" coordorigin="3970,9756" coordsize="5,10" path="m3970,9766l3976,9756e" filled="f" stroked="t" strokeweight="1.259pt" strokecolor="#E6E6E6">
                <v:path arrowok="t"/>
              </v:shape>
            </v:group>
            <v:group style="position:absolute;left:206;top:514;width:2;height:9229" coordorigin="206,514" coordsize="2,9229">
              <v:shape style="position:absolute;left:206;top:514;width:2;height:9229" coordorigin="206,514" coordsize="0,9229" path="m206,514l206,9743e" filled="f" stroked="t" strokeweight=".73pt" strokecolor="#E6E6E6">
                <v:path arrowok="t"/>
              </v:shape>
            </v:group>
            <v:group style="position:absolute;left:3971;top:514;width:2;height:9229" coordorigin="3971,514" coordsize="2,9229">
              <v:shape style="position:absolute;left:3971;top:514;width:2;height:9229" coordorigin="3971,514" coordsize="0,9229" path="m3971,514l3971,9743e" filled="f" stroked="t" strokeweight=".73pt" strokecolor="#E6E6E6">
                <v:path arrowok="t"/>
              </v:shape>
            </v:group>
            <v:group style="position:absolute;left:250;top:9825;width:3676;height:2" coordorigin="250,9825" coordsize="3676,2">
              <v:shape style="position:absolute;left:250;top:9825;width:3676;height:2" coordorigin="250,9825" coordsize="3676,0" path="m250,9825l3927,9825e" filled="f" stroked="t" strokeweight=".73pt" strokecolor="#E6E6E6">
                <v:path arrowok="t"/>
              </v:shape>
            </v:group>
            <v:group style="position:absolute;left:3972;top:9847;width:5;height:22" coordorigin="3972,9847" coordsize="5,22">
              <v:shape style="position:absolute;left:3972;top:9847;width:5;height:22" coordorigin="3972,9847" coordsize="5,22" path="m3977,9869l3972,9847e" filled="f" stroked="t" strokeweight="1.259pt" strokecolor="#E6E6E6">
                <v:path arrowok="t"/>
              </v:shape>
            </v:group>
            <v:group style="position:absolute;left:250;top:10543;width:3676;height:2" coordorigin="250,10543" coordsize="3676,2">
              <v:shape style="position:absolute;left:250;top:10543;width:3676;height:2" coordorigin="250,10543" coordsize="3676,0" path="m250,10543l3927,10543e" filled="f" stroked="t" strokeweight=".73pt" strokecolor="#E6E6E6">
                <v:path arrowok="t"/>
              </v:shape>
            </v:group>
            <v:group style="position:absolute;left:221;top:10539;width:16;height:8" coordorigin="221,10539" coordsize="16,8">
              <v:shape style="position:absolute;left:221;top:10539;width:16;height:8" coordorigin="221,10539" coordsize="16,8" path="m221,10539l238,10547e" filled="f" stroked="t" strokeweight="1.259pt" strokecolor="#E6E6E6">
                <v:path arrowok="t"/>
              </v:shape>
            </v:group>
            <v:group style="position:absolute;left:3927;top:10533;width:36;height:16" coordorigin="3927,10533" coordsize="36,16">
              <v:shape style="position:absolute;left:3927;top:10533;width:36;height:16" coordorigin="3927,10533" coordsize="36,16" path="m3927,10549l3949,10544,3962,10533e" filled="f" stroked="t" strokeweight="1.259pt" strokecolor="#E6E6E6">
                <v:path arrowok="t"/>
              </v:shape>
            </v:group>
            <v:group style="position:absolute;left:3968;top:10511;width:7;height:15" coordorigin="3968,10511" coordsize="7,15">
              <v:shape style="position:absolute;left:3968;top:10511;width:7;height:15" coordorigin="3968,10511" coordsize="7,15" path="m3968,10526l3976,10511e" filled="f" stroked="t" strokeweight="1.259pt" strokecolor="#E6E6E6">
                <v:path arrowok="t"/>
              </v:shape>
            </v:group>
            <v:group style="position:absolute;left:206;top:9869;width:2;height:630" coordorigin="206,9869" coordsize="2,630">
              <v:shape style="position:absolute;left:206;top:9869;width:2;height:630" coordorigin="206,9869" coordsize="0,630" path="m206,9869l206,10499e" filled="f" stroked="t" strokeweight=".73pt" strokecolor="#E6E6E6">
                <v:path arrowok="t"/>
              </v:shape>
            </v:group>
            <v:group style="position:absolute;left:3971;top:9869;width:2;height:630" coordorigin="3971,9869" coordsize="2,630">
              <v:shape style="position:absolute;left:3971;top:9869;width:2;height:630" coordorigin="3971,9869" coordsize="0,630" path="m3971,9869l3971,10499e" filled="f" stroked="t" strokeweight=".73pt" strokecolor="#E6E6E6">
                <v:path arrowok="t"/>
              </v:shape>
            </v:group>
            <v:group style="position:absolute;left:213;top:936;width:3752;height:2" coordorigin="213,936" coordsize="3752,2">
              <v:shape style="position:absolute;left:213;top:936;width:3752;height:2" coordorigin="213,936" coordsize="3752,0" path="m213,936l3965,936e" filled="f" stroked="t" strokeweight=".729pt" strokecolor="#E6E6E6">
                <v:path arrowok="t"/>
              </v:shape>
            </v:group>
            <v:group style="position:absolute;left:779;top:6419;width:2;height:730" coordorigin="779,6419" coordsize="2,730">
              <v:shape style="position:absolute;left:779;top:6419;width:2;height:730" coordorigin="779,6419" coordsize="0,730" path="m779,7150l779,6419,779,7150xe" filled="t" fillcolor="#F5F5F5" stroked="f">
                <v:path arrowok="t"/>
                <v:fill type="solid"/>
              </v:shape>
              <v:shape style="position:absolute;left:1107;top:2755;width:176;height:176" type="#_x0000_t75">
                <v:imagedata r:id="rId386" o:title=""/>
              </v:shape>
              <v:shape style="position:absolute;left:1107;top:3221;width:176;height:176" type="#_x0000_t75">
                <v:imagedata r:id="rId387" o:title=""/>
              </v:shape>
              <v:shape style="position:absolute;left:1107;top:4657;width:176;height:176" type="#_x0000_t75">
                <v:imagedata r:id="rId388" o:title=""/>
              </v:shape>
              <v:shape style="position:absolute;left:1107;top:5374;width:176;height:176" type="#_x0000_t75">
                <v:imagedata r:id="rId389" o:title=""/>
              </v:shape>
              <v:shape style="position:absolute;left:1107;top:7275;width:176;height:176" type="#_x0000_t75">
                <v:imagedata r:id="rId390" o:title=""/>
              </v:shape>
              <v:shape style="position:absolute;left:1107;top:8711;width:176;height:176" type="#_x0000_t75">
                <v:imagedata r:id="rId391" o:title=""/>
              </v:shape>
              <v:shape style="position:absolute;left:3108;top:1572;width:164;height:176" type="#_x0000_t75">
                <v:imagedata r:id="rId392" o:title=""/>
              </v:shape>
              <v:shape style="position:absolute;left:3108;top:2290;width:164;height:176" type="#_x0000_t75">
                <v:imagedata r:id="rId393" o:title=""/>
              </v:shape>
              <v:shape style="position:absolute;left:3108;top:2755;width:164;height:176" type="#_x0000_t75">
                <v:imagedata r:id="rId394" o:title=""/>
              </v:shape>
              <v:shape style="position:absolute;left:3108;top:3473;width:164;height:176" type="#_x0000_t75">
                <v:imagedata r:id="rId395" o:title=""/>
              </v:shape>
              <v:shape style="position:absolute;left:3108;top:3939;width:164;height:176" type="#_x0000_t75">
                <v:imagedata r:id="rId396" o:title=""/>
              </v:shape>
              <v:shape style="position:absolute;left:3108;top:4908;width:164;height:176" type="#_x0000_t75">
                <v:imagedata r:id="rId397" o:title=""/>
              </v:shape>
              <v:shape style="position:absolute;left:3108;top:5374;width:164;height:176" type="#_x0000_t75">
                <v:imagedata r:id="rId398" o:title=""/>
              </v:shape>
              <v:shape style="position:absolute;left:3108;top:5840;width:164;height:176" type="#_x0000_t75">
                <v:imagedata r:id="rId399" o:title=""/>
              </v:shape>
              <v:shape style="position:absolute;left:3108;top:7527;width:164;height:176" type="#_x0000_t75">
                <v:imagedata r:id="rId400" o:title=""/>
              </v:shape>
              <v:shape style="position:absolute;left:3108;top:7993;width:164;height:176" type="#_x0000_t75">
                <v:imagedata r:id="rId401" o:title=""/>
              </v:shape>
              <v:shape style="position:absolute;left:3108;top:8963;width:164;height:176" type="#_x0000_t75">
                <v:imagedata r:id="rId402" o:title=""/>
              </v:shape>
              <v:shape style="position:absolute;left:3108;top:6810;width:164;height:176" type="#_x0000_t75">
                <v:imagedata r:id="rId403" o:title=""/>
              </v:shape>
              <v:shape style="position:absolute;left:1094;top:6558;width:176;height:176" type="#_x0000_t75">
                <v:imagedata r:id="rId404" o:title=""/>
              </v:shape>
            </v:group>
            <w10:wrap type="none"/>
          </v:group>
        </w:pict>
      </w:r>
      <w:r>
        <w:rPr/>
        <w:pict>
          <v:group style="position:absolute;margin-left:219.202072pt;margin-top:14.388882pt;width:1.687527pt;height:.167627pt;mso-position-horizontal-relative:page;mso-position-vertical-relative:paragraph;z-index:-13061" coordorigin="4384,288" coordsize="34,3">
            <v:shape style="position:absolute;left:4384;top:288;width:34;height:3" coordorigin="4384,288" coordsize="34,3" path="m4418,288l4395,289,4384,291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268.516571pt;margin-top:14.397554pt;width:1.138972pt;height:.118127pt;mso-position-horizontal-relative:page;mso-position-vertical-relative:paragraph;z-index:-13060" coordorigin="5370,288" coordsize="23,2">
            <v:shape style="position:absolute;left:5370;top:288;width:23;height:2" coordorigin="5370,288" coordsize="23,2" path="m5393,290l5370,288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8.315674pt;margin-top:13.759381pt;width:34.356347pt;height:1.462994pt;mso-position-horizontal-relative:page;mso-position-vertical-relative:paragraph;z-index:-13056" coordorigin="11166,275" coordsize="687,29">
            <v:group style="position:absolute;left:11217;top:294;width:630;height:2" coordorigin="11217,294" coordsize="630,2">
              <v:shape style="position:absolute;left:11217;top:294;width:630;height:2" coordorigin="11217,294" coordsize="630,0" path="m11217,294l11846,294e" filled="f" stroked="t" strokeweight=".73pt" strokecolor="#DEDEDE">
                <v:path arrowok="t"/>
              </v:shape>
            </v:group>
            <v:group style="position:absolute;left:11179;top:288;width:38;height:4" coordorigin="11179,288" coordsize="38,4">
              <v:shape style="position:absolute;left:11179;top:288;width:38;height:4" coordorigin="11179,288" coordsize="38,4" path="m11217,288l11194,289,11179,292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1.767792pt;margin-top:13.759381pt;width:124.778559pt;height:1.474884pt;mso-position-horizontal-relative:page;mso-position-vertical-relative:paragraph;z-index:-13052" coordorigin="7035,275" coordsize="2496,29">
            <v:group style="position:absolute;left:7087;top:294;width:2405;height:2" coordorigin="7087,294" coordsize="2405,2">
              <v:shape style="position:absolute;left:7087;top:294;width:2405;height:2" coordorigin="7087,294" coordsize="2405,0" path="m7087,294l9492,294e" filled="f" stroked="t" strokeweight=".73pt" strokecolor="#DEDEDE">
                <v:path arrowok="t"/>
              </v:shape>
            </v:group>
            <v:group style="position:absolute;left:7048;top:288;width:39;height:4" coordorigin="7048,288" coordsize="39,4">
              <v:shape style="position:absolute;left:7048;top:288;width:39;height:4" coordorigin="7048,288" coordsize="39,4" path="m7087,288l7064,289,7048,292e" filled="f" stroked="t" strokeweight="1.259pt" strokecolor="#DEDEDE">
                <v:path arrowok="t"/>
              </v:shape>
            </v:group>
            <v:group style="position:absolute;left:9500;top:288;width:18;height:2" coordorigin="9500,288" coordsize="18,2">
              <v:shape style="position:absolute;left:9500;top:288;width:18;height:2" coordorigin="9500,288" coordsize="18,2" path="m9518,290l9500,28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9.5pt;margin-top:-163.006424pt;width:592.75pt;height:128.793pt;mso-position-horizontal-relative:page;mso-position-vertical-relative:paragraph;z-index:-13045" coordorigin="190,-3260" coordsize="11855,2576">
            <v:group style="position:absolute;left:200;top:-2520;width:11835;height:1826" coordorigin="200,-2520" coordsize="11835,1826">
              <v:shape style="position:absolute;left:200;top:-2520;width:11835;height:1826" coordorigin="200,-2520" coordsize="11835,1826" path="m200,-694l12035,-694,12035,-2520,200,-2520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747;width:11835;height:2040" type="#_x0000_t75">
                <v:imagedata r:id="rId405" o:title=""/>
              </v:shape>
            </v:group>
            <v:group style="position:absolute;left:200;top:-3250;width:2;height:730" coordorigin="200,-3250" coordsize="2,730">
              <v:shape style="position:absolute;left:200;top:-3250;width:2;height:730" coordorigin="200,-3250" coordsize="0,730" path="m200,-2520l200,-3250,200,-2520xe" filled="t" fillcolor="#000000" stroked="f">
                <v:path arrowok="t"/>
                <v:fill type="solid"/>
              </v:shape>
            </v:group>
            <v:group style="position:absolute;left:200;top:-3250;width:11835;height:730" coordorigin="200,-3250" coordsize="11835,730">
              <v:shape style="position:absolute;left:200;top:-3250;width:11835;height:730" coordorigin="200,-3250" coordsize="11835,730" path="m200,-2520l12035,-2520,12035,-3250,200,-3250,200,-2520xe" filled="t" fillcolor="#FAFAFA" stroked="f">
                <v:path arrowok="t"/>
                <v:fill type="solid"/>
              </v:shape>
              <v:shape style="position:absolute;left:452;top:-3200;width:630;height:630" type="#_x0000_t75">
                <v:imagedata r:id="rId406" o:title=""/>
              </v:shape>
            </v:group>
            <v:group style="position:absolute;left:2668;top:-3049;width:1561;height:252" coordorigin="2668,-3049" coordsize="1561,252">
              <v:shape style="position:absolute;left:2668;top:-3049;width:1561;height:252" coordorigin="2668,-3049" coordsize="1561,252" path="m4191,-3049l2705,-3049,2684,-3042,2671,-3026,2668,-3011,2668,-2835,2674,-2814,2691,-2800,2705,-2797,4191,-2797,4212,-2803,4226,-2820,4229,-2835,4229,-3011,4223,-3032,4206,-3046,4191,-3049xe" filled="t" fillcolor="#F8F8F8" stroked="f">
                <v:path arrowok="t"/>
                <v:fill type="solid"/>
              </v:shape>
            </v:group>
            <v:group style="position:absolute;left:2675;top:-3049;width:30;height:18" coordorigin="2675,-3049" coordsize="30,18">
              <v:shape style="position:absolute;left:2675;top:-3049;width:30;height:18" coordorigin="2675,-3049" coordsize="30,18" path="m2705,-3049l2684,-3042,2676,-3032e" filled="f" stroked="t" strokeweight="1.259pt" strokecolor="#CDCDCD">
                <v:path arrowok="t"/>
              </v:shape>
            </v:group>
            <v:group style="position:absolute;left:4212;top:-3041;width:17;height:30" coordorigin="4212,-3041" coordsize="17,30">
              <v:shape style="position:absolute;left:4212;top:-3041;width:17;height:30" coordorigin="4212,-3041" coordsize="17,30" path="m4229,-3011l4223,-3032,4213,-3040e" filled="f" stroked="t" strokeweight="1.259pt" strokecolor="#CDCDCD">
                <v:path arrowok="t"/>
              </v:shape>
            </v:group>
            <v:group style="position:absolute;left:2706;top:-2803;width:1486;height:2" coordorigin="2706,-2803" coordsize="1486,2">
              <v:shape style="position:absolute;left:2706;top:-2803;width:1486;height:2" coordorigin="2706,-2803" coordsize="1486,0" path="m2706,-2803l4191,-2803e" filled="f" stroked="t" strokeweight=".729pt" strokecolor="#CDCDCD">
                <v:path arrowok="t"/>
              </v:shape>
            </v:group>
            <v:group style="position:absolute;left:2668;top:-2835;width:3;height:10" coordorigin="2668,-2835" coordsize="3,10">
              <v:shape style="position:absolute;left:2668;top:-2835;width:3;height:10" coordorigin="2668,-2835" coordsize="3,10" path="m2668,-2835l2671,-2825e" filled="f" stroked="t" strokeweight="1.259pt" strokecolor="#CDCDCD">
                <v:path arrowok="t"/>
              </v:shape>
            </v:group>
            <v:group style="position:absolute;left:2674;top:-3011;width:2;height:176" coordorigin="2674,-3011" coordsize="2,176">
              <v:shape style="position:absolute;left:2674;top:-3011;width:2;height:176" coordorigin="2674,-3011" coordsize="0,176" path="m2674,-3011l2674,-2835e" filled="f" stroked="t" strokeweight=".73pt" strokecolor="#CDCDCD">
                <v:path arrowok="t"/>
              </v:shape>
            </v:group>
            <v:group style="position:absolute;left:4223;top:-3011;width:2;height:176" coordorigin="4223,-3011" coordsize="2,176">
              <v:shape style="position:absolute;left:4223;top:-3011;width:2;height:176" coordorigin="4223,-3011" coordsize="0,176" path="m4223,-3011l4223,-2835e" filled="f" stroked="t" strokeweight=".73pt" strokecolor="#CDCDCD">
                <v:path arrowok="t"/>
              </v:shape>
              <v:shape style="position:absolute;left:2705;top:-2986;width:201;height:164" type="#_x0000_t75">
                <v:imagedata r:id="rId407" o:title=""/>
              </v:shape>
            </v:group>
            <v:group style="position:absolute;left:4632;top:-3049;width:579;height:252" coordorigin="4632,-3049" coordsize="579,252">
              <v:shape style="position:absolute;left:4632;top:-3049;width:579;height:252" coordorigin="4632,-3049" coordsize="579,252" path="m5173,-3049l4670,-3049,4649,-3042,4635,-3026,4632,-3011,4632,-2835,4638,-2814,4655,-2800,4670,-2797,5173,-2797,5194,-2803,5208,-2820,5211,-2835,5211,-3011,5205,-3032,5188,-3046,5173,-3049xe" filled="t" fillcolor="#ECEEF5" stroked="f">
                <v:path arrowok="t"/>
                <v:fill type="solid"/>
              </v:shape>
            </v:group>
            <v:group style="position:absolute;left:4670;top:-3042;width:504;height:2" coordorigin="4670,-3042" coordsize="504,2">
              <v:shape style="position:absolute;left:4670;top:-3042;width:504;height:2" coordorigin="4670,-3042" coordsize="504,0" path="m4670,-3042l5173,-3042e" filled="f" stroked="t" strokeweight=".73pt" strokecolor="#CAD4E7">
                <v:path arrowok="t"/>
              </v:shape>
            </v:group>
            <v:group style="position:absolute;left:4657;top:-3049;width:13;height:4" coordorigin="4657,-3049" coordsize="13,4">
              <v:shape style="position:absolute;left:4657;top:-3049;width:13;height:4" coordorigin="4657,-3049" coordsize="13,4" path="m4670,-3049l4658,-3045e" filled="f" stroked="t" strokeweight="1.259pt" strokecolor="#CAD4E7">
                <v:path arrowok="t"/>
              </v:shape>
            </v:group>
            <v:group style="position:absolute;left:4670;top:-2803;width:504;height:2" coordorigin="4670,-2803" coordsize="504,2">
              <v:shape style="position:absolute;left:4670;top:-2803;width:504;height:2" coordorigin="4670,-2803" coordsize="504,0" path="m4670,-2803l5173,-2803e" filled="f" stroked="t" strokeweight=".729pt" strokecolor="#CAD4E7">
                <v:path arrowok="t"/>
              </v:shape>
            </v:group>
            <v:group style="position:absolute;left:4638;top:-3011;width:2;height:176" coordorigin="4638,-3011" coordsize="2,176">
              <v:shape style="position:absolute;left:4638;top:-3011;width:2;height:176" coordorigin="4638,-3011" coordsize="0,176" path="m4638,-3011l4638,-2835e" filled="f" stroked="t" strokeweight=".729pt" strokecolor="#CAD4E7">
                <v:path arrowok="t"/>
              </v:shape>
            </v:group>
            <v:group style="position:absolute;left:5205;top:-3011;width:2;height:176" coordorigin="5205,-3011" coordsize="2,176">
              <v:shape style="position:absolute;left:5205;top:-3011;width:2;height:176" coordorigin="5205,-3011" coordsize="0,176" path="m5205,-3011l5205,-2835e" filled="f" stroked="t" strokeweight=".729pt" strokecolor="#CAD4E7">
                <v:path arrowok="t"/>
              </v:shape>
              <v:shape style="position:absolute;left:4695;top:-3011;width:176;height:176" type="#_x0000_t75">
                <v:imagedata r:id="rId408" o:title=""/>
              </v:shape>
            </v:group>
            <v:group style="position:absolute;left:5236;top:-2973;width:2;height:101" coordorigin="5236,-2973" coordsize="2,101">
              <v:shape style="position:absolute;left:5236;top:-2973;width:2;height:101" coordorigin="5236,-2973" coordsize="0,101" path="m5236,-2872l5236,-2923,5236,-2973,5236,-2872xe" filled="t" fillcolor="#D8D8D8" stroked="f">
                <v:path arrowok="t"/>
                <v:fill type="solid"/>
              </v:shape>
            </v:group>
            <v:group style="position:absolute;left:5236;top:-2943;width:25;height:40" coordorigin="5236,-2943" coordsize="25,40">
              <v:shape style="position:absolute;left:5236;top:-2943;width:25;height:40" coordorigin="5236,-2943" coordsize="25,40" path="m5261,-2943l5236,-2923,5261,-2903,5261,-2943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38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line="237" w:lineRule="exact"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11.447006pt;margin-top:8.544472pt;width:.63pt;height:1.259pt;mso-position-horizontal-relative:page;mso-position-vertical-relative:paragraph;z-index:-13058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472pt;width:.63pt;height:1.259pt;mso-position-horizontal-relative:page;mso-position-vertical-relative:paragraph;z-index:-13057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8.544472pt;width:.629pt;height:1.259pt;mso-position-horizontal-relative:page;mso-position-vertical-relative:paragraph;z-index:-13054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472pt;width:.63pt;height:1.259pt;mso-position-horizontal-relative:page;mso-position-vertical-relative:paragraph;z-index:-13053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344.275787pt;margin-top:6.514076pt;width:1.6242pt;height:5.554682pt;mso-position-horizontal-relative:page;mso-position-vertical-relative:paragraph;z-index:-13051" coordorigin="6886,130" coordsize="32,111">
            <v:group style="position:absolute;left:6898;top:143;width:2;height:20" coordorigin="6898,143" coordsize="2,20">
              <v:shape style="position:absolute;left:6898;top:143;width:2;height:20" coordorigin="6898,143" coordsize="2,20" path="m6900,145l6898,163e" filled="f" stroked="t" strokeweight="1.259pt" strokecolor="#DEDEDE">
                <v:path arrowok="t"/>
              </v:shape>
            </v:group>
            <v:group style="position:absolute;left:6898;top:183;width:5;height:45" coordorigin="6898,183" coordsize="5,45">
              <v:shape style="position:absolute;left:6898;top:183;width:5;height:45" coordorigin="6898,183" coordsize="5,45" path="m6898,183l6900,207,6904,229e" filled="f" stroked="t" strokeweight="1.259pt" strokecolor="#DEDEDE">
                <v:path arrowok="t"/>
              </v:shape>
            </v:group>
            <v:group style="position:absolute;left:6898;top:171;width:13;height:13" coordorigin="6898,171" coordsize="13,13">
              <v:shape style="position:absolute;left:6898;top:171;width:13;height:13" coordorigin="6898,171" coordsize="13,13" path="m6898,177l6911,177e" filled="f" stroked="t" strokeweight=".73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3.035004pt;margin-top:5.477882pt;width:1.624pt;height:6.702504pt;mso-position-horizontal-relative:page;mso-position-vertical-relative:paragraph;z-index:-13050" coordorigin="9661,110" coordsize="32,134">
            <v:group style="position:absolute;left:9674;top:122;width:7;height:49" coordorigin="9674,122" coordsize="7,49">
              <v:shape style="position:absolute;left:9674;top:122;width:7;height:49" coordorigin="9674,122" coordsize="7,49" path="m9681,171l9679,148,9675,126,9674,122e" filled="f" stroked="t" strokeweight="1.259pt" strokecolor="#DEDEDE">
                <v:path arrowok="t"/>
              </v:shape>
            </v:group>
            <v:group style="position:absolute;left:9674;top:192;width:6;height:39" coordorigin="9674,192" coordsize="6,39">
              <v:shape style="position:absolute;left:9674;top:192;width:6;height:39" coordorigin="9674,192" coordsize="6,39" path="m9674,230l9678,215,9680,192e" filled="f" stroked="t" strokeweight="1.259pt" strokecolor="#DEDEDE">
                <v:path arrowok="t"/>
              </v:shape>
            </v:group>
            <v:group style="position:absolute;left:9668;top:171;width:13;height:13" coordorigin="9668,171" coordsize="13,13">
              <v:shape style="position:absolute;left:9668;top:171;width:13;height:13" coordorigin="9668,171" coordsize="13,13" path="m9668,177l9681,177e" filled="f" stroked="t" strokeweight=".73pt" strokecolor="#DEDEDE">
                <v:path arrowok="t"/>
              </v:shape>
            </v:group>
            <w10:wrap type="none"/>
          </v:group>
        </w:pict>
      </w:r>
      <w:hyperlink r:id="rId21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2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2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pStyle w:val="BodyText"/>
        <w:spacing w:line="206" w:lineRule="exac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20.889999pt;margin-top:4.070183pt;width:47.214pt;height:.1pt;mso-position-horizontal-relative:page;mso-position-vertical-relative:paragraph;z-index:-13059" coordorigin="4418,81" coordsize="944,2">
            <v:shape style="position:absolute;left:4418;top:81;width:944;height:2" coordorigin="4418,81" coordsize="944,0" path="m4418,81l5362,81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466492pt;margin-top:3.705683pt;width:32.563522pt;height:1.3085pt;mso-position-horizontal-relative:page;mso-position-vertical-relative:paragraph;z-index:-13055" coordorigin="11209,74" coordsize="651,26">
            <v:group style="position:absolute;left:11217;top:81;width:630;height:2" coordorigin="11217,81" coordsize="630,2">
              <v:shape style="position:absolute;left:11217;top:81;width:630;height:2" coordorigin="11217,81" coordsize="630,0" path="m11217,81l11846,81e" filled="f" stroked="t" strokeweight=".72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1.697784pt;margin-top:2.66149pt;width:126.398343pt;height:1.723192pt;mso-position-horizontal-relative:page;mso-position-vertical-relative:paragraph;z-index:-13049" coordorigin="7034,53" coordsize="2528,34">
            <v:group style="position:absolute;left:7087;top:69;width:2405;height:2" coordorigin="7087,69" coordsize="2405,2">
              <v:shape style="position:absolute;left:7087;top:69;width:2405;height:2" coordorigin="7087,69" coordsize="2405,0" path="m7087,69l9492,69e" filled="f" stroked="t" strokeweight=".73pt" strokecolor="#DEDEDE">
                <v:path arrowok="t"/>
              </v:shape>
            </v:group>
            <v:group style="position:absolute;left:7047;top:70;width:32;height:4" coordorigin="7047,70" coordsize="32,4">
              <v:shape style="position:absolute;left:7047;top:70;width:32;height:4" coordorigin="7047,70" coordsize="32,4" path="m7047,70l7056,73,7079,75e" filled="f" stroked="t" strokeweight="1.259pt" strokecolor="#DEDEDE">
                <v:path arrowok="t"/>
              </v:shape>
            </v:group>
            <v:group style="position:absolute;left:9492;top:66;width:58;height:9" coordorigin="9492,66" coordsize="58,9">
              <v:shape style="position:absolute;left:9492;top:66;width:58;height:9" coordorigin="9492,66" coordsize="58,9" path="m9492,75l9515,74,9537,70,9547,67e" filled="f" stroked="t" strokeweight="1.259pt" strokecolor="#DEDEDE">
                <v:path arrowok="t"/>
              </v:shape>
            </v:group>
            <w10:wrap type="none"/>
          </v:group>
        </w:pict>
      </w:r>
      <w:hyperlink w:history="true" w:anchor="_bookmark39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00" w:lineRule="exact" w:before="6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4468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shape style="position:absolute;margin-left:38.908001pt;margin-top:15.894124pt;width:131.404500pt;height:393.55pt;mso-position-horizontal-relative:page;mso-position-vertical-relative:paragraph;z-index:-13044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5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Designing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20"/>
                              <w:szCs w:val="20"/>
                            </w:rPr>
                            <w:t>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20"/>
                              <w:szCs w:val="20"/>
                            </w:rPr>
                            <w:t>-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list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6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controller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one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multiple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Model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store/fetch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1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database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last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343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Twitter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08" w:right="30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with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FFFFFF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navbar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Use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modal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helper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functions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13" w:hanging="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5.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via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Ruby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Gem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Gem,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fixed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layout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bookmarkStart w:name="_bookmark39" w:id="56"/>
      <w:bookmarkEnd w:id="56"/>
      <w:r>
        <w:rPr/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45" w:lineRule="auto"/>
        <w:ind w:left="4417" w:right="1407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problems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completing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assistance,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reach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at</w:t>
      </w:r>
      <w:hyperlink r:id="rId4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2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sz w:val="16"/>
            <w:szCs w:val="16"/>
          </w:rPr>
          <w:t>hemanth@codelearn.org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78.425217pt;width:391.303pt;height:65.9699pt;mso-position-horizontal-relative:page;mso-position-vertical-relative:paragraph;z-index:-13063" coordorigin="4219,-1569" coordsize="7826,1319">
            <v:group style="position:absolute;left:4229;top:-1556;width:7806;height:1297" coordorigin="4229,-1556" coordsize="7806,1297">
              <v:shape style="position:absolute;left:4229;top:-1556;width:7806;height:1297" coordorigin="4229,-1556" coordsize="7806,1297" path="m11985,-1556l4279,-1556,4258,-1551,4240,-1538,4231,-1518,4229,-1506,4229,-309,4234,-288,4247,-271,4267,-261,4279,-259,11985,-259,12006,-264,12023,-277,12033,-297,12035,-309,12035,-1506,12030,-1527,12017,-1544,11997,-1554,11985,-1556xe" filled="t" fillcolor="#FCF8E3" stroked="f">
                <v:path arrowok="t"/>
                <v:fill type="solid"/>
              </v:shape>
            </v:group>
            <v:group style="position:absolute;left:4279;top:-1550;width:7705;height:2" coordorigin="4279,-1550" coordsize="7705,2">
              <v:shape style="position:absolute;left:4279;top:-1550;width:7705;height:2" coordorigin="4279,-1550" coordsize="7705,0" path="m4279,-1550l11985,-1550e" filled="f" stroked="t" strokeweight=".73pt" strokecolor="#FBEED5">
                <v:path arrowok="t"/>
              </v:shape>
            </v:group>
            <v:group style="position:absolute;left:4258;top:-1556;width:22;height:5" coordorigin="4258,-1556" coordsize="22,5">
              <v:shape style="position:absolute;left:4258;top:-1556;width:22;height:5" coordorigin="4258,-1556" coordsize="22,5" path="m4279,-1556l4258,-1551e" filled="f" stroked="t" strokeweight="1.259pt" strokecolor="#FBEED5">
                <v:path arrowok="t"/>
              </v:shape>
            </v:group>
            <v:group style="position:absolute;left:11997;top:-1554;width:13;height:6" coordorigin="11997,-1554" coordsize="13,6">
              <v:shape style="position:absolute;left:11997;top:-1554;width:13;height:6" coordorigin="11997,-1554" coordsize="13,6" path="m12009,-1548l11997,-1554e" filled="f" stroked="t" strokeweight="1.259pt" strokecolor="#FBEED5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29pt" strokecolor="#FBEED5">
                <v:path arrowok="t"/>
              </v:shape>
            </v:group>
            <v:group style="position:absolute;left:4235;top:-1506;width:2;height:1196" coordorigin="4235,-1506" coordsize="2,1196">
              <v:shape style="position:absolute;left:4235;top:-1506;width:2;height:1196" coordorigin="4235,-1506" coordsize="0,1196" path="m4235,-1506l4235,-309e" filled="f" stroked="t" strokeweight=".73pt" strokecolor="#FBEED5">
                <v:path arrowok="t"/>
              </v:shape>
            </v:group>
            <v:group style="position:absolute;left:12029;top:-1506;width:2;height:1196" coordorigin="12029,-1506" coordsize="2,1196">
              <v:shape style="position:absolute;left:12029;top:-1506;width:2;height:1196" coordorigin="12029,-1506" coordsize="0,1196" path="m12029,-1506l12029,-309e" filled="f" stroked="t" strokeweight=".73pt" strokecolor="#FBEED5">
                <v:path arrowok="t"/>
              </v:shape>
            </v:group>
            <v:group style="position:absolute;left:4418;top:-1367;width:453;height:201" coordorigin="4418,-1367" coordsize="453,201">
              <v:shape style="position:absolute;left:4418;top:-1367;width:453;height:201" coordorigin="4418,-1367" coordsize="453,201" path="m4833,-1367l4456,-1367,4434,-1361,4421,-1344,4418,-1329,4418,-1203,4424,-1182,4441,-1169,4455,-1166,4833,-1166,4854,-1172,4868,-1189,4871,-1203,4871,-1329,4865,-1350,4848,-1364,4833,-1367xe" filled="t" fillcolor="#B94A48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implement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Twitter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taught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hyperlink r:id="rId2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Add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Twitter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Bootstrap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7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8"/>
            <w:w w:val="100"/>
          </w:rPr>
          <w:t>S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learn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classes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Twitter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CSS.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27"/>
        </w:numPr>
        <w:tabs>
          <w:tab w:pos="4493" w:val="left" w:leader="none"/>
        </w:tabs>
        <w:ind w:left="4228" w:right="0" w:hanging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built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hyperlink w:history="true" w:anchor="_bookmark35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Delete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8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last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tod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</w:rPr>
          <w:t>o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numPr>
          <w:ilvl w:val="0"/>
          <w:numId w:val="27"/>
        </w:numPr>
        <w:tabs>
          <w:tab w:pos="4493" w:val="left" w:leader="none"/>
        </w:tabs>
        <w:spacing w:line="245" w:lineRule="auto"/>
        <w:ind w:left="4228" w:right="969" w:firstLine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Twitter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CSS'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include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bootstrap.css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shared_todo_app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assets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directory.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27"/>
        </w:numPr>
        <w:tabs>
          <w:tab w:pos="4493" w:val="left" w:leader="none"/>
        </w:tabs>
        <w:spacing w:line="258" w:lineRule="auto"/>
        <w:ind w:left="4228" w:right="239" w:firstLine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561.590027pt;margin-top:17.392328pt;width:12.961pt;height:13.59pt;mso-position-horizontal-relative:page;mso-position-vertical-relative:paragraph;z-index:-13048" coordorigin="11232,348" coordsize="259,272">
            <v:group style="position:absolute;left:11242;top:358;width:239;height:252" coordorigin="11242,358" coordsize="239,252">
              <v:shape style="position:absolute;left:11242;top:358;width:239;height:252" coordorigin="11242,358" coordsize="239,252" path="m11481,358l11280,358,11258,364,11245,381,11242,396,11242,572,11248,593,11265,607,11280,610,11481,610,11481,358xe" filled="t" fillcolor="#F7F7F9" stroked="f">
                <v:path arrowok="t"/>
                <v:fill type="solid"/>
              </v:shape>
            </v:group>
            <v:group style="position:absolute;left:11280;top:603;width:164;height:2" coordorigin="11280,603" coordsize="164,2">
              <v:shape style="position:absolute;left:11280;top:603;width:164;height:2" coordorigin="11280,603" coordsize="164,0" path="m11280,603l11443,603e" filled="f" stroked="t" strokeweight=".729pt" strokecolor="#E1E1E8">
                <v:path arrowok="t"/>
              </v:shape>
            </v:group>
            <v:group style="position:absolute;left:11248;top:396;width:2;height:176" coordorigin="11248,396" coordsize="2,176">
              <v:shape style="position:absolute;left:11248;top:396;width:2;height:176" coordorigin="11248,396" coordsize="0,176" path="m11248,396l11248,572e" filled="f" stroked="t" strokeweight=".73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34.389328pt;width:163.545800pt;height:13.7196pt;mso-position-horizontal-relative:page;mso-position-vertical-relative:paragraph;z-index:-13047" coordorigin="4219,688" coordsize="3271,274">
            <v:group style="position:absolute;left:4229;top:698;width:3248;height:252" coordorigin="4229,698" coordsize="3248,252">
              <v:shape style="position:absolute;left:4229;top:698;width:3248;height:252" coordorigin="4229,698" coordsize="3248,252" path="m7440,698l4229,698,4229,950,7440,950,7461,943,7474,927,7477,912,7477,736,7471,714,7454,701,7440,698xe" filled="t" fillcolor="#F7F7F9" stroked="f">
                <v:path arrowok="t"/>
                <v:fill type="solid"/>
              </v:shape>
            </v:group>
            <v:group style="position:absolute;left:4267;top:704;width:3173;height:2" coordorigin="4267,704" coordsize="3173,2">
              <v:shape style="position:absolute;left:4267;top:704;width:3173;height:2" coordorigin="4267,704" coordsize="3173,0" path="m4267,704l7439,704e" filled="f" stroked="t" strokeweight=".73pt" strokecolor="#E1E1E8">
                <v:path arrowok="t"/>
              </v:shape>
            </v:group>
            <v:group style="position:absolute;left:4267;top:698;width:2;height:13" coordorigin="4267,698" coordsize="2,13">
              <v:shape style="position:absolute;left:4267;top:698;width:2;height:13" coordorigin="4267,698" coordsize="0,13" path="m4267,710l4267,723e" filled="f" stroked="t" strokeweight=".002729pt" strokecolor="#E1E1E8">
                <v:path arrowok="t"/>
              </v:shape>
            </v:group>
            <v:group style="position:absolute;left:7471;top:714;width:6;height:21" coordorigin="7471,714" coordsize="6,21">
              <v:shape style="position:absolute;left:7471;top:714;width:6;height:21" coordorigin="7471,714" coordsize="6,21" path="m7477,736l7471,714e" filled="f" stroked="t" strokeweight="1.259pt" strokecolor="#E1E1E8">
                <v:path arrowok="t"/>
              </v:shape>
            </v:group>
            <v:group style="position:absolute;left:7454;top:701;width:15;height:12" coordorigin="7454,701" coordsize="15,12">
              <v:shape style="position:absolute;left:7454;top:701;width:15;height:12" coordorigin="7454,701" coordsize="15,12" path="m7469,713l7454,701e" filled="f" stroked="t" strokeweight="1.259pt" strokecolor="#E1E1E8">
                <v:path arrowok="t"/>
              </v:shape>
            </v:group>
            <v:group style="position:absolute;left:4267;top:943;width:3173;height:2" coordorigin="4267,943" coordsize="3173,2">
              <v:shape style="position:absolute;left:4267;top:943;width:3173;height:2" coordorigin="4267,943" coordsize="3173,0" path="m4267,943l7439,943e" filled="f" stroked="t" strokeweight=".73pt" strokecolor="#E1E1E8">
                <v:path arrowok="t"/>
              </v:shape>
            </v:group>
            <v:group style="position:absolute;left:4267;top:937;width:2;height:13" coordorigin="4267,937" coordsize="2,13">
              <v:shape style="position:absolute;left:4267;top:937;width:2;height:13" coordorigin="4267,937" coordsize="0,13" path="m4267,937l4267,950e" filled="f" stroked="t" strokeweight=".004901pt" strokecolor="#E1E1E8">
                <v:path arrowok="t"/>
              </v:shape>
            </v:group>
            <v:group style="position:absolute;left:7439;top:927;width:35;height:23" coordorigin="7439,927" coordsize="35,23">
              <v:shape style="position:absolute;left:7439;top:927;width:35;height:23" coordorigin="7439,927" coordsize="35,23" path="m7439,950l7461,943,7474,927e" filled="f" stroked="t" strokeweight="1.25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navigation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bar.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hyperlink r:id="rId409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Twitter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Bootstrap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7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sit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e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app/vie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s/layouts/application.html.er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Include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'Just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2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&lt;a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class="brand"</w:t>
      </w:r>
      <w:r>
        <w:rPr>
          <w:rFonts w:ascii="Consolas" w:hAnsi="Consolas" w:cs="Consolas" w:eastAsia="Consolas"/>
          <w:b w:val="0"/>
          <w:bCs w:val="0"/>
          <w:color w:val="DD1144"/>
          <w:spacing w:val="8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href="#"&gt;Just</w:t>
      </w:r>
      <w:r>
        <w:rPr>
          <w:rFonts w:ascii="Consolas" w:hAnsi="Consolas" w:cs="Consolas" w:eastAsia="Consolas"/>
          <w:b w:val="0"/>
          <w:bCs w:val="0"/>
          <w:color w:val="DD1144"/>
          <w:spacing w:val="8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Did</w:t>
      </w:r>
      <w:r>
        <w:rPr>
          <w:rFonts w:ascii="Consolas" w:hAnsi="Consolas" w:cs="Consolas" w:eastAsia="Consolas"/>
          <w:b w:val="0"/>
          <w:bCs w:val="0"/>
          <w:color w:val="DD1144"/>
          <w:spacing w:val="8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it&lt;/a&gt;</w:t>
      </w:r>
      <w:r>
        <w:rPr>
          <w:rFonts w:ascii="Consolas" w:hAnsi="Consolas" w:cs="Consolas" w:eastAsia="Consolas"/>
          <w:b w:val="0"/>
          <w:bCs w:val="0"/>
          <w:color w:val="DD1144"/>
          <w:spacing w:val="4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Remove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58" w:lineRule="auto"/>
        <w:jc w:val="left"/>
        <w:rPr>
          <w:rFonts w:ascii="Lucida Sans Unicode" w:hAnsi="Lucida Sans Unicode" w:cs="Lucida Sans Unicode" w:eastAsia="Lucida Sans Unicode"/>
        </w:rPr>
        <w:sectPr>
          <w:headerReference w:type="default" r:id="rId384"/>
          <w:footerReference w:type="default" r:id="rId385"/>
          <w:pgSz w:w="12240" w:h="15840"/>
          <w:pgMar w:header="90" w:footer="21" w:top="280" w:bottom="220" w:left="0" w:right="220"/>
        </w:sectPr>
      </w:pPr>
    </w:p>
    <w:p>
      <w:pPr>
        <w:spacing w:line="160" w:lineRule="exact" w:before="7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62" w:lineRule="auto"/>
        <w:ind w:left="401" w:right="0"/>
        <w:jc w:val="left"/>
        <w:rPr>
          <w:rFonts w:ascii="Arial" w:hAnsi="Arial" w:cs="Arial" w:eastAsia="Arial"/>
        </w:rPr>
      </w:pPr>
      <w:hyperlink w:history="true" w:anchor="_bookmark38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38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00" w:lineRule="exact" w:before="9"/>
        <w:rPr>
          <w:sz w:val="10"/>
          <w:szCs w:val="10"/>
        </w:rPr>
      </w:pPr>
      <w:r>
        <w:rPr/>
        <w:br w:type="column"/>
      </w:r>
      <w:r>
        <w:rPr>
          <w:sz w:val="10"/>
          <w:szCs w:val="10"/>
        </w:rPr>
      </w:r>
    </w:p>
    <w:p>
      <w:pPr>
        <w:pStyle w:val="BodyText"/>
        <w:spacing w:line="245" w:lineRule="auto"/>
        <w:ind w:left="401" w:right="103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47006pt;margin-top:3.412489pt;width:22.663pt;height:10.072pt;mso-position-horizontal-relative:page;mso-position-vertical-relative:paragraph;z-index:-13046" coordorigin="4229,68" coordsize="453,201">
            <v:shape style="position:absolute;left:4229;top:68;width:453;height:201" coordorigin="4229,68" coordsize="453,201" path="m4644,68l4267,68,4246,75,4232,91,4229,106,4229,232,4235,253,4252,267,4267,270,4644,270,4666,263,4679,247,4682,232,4682,106,4676,85,4659,71,4644,68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41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matter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navigation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black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color.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navigation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layout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application.html.erb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applied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just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/todos/index.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27"/>
        </w:numPr>
        <w:tabs>
          <w:tab w:pos="665" w:val="left" w:leader="none"/>
        </w:tabs>
        <w:spacing w:line="245" w:lineRule="auto"/>
        <w:ind w:left="401" w:right="573" w:firstLine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37.541447pt;width:391.303pt;height:162.787pt;mso-position-horizontal-relative:page;mso-position-vertical-relative:paragraph;z-index:-13062" coordorigin="4219,751" coordsize="7826,3256">
            <v:group style="position:absolute;left:4229;top:1013;width:7806;height:2984" coordorigin="4229,1013" coordsize="7806,2984">
              <v:shape style="position:absolute;left:4229;top:1013;width:7806;height:2984" coordorigin="4229,1013" coordsize="7806,2984" path="m11985,1013l4279,1013,4258,1018,4240,1031,4231,1050,4229,1063,4229,3997,12035,3997,12035,1063,12030,1041,12017,1024,11997,1014,11985,1013xe" filled="t" fillcolor="#F7F7F9" stroked="f">
                <v:path arrowok="t"/>
                <v:fill type="solid"/>
              </v:shape>
            </v:group>
            <v:group style="position:absolute;left:4279;top:1019;width:7705;height:2" coordorigin="4279,1019" coordsize="7705,2">
              <v:shape style="position:absolute;left:4279;top:1019;width:7705;height:2" coordorigin="4279,1019" coordsize="7705,0" path="m4279,1019l11985,1019e" filled="f" stroked="t" strokeweight=".73pt" strokecolor="#E1E1E8">
                <v:path arrowok="t"/>
              </v:shape>
            </v:group>
            <v:group style="position:absolute;left:4258;top:1013;width:22;height:5" coordorigin="4258,1013" coordsize="22,5">
              <v:shape style="position:absolute;left:4258;top:1013;width:22;height:5" coordorigin="4258,1013" coordsize="22,5" path="m4279,1013l4258,1018e" filled="f" stroked="t" strokeweight="1.259pt" strokecolor="#E1E1E8">
                <v:path arrowok="t"/>
              </v:shape>
            </v:group>
            <v:group style="position:absolute;left:11997;top:1014;width:8;height:4" coordorigin="11997,1014" coordsize="8,4">
              <v:shape style="position:absolute;left:11997;top:1014;width:8;height:4" coordorigin="11997,1014" coordsize="8,4" path="m12005,1018l11997,1014e" filled="f" stroked="t" strokeweight="1.259pt" strokecolor="#E1E1E8">
                <v:path arrowok="t"/>
              </v:shape>
            </v:group>
            <v:group style="position:absolute;left:4235;top:1063;width:2;height:2934" coordorigin="4235,1063" coordsize="2,2934">
              <v:shape style="position:absolute;left:4235;top:1063;width:2;height:2934" coordorigin="4235,1063" coordsize="0,2934" path="m4235,1063l4235,3997e" filled="f" stroked="t" strokeweight=".73pt" strokecolor="#E1E1E8">
                <v:path arrowok="t"/>
              </v:shape>
            </v:group>
            <v:group style="position:absolute;left:12029;top:1063;width:2;height:2934" coordorigin="12029,1063" coordsize="2,2934">
              <v:shape style="position:absolute;left:12029;top:1063;width:2;height:2934" coordorigin="12029,1063" coordsize="0,2934" path="m12029,1063l12029,3997e" filled="f" stroked="t" strokeweight=".73pt" strokecolor="#E1E1E8">
                <v:path arrowok="t"/>
              </v:shape>
            </v:group>
            <v:group style="position:absolute;left:4229;top:761;width:2619;height:252" coordorigin="4229,761" coordsize="2619,252">
              <v:shape style="position:absolute;left:4229;top:761;width:2619;height:252" coordorigin="4229,761" coordsize="2619,252" path="m6810,761l4267,761,4246,767,4232,784,4229,799,4229,975,4235,996,4252,1010,4267,1013,6810,1013,6831,1006,6845,990,6848,975,6848,799,6841,778,6825,764,6810,761xe" filled="t" fillcolor="#F7F7F9" stroked="f">
                <v:path arrowok="t"/>
                <v:fill type="solid"/>
              </v:shape>
            </v:group>
            <v:group style="position:absolute;left:4267;top:767;width:2543;height:2" coordorigin="4267,767" coordsize="2543,2">
              <v:shape style="position:absolute;left:4267;top:767;width:2543;height:2" coordorigin="4267,767" coordsize="2543,0" path="m4267,767l6810,767e" filled="f" stroked="t" strokeweight=".73pt" strokecolor="#E1E1E8">
                <v:path arrowok="t"/>
              </v:shape>
            </v:group>
            <v:group style="position:absolute;left:4267;top:1006;width:2543;height:2" coordorigin="4267,1006" coordsize="2543,2">
              <v:shape style="position:absolute;left:4267;top:1006;width:2543;height:2" coordorigin="4267,1006" coordsize="2543,0" path="m4267,1006l6810,1006e" filled="f" stroked="t" strokeweight=".729pt" strokecolor="#E1E1E8">
                <v:path arrowok="t"/>
              </v:shape>
            </v:group>
            <v:group style="position:absolute;left:4235;top:799;width:2;height:176" coordorigin="4235,799" coordsize="2,176">
              <v:shape style="position:absolute;left:4235;top:799;width:2;height:176" coordorigin="4235,799" coordsize="0,176" path="m4235,799l4235,975e" filled="f" stroked="t" strokeweight=".73pt" strokecolor="#E1E1E8">
                <v:path arrowok="t"/>
              </v:shape>
            </v:group>
            <v:group style="position:absolute;left:6841;top:799;width:2;height:176" coordorigin="6841,799" coordsize="2,176">
              <v:shape style="position:absolute;left:6841;top:799;width:2;height:176" coordorigin="6841,799" coordsize="0,176" path="m6841,799l6841,975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Modify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div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well.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Keep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wrapped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&lt;li&gt;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10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464" w:right="0" w:firstLine="0"/>
        <w:jc w:val="left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app/views/todos/index.html.erb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50" w:lineRule="exact" w:before="2"/>
        <w:rPr>
          <w:sz w:val="15"/>
          <w:szCs w:val="15"/>
        </w:rPr>
      </w:pPr>
      <w:r>
        <w:rPr>
          <w:sz w:val="15"/>
          <w:szCs w:val="15"/>
        </w:rPr>
      </w:r>
    </w:p>
    <w:p>
      <w:pPr>
        <w:numPr>
          <w:ilvl w:val="1"/>
          <w:numId w:val="27"/>
        </w:numPr>
        <w:tabs>
          <w:tab w:pos="1081" w:val="left" w:leader="none"/>
        </w:tabs>
        <w:ind w:left="1081" w:right="0" w:hanging="428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&lt;title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9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Shared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&lt;/title&gt;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27"/>
        </w:numPr>
        <w:tabs>
          <w:tab w:pos="1081" w:val="left" w:leader="none"/>
        </w:tabs>
        <w:spacing w:before="6"/>
        <w:ind w:left="1081" w:right="0" w:hanging="428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&lt;div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clas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"container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27"/>
        </w:numPr>
        <w:tabs>
          <w:tab w:pos="1484" w:val="left" w:leader="none"/>
        </w:tabs>
        <w:spacing w:before="6"/>
        <w:ind w:left="1484" w:right="0" w:hanging="831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&lt;div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4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clas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"row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10"/>
          <w:w w:val="100"/>
          <w:sz w:val="16"/>
          <w:szCs w:val="16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27"/>
        </w:numPr>
        <w:tabs>
          <w:tab w:pos="1887" w:val="left" w:leader="none"/>
        </w:tabs>
        <w:spacing w:before="6"/>
        <w:ind w:left="1887" w:right="0" w:hanging="1234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&lt;div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4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clas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"span4"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27"/>
        </w:numPr>
        <w:tabs>
          <w:tab w:pos="2290" w:val="left" w:leader="none"/>
        </w:tabs>
        <w:spacing w:before="6"/>
        <w:ind w:left="2290" w:right="0" w:hanging="1637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&lt;h1&gt;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Shared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3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Ap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7"/>
          <w:w w:val="100"/>
          <w:sz w:val="16"/>
          <w:szCs w:val="16"/>
        </w:rPr>
        <w:t>p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&lt;/h1&gt;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27"/>
        </w:numPr>
        <w:tabs>
          <w:tab w:pos="2290" w:val="left" w:leader="none"/>
        </w:tabs>
        <w:spacing w:before="6"/>
        <w:ind w:left="2290" w:right="0" w:hanging="1637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&lt;hr&gt;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27"/>
        </w:numPr>
        <w:tabs>
          <w:tab w:pos="2290" w:val="left" w:leader="none"/>
        </w:tabs>
        <w:spacing w:before="6"/>
        <w:ind w:left="2290" w:right="0" w:hanging="1637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&lt;p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her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&lt;/p&gt;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27"/>
        </w:numPr>
        <w:tabs>
          <w:tab w:pos="2290" w:val="left" w:leader="none"/>
        </w:tabs>
        <w:spacing w:before="6"/>
        <w:ind w:left="2290" w:right="0" w:hanging="1637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&lt;div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4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clas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"well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5"/>
          <w:w w:val="100"/>
          <w:sz w:val="16"/>
          <w:szCs w:val="16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27"/>
        </w:numPr>
        <w:tabs>
          <w:tab w:pos="2391" w:val="left" w:leader="none"/>
        </w:tabs>
        <w:spacing w:before="6"/>
        <w:ind w:left="2391" w:right="0" w:hanging="1738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#p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"/>
          <w:w w:val="100"/>
          <w:sz w:val="16"/>
          <w:szCs w:val="16"/>
        </w:rPr>
        <w:t>u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"/>
          <w:w w:val="100"/>
          <w:sz w:val="16"/>
          <w:szCs w:val="16"/>
        </w:rPr>
        <w:t>h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"/>
          <w:w w:val="100"/>
          <w:sz w:val="16"/>
          <w:szCs w:val="16"/>
        </w:rPr>
        <w:t>h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ere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"/>
          <w:w w:val="100"/>
          <w:sz w:val="16"/>
          <w:szCs w:val="16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"/>
          <w:w w:val="100"/>
          <w:sz w:val="16"/>
          <w:szCs w:val="16"/>
        </w:rPr>
        <w:t>h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ow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"/>
          <w:w w:val="100"/>
          <w:sz w:val="16"/>
          <w:szCs w:val="16"/>
        </w:rPr>
        <w:t>h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"/>
          <w:w w:val="100"/>
          <w:sz w:val="16"/>
          <w:szCs w:val="16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rapped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i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"/>
          <w:w w:val="100"/>
          <w:sz w:val="16"/>
          <w:szCs w:val="16"/>
        </w:rPr>
        <w:t>n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"/>
          <w:w w:val="100"/>
          <w:sz w:val="16"/>
          <w:szCs w:val="16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ide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&lt;li&gt;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27"/>
        </w:numPr>
        <w:tabs>
          <w:tab w:pos="2290" w:val="left" w:leader="none"/>
        </w:tabs>
        <w:spacing w:before="6"/>
        <w:ind w:left="2290" w:right="0" w:hanging="1738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&lt;/div&gt;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6"/>
          <w:w w:val="100"/>
          <w:sz w:val="16"/>
          <w:szCs w:val="16"/>
        </w:rPr>
        <w:t>!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4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well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4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4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1334" w:val="left" w:leader="none"/>
        </w:tabs>
        <w:spacing w:before="6"/>
        <w:ind w:left="0" w:right="3795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1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16"/>
          <w:szCs w:val="16"/>
        </w:rPr>
        <w:t>1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&lt;/div&gt;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6"/>
          <w:w w:val="100"/>
          <w:sz w:val="16"/>
          <w:szCs w:val="16"/>
        </w:rPr>
        <w:t>!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4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span4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4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4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after="0"/>
        <w:jc w:val="center"/>
        <w:rPr>
          <w:rFonts w:ascii="Lucida Sans Unicode" w:hAnsi="Lucida Sans Unicode" w:cs="Lucida Sans Unicode" w:eastAsia="Lucida Sans Unicode"/>
          <w:sz w:val="16"/>
          <w:szCs w:val="16"/>
        </w:rPr>
        <w:sectPr>
          <w:type w:val="continuous"/>
          <w:pgSz w:w="12240" w:h="15840"/>
          <w:pgMar w:top="280" w:bottom="220" w:left="0" w:right="220"/>
          <w:cols w:num="2" w:equalWidth="0">
            <w:col w:w="3117" w:space="710"/>
            <w:col w:w="8193"/>
          </w:cols>
        </w:sectPr>
      </w:pPr>
    </w:p>
    <w:p>
      <w:pPr>
        <w:spacing w:line="180" w:lineRule="exact" w:before="5"/>
        <w:rPr>
          <w:sz w:val="18"/>
          <w:szCs w:val="18"/>
        </w:rPr>
      </w:pPr>
      <w:r>
        <w:rPr>
          <w:sz w:val="18"/>
          <w:szCs w:val="18"/>
        </w:rPr>
      </w:r>
    </w:p>
    <w:p>
      <w:pPr>
        <w:tabs>
          <w:tab w:pos="931" w:val="left" w:leader="none"/>
        </w:tabs>
        <w:spacing w:before="41"/>
        <w:ind w:left="0" w:right="661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1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16"/>
          <w:szCs w:val="16"/>
        </w:rPr>
        <w:t>2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&lt;/div&gt;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6"/>
          <w:w w:val="100"/>
          <w:sz w:val="16"/>
          <w:szCs w:val="16"/>
        </w:rPr>
        <w:t>!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4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row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4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4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28" w:val="left" w:leader="none"/>
        </w:tabs>
        <w:spacing w:before="6"/>
        <w:ind w:left="0" w:right="611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1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16"/>
          <w:szCs w:val="16"/>
        </w:rPr>
        <w:t>3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&lt;/div&gt;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6"/>
          <w:w w:val="100"/>
          <w:sz w:val="16"/>
          <w:szCs w:val="16"/>
        </w:rPr>
        <w:t>!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4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container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4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4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right="107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43.921886pt;width:391.303pt;height:31.5964pt;mso-position-horizontal-relative:page;mso-position-vertical-relative:paragraph;z-index:-13043" coordorigin="4219,-878" coordsize="7826,632">
            <v:group style="position:absolute;left:4229;top:-863;width:7806;height:604" coordorigin="4229,-863" coordsize="7806,604">
              <v:shape style="position:absolute;left:4229;top:-863;width:7806;height:604" coordorigin="4229,-863" coordsize="7806,604" path="m12035,-863l4229,-863,4229,-309,4234,-288,4247,-271,4267,-261,4279,-259,11985,-259,12006,-264,12023,-277,12033,-297,12035,-309,12035,-863xe" filled="t" fillcolor="#F7F7F9" stroked="f">
                <v:path arrowok="t"/>
                <v:fill type="solid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3pt" strokecolor="#E1E1E8">
                <v:path arrowok="t"/>
              </v:shape>
            </v:group>
            <v:group style="position:absolute;left:11985;top:-261;width:8;height:2" coordorigin="11985,-261" coordsize="8,2">
              <v:shape style="position:absolute;left:11985;top:-261;width:8;height:2" coordorigin="11985,-261" coordsize="8,2" path="m11985,-259l11993,-261e" filled="f" stroked="t" strokeweight="1.259pt" strokecolor="#E1E1E8">
                <v:path arrowok="t"/>
              </v:shape>
            </v:group>
            <v:group style="position:absolute;left:4235;top:-871;width:2;height:562" coordorigin="4235,-871" coordsize="2,562">
              <v:shape style="position:absolute;left:4235;top:-871;width:2;height:562" coordorigin="4235,-871" coordsize="0,562" path="m4235,-871l4235,-309e" filled="f" stroked="t" strokeweight=".73pt" strokecolor="#E1E1E8">
                <v:path arrowok="t"/>
              </v:shape>
            </v:group>
            <v:group style="position:absolute;left:12029;top:-871;width:2;height:562" coordorigin="12029,-871" coordsize="2,562">
              <v:shape style="position:absolute;left:12029;top:-871;width:2;height:562" coordorigin="12029,-871" coordsize="0,562" path="m12029,-871l12029,-309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5.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done,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1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before="24"/>
        <w:ind w:left="4770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bootstrap.css,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navbar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well.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5"/>
        <w:ind w:right="107"/>
        <w:jc w:val="left"/>
        <w:rPr>
          <w:rFonts w:ascii="Arial" w:hAnsi="Arial" w:cs="Arial" w:eastAsia="Arial"/>
          <w:b w:val="0"/>
          <w:bCs w:val="0"/>
        </w:rPr>
      </w:pPr>
      <w:r>
        <w:rPr/>
        <w:pict>
          <v:group style="position:absolute;margin-left:210.947006pt;margin-top:-308.744568pt;width:391.303pt;height:293.8564pt;mso-position-horizontal-relative:page;mso-position-vertical-relative:paragraph;z-index:-13042" coordorigin="4219,-6175" coordsize="7826,5877">
            <v:group style="position:absolute;left:4229;top:-6165;width:7806;height:5855" coordorigin="4229,-6165" coordsize="7806,5855">
              <v:shape style="position:absolute;left:4229;top:-6165;width:7806;height:5855" coordorigin="4229,-6165" coordsize="7806,5855" path="m11985,-6165l4279,-6165,4258,-6160,4240,-6147,4231,-6127,4229,-6115,4229,-361,4234,-339,4247,-322,4267,-312,4279,-310,11985,-310,12006,-315,12023,-329,12033,-348,12035,-361,12035,-6115,12030,-6136,12017,-6153,11997,-6163,11985,-6165xe" filled="t" fillcolor="#F5F5F5" stroked="f">
                <v:path arrowok="t"/>
                <v:fill type="solid"/>
              </v:shape>
            </v:group>
            <v:group style="position:absolute;left:4279;top:-6159;width:7705;height:2" coordorigin="4279,-6159" coordsize="7705,2">
              <v:shape style="position:absolute;left:4279;top:-6159;width:7705;height:2" coordorigin="4279,-6159" coordsize="7705,0" path="m4279,-6159l11985,-6159e" filled="f" stroked="t" strokeweight=".73pt" strokecolor="#E4E4E4">
                <v:path arrowok="t"/>
              </v:shape>
            </v:group>
            <v:group style="position:absolute;left:4279;top:-317;width:7705;height:2" coordorigin="4279,-317" coordsize="7705,2">
              <v:shape style="position:absolute;left:4279;top:-317;width:7705;height:2" coordorigin="4279,-317" coordsize="7705,0" path="m4279,-317l11985,-317e" filled="f" stroked="t" strokeweight=".73pt" strokecolor="#E4E4E4">
                <v:path arrowok="t"/>
              </v:shape>
            </v:group>
            <v:group style="position:absolute;left:11985;top:-313;width:11;height:2" coordorigin="11985,-313" coordsize="11,2">
              <v:shape style="position:absolute;left:11985;top:-313;width:11;height:2" coordorigin="11985,-313" coordsize="11,2" path="m11985,-310l11995,-313e" filled="f" stroked="t" strokeweight="1.259pt" strokecolor="#E4E4E4">
                <v:path arrowok="t"/>
              </v:shape>
            </v:group>
            <v:group style="position:absolute;left:4481;top:-5913;width:7428;height:4910" coordorigin="4481,-5913" coordsize="7428,4910">
              <v:shape style="position:absolute;left:4481;top:-5913;width:7428;height:4910" coordorigin="4481,-5913" coordsize="7428,4910" path="m4481,-5913l11909,-5913,11909,-1003,4481,-1003,4481,-5913xe" filled="t" fillcolor="#FFFFFF" stroked="f">
                <v:path arrowok="t"/>
                <v:fill type="solid"/>
              </v:shape>
            </v:group>
            <v:group style="position:absolute;left:4481;top:-5907;width:7428;height:2" coordorigin="4481,-5907" coordsize="7428,2">
              <v:shape style="position:absolute;left:4481;top:-5907;width:7428;height:2" coordorigin="4481,-5907" coordsize="7428,0" path="m4481,-5907l11909,-5907e" filled="f" stroked="t" strokeweight=".73pt" strokecolor="#000000">
                <v:path arrowok="t"/>
              </v:shape>
            </v:group>
            <v:group style="position:absolute;left:4481;top:-1009;width:7428;height:2" coordorigin="4481,-1009" coordsize="7428,2">
              <v:shape style="position:absolute;left:4481;top:-1009;width:7428;height:2" coordorigin="4481,-1009" coordsize="7428,0" path="m4481,-1009l11909,-1009e" filled="f" stroked="t" strokeweight=".73pt" strokecolor="#000000">
                <v:path arrowok="t"/>
              </v:shape>
            </v:group>
            <v:group style="position:absolute;left:4487;top:-5913;width:2;height:4910" coordorigin="4487,-5913" coordsize="2,4910">
              <v:shape style="position:absolute;left:4487;top:-5913;width:2;height:4910" coordorigin="4487,-5913" coordsize="0,4910" path="m4487,-5913l4487,-1003e" filled="f" stroked="t" strokeweight=".73pt" strokecolor="#000000">
                <v:path arrowok="t"/>
              </v:shape>
            </v:group>
            <v:group style="position:absolute;left:11903;top:-5913;width:2;height:4910" coordorigin="11903,-5913" coordsize="2,4910">
              <v:shape style="position:absolute;left:11903;top:-5913;width:2;height:4910" coordorigin="11903,-5913" coordsize="0,4910" path="m11903,-5913l11903,-1003e" filled="f" stroked="t" strokeweight=".729pt" strokecolor="#000000">
                <v:path arrowok="t"/>
              </v:shape>
              <v:shape style="position:absolute;left:4544;top:-5850;width:7302;height:4784" type="#_x0000_t75">
                <v:imagedata r:id="rId411" o:title=""/>
              </v:shape>
            </v:group>
            <w10:wrap type="none"/>
          </v:group>
        </w:pict>
      </w:r>
      <w:r>
        <w:rPr>
          <w:rFonts w:ascii="Arial" w:hAnsi="Arial" w:cs="Arial" w:eastAsia="Arial"/>
          <w:color w:val="303030"/>
          <w:spacing w:val="0"/>
          <w:w w:val="100"/>
        </w:rPr>
        <w:t>Quick</w:t>
      </w:r>
      <w:r>
        <w:rPr>
          <w:rFonts w:ascii="Arial" w:hAnsi="Arial" w:cs="Arial" w:eastAsia="Arial"/>
          <w:color w:val="303030"/>
          <w:spacing w:val="8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overview</w:t>
      </w:r>
      <w:r>
        <w:rPr>
          <w:rFonts w:ascii="Arial" w:hAnsi="Arial" w:cs="Arial" w:eastAsia="Arial"/>
          <w:color w:val="303030"/>
          <w:spacing w:val="8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of</w:t>
      </w:r>
      <w:r>
        <w:rPr>
          <w:rFonts w:ascii="Arial" w:hAnsi="Arial" w:cs="Arial" w:eastAsia="Arial"/>
          <w:color w:val="303030"/>
          <w:spacing w:val="9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the</w:t>
      </w:r>
      <w:r>
        <w:rPr>
          <w:rFonts w:ascii="Arial" w:hAnsi="Arial" w:cs="Arial" w:eastAsia="Arial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Twitter</w:t>
      </w:r>
      <w:r>
        <w:rPr>
          <w:rFonts w:ascii="Arial" w:hAnsi="Arial" w:cs="Arial" w:eastAsia="Arial"/>
          <w:color w:val="303030"/>
          <w:spacing w:val="8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Bootstrap</w:t>
      </w:r>
      <w:r>
        <w:rPr>
          <w:rFonts w:ascii="Arial" w:hAnsi="Arial" w:cs="Arial" w:eastAsia="Arial"/>
          <w:color w:val="303030"/>
          <w:spacing w:val="13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classes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right="107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classes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'container',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'row',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'span4'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'well'.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time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provide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quick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intro.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right="165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grid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system.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Grid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system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keeping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elements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aligned.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grid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system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hyperlink r:id="rId412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her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8"/>
            <w:w w:val="100"/>
          </w:rPr>
          <w:t>e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right="105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'container'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centers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940px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region.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'row'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signifies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row.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12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columns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hyperlink r:id="rId413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her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8"/>
            <w:w w:val="100"/>
          </w:rPr>
          <w:t>e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'spanX'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spans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'X'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columns.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Eg.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'span4'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covers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4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columns.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ind w:right="107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'well'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emphasizes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placing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gray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box.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spacing w:line="245" w:lineRule="auto"/>
        <w:ind w:right="258"/>
        <w:jc w:val="both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implement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navigation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bar,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classes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'navbar',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'navba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inner',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'brand',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'nav'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'active'.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worry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much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right="107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47006pt;margin-top:4.612600pt;width:22.663pt;height:10.072pt;mso-position-horizontal-relative:page;mso-position-vertical-relative:paragraph;z-index:-13041" coordorigin="4229,92" coordsize="453,201">
            <v:shape style="position:absolute;left:4229;top:92;width:453;height:201" coordorigin="4229,92" coordsize="453,201" path="m4644,92l4267,92,4246,99,4232,115,4229,130,4229,256,4235,277,4252,291,4267,294,4644,294,4666,287,4679,271,4682,256,4682,130,4676,109,4659,95,4644,9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Google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Chrome,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hyperlink r:id="rId414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this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resource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2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help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examine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applied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element.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Additionally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properties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applied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class.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headerReference w:type="default" r:id="rId410"/>
          <w:pgSz w:w="12240" w:h="15840"/>
          <w:pgMar w:header="90" w:footer="21" w:top="280" w:bottom="220" w:left="0" w:right="12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7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74"/>
        <w:ind w:left="1903" w:right="4333" w:firstLine="0"/>
        <w:jc w:val="center"/>
        <w:rPr>
          <w:rFonts w:ascii="Consolas" w:hAnsi="Consolas" w:cs="Consolas" w:eastAsia="Consolas"/>
          <w:sz w:val="15"/>
          <w:szCs w:val="15"/>
        </w:rPr>
      </w:pPr>
      <w:bookmarkStart w:name="_bookmark40" w:id="57"/>
      <w:bookmarkEnd w:id="57"/>
      <w:r>
        <w:rPr/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Test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Output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before="74"/>
        <w:ind w:left="44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Click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'Run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test'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button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above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verify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if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your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task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solution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is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right.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216" w:val="left" w:leader="none"/>
        </w:tabs>
        <w:spacing w:before="39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618496pt;width:592.879498pt;height:52.7501pt;mso-position-horizontal-relative:page;mso-position-vertical-relative:paragraph;z-index:-13040" coordorigin="190,832" coordsize="11858,1055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7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3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3pt" strokecolor="#E4E4E4">
                <v:path arrowok="t"/>
              </v:shape>
            </v:group>
            <v:group style="position:absolute;left:11985;top:1870;width:22;height:5" coordorigin="11985,1870" coordsize="22,5">
              <v:shape style="position:absolute;left:11985;top:1870;width:22;height:5" coordorigin="11985,1870" coordsize="22,5" path="m11985,1875l12006,1870e" filled="f" stroked="t" strokeweight="1.259pt" strokecolor="#E4E4E4">
                <v:path arrowok="t"/>
              </v:shape>
            </v:group>
            <v:group style="position:absolute;left:12030;top:1837;width:3;height:6" coordorigin="12030,1837" coordsize="3,6">
              <v:shape style="position:absolute;left:12030;top:1837;width:3;height:6" coordorigin="12030,1837" coordsize="3,6" path="m12031,1842l12033,1837e" filled="f" stroked="t" strokeweight="1.259pt" strokecolor="#E4E4E4">
                <v:path arrowok="t"/>
              </v:shape>
            </v:group>
            <v:group style="position:absolute;left:206;top:893;width:2;height:932" coordorigin="206,893" coordsize="2,932">
              <v:shape style="position:absolute;left:206;top:893;width:2;height:932" coordorigin="206,893" coordsize="0,932" path="m206,893l206,1824e" filled="f" stroked="t" strokeweight=".73pt" strokecolor="#E4E4E4">
                <v:path arrowok="t"/>
              </v:shape>
            </v:group>
            <v:group style="position:absolute;left:12029;top:893;width:2;height:932" coordorigin="12029,893" coordsize="2,932">
              <v:shape style="position:absolute;left:12029;top:893;width:2;height:932" coordorigin="12029,893" coordsize="0,932" path="m12029,893l12029,1824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889999pt;margin-top:-1.633005pt;width:47.214pt;height:.1pt;mso-position-horizontal-relative:page;mso-position-vertical-relative:paragraph;z-index:-13039" coordorigin="4418,-33" coordsize="944,2">
            <v:shape style="position:absolute;left:4418;top:-33;width:944;height:2" coordorigin="4418,-33" coordsize="944,0" path="m4418,-33l5362,-33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220.889999pt;margin-top:17.881994pt;width:47.214pt;height:.1pt;mso-position-horizontal-relative:page;mso-position-vertical-relative:paragraph;z-index:-13038" coordorigin="4418,358" coordsize="944,2">
            <v:shape style="position:absolute;left:4418;top:358;width:944;height:2" coordorigin="4418,358" coordsize="944,0" path="m4418,358l5362,358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211.447006pt;margin-top:7.494494pt;width:.629995pt;height:1.259pt;mso-position-horizontal-relative:page;mso-position-vertical-relative:paragraph;z-index:-13037" coordorigin="4229,150" coordsize="13,25">
            <v:shape style="position:absolute;left:4229;top:150;width:13;height:25" coordorigin="4229,150" coordsize="13,25" path="m4229,162l4242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4494pt;width:.63pt;height:1.259pt;mso-position-horizontal-relative:page;mso-position-vertical-relative:paragraph;z-index:-13036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-1.633005pt;width:31.476pt;height:.1pt;mso-position-horizontal-relative:page;mso-position-vertical-relative:paragraph;z-index:-13035" coordorigin="11217,-33" coordsize="630,2">
            <v:shape style="position:absolute;left:11217;top:-33;width:630;height:2" coordorigin="11217,-33" coordsize="630,0" path="m11217,-33l11846,-33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17.881994pt;width:31.476pt;height:.1pt;mso-position-horizontal-relative:page;mso-position-vertical-relative:paragraph;z-index:-13034" coordorigin="11217,358" coordsize="630,2">
            <v:shape style="position:absolute;left:11217;top:358;width:630;height:2" coordorigin="11217,358" coordsize="630,0" path="m11217,358l11846,358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7.494494pt;width:.628995pt;height:1.259pt;mso-position-horizontal-relative:page;mso-position-vertical-relative:paragraph;z-index:-13033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7.494494pt;width:.63pt;height:1.259pt;mso-position-horizontal-relative:page;mso-position-vertical-relative:paragraph;z-index:-13032" coordorigin="12022,150" coordsize="13,25">
            <v:shape style="position:absolute;left:12022;top:150;width:13;height:25" coordorigin="12022,150" coordsize="13,25" path="m12022,162l12035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10.947006pt;margin-top:-170.030304pt;width:391.303pt;height:152.3441pt;mso-position-horizontal-relative:page;mso-position-vertical-relative:paragraph;z-index:-13031" coordorigin="4219,-3401" coordsize="7826,3047">
            <v:group style="position:absolute;left:4229;top:-3388;width:1058;height:252" coordorigin="4229,-3388" coordsize="1058,252">
              <v:shape style="position:absolute;left:4229;top:-3388;width:1058;height:252" coordorigin="4229,-3388" coordsize="1058,252" path="m5249,-3388l4267,-3388,4246,-3382,4232,-3365,4229,-3350,4229,-3174,4235,-3153,4252,-3139,4267,-3136,5249,-3136,5270,-3143,5284,-3159,5287,-3174,5287,-3350,5280,-3371,5264,-3385,5249,-3388xe" filled="t" fillcolor="#F7F7F9" stroked="f">
                <v:path arrowok="t"/>
                <v:fill type="solid"/>
              </v:shape>
            </v:group>
            <v:group style="position:absolute;left:4267;top:-3382;width:982;height:2" coordorigin="4267,-3382" coordsize="982,2">
              <v:shape style="position:absolute;left:4267;top:-3382;width:982;height:2" coordorigin="4267,-3382" coordsize="982,0" path="m4267,-3382l5249,-3382e" filled="f" stroked="t" strokeweight=".73pt" strokecolor="#E1E1E8">
                <v:path arrowok="t"/>
              </v:shape>
            </v:group>
            <v:group style="position:absolute;left:4246;top:-3388;width:21;height:6" coordorigin="4246,-3388" coordsize="21,6">
              <v:shape style="position:absolute;left:4246;top:-3388;width:21;height:6" coordorigin="4246,-3388" coordsize="21,6" path="m4267,-3388l4246,-3382e" filled="f" stroked="t" strokeweight="1.259pt" strokecolor="#E1E1E8">
                <v:path arrowok="t"/>
              </v:shape>
            </v:group>
            <v:group style="position:absolute;left:4267;top:-3143;width:982;height:2" coordorigin="4267,-3143" coordsize="982,2">
              <v:shape style="position:absolute;left:4267;top:-3143;width:982;height:2" coordorigin="4267,-3143" coordsize="982,0" path="m4267,-3143l5249,-3143e" filled="f" stroked="t" strokeweight=".729pt" strokecolor="#E1E1E8">
                <v:path arrowok="t"/>
              </v:shape>
            </v:group>
            <v:group style="position:absolute;left:5280;top:-3350;width:2;height:176" coordorigin="5280,-3350" coordsize="2,176">
              <v:shape style="position:absolute;left:5280;top:-3350;width:2;height:176" coordorigin="5280,-3350" coordsize="0,176" path="m5280,-3350l5280,-3174e" filled="f" stroked="t" strokeweight=".729pt" strokecolor="#E1E1E8">
                <v:path arrowok="t"/>
              </v:shape>
            </v:group>
            <v:group style="position:absolute;left:4229;top:-3136;width:7806;height:2770" coordorigin="4229,-3136" coordsize="7806,2770">
              <v:shape style="position:absolute;left:4229;top:-3136;width:7806;height:2770" coordorigin="4229,-3136" coordsize="7806,2770" path="m11985,-3136l4279,-3136,4258,-3131,4240,-3118,4231,-3099,4229,-3086,4229,-417,4234,-395,4247,-378,4267,-368,4279,-366,11985,-366,12006,-371,12023,-385,12033,-404,12035,-417,12035,-3086,12030,-3108,12017,-3125,11997,-3135,11985,-3136xe" filled="t" fillcolor="#F5F5F5" stroked="f">
                <v:path arrowok="t"/>
                <v:fill type="solid"/>
              </v:shape>
            </v:group>
            <v:group style="position:absolute;left:4279;top:-3130;width:7705;height:2" coordorigin="4279,-3130" coordsize="7705,2">
              <v:shape style="position:absolute;left:4279;top:-3130;width:7705;height:2" coordorigin="4279,-3130" coordsize="7705,0" path="m4279,-3130l11985,-3130e" filled="f" stroked="t" strokeweight=".73pt" strokecolor="#000000">
                <v:path arrowok="t"/>
              </v:shape>
            </v:group>
            <v:group style="position:absolute;left:4264;top:-3136;width:15;height:3" coordorigin="4264,-3136" coordsize="15,3">
              <v:shape style="position:absolute;left:4264;top:-3136;width:15;height:3" coordorigin="4264,-3136" coordsize="15,3" path="m4279,-3136l4264,-3133e" filled="f" stroked="t" strokeweight="1.259pt" strokecolor="#000000">
                <v:path arrowok="t"/>
              </v:shape>
            </v:group>
            <v:group style="position:absolute;left:11997;top:-3135;width:7;height:4" coordorigin="11997,-3135" coordsize="7,4">
              <v:shape style="position:absolute;left:11997;top:-3135;width:7;height:4" coordorigin="11997,-3135" coordsize="7,4" path="m12004,-3131l11997,-3135e" filled="f" stroked="t" strokeweight="1.259pt" strokecolor="#000000">
                <v:path arrowok="t"/>
              </v:shape>
            </v:group>
            <v:group style="position:absolute;left:11985;top:-370;width:17;height:4" coordorigin="11985,-370" coordsize="17,4">
              <v:shape style="position:absolute;left:11985;top:-370;width:17;height:4" coordorigin="11985,-370" coordsize="17,4" path="m11985,-366l12002,-370e" filled="f" stroked="t" strokeweight="1.259pt" strokecolor="#000000">
                <v:path arrowok="t"/>
              </v:shape>
            </v:group>
            <w10:wrap type="none"/>
          </v:group>
        </w:pict>
      </w:r>
      <w:hyperlink r:id="rId210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2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2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30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Introducing Ruby Gems through Twitter Bo" w:id="58"/>
      <w:bookmarkEnd w:id="58"/>
      <w:r>
        <w:rPr/>
      </w:r>
      <w:bookmarkStart w:name="_bookmark41" w:id="59"/>
      <w:bookmarkEnd w:id="59"/>
      <w:r>
        <w:rPr/>
      </w:r>
      <w:hyperlink w:history="true" w:anchor="_bookmark41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41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spacing w:line="566" w:lineRule="exact" w:before="55"/>
        <w:ind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Lesso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FFFFFF"/>
          <w:spacing w:val="-5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Introducin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Rub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y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Gem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4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through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Twitte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FFFFFF"/>
          <w:spacing w:val="-5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Bootstra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p</w:t>
      </w:r>
      <w:r>
        <w:rPr>
          <w:rFonts w:ascii="Arial" w:hAnsi="Arial" w:cs="Arial" w:eastAsia="Arial"/>
          <w:b w:val="0"/>
          <w:bCs w:val="0"/>
          <w:color w:val="FFFFFF"/>
          <w:spacing w:val="-4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Gem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9.950pt;margin-top:-2.028419pt;width:189.5359pt;height:530.1067pt;mso-position-horizontal-relative:page;mso-position-vertical-relative:paragraph;z-index:-13030" coordorigin="199,-41" coordsize="3791,10602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3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v:group style="position:absolute;left:250;top:433;width:3676;height:2" coordorigin="250,433" coordsize="3676,2">
              <v:shape style="position:absolute;left:250;top:433;width:3676;height:2" coordorigin="250,433" coordsize="3676,0" path="m250,433l3927,433e" filled="f" stroked="t" strokeweight=".73pt" strokecolor="#E6E6E6">
                <v:path arrowok="t"/>
              </v:shape>
            </v:group>
            <v:group style="position:absolute;left:3927;top:434;width:22;height:5" coordorigin="3927,434" coordsize="22,5">
              <v:shape style="position:absolute;left:3927;top:434;width:22;height:5" coordorigin="3927,434" coordsize="22,5" path="m3927,439l3949,434e" filled="f" stroked="t" strokeweight="1.259pt" strokecolor="#E6E6E6">
                <v:path arrowok="t"/>
              </v:shape>
            </v:group>
            <v:group style="position:absolute;left:3968;top:401;width:7;height:14" coordorigin="3968,401" coordsize="7,14">
              <v:shape style="position:absolute;left:3968;top:401;width:7;height:14" coordorigin="3968,401" coordsize="7,14" path="m3968,415l3976,401e" filled="f" stroked="t" strokeweight="1.259pt" strokecolor="#E6E6E6">
                <v:path arrowok="t"/>
              </v:shape>
            </v:group>
            <v:group style="position:absolute;left:206;top:11;width:2;height:378" coordorigin="206,11" coordsize="2,378">
              <v:shape style="position:absolute;left:206;top:11;width:2;height:378" coordorigin="206,11" coordsize="0,378" path="m206,11l206,389e" filled="f" stroked="t" strokeweight=".73pt" strokecolor="#E6E6E6">
                <v:path arrowok="t"/>
              </v:shape>
            </v:group>
            <v:group style="position:absolute;left:3971;top:11;width:2;height:378" coordorigin="3971,11" coordsize="2,378">
              <v:shape style="position:absolute;left:3971;top:11;width:2;height:378" coordorigin="3971,11" coordsize="0,378" path="m3971,11l3971,389e" filled="f" stroked="t" strokeweight=".73pt" strokecolor="#E6E6E6">
                <v:path arrowok="t"/>
              </v:shape>
            </v:group>
            <v:group style="position:absolute;left:250;top:470;width:3676;height:2" coordorigin="250,470" coordsize="3676,2">
              <v:shape style="position:absolute;left:250;top:470;width:3676;height:2" coordorigin="250,470" coordsize="3676,0" path="m250,470l3927,470e" filled="f" stroked="t" strokeweight=".73pt" strokecolor="#E6E6E6">
                <v:path arrowok="t"/>
              </v:shape>
            </v:group>
            <v:group style="position:absolute;left:3972;top:492;width:5;height:22" coordorigin="3972,492" coordsize="5,22">
              <v:shape style="position:absolute;left:3972;top:492;width:5;height:22" coordorigin="3972,492" coordsize="5,22" path="m3977,514l3972,493,3972,492e" filled="f" stroked="t" strokeweight="1.259pt" strokecolor="#E6E6E6">
                <v:path arrowok="t"/>
              </v:shape>
            </v:group>
            <v:group style="position:absolute;left:250;top:9787;width:3676;height:2" coordorigin="250,9787" coordsize="3676,2">
              <v:shape style="position:absolute;left:250;top:9787;width:3676;height:2" coordorigin="250,9787" coordsize="3676,0" path="m250,9787l3927,9787e" filled="f" stroked="t" strokeweight=".729pt" strokecolor="#E6E6E6">
                <v:path arrowok="t"/>
              </v:shape>
            </v:group>
            <v:group style="position:absolute;left:3970;top:9756;width:5;height:10" coordorigin="3970,9756" coordsize="5,10">
              <v:shape style="position:absolute;left:3970;top:9756;width:5;height:10" coordorigin="3970,9756" coordsize="5,10" path="m3970,9766l3976,9756e" filled="f" stroked="t" strokeweight="1.259pt" strokecolor="#E6E6E6">
                <v:path arrowok="t"/>
              </v:shape>
            </v:group>
            <v:group style="position:absolute;left:206;top:514;width:2;height:9229" coordorigin="206,514" coordsize="2,9229">
              <v:shape style="position:absolute;left:206;top:514;width:2;height:9229" coordorigin="206,514" coordsize="0,9229" path="m206,514l206,9743e" filled="f" stroked="t" strokeweight=".73pt" strokecolor="#E6E6E6">
                <v:path arrowok="t"/>
              </v:shape>
            </v:group>
            <v:group style="position:absolute;left:3971;top:514;width:2;height:9229" coordorigin="3971,514" coordsize="2,9229">
              <v:shape style="position:absolute;left:3971;top:514;width:2;height:9229" coordorigin="3971,514" coordsize="0,9229" path="m3971,514l3971,9743e" filled="f" stroked="t" strokeweight=".73pt" strokecolor="#E6E6E6">
                <v:path arrowok="t"/>
              </v:shape>
            </v:group>
            <v:group style="position:absolute;left:250;top:9825;width:3676;height:2" coordorigin="250,9825" coordsize="3676,2">
              <v:shape style="position:absolute;left:250;top:9825;width:3676;height:2" coordorigin="250,9825" coordsize="3676,0" path="m250,9825l3927,9825e" filled="f" stroked="t" strokeweight=".73pt" strokecolor="#E6E6E6">
                <v:path arrowok="t"/>
              </v:shape>
            </v:group>
            <v:group style="position:absolute;left:3972;top:9847;width:5;height:22" coordorigin="3972,9847" coordsize="5,22">
              <v:shape style="position:absolute;left:3972;top:9847;width:5;height:22" coordorigin="3972,9847" coordsize="5,22" path="m3977,9869l3972,9847e" filled="f" stroked="t" strokeweight="1.259pt" strokecolor="#E6E6E6">
                <v:path arrowok="t"/>
              </v:shape>
            </v:group>
            <v:group style="position:absolute;left:250;top:10543;width:3676;height:2" coordorigin="250,10543" coordsize="3676,2">
              <v:shape style="position:absolute;left:250;top:10543;width:3676;height:2" coordorigin="250,10543" coordsize="3676,0" path="m250,10543l3927,10543e" filled="f" stroked="t" strokeweight=".73pt" strokecolor="#E6E6E6">
                <v:path arrowok="t"/>
              </v:shape>
            </v:group>
            <v:group style="position:absolute;left:221;top:10539;width:16;height:8" coordorigin="221,10539" coordsize="16,8">
              <v:shape style="position:absolute;left:221;top:10539;width:16;height:8" coordorigin="221,10539" coordsize="16,8" path="m221,10539l238,10547e" filled="f" stroked="t" strokeweight="1.259pt" strokecolor="#E6E6E6">
                <v:path arrowok="t"/>
              </v:shape>
            </v:group>
            <v:group style="position:absolute;left:3927;top:10533;width:36;height:16" coordorigin="3927,10533" coordsize="36,16">
              <v:shape style="position:absolute;left:3927;top:10533;width:36;height:16" coordorigin="3927,10533" coordsize="36,16" path="m3927,10549l3949,10544,3962,10533e" filled="f" stroked="t" strokeweight="1.259pt" strokecolor="#E6E6E6">
                <v:path arrowok="t"/>
              </v:shape>
            </v:group>
            <v:group style="position:absolute;left:3968;top:10511;width:7;height:15" coordorigin="3968,10511" coordsize="7,15">
              <v:shape style="position:absolute;left:3968;top:10511;width:7;height:15" coordorigin="3968,10511" coordsize="7,15" path="m3968,10526l3976,10511e" filled="f" stroked="t" strokeweight="1.259pt" strokecolor="#E6E6E6">
                <v:path arrowok="t"/>
              </v:shape>
            </v:group>
            <v:group style="position:absolute;left:206;top:9869;width:2;height:630" coordorigin="206,9869" coordsize="2,630">
              <v:shape style="position:absolute;left:206;top:9869;width:2;height:630" coordorigin="206,9869" coordsize="0,630" path="m206,9869l206,10499e" filled="f" stroked="t" strokeweight=".73pt" strokecolor="#E6E6E6">
                <v:path arrowok="t"/>
              </v:shape>
            </v:group>
            <v:group style="position:absolute;left:3971;top:9869;width:2;height:630" coordorigin="3971,9869" coordsize="2,630">
              <v:shape style="position:absolute;left:3971;top:9869;width:2;height:630" coordorigin="3971,9869" coordsize="0,630" path="m3971,9869l3971,10499e" filled="f" stroked="t" strokeweight=".73pt" strokecolor="#E6E6E6">
                <v:path arrowok="t"/>
              </v:shape>
            </v:group>
            <v:group style="position:absolute;left:213;top:936;width:3752;height:2" coordorigin="213,936" coordsize="3752,2">
              <v:shape style="position:absolute;left:213;top:936;width:3752;height:2" coordorigin="213,936" coordsize="3752,0" path="m213,936l3965,936e" filled="f" stroked="t" strokeweight=".729pt" strokecolor="#E6E6E6">
                <v:path arrowok="t"/>
              </v:shape>
              <v:shape style="position:absolute;left:1107;top:2755;width:176;height:176" type="#_x0000_t75">
                <v:imagedata r:id="rId417" o:title=""/>
              </v:shape>
              <v:shape style="position:absolute;left:1107;top:3221;width:176;height:176" type="#_x0000_t75">
                <v:imagedata r:id="rId418" o:title=""/>
              </v:shape>
              <v:shape style="position:absolute;left:1107;top:4657;width:176;height:176" type="#_x0000_t75">
                <v:imagedata r:id="rId419" o:title=""/>
              </v:shape>
              <v:shape style="position:absolute;left:1107;top:5374;width:176;height:176" type="#_x0000_t75">
                <v:imagedata r:id="rId420" o:title=""/>
              </v:shape>
              <v:shape style="position:absolute;left:1107;top:6558;width:176;height:176" type="#_x0000_t75">
                <v:imagedata r:id="rId421" o:title=""/>
              </v:shape>
              <v:shape style="position:absolute;left:1107;top:7275;width:176;height:176" type="#_x0000_t75">
                <v:imagedata r:id="rId422" o:title=""/>
              </v:shape>
              <v:shape style="position:absolute;left:1107;top:8711;width:176;height:176" type="#_x0000_t75">
                <v:imagedata r:id="rId423" o:title=""/>
              </v:shape>
              <v:shape style="position:absolute;left:3108;top:1572;width:164;height:176" type="#_x0000_t75">
                <v:imagedata r:id="rId424" o:title=""/>
              </v:shape>
              <v:shape style="position:absolute;left:3108;top:2290;width:164;height:176" type="#_x0000_t75">
                <v:imagedata r:id="rId425" o:title=""/>
              </v:shape>
              <v:shape style="position:absolute;left:3108;top:2755;width:164;height:176" type="#_x0000_t75">
                <v:imagedata r:id="rId426" o:title=""/>
              </v:shape>
              <v:shape style="position:absolute;left:3108;top:3473;width:164;height:176" type="#_x0000_t75">
                <v:imagedata r:id="rId427" o:title=""/>
              </v:shape>
              <v:shape style="position:absolute;left:3108;top:3939;width:164;height:176" type="#_x0000_t75">
                <v:imagedata r:id="rId428" o:title=""/>
              </v:shape>
              <v:shape style="position:absolute;left:3108;top:4908;width:164;height:176" type="#_x0000_t75">
                <v:imagedata r:id="rId429" o:title=""/>
              </v:shape>
              <v:shape style="position:absolute;left:3108;top:5374;width:164;height:176" type="#_x0000_t75">
                <v:imagedata r:id="rId430" o:title=""/>
              </v:shape>
              <v:shape style="position:absolute;left:3108;top:5840;width:164;height:176" type="#_x0000_t75">
                <v:imagedata r:id="rId431" o:title=""/>
              </v:shape>
              <v:shape style="position:absolute;left:3108;top:6810;width:164;height:176" type="#_x0000_t75">
                <v:imagedata r:id="rId432" o:title=""/>
              </v:shape>
              <v:shape style="position:absolute;left:3108;top:7527;width:164;height:176" type="#_x0000_t75">
                <v:imagedata r:id="rId433" o:title=""/>
              </v:shape>
              <v:shape style="position:absolute;left:3108;top:8963;width:164;height:176" type="#_x0000_t75">
                <v:imagedata r:id="rId434" o:title=""/>
              </v:shape>
              <v:shape style="position:absolute;left:3108;top:7993;width:164;height:176" type="#_x0000_t75">
                <v:imagedata r:id="rId435" o:title=""/>
              </v:shape>
            </v:group>
            <w10:wrap type="none"/>
          </v:group>
        </w:pict>
      </w:r>
      <w:r>
        <w:rPr/>
        <w:pict>
          <v:group style="position:absolute;margin-left:219.202072pt;margin-top:14.388882pt;width:1.687527pt;height:.167627pt;mso-position-horizontal-relative:page;mso-position-vertical-relative:paragraph;z-index:-13025" coordorigin="4384,288" coordsize="34,3">
            <v:shape style="position:absolute;left:4384;top:288;width:34;height:3" coordorigin="4384,288" coordsize="34,3" path="m4418,288l4395,289,4384,291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268.516571pt;margin-top:14.397554pt;width:1.138972pt;height:.118127pt;mso-position-horizontal-relative:page;mso-position-vertical-relative:paragraph;z-index:-13024" coordorigin="5370,288" coordsize="23,2">
            <v:shape style="position:absolute;left:5370;top:288;width:23;height:2" coordorigin="5370,288" coordsize="23,2" path="m5393,290l5370,288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8.315674pt;margin-top:13.759381pt;width:34.356347pt;height:1.462994pt;mso-position-horizontal-relative:page;mso-position-vertical-relative:paragraph;z-index:-13020" coordorigin="11166,275" coordsize="687,29">
            <v:group style="position:absolute;left:11217;top:294;width:630;height:2" coordorigin="11217,294" coordsize="630,2">
              <v:shape style="position:absolute;left:11217;top:294;width:630;height:2" coordorigin="11217,294" coordsize="630,0" path="m11217,294l11846,294e" filled="f" stroked="t" strokeweight=".73pt" strokecolor="#DEDEDE">
                <v:path arrowok="t"/>
              </v:shape>
            </v:group>
            <v:group style="position:absolute;left:11179;top:288;width:38;height:4" coordorigin="11179,288" coordsize="38,4">
              <v:shape style="position:absolute;left:11179;top:288;width:38;height:4" coordorigin="11179,288" coordsize="38,4" path="m11217,288l11194,289,11179,292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9.5pt;margin-top:-163.006424pt;width:592.75pt;height:128.793pt;mso-position-horizontal-relative:page;mso-position-vertical-relative:paragraph;z-index:-13016" coordorigin="190,-3260" coordsize="11855,2576">
            <v:group style="position:absolute;left:200;top:-2520;width:11835;height:1826" coordorigin="200,-2520" coordsize="11835,1826">
              <v:shape style="position:absolute;left:200;top:-2520;width:11835;height:1826" coordorigin="200,-2520" coordsize="11835,1826" path="m200,-694l12035,-694,12035,-2520,200,-2520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747;width:11835;height:2040" type="#_x0000_t75">
                <v:imagedata r:id="rId436" o:title=""/>
              </v:shape>
            </v:group>
            <v:group style="position:absolute;left:200;top:-3250;width:2;height:730" coordorigin="200,-3250" coordsize="2,730">
              <v:shape style="position:absolute;left:200;top:-3250;width:2;height:730" coordorigin="200,-3250" coordsize="0,730" path="m200,-2520l200,-3250,200,-2520xe" filled="t" fillcolor="#000000" stroked="f">
                <v:path arrowok="t"/>
                <v:fill type="solid"/>
              </v:shape>
            </v:group>
            <v:group style="position:absolute;left:200;top:-3250;width:11835;height:730" coordorigin="200,-3250" coordsize="11835,730">
              <v:shape style="position:absolute;left:200;top:-3250;width:11835;height:730" coordorigin="200,-3250" coordsize="11835,730" path="m200,-2520l12035,-2520,12035,-3250,200,-3250,200,-2520xe" filled="t" fillcolor="#FAFAFA" stroked="f">
                <v:path arrowok="t"/>
                <v:fill type="solid"/>
              </v:shape>
              <v:shape style="position:absolute;left:452;top:-3200;width:630;height:630" type="#_x0000_t75">
                <v:imagedata r:id="rId437" o:title=""/>
              </v:shape>
            </v:group>
            <v:group style="position:absolute;left:2668;top:-3049;width:1561;height:252" coordorigin="2668,-3049" coordsize="1561,252">
              <v:shape style="position:absolute;left:2668;top:-3049;width:1561;height:252" coordorigin="2668,-3049" coordsize="1561,252" path="m4191,-3049l2705,-3049,2684,-3042,2671,-3026,2668,-3011,2668,-2835,2674,-2814,2691,-2800,2705,-2797,4191,-2797,4212,-2803,4226,-2820,4229,-2835,4229,-3011,4223,-3032,4206,-3046,4191,-3049xe" filled="t" fillcolor="#F8F8F8" stroked="f">
                <v:path arrowok="t"/>
                <v:fill type="solid"/>
              </v:shape>
            </v:group>
            <v:group style="position:absolute;left:2675;top:-3049;width:30;height:18" coordorigin="2675,-3049" coordsize="30,18">
              <v:shape style="position:absolute;left:2675;top:-3049;width:30;height:18" coordorigin="2675,-3049" coordsize="30,18" path="m2705,-3049l2684,-3042,2676,-3032e" filled="f" stroked="t" strokeweight="1.259pt" strokecolor="#CDCDCD">
                <v:path arrowok="t"/>
              </v:shape>
            </v:group>
            <v:group style="position:absolute;left:4212;top:-3041;width:17;height:30" coordorigin="4212,-3041" coordsize="17,30">
              <v:shape style="position:absolute;left:4212;top:-3041;width:17;height:30" coordorigin="4212,-3041" coordsize="17,30" path="m4229,-3011l4223,-3032,4213,-3040e" filled="f" stroked="t" strokeweight="1.259pt" strokecolor="#CDCDCD">
                <v:path arrowok="t"/>
              </v:shape>
            </v:group>
            <v:group style="position:absolute;left:2706;top:-2803;width:1486;height:2" coordorigin="2706,-2803" coordsize="1486,2">
              <v:shape style="position:absolute;left:2706;top:-2803;width:1486;height:2" coordorigin="2706,-2803" coordsize="1486,0" path="m2706,-2803l4191,-2803e" filled="f" stroked="t" strokeweight=".729pt" strokecolor="#CDCDCD">
                <v:path arrowok="t"/>
              </v:shape>
            </v:group>
            <v:group style="position:absolute;left:2668;top:-2835;width:3;height:10" coordorigin="2668,-2835" coordsize="3,10">
              <v:shape style="position:absolute;left:2668;top:-2835;width:3;height:10" coordorigin="2668,-2835" coordsize="3,10" path="m2668,-2835l2671,-2825e" filled="f" stroked="t" strokeweight="1.259pt" strokecolor="#CDCDCD">
                <v:path arrowok="t"/>
              </v:shape>
            </v:group>
            <v:group style="position:absolute;left:2674;top:-3011;width:2;height:176" coordorigin="2674,-3011" coordsize="2,176">
              <v:shape style="position:absolute;left:2674;top:-3011;width:2;height:176" coordorigin="2674,-3011" coordsize="0,176" path="m2674,-3011l2674,-2835e" filled="f" stroked="t" strokeweight=".73pt" strokecolor="#CDCDCD">
                <v:path arrowok="t"/>
              </v:shape>
            </v:group>
            <v:group style="position:absolute;left:4223;top:-3011;width:2;height:176" coordorigin="4223,-3011" coordsize="2,176">
              <v:shape style="position:absolute;left:4223;top:-3011;width:2;height:176" coordorigin="4223,-3011" coordsize="0,176" path="m4223,-3011l4223,-2835e" filled="f" stroked="t" strokeweight=".73pt" strokecolor="#CDCDCD">
                <v:path arrowok="t"/>
              </v:shape>
              <v:shape style="position:absolute;left:2705;top:-2986;width:201;height:164" type="#_x0000_t75">
                <v:imagedata r:id="rId438" o:title=""/>
              </v:shape>
            </v:group>
            <v:group style="position:absolute;left:4632;top:-3049;width:579;height:252" coordorigin="4632,-3049" coordsize="579,252">
              <v:shape style="position:absolute;left:4632;top:-3049;width:579;height:252" coordorigin="4632,-3049" coordsize="579,252" path="m5173,-3049l4670,-3049,4649,-3042,4635,-3026,4632,-3011,4632,-2835,4638,-2814,4655,-2800,4670,-2797,5173,-2797,5194,-2803,5208,-2820,5211,-2835,5211,-3011,5205,-3032,5188,-3046,5173,-3049xe" filled="t" fillcolor="#ECEEF5" stroked="f">
                <v:path arrowok="t"/>
                <v:fill type="solid"/>
              </v:shape>
            </v:group>
            <v:group style="position:absolute;left:4670;top:-3042;width:504;height:2" coordorigin="4670,-3042" coordsize="504,2">
              <v:shape style="position:absolute;left:4670;top:-3042;width:504;height:2" coordorigin="4670,-3042" coordsize="504,0" path="m4670,-3042l5173,-3042e" filled="f" stroked="t" strokeweight=".73pt" strokecolor="#CAD4E7">
                <v:path arrowok="t"/>
              </v:shape>
            </v:group>
            <v:group style="position:absolute;left:4657;top:-3049;width:13;height:4" coordorigin="4657,-3049" coordsize="13,4">
              <v:shape style="position:absolute;left:4657;top:-3049;width:13;height:4" coordorigin="4657,-3049" coordsize="13,4" path="m4670,-3049l4658,-3045e" filled="f" stroked="t" strokeweight="1.259pt" strokecolor="#CAD4E7">
                <v:path arrowok="t"/>
              </v:shape>
            </v:group>
            <v:group style="position:absolute;left:4670;top:-2803;width:504;height:2" coordorigin="4670,-2803" coordsize="504,2">
              <v:shape style="position:absolute;left:4670;top:-2803;width:504;height:2" coordorigin="4670,-2803" coordsize="504,0" path="m4670,-2803l5173,-2803e" filled="f" stroked="t" strokeweight=".729pt" strokecolor="#CAD4E7">
                <v:path arrowok="t"/>
              </v:shape>
            </v:group>
            <v:group style="position:absolute;left:4638;top:-3011;width:2;height:176" coordorigin="4638,-3011" coordsize="2,176">
              <v:shape style="position:absolute;left:4638;top:-3011;width:2;height:176" coordorigin="4638,-3011" coordsize="0,176" path="m4638,-3011l4638,-2835e" filled="f" stroked="t" strokeweight=".729pt" strokecolor="#CAD4E7">
                <v:path arrowok="t"/>
              </v:shape>
            </v:group>
            <v:group style="position:absolute;left:5205;top:-3011;width:2;height:176" coordorigin="5205,-3011" coordsize="2,176">
              <v:shape style="position:absolute;left:5205;top:-3011;width:2;height:176" coordorigin="5205,-3011" coordsize="0,176" path="m5205,-3011l5205,-2835e" filled="f" stroked="t" strokeweight=".729pt" strokecolor="#CAD4E7">
                <v:path arrowok="t"/>
              </v:shape>
              <v:shape style="position:absolute;left:4695;top:-3011;width:176;height:176" type="#_x0000_t75">
                <v:imagedata r:id="rId439" o:title=""/>
              </v:shape>
            </v:group>
            <v:group style="position:absolute;left:5236;top:-2973;width:2;height:101" coordorigin="5236,-2973" coordsize="2,101">
              <v:shape style="position:absolute;left:5236;top:-2973;width:2;height:101" coordorigin="5236,-2973" coordsize="0,101" path="m5236,-2872l5236,-2923,5236,-2973,5236,-2872xe" filled="t" fillcolor="#D8D8D8" stroked="f">
                <v:path arrowok="t"/>
                <v:fill type="solid"/>
              </v:shape>
            </v:group>
            <v:group style="position:absolute;left:5236;top:-2943;width:25;height:40" coordorigin="5236,-2943" coordsize="25,40">
              <v:shape style="position:absolute;left:5236;top:-2943;width:25;height:40" coordorigin="5236,-2943" coordsize="25,40" path="m5261,-2943l5236,-2923,5261,-2903,5261,-2943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41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line="237" w:lineRule="exact"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11.447006pt;margin-top:8.544472pt;width:.63pt;height:1.259pt;mso-position-horizontal-relative:page;mso-position-vertical-relative:paragraph;z-index:-13022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472pt;width:.63pt;height:1.259pt;mso-position-horizontal-relative:page;mso-position-vertical-relative:paragraph;z-index:-13021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8.544472pt;width:.629pt;height:1.259pt;mso-position-horizontal-relative:page;mso-position-vertical-relative:paragraph;z-index:-13018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472pt;width:.63pt;height:1.259pt;mso-position-horizontal-relative:page;mso-position-vertical-relative:paragraph;z-index:-13017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hyperlink w:history="true" w:anchor="_bookmark2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2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43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43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pStyle w:val="BodyText"/>
        <w:spacing w:line="206" w:lineRule="exac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20.889999pt;margin-top:4.070183pt;width:47.214pt;height:.1pt;mso-position-horizontal-relative:page;mso-position-vertical-relative:paragraph;z-index:-13023" coordorigin="4418,81" coordsize="944,2">
            <v:shape style="position:absolute;left:4418;top:81;width:944;height:2" coordorigin="4418,81" coordsize="944,0" path="m4418,81l5362,81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466492pt;margin-top:3.705683pt;width:32.563522pt;height:1.3085pt;mso-position-horizontal-relative:page;mso-position-vertical-relative:paragraph;z-index:-13019" coordorigin="11209,74" coordsize="651,26">
            <v:group style="position:absolute;left:11217;top:81;width:630;height:2" coordorigin="11217,81" coordsize="630,2">
              <v:shape style="position:absolute;left:11217;top:81;width:630;height:2" coordorigin="11217,81" coordsize="630,0" path="m11217,81l11846,81e" filled="f" stroked="t" strokeweight=".729pt" strokecolor="#DEDEDE">
                <v:path arrowok="t"/>
              </v:shape>
            </v:group>
            <w10:wrap type="none"/>
          </v:group>
        </w:pict>
      </w:r>
      <w:hyperlink w:history="true" w:anchor="_bookmark42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90" w:lineRule="exact" w:before="2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BodyText"/>
        <w:spacing w:line="245" w:lineRule="auto" w:before="24"/>
        <w:ind w:right="256"/>
        <w:jc w:val="both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38.106773pt;width:391.303pt;height:50.232pt;mso-position-horizontal-relative:page;mso-position-vertical-relative:paragraph;z-index:-13029" coordorigin="4219,762" coordsize="7826,1005">
            <v:group style="position:absolute;left:4229;top:772;width:7806;height:982" coordorigin="4229,772" coordsize="7806,982">
              <v:shape style="position:absolute;left:4229;top:772;width:7806;height:982" coordorigin="4229,772" coordsize="7806,982" path="m11985,772l4279,772,4258,777,4240,790,4231,810,4229,822,4229,1704,4234,1726,4247,1743,4267,1753,4279,1754,11985,1754,12006,1749,12023,1736,12033,1717,12035,1704,12035,822,12030,801,12017,784,11997,774,11985,772xe" filled="t" fillcolor="#FCF8E3" stroked="f">
                <v:path arrowok="t"/>
                <v:fill type="solid"/>
              </v:shape>
            </v:group>
            <v:group style="position:absolute;left:4279;top:778;width:7705;height:2" coordorigin="4279,778" coordsize="7705,2">
              <v:shape style="position:absolute;left:4279;top:778;width:7705;height:2" coordorigin="4279,778" coordsize="7705,0" path="m4279,778l11985,778e" filled="f" stroked="t" strokeweight=".73pt" strokecolor="#FBEED5">
                <v:path arrowok="t"/>
              </v:shape>
            </v:group>
            <v:group style="position:absolute;left:4279;top:1748;width:7705;height:2" coordorigin="4279,1748" coordsize="7705,2">
              <v:shape style="position:absolute;left:4279;top:1748;width:7705;height:2" coordorigin="4279,1748" coordsize="7705,0" path="m4279,1748l11985,1748e" filled="f" stroked="t" strokeweight=".73pt" strokecolor="#FBEED5">
                <v:path arrowok="t"/>
              </v:shape>
            </v:group>
            <v:group style="position:absolute;left:4259;top:1749;width:7;height:4" coordorigin="4259,1749" coordsize="7,4">
              <v:shape style="position:absolute;left:4259;top:1749;width:7;height:4" coordorigin="4259,1749" coordsize="7,4" path="m4259,1749l4267,1753e" filled="f" stroked="t" strokeweight="1.259pt" strokecolor="#FBEED5">
                <v:path arrowok="t"/>
              </v:shape>
            </v:group>
            <v:group style="position:absolute;left:11985;top:1749;width:22;height:5" coordorigin="11985,1749" coordsize="22,5">
              <v:shape style="position:absolute;left:11985;top:1749;width:22;height:5" coordorigin="11985,1749" coordsize="22,5" path="m11985,1754l12006,1749e" filled="f" stroked="t" strokeweight="1.259pt" strokecolor="#FBEED5">
                <v:path arrowok="t"/>
              </v:shape>
            </v:group>
            <w10:wrap type="none"/>
          </v:group>
        </w:pict>
      </w:r>
      <w:r>
        <w:rPr/>
        <w:pict>
          <v:shape style="position:absolute;margin-left:38.908001pt;margin-top:21.559772pt;width:131.404500pt;height:393.55pt;mso-position-horizontal-relative:page;mso-position-vertical-relative:paragraph;z-index:-13015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5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Designing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20"/>
                              <w:szCs w:val="20"/>
                            </w:rPr>
                            <w:t>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20"/>
                              <w:szCs w:val="20"/>
                            </w:rPr>
                            <w:t>-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list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6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controller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one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multiple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Model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store/fetch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1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database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last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343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Twitter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with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navbar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Use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modal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helper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functions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82" w:right="554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5.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via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FFFFFF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Ruby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Gem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Gem,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fixed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layout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'</w:t>
      </w:r>
      <w:hyperlink r:id="rId2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Add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Twitter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Bootstrap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7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8"/>
            <w:w w:val="100"/>
          </w:rPr>
          <w:t>S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learnt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downloading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bootstrap.css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9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left="4417" w:right="346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alternate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easier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through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2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right="3163"/>
        <w:jc w:val="both"/>
        <w:rPr>
          <w:rFonts w:ascii="Arial" w:hAnsi="Arial" w:cs="Arial" w:eastAsia="Arial"/>
        </w:rPr>
      </w:pPr>
      <w:r>
        <w:rPr/>
        <w:pict>
          <v:group style="position:absolute;margin-left:211.447006pt;margin-top:35.294678pt;width:390.303pt;height:.1pt;mso-position-horizontal-relative:page;mso-position-vertical-relative:paragraph;z-index:-13028" coordorigin="4229,706" coordsize="7806,2">
            <v:shape style="position:absolute;left:4229;top:706;width:7806;height:2" coordorigin="4229,706" coordsize="7806,0" path="m4229,706l12035,706e" filled="f" stroked="t" strokeweight=".73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Includin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5A5A5A"/>
          <w:spacing w:val="1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Bootstra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p</w:t>
      </w:r>
      <w:r>
        <w:rPr>
          <w:rFonts w:ascii="Arial" w:hAnsi="Arial" w:cs="Arial" w:eastAsia="Arial"/>
          <w:b w:val="0"/>
          <w:bCs w:val="0"/>
          <w:color w:val="5A5A5A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Rub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y</w:t>
      </w:r>
      <w:r>
        <w:rPr>
          <w:rFonts w:ascii="Arial" w:hAnsi="Arial" w:cs="Arial" w:eastAsia="Arial"/>
          <w:b w:val="0"/>
          <w:bCs w:val="0"/>
          <w:color w:val="5A5A5A"/>
          <w:spacing w:val="1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gem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2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line="245" w:lineRule="auto"/>
        <w:ind w:right="273"/>
        <w:jc w:val="both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first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later.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remove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traces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manually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8CC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0088CC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8CC"/>
          <w:spacing w:val="0"/>
          <w:w w:val="100"/>
        </w:rPr>
        <w:t>lesso</w:t>
      </w:r>
      <w:r>
        <w:rPr>
          <w:rFonts w:ascii="Lucida Sans Unicode" w:hAnsi="Lucida Sans Unicode" w:cs="Lucida Sans Unicode" w:eastAsia="Lucida Sans Unicode"/>
          <w:b w:val="0"/>
          <w:bCs w:val="0"/>
          <w:color w:val="0088CC"/>
          <w:spacing w:val="4"/>
          <w:w w:val="100"/>
        </w:rPr>
        <w:t>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28"/>
        </w:numPr>
        <w:tabs>
          <w:tab w:pos="4543" w:val="left" w:leader="none"/>
        </w:tabs>
        <w:ind w:left="4543" w:right="4020" w:hanging="340"/>
        <w:jc w:val="both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Remove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previously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included.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40" w:lineRule="exact" w:before="1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before="74"/>
        <w:ind w:left="4588" w:right="6913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322" w:lineRule="auto"/>
        <w:ind w:left="4669" w:right="3788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rm</w:t>
      </w:r>
      <w:r>
        <w:rPr>
          <w:rFonts w:ascii="Consolas" w:hAnsi="Consolas" w:cs="Consolas" w:eastAsia="Consolas"/>
          <w:b w:val="0"/>
          <w:bCs w:val="0"/>
          <w:color w:val="303030"/>
          <w:spacing w:val="7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app/assets/stylesheets/bootstrap.css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rm</w:t>
      </w:r>
      <w:r>
        <w:rPr>
          <w:rFonts w:ascii="Consolas" w:hAnsi="Consolas" w:cs="Consolas" w:eastAsia="Consolas"/>
          <w:b w:val="0"/>
          <w:bCs w:val="0"/>
          <w:color w:val="303030"/>
          <w:spacing w:val="7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app/assets/javascripts/bootstrap.js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20" w:lineRule="exact" w:before="1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left="4543" w:right="102" w:hanging="1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-59.409607pt;width:375.565pt;height:53.3793pt;mso-position-horizontal-relative:page;mso-position-vertical-relative:paragraph;z-index:-13027" coordorigin="4534,-1188" coordsize="7511,1068">
            <v:group style="position:absolute;left:4544;top:-889;width:7491;height:755" coordorigin="4544,-889" coordsize="7491,755">
              <v:shape style="position:absolute;left:4544;top:-889;width:7491;height:755" coordorigin="4544,-889" coordsize="7491,755" path="m11985,-889l4594,-889,4572,-884,4555,-870,4545,-851,4544,-838,4544,-184,4549,-162,4562,-145,4581,-135,4594,-133,11985,-133,12006,-138,12023,-151,12033,-171,12035,-184,12035,-838,12030,-860,12017,-877,11997,-887,11985,-889xe" filled="t" fillcolor="#F5F5F5" stroked="f">
                <v:path arrowok="t"/>
                <v:fill type="solid"/>
              </v:shape>
            </v:group>
            <v:group style="position:absolute;left:4594;top:-882;width:7391;height:2" coordorigin="4594,-882" coordsize="7391,2">
              <v:shape style="position:absolute;left:4594;top:-882;width:7391;height:2" coordorigin="4594,-882" coordsize="7391,0" path="m4594,-882l11985,-882e" filled="f" stroked="t" strokeweight=".729pt" strokecolor="#000000">
                <v:path arrowok="t"/>
              </v:shape>
            </v:group>
            <v:group style="position:absolute;left:4594;top:-139;width:7391;height:2" coordorigin="4594,-139" coordsize="7391,2">
              <v:shape style="position:absolute;left:4594;top:-139;width:7391;height:2" coordorigin="4594,-139" coordsize="7391,0" path="m4594,-139l11985,-139e" filled="f" stroked="t" strokeweight=".73pt" strokecolor="#000000">
                <v:path arrowok="t"/>
              </v:shape>
            </v:group>
            <v:group style="position:absolute;left:4574;top:-139;width:8;height:4" coordorigin="4574,-139" coordsize="8,4">
              <v:shape style="position:absolute;left:4574;top:-139;width:8;height:4" coordorigin="4574,-139" coordsize="8,4" path="m4574,-139l4581,-135e" filled="f" stroked="t" strokeweight="1.259pt" strokecolor="#000000">
                <v:path arrowok="t"/>
              </v:shape>
            </v:group>
            <v:group style="position:absolute;left:11985;top:-137;width:18;height:4" coordorigin="11985,-137" coordsize="18,4">
              <v:shape style="position:absolute;left:11985;top:-137;width:18;height:4" coordorigin="11985,-137" coordsize="18,4" path="m11985,-133l12003,-137e" filled="f" stroked="t" strokeweight="1.259pt" strokecolor="#000000">
                <v:path arrowok="t"/>
              </v:shape>
            </v:group>
            <v:group style="position:absolute;left:4550;top:-838;width:2;height:655" coordorigin="4550,-838" coordsize="2,655">
              <v:shape style="position:absolute;left:4550;top:-838;width:2;height:655" coordorigin="4550,-838" coordsize="0,655" path="m4550,-838l4550,-184e" filled="f" stroked="t" strokeweight=".73pt" strokecolor="#000000">
                <v:path arrowok="t"/>
              </v:shape>
            </v:group>
            <v:group style="position:absolute;left:12029;top:-838;width:2;height:655" coordorigin="12029,-838" coordsize="2,655">
              <v:shape style="position:absolute;left:12029;top:-838;width:2;height:655" coordorigin="12029,-838" coordsize="0,655" path="m12029,-838l12029,-184e" filled="f" stroked="t" strokeweight=".73pt" strokecolor="#000000">
                <v:path arrowok="t"/>
              </v:shape>
            </v:group>
            <v:group style="position:absolute;left:4544;top:-1178;width:718;height:252" coordorigin="4544,-1178" coordsize="718,252">
              <v:shape style="position:absolute;left:4544;top:-1178;width:718;height:252" coordorigin="4544,-1178" coordsize="718,252" path="m5224,-1178l4581,-1178,4560,-1172,4547,-1155,4544,-1140,4544,-964,4550,-943,4567,-929,4581,-926,5224,-926,5245,-933,5258,-949,5261,-964,5261,-1140,5255,-1162,5238,-1175,5224,-1178xe" filled="t" fillcolor="#F7F7F9" stroked="f">
                <v:path arrowok="t"/>
                <v:fill type="solid"/>
              </v:shape>
            </v:group>
            <v:group style="position:absolute;left:4581;top:-1172;width:642;height:2" coordorigin="4581,-1172" coordsize="642,2">
              <v:shape style="position:absolute;left:4581;top:-1172;width:642;height:2" coordorigin="4581,-1172" coordsize="642,0" path="m4581,-1172l5224,-1172e" filled="f" stroked="t" strokeweight=".729pt" strokecolor="#E1E1E8">
                <v:path arrowok="t"/>
              </v:shape>
            </v:group>
            <v:group style="position:absolute;left:4581;top:-933;width:642;height:2" coordorigin="4581,-933" coordsize="642,2">
              <v:shape style="position:absolute;left:4581;top:-933;width:642;height:2" coordorigin="4581,-933" coordsize="642,0" path="m4581,-933l5224,-933e" filled="f" stroked="t" strokeweight=".73pt" strokecolor="#E1E1E8">
                <v:path arrowok="t"/>
              </v:shape>
            </v:group>
            <v:group style="position:absolute;left:5224;top:-928;width:7;height:2" coordorigin="5224,-928" coordsize="7,2">
              <v:shape style="position:absolute;left:5224;top:-928;width:7;height:2" coordorigin="5224,-928" coordsize="7,2" path="m5224,-926l5230,-928e" filled="f" stroked="t" strokeweight="1.259pt" strokecolor="#E1E1E8">
                <v:path arrowok="t"/>
              </v:shape>
            </v:group>
            <v:group style="position:absolute;left:4550;top:-1140;width:2;height:176" coordorigin="4550,-1140" coordsize="2,176">
              <v:shape style="position:absolute;left:4550;top:-1140;width:2;height:176" coordorigin="4550,-1140" coordsize="0,176" path="m4550,-1140l4550,-964e" filled="f" stroked="t" strokeweight=".73pt" strokecolor="#E1E1E8">
                <v:path arrowok="t"/>
              </v:shape>
            </v:group>
            <v:group style="position:absolute;left:5255;top:-1140;width:2;height:176" coordorigin="5255,-1140" coordsize="2,176">
              <v:shape style="position:absolute;left:5255;top:-1140;width:2;height:176" coordorigin="5255,-1140" coordsize="0,176" path="m5255,-1140l5255,-964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Codelearn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Playground.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become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40" w:lineRule="exact" w:before="4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62" w:lineRule="auto" w:before="75"/>
        <w:ind w:left="401" w:right="8377"/>
        <w:jc w:val="left"/>
        <w:rPr>
          <w:rFonts w:ascii="Arial" w:hAnsi="Arial" w:cs="Arial" w:eastAsia="Arial"/>
        </w:rPr>
      </w:pPr>
      <w:r>
        <w:rPr/>
        <w:pict>
          <v:group style="position:absolute;margin-left:226.684998pt;margin-top:-81.930931pt;width:375.565pt;height:156.6213pt;mso-position-horizontal-relative:page;mso-position-vertical-relative:paragraph;z-index:-13026" coordorigin="4534,-1639" coordsize="7511,3132">
            <v:group style="position:absolute;left:4544;top:-1626;width:7491;height:3110" coordorigin="4544,-1626" coordsize="7491,3110">
              <v:shape style="position:absolute;left:4544;top:-1626;width:7491;height:3110" coordorigin="4544,-1626" coordsize="7491,3110" path="m11985,-1626l4594,-1626,4572,-1621,4555,-1608,4545,-1588,4544,-1576,4544,1484,12035,1484,12035,-1576,12030,-1597,12017,-1614,11997,-1624,11985,-1626xe" filled="t" fillcolor="#F5F5F5" stroked="f">
                <v:path arrowok="t"/>
                <v:fill type="solid"/>
              </v:shape>
            </v:group>
            <v:group style="position:absolute;left:4594;top:-1620;width:7391;height:2" coordorigin="4594,-1620" coordsize="7391,2">
              <v:shape style="position:absolute;left:4594;top:-1620;width:7391;height:2" coordorigin="4594,-1620" coordsize="7391,0" path="m4594,-1620l11985,-1620e" filled="f" stroked="t" strokeweight=".73pt" strokecolor="#E4E4E4">
                <v:path arrowok="t"/>
              </v:shape>
            </v:group>
            <v:group style="position:absolute;left:4580;top:-1626;width:14;height:3" coordorigin="4580,-1626" coordsize="14,3">
              <v:shape style="position:absolute;left:4580;top:-1626;width:14;height:3" coordorigin="4580,-1626" coordsize="14,3" path="m4594,-1626l4580,-1623e" filled="f" stroked="t" strokeweight="1.259pt" strokecolor="#E4E4E4">
                <v:path arrowok="t"/>
              </v:shape>
            </v:group>
            <v:group style="position:absolute;left:4550;top:-1576;width:2;height:3059" coordorigin="4550,-1576" coordsize="2,3059">
              <v:shape style="position:absolute;left:4550;top:-1576;width:2;height:3059" coordorigin="4550,-1576" coordsize="0,3059" path="m4550,-1576l4550,1484e" filled="f" stroked="t" strokeweight=".73pt" strokecolor="#E4E4E4">
                <v:path arrowok="t"/>
              </v:shape>
            </v:group>
            <v:group style="position:absolute;left:12029;top:-1576;width:2;height:3059" coordorigin="12029,-1576" coordsize="2,3059">
              <v:shape style="position:absolute;left:12029;top:-1576;width:2;height:3059" coordorigin="12029,-1576" coordsize="0,3059" path="m12029,-1576l12029,1484e" filled="f" stroked="t" strokeweight=".73pt" strokecolor="#E4E4E4">
                <v:path arrowok="t"/>
              </v:shape>
            </v:group>
            <w10:wrap type="none"/>
          </v:group>
        </w:pict>
      </w:r>
      <w:hyperlink w:history="true" w:anchor="_bookmark41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41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after="0" w:line="262" w:lineRule="auto"/>
        <w:jc w:val="left"/>
        <w:rPr>
          <w:rFonts w:ascii="Arial" w:hAnsi="Arial" w:cs="Arial" w:eastAsia="Arial"/>
        </w:rPr>
        <w:sectPr>
          <w:headerReference w:type="default" r:id="rId415"/>
          <w:footerReference w:type="default" r:id="rId416"/>
          <w:pgSz w:w="12240" w:h="15840"/>
          <w:pgMar w:header="90" w:footer="21" w:top="280" w:bottom="220" w:left="0" w:right="120"/>
        </w:sectPr>
      </w:pPr>
    </w:p>
    <w:p>
      <w:pPr>
        <w:spacing w:line="140" w:lineRule="exact" w:before="6"/>
        <w:rPr>
          <w:sz w:val="14"/>
          <w:szCs w:val="14"/>
        </w:rPr>
      </w:pPr>
      <w:r>
        <w:rPr/>
        <w:pict>
          <v:group style="position:absolute;margin-left:9.3705pt;margin-top:89.336998pt;width:3.7771pt;height:6.919826pt;mso-position-horizontal-relative:page;mso-position-vertical-relative:page;z-index:-13014" coordorigin="187,1787" coordsize="76,138">
            <v:group style="position:absolute;left:200;top:1799;width:38;height:49" coordorigin="200,1799" coordsize="38,49">
              <v:shape style="position:absolute;left:200;top:1799;width:38;height:49" coordorigin="200,1799" coordsize="38,49" path="m200,1799l205,1821,218,1838,238,1848e" filled="f" stroked="t" strokeweight="1.259pt" strokecolor="#E6E6E6">
                <v:path arrowok="t"/>
              </v:shape>
            </v:group>
            <v:group style="position:absolute;left:202;top:1875;width:49;height:38" coordorigin="202,1875" coordsize="49,38">
              <v:shape style="position:absolute;left:202;top:1875;width:49;height:38" coordorigin="202,1875" coordsize="49,38" path="m250,1875l229,1880,212,1893,202,1913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95.708801pt;margin-top:89.971474pt;width:3.7771pt;height:6.919726pt;mso-position-horizontal-relative:page;mso-position-vertical-relative:page;z-index:-13013" coordorigin="3914,1799" coordsize="76,138">
            <v:group style="position:absolute;left:3927;top:1812;width:49;height:38" coordorigin="3927,1812" coordsize="49,38">
              <v:shape style="position:absolute;left:3927;top:1812;width:49;height:38" coordorigin="3927,1812" coordsize="49,38" path="m3927,1850l3949,1845,3966,1831,3976,1812e" filled="f" stroked="t" strokeweight="1.259pt" strokecolor="#E6E6E6">
                <v:path arrowok="t"/>
              </v:shape>
            </v:group>
            <v:group style="position:absolute;left:3939;top:1876;width:38;height:49" coordorigin="3939,1876" coordsize="38,49">
              <v:shape style="position:absolute;left:3939;top:1876;width:38;height:49" coordorigin="3939,1876" coordsize="38,49" path="m3977,1925l3972,1903,3959,1886,3939,1876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6.684998pt;margin-top:25.635pt;width:375.565pt;height:212.139pt;mso-position-horizontal-relative:page;mso-position-vertical-relative:page;z-index:-13010" coordorigin="4534,513" coordsize="7511,4243">
            <v:group style="position:absolute;left:4544;top:528;width:7491;height:4218" coordorigin="4544,528" coordsize="7491,4218">
              <v:shape style="position:absolute;left:4544;top:528;width:7491;height:4218" coordorigin="4544,528" coordsize="7491,4218" path="m12035,528l4544,528,4544,4695,4549,4717,4562,4734,4581,4744,4594,4745,11985,4745,12006,4741,12023,4727,12033,4708,12035,4695,12035,528xe" filled="t" fillcolor="#F5F5F5" stroked="f">
                <v:path arrowok="t"/>
                <v:fill type="solid"/>
              </v:shape>
            </v:group>
            <v:group style="position:absolute;left:4594;top:4739;width:7391;height:2" coordorigin="4594,4739" coordsize="7391,2">
              <v:shape style="position:absolute;left:4594;top:4739;width:7391;height:2" coordorigin="4594,4739" coordsize="7391,0" path="m4594,4739l11985,4739e" filled="f" stroked="t" strokeweight=".729pt" strokecolor="#E4E4E4">
                <v:path arrowok="t"/>
              </v:shape>
            </v:group>
            <v:group style="position:absolute;left:4550;top:520;width:2;height:4175" coordorigin="4550,520" coordsize="2,4175">
              <v:shape style="position:absolute;left:4550;top:520;width:2;height:4175" coordorigin="4550,520" coordsize="0,4175" path="m4550,520l4550,4695e" filled="f" stroked="t" strokeweight=".73pt" strokecolor="#E4E4E4">
                <v:path arrowok="t"/>
              </v:shape>
            </v:group>
            <v:group style="position:absolute;left:12029;top:520;width:2;height:4175" coordorigin="12029,520" coordsize="2,4175">
              <v:shape style="position:absolute;left:12029;top:520;width:2;height:4175" coordorigin="12029,520" coordsize="0,4175" path="m12029,520l12029,4695e" filled="f" stroked="t" strokeweight=".73pt" strokecolor="#E4E4E4">
                <v:path arrowok="t"/>
              </v:shape>
            </v:group>
            <v:group style="position:absolute;left:5387;top:540;width:5792;height:3513" coordorigin="5387,540" coordsize="5792,3513">
              <v:shape style="position:absolute;left:5387;top:540;width:5792;height:3513" coordorigin="5387,540" coordsize="5792,3513" path="m5387,540l11179,540,11179,4053,5387,4053,5387,540xe" filled="t" fillcolor="#FFFFFF" stroked="f">
                <v:path arrowok="t"/>
                <v:fill type="solid"/>
              </v:shape>
            </v:group>
            <v:group style="position:absolute;left:5387;top:4047;width:5792;height:2" coordorigin="5387,4047" coordsize="5792,2">
              <v:shape style="position:absolute;left:5387;top:4047;width:5792;height:2" coordorigin="5387,4047" coordsize="5792,0" path="m5387,4047l11179,4047e" filled="f" stroked="t" strokeweight=".73pt" strokecolor="#000000">
                <v:path arrowok="t"/>
              </v:shape>
            </v:group>
            <v:group style="position:absolute;left:5394;top:540;width:2;height:3513" coordorigin="5394,540" coordsize="2,3513">
              <v:shape style="position:absolute;left:5394;top:540;width:2;height:3513" coordorigin="5394,540" coordsize="0,3513" path="m5394,540l5394,4053e" filled="f" stroked="t" strokeweight=".729pt" strokecolor="#000000">
                <v:path arrowok="t"/>
              </v:shape>
            </v:group>
            <v:group style="position:absolute;left:11173;top:540;width:2;height:3513" coordorigin="11173,540" coordsize="2,3513">
              <v:shape style="position:absolute;left:11173;top:540;width:2;height:3513" coordorigin="11173,540" coordsize="0,3513" path="m11173,540l11173,4053e" filled="f" stroked="t" strokeweight=".729pt" strokecolor="#000000">
                <v:path arrowok="t"/>
              </v:shape>
              <v:shape style="position:absolute;left:5450;top:603;width:5666;height:3387" type="#_x0000_t75">
                <v:imagedata r:id="rId440" o:title=""/>
              </v:shape>
            </v:group>
            <w10:wrap type="none"/>
          </v:group>
        </w:pict>
      </w:r>
      <w:r>
        <w:rPr/>
        <w:pict>
          <v:group style="position:absolute;margin-left:226.684998pt;margin-top:327.425995pt;width:375.613864pt;height:52.12020pt;mso-position-horizontal-relative:page;mso-position-vertical-relative:page;z-index:-13009" coordorigin="4534,6549" coordsize="7512,1042">
            <v:group style="position:absolute;left:4544;top:6848;width:7491;height:730" coordorigin="4544,6848" coordsize="7491,730">
              <v:shape style="position:absolute;left:4544;top:6848;width:7491;height:730" coordorigin="4544,6848" coordsize="7491,730" path="m11985,6848l4594,6848,4572,6853,4555,6866,4545,6886,4544,6898,4544,7528,4549,7550,4562,7567,4581,7577,4594,7578,11985,7578,12006,7573,12023,7560,12033,7541,12035,7528,12035,6898,12030,6877,12017,6860,11997,6850,11985,6848xe" filled="t" fillcolor="#F7F7F9" stroked="f">
                <v:path arrowok="t"/>
                <v:fill type="solid"/>
              </v:shape>
            </v:group>
            <v:group style="position:absolute;left:4594;top:6854;width:7391;height:2" coordorigin="4594,6854" coordsize="7391,2">
              <v:shape style="position:absolute;left:4594;top:6854;width:7391;height:2" coordorigin="4594,6854" coordsize="7391,0" path="m4594,6854l11985,6854e" filled="f" stroked="t" strokeweight=".73pt" strokecolor="#E1E1E8">
                <v:path arrowok="t"/>
              </v:shape>
            </v:group>
            <v:group style="position:absolute;left:4594;top:7572;width:7391;height:2" coordorigin="4594,7572" coordsize="7391,2">
              <v:shape style="position:absolute;left:4594;top:7572;width:7391;height:2" coordorigin="4594,7572" coordsize="7391,0" path="m4594,7572l11985,7572e" filled="f" stroked="t" strokeweight=".73pt" strokecolor="#E1E1E8">
                <v:path arrowok="t"/>
              </v:shape>
            </v:group>
            <v:group style="position:absolute;left:4574;top:7573;width:7;height:4" coordorigin="4574,7573" coordsize="7,4">
              <v:shape style="position:absolute;left:4574;top:7573;width:7;height:4" coordorigin="4574,7573" coordsize="7,4" path="m4574,7573l4581,7577e" filled="f" stroked="t" strokeweight="1.259pt" strokecolor="#E1E1E8">
                <v:path arrowok="t"/>
              </v:shape>
            </v:group>
            <v:group style="position:absolute;left:11985;top:7573;width:22;height:5" coordorigin="11985,7573" coordsize="22,5">
              <v:shape style="position:absolute;left:11985;top:7573;width:22;height:5" coordorigin="11985,7573" coordsize="22,5" path="m11985,7578l12006,7573e" filled="f" stroked="t" strokeweight="1.259pt" strokecolor="#E1E1E8">
                <v:path arrowok="t"/>
              </v:shape>
            </v:group>
            <v:group style="position:absolute;left:12032;top:7541;width:2;height:3" coordorigin="12032,7541" coordsize="2,3">
              <v:shape style="position:absolute;left:12032;top:7541;width:2;height:3" coordorigin="12032,7541" coordsize="2,3" path="m12033,7542l12033,7541e" filled="f" stroked="t" strokeweight="1.259pt" strokecolor="#E1E1E8">
                <v:path arrowok="t"/>
              </v:shape>
            </v:group>
            <v:group style="position:absolute;left:4550;top:6898;width:2;height:630" coordorigin="4550,6898" coordsize="2,630">
              <v:shape style="position:absolute;left:4550;top:6898;width:2;height:630" coordorigin="4550,6898" coordsize="0,630" path="m4550,6898l4550,7528e" filled="f" stroked="t" strokeweight=".73pt" strokecolor="#E1E1E8">
                <v:path arrowok="t"/>
              </v:shape>
            </v:group>
            <v:group style="position:absolute;left:12029;top:6898;width:2;height:630" coordorigin="12029,6898" coordsize="2,630">
              <v:shape style="position:absolute;left:12029;top:6898;width:2;height:630" coordorigin="12029,6898" coordsize="0,630" path="m12029,6898l12029,7528e" filled="f" stroked="t" strokeweight=".73pt" strokecolor="#E1E1E8">
                <v:path arrowok="t"/>
              </v:shape>
            </v:group>
            <v:group style="position:absolute;left:4544;top:6559;width:718;height:252" coordorigin="4544,6559" coordsize="718,252">
              <v:shape style="position:absolute;left:4544;top:6559;width:718;height:252" coordorigin="4544,6559" coordsize="718,252" path="m5224,6559l4581,6559,4560,6565,4547,6582,4544,6596,4544,6773,4550,6794,4567,6807,4581,6810,5224,6810,5245,6804,5258,6787,5261,6773,5261,6596,5255,6575,5238,6562,5224,6559xe" filled="t" fillcolor="#F7F7F9" stroked="f">
                <v:path arrowok="t"/>
                <v:fill type="solid"/>
              </v:shape>
            </v:group>
            <v:group style="position:absolute;left:4581;top:6565;width:642;height:2" coordorigin="4581,6565" coordsize="642,2">
              <v:shape style="position:absolute;left:4581;top:6565;width:642;height:2" coordorigin="4581,6565" coordsize="642,0" path="m4581,6565l5224,6565e" filled="f" stroked="t" strokeweight=".73pt" strokecolor="#E1E1E8">
                <v:path arrowok="t"/>
              </v:shape>
            </v:group>
            <v:group style="position:absolute;left:4581;top:6804;width:642;height:2" coordorigin="4581,6804" coordsize="642,2">
              <v:shape style="position:absolute;left:4581;top:6804;width:642;height:2" coordorigin="4581,6804" coordsize="642,0" path="m4581,6804l5224,6804e" filled="f" stroked="t" strokeweight=".73pt" strokecolor="#E1E1E8">
                <v:path arrowok="t"/>
              </v:shape>
            </v:group>
            <v:group style="position:absolute;left:4550;top:6596;width:2;height:176" coordorigin="4550,6596" coordsize="2,176">
              <v:shape style="position:absolute;left:4550;top:6596;width:2;height:176" coordorigin="4550,6596" coordsize="0,176" path="m4550,6596l4550,6773e" filled="f" stroked="t" strokeweight=".73pt" strokecolor="#E1E1E8">
                <v:path arrowok="t"/>
              </v:shape>
            </v:group>
            <v:group style="position:absolute;left:5255;top:6596;width:2;height:176" coordorigin="5255,6596" coordsize="2,176">
              <v:shape style="position:absolute;left:5255;top:6596;width:2;height:176" coordorigin="5255,6596" coordsize="0,176" path="m5255,6596l5255,6773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6.684998pt;margin-top:415.428986pt;width:375.565pt;height:40.9189pt;mso-position-horizontal-relative:page;mso-position-vertical-relative:page;z-index:-13008" coordorigin="4534,8309" coordsize="7511,818">
            <v:group style="position:absolute;left:4544;top:8611;width:7491;height:504" coordorigin="4544,8611" coordsize="7491,504">
              <v:shape style="position:absolute;left:4544;top:8611;width:7491;height:504" coordorigin="4544,8611" coordsize="7491,504" path="m11985,8611l4594,8611,4572,8616,4555,8629,4545,8648,4544,8661,4544,9064,4549,9086,4562,9103,4581,9113,4594,9114,11985,9114,12006,9109,12023,9096,12033,9077,12035,9064,12035,8661,12030,8639,12017,8622,11997,8612,11985,8611xe" filled="t" fillcolor="#F5F5F5" stroked="f">
                <v:path arrowok="t"/>
                <v:fill type="solid"/>
              </v:shape>
            </v:group>
            <v:group style="position:absolute;left:4594;top:8617;width:7391;height:2" coordorigin="4594,8617" coordsize="7391,2">
              <v:shape style="position:absolute;left:4594;top:8617;width:7391;height:2" coordorigin="4594,8617" coordsize="7391,0" path="m4594,8617l11985,8617e" filled="f" stroked="t" strokeweight=".73pt" strokecolor="#000000">
                <v:path arrowok="t"/>
              </v:shape>
            </v:group>
            <v:group style="position:absolute;left:4594;top:9108;width:7391;height:2" coordorigin="4594,9108" coordsize="7391,2">
              <v:shape style="position:absolute;left:4594;top:9108;width:7391;height:2" coordorigin="4594,9108" coordsize="7391,0" path="m4594,9108l11985,9108e" filled="f" stroked="t" strokeweight=".73pt" strokecolor="#000000">
                <v:path arrowok="t"/>
              </v:shape>
            </v:group>
            <v:group style="position:absolute;left:4567;top:9106;width:14;height:7" coordorigin="4567,9106" coordsize="14,7">
              <v:shape style="position:absolute;left:4567;top:9106;width:14;height:7" coordorigin="4567,9106" coordsize="14,7" path="m4568,9106l4581,9113e" filled="f" stroked="t" strokeweight="1.259pt" strokecolor="#000000">
                <v:path arrowok="t"/>
              </v:shape>
            </v:group>
            <v:group style="position:absolute;left:11985;top:9109;width:22;height:5" coordorigin="11985,9109" coordsize="22,5">
              <v:shape style="position:absolute;left:11985;top:9109;width:22;height:5" coordorigin="11985,9109" coordsize="22,5" path="m11985,9114l12006,9109e" filled="f" stroked="t" strokeweight="1.259pt" strokecolor="#000000">
                <v:path arrowok="t"/>
              </v:shape>
            </v:group>
            <v:group style="position:absolute;left:4544;top:8321;width:718;height:252" coordorigin="4544,8321" coordsize="718,252">
              <v:shape style="position:absolute;left:4544;top:8321;width:718;height:252" coordorigin="4544,8321" coordsize="718,252" path="m5224,8321l4581,8321,4560,8328,4547,8344,4544,8359,4544,8535,4550,8556,4567,8570,4581,8573,5224,8573,5245,8567,5258,8550,5261,8535,5261,8359,5255,8338,5238,8324,5224,8321xe" filled="t" fillcolor="#F7F7F9" stroked="f">
                <v:path arrowok="t"/>
                <v:fill type="solid"/>
              </v:shape>
            </v:group>
            <v:group style="position:absolute;left:4581;top:8327;width:642;height:2" coordorigin="4581,8327" coordsize="642,2">
              <v:shape style="position:absolute;left:4581;top:8327;width:642;height:2" coordorigin="4581,8327" coordsize="642,0" path="m4581,8327l5224,8327e" filled="f" stroked="t" strokeweight=".73pt" strokecolor="#E1E1E8">
                <v:path arrowok="t"/>
              </v:shape>
            </v:group>
            <v:group style="position:absolute;left:4556;top:8321;width:25;height:11" coordorigin="4556,8321" coordsize="25,11">
              <v:shape style="position:absolute;left:4556;top:8321;width:25;height:11" coordorigin="4556,8321" coordsize="25,11" path="m4581,8321l4560,8328,4556,8332e" filled="f" stroked="t" strokeweight="1.259pt" strokecolor="#E1E1E8">
                <v:path arrowok="t"/>
              </v:shape>
            </v:group>
            <v:group style="position:absolute;left:4581;top:8567;width:642;height:2" coordorigin="4581,8567" coordsize="642,2">
              <v:shape style="position:absolute;left:4581;top:8567;width:642;height:2" coordorigin="4581,8567" coordsize="642,0" path="m4581,8567l5224,8567e" filled="f" stroked="t" strokeweight=".73pt" strokecolor="#E1E1E8">
                <v:path arrowok="t"/>
              </v:shape>
            </v:group>
            <v:group style="position:absolute;left:4550;top:8359;width:2;height:176" coordorigin="4550,8359" coordsize="2,176">
              <v:shape style="position:absolute;left:4550;top:8359;width:2;height:176" coordorigin="4550,8359" coordsize="0,176" path="m4550,8359l4550,8535e" filled="f" stroked="t" strokeweight=".73pt" strokecolor="#E1E1E8">
                <v:path arrowok="t"/>
              </v:shape>
            </v:group>
            <v:group style="position:absolute;left:5255;top:8359;width:2;height:176" coordorigin="5255,8359" coordsize="2,176">
              <v:shape style="position:absolute;left:5255;top:8359;width:2;height:176" coordorigin="5255,8359" coordsize="0,176" path="m5255,8359l5255,8535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6.684998pt;margin-top:523.706726pt;width:375.565pt;height:103.7413pt;mso-position-horizontal-relative:page;mso-position-vertical-relative:page;z-index:-13007" coordorigin="4534,10474" coordsize="7511,2075">
            <v:group style="position:absolute;left:4544;top:10776;width:7491;height:1763" coordorigin="4544,10776" coordsize="7491,1763">
              <v:shape style="position:absolute;left:4544;top:10776;width:7491;height:1763" coordorigin="4544,10776" coordsize="7491,1763" path="m11985,10776l4594,10776,4572,10781,4555,10795,4545,10814,4544,10827,4544,12489,4549,12510,4562,12527,4581,12537,4594,12539,11985,12539,12006,12534,12023,12521,12033,12501,12035,12489,12035,10827,12030,10805,12017,10788,11997,10778,11985,10776xe" filled="t" fillcolor="#F5F5F5" stroked="f">
                <v:path arrowok="t"/>
                <v:fill type="solid"/>
              </v:shape>
            </v:group>
            <v:group style="position:absolute;left:4594;top:10783;width:7391;height:2" coordorigin="4594,10783" coordsize="7391,2">
              <v:shape style="position:absolute;left:4594;top:10783;width:7391;height:2" coordorigin="4594,10783" coordsize="7391,0" path="m4594,10783l11985,10783e" filled="f" stroked="t" strokeweight=".729pt" strokecolor="#000000">
                <v:path arrowok="t"/>
              </v:shape>
            </v:group>
            <v:group style="position:absolute;left:4594;top:12533;width:7391;height:2" coordorigin="4594,12533" coordsize="7391,2">
              <v:shape style="position:absolute;left:4594;top:12533;width:7391;height:2" coordorigin="4594,12533" coordsize="7391,0" path="m4594,12533l11985,12533e" filled="f" stroked="t" strokeweight=".729pt" strokecolor="#000000">
                <v:path arrowok="t"/>
              </v:shape>
            </v:group>
            <v:group style="position:absolute;left:4550;top:10827;width:2;height:1662" coordorigin="4550,10827" coordsize="2,1662">
              <v:shape style="position:absolute;left:4550;top:10827;width:2;height:1662" coordorigin="4550,10827" coordsize="0,1662" path="m4550,10827l4550,12489e" filled="f" stroked="t" strokeweight=".73pt" strokecolor="#000000">
                <v:path arrowok="t"/>
              </v:shape>
            </v:group>
            <v:group style="position:absolute;left:12029;top:10827;width:2;height:1662" coordorigin="12029,10827" coordsize="2,1662">
              <v:shape style="position:absolute;left:12029;top:10827;width:2;height:1662" coordorigin="12029,10827" coordsize="0,1662" path="m12029,10827l12029,12489e" filled="f" stroked="t" strokeweight=".73pt" strokecolor="#000000">
                <v:path arrowok="t"/>
              </v:shape>
            </v:group>
            <v:group style="position:absolute;left:4544;top:10487;width:718;height:252" coordorigin="4544,10487" coordsize="718,252">
              <v:shape style="position:absolute;left:4544;top:10487;width:718;height:252" coordorigin="4544,10487" coordsize="718,252" path="m5224,10487l4581,10487,4560,10493,4547,10510,4544,10525,4544,10701,4550,10722,4567,10736,4581,10739,5224,10739,5245,10732,5258,10716,5261,10701,5261,10525,5255,10503,5238,10490,5224,10487xe" filled="t" fillcolor="#F7F7F9" stroked="f">
                <v:path arrowok="t"/>
                <v:fill type="solid"/>
              </v:shape>
            </v:group>
            <v:group style="position:absolute;left:4581;top:10493;width:642;height:2" coordorigin="4581,10493" coordsize="642,2">
              <v:shape style="position:absolute;left:4581;top:10493;width:642;height:2" coordorigin="4581,10493" coordsize="642,0" path="m4581,10493l5224,10493e" filled="f" stroked="t" strokeweight=".73pt" strokecolor="#E1E1E8">
                <v:path arrowok="t"/>
              </v:shape>
            </v:group>
            <v:group style="position:absolute;left:4560;top:10487;width:21;height:6" coordorigin="4560,10487" coordsize="21,6">
              <v:shape style="position:absolute;left:4560;top:10487;width:21;height:6" coordorigin="4560,10487" coordsize="21,6" path="m4581,10487l4560,10493e" filled="f" stroked="t" strokeweight="1.259pt" strokecolor="#E1E1E8">
                <v:path arrowok="t"/>
              </v:shape>
            </v:group>
            <v:group style="position:absolute;left:4581;top:10732;width:642;height:2" coordorigin="4581,10732" coordsize="642,2">
              <v:shape style="position:absolute;left:4581;top:10732;width:642;height:2" coordorigin="4581,10732" coordsize="642,0" path="m4581,10732l5224,10732e" filled="f" stroked="t" strokeweight=".729pt" strokecolor="#E1E1E8">
                <v:path arrowok="t"/>
              </v:shape>
            </v:group>
            <v:group style="position:absolute;left:4550;top:10525;width:2;height:176" coordorigin="4550,10525" coordsize="2,176">
              <v:shape style="position:absolute;left:4550;top:10525;width:2;height:176" coordorigin="4550,10525" coordsize="0,176" path="m4550,10525l4550,10701e" filled="f" stroked="t" strokeweight=".73pt" strokecolor="#E1E1E8">
                <v:path arrowok="t"/>
              </v:shape>
            </v:group>
            <v:group style="position:absolute;left:5255;top:10525;width:2;height:176" coordorigin="5255,10525" coordsize="2,176">
              <v:shape style="position:absolute;left:5255;top:10525;width:2;height:176" coordorigin="5255,10525" coordsize="0,176" path="m5255,10525l5255,10701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6.684998pt;margin-top:654.776978pt;width:375.565pt;height:50.2318pt;mso-position-horizontal-relative:page;mso-position-vertical-relative:page;z-index:-13006" coordorigin="4534,13096" coordsize="7511,1005">
            <v:group style="position:absolute;left:4544;top:13106;width:7491;height:982" coordorigin="4544,13106" coordsize="7491,982">
              <v:shape style="position:absolute;left:4544;top:13106;width:7491;height:982" coordorigin="4544,13106" coordsize="7491,982" path="m11985,13106l4594,13106,4572,13110,4555,13124,4545,13143,4544,13156,4544,14037,4549,14059,4562,14076,4581,14086,4594,14088,11985,14088,12006,14083,12023,14069,12033,14050,12035,14037,12035,13156,12030,13134,12017,13117,11997,13107,11985,13106xe" filled="t" fillcolor="#FCF8E3" stroked="f">
                <v:path arrowok="t"/>
                <v:fill type="solid"/>
              </v:shape>
            </v:group>
            <v:group style="position:absolute;left:4594;top:13112;width:7391;height:2" coordorigin="4594,13112" coordsize="7391,2">
              <v:shape style="position:absolute;left:4594;top:13112;width:7391;height:2" coordorigin="4594,13112" coordsize="7391,0" path="m4594,13112l11985,13112e" filled="f" stroked="t" strokeweight=".73pt" strokecolor="#FBEED5">
                <v:path arrowok="t"/>
              </v:shape>
            </v:group>
            <v:group style="position:absolute;left:4594;top:14081;width:7391;height:2" coordorigin="4594,14081" coordsize="7391,2">
              <v:shape style="position:absolute;left:4594;top:14081;width:7391;height:2" coordorigin="4594,14081" coordsize="7391,0" path="m4594,14081l11985,14081e" filled="f" stroked="t" strokeweight=".73pt" strokecolor="#FBEED5">
                <v:path arrowok="t"/>
              </v:shape>
            </v:group>
            <v:group style="position:absolute;left:4563;top:14077;width:18;height:9" coordorigin="4563,14077" coordsize="18,9">
              <v:shape style="position:absolute;left:4563;top:14077;width:18;height:9" coordorigin="4563,14077" coordsize="18,9" path="m4563,14077l4581,14086e" filled="f" stroked="t" strokeweight="1.259pt" strokecolor="#FBEED5">
                <v:path arrowok="t"/>
              </v:shape>
            </v:group>
            <v:group style="position:absolute;left:11985;top:14081;width:23;height:6" coordorigin="11985,14081" coordsize="23,6">
              <v:shape style="position:absolute;left:11985;top:14081;width:23;height:6" coordorigin="11985,14081" coordsize="23,6" path="m11985,14088l12006,14083,12007,14082e" filled="f" stroked="t" strokeweight="1.259pt" strokecolor="#FBEED5">
                <v:path arrowok="t"/>
              </v:shape>
            </v:group>
            <v:group style="position:absolute;left:4550;top:13156;width:2;height:881" coordorigin="4550,13156" coordsize="2,881">
              <v:shape style="position:absolute;left:4550;top:13156;width:2;height:881" coordorigin="4550,13156" coordsize="0,881" path="m4550,13156l4550,14037e" filled="f" stroked="t" strokeweight=".73pt" strokecolor="#FBEED5">
                <v:path arrowok="t"/>
              </v:shape>
            </v:group>
            <v:group style="position:absolute;left:12029;top:13156;width:2;height:881" coordorigin="12029,13156" coordsize="2,881">
              <v:shape style="position:absolute;left:12029;top:13156;width:2;height:881" coordorigin="12029,13156" coordsize="0,881" path="m12029,13156l12029,14037e" filled="f" stroked="t" strokeweight=".73pt" strokecolor="#FBEED5">
                <v:path arrowok="t"/>
              </v:shape>
            </v:group>
            <w10:wrap type="none"/>
          </v:group>
        </w:pict>
      </w: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6356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10pt;margin-top:-74.077583pt;width:1.883626pt;height:2.437464pt;mso-position-horizontal-relative:page;mso-position-vertical-relative:paragraph;z-index:-13012" coordorigin="200,-1482" coordsize="38,49">
            <v:shape style="position:absolute;left:200;top:-1482;width:38;height:49" coordorigin="200,-1482" coordsize="38,49" path="m200,-1482l205,-1460,218,-1443,238,-1433e" filled="f" stroked="t" strokeweight="1.259pt" strokecolor="#E6E6E6">
              <v:path arrowok="t"/>
            </v:shape>
            <w10:wrap type="none"/>
          </v:group>
        </w:pict>
      </w:r>
      <w:r>
        <w:rPr/>
        <w:pict>
          <v:group style="position:absolute;margin-left:196.338303pt;margin-top:-73.443108pt;width:2.437464pt;height:1.883626pt;mso-position-horizontal-relative:page;mso-position-vertical-relative:paragraph;z-index:-13011" coordorigin="3927,-1469" coordsize="49,38">
            <v:shape style="position:absolute;left:3927;top:-1469;width:49;height:38" coordorigin="3927,-1469" coordsize="49,38" path="m3927,-1431l3949,-1436,3966,-1449,3976,-1469e" filled="f" stroked="t" strokeweight="1.259pt" strokecolor="#E6E6E6">
              <v:path arrowok="t"/>
            </v:shape>
            <w10:wrap type="none"/>
          </v:group>
        </w:pict>
      </w:r>
      <w:bookmarkStart w:name="_bookmark42" w:id="60"/>
      <w:bookmarkEnd w:id="60"/>
      <w:r>
        <w:rPr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bootstrap.css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7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28"/>
        </w:numPr>
        <w:tabs>
          <w:tab w:pos="4543" w:val="left" w:leader="none"/>
        </w:tabs>
        <w:ind w:left="4543" w:right="0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Sehjunak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Github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left="4543" w:right="0"/>
        <w:jc w:val="left"/>
        <w:rPr>
          <w:rFonts w:ascii="Lucida Sans Unicode" w:hAnsi="Lucida Sans Unicode" w:cs="Lucida Sans Unicode" w:eastAsia="Lucida Sans Unicode"/>
        </w:rPr>
      </w:pPr>
      <w:hyperlink r:id="rId441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https://github.com/seyhunak/twitte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2"/>
            <w:w w:val="100"/>
          </w:rPr>
          <w:t>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-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bootstra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-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/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spacing w:line="245" w:lineRule="auto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bundle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install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before="74"/>
        <w:ind w:left="4588" w:right="6493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Gemfile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926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gem</w:t>
      </w:r>
      <w:r>
        <w:rPr>
          <w:rFonts w:ascii="Consolas" w:hAnsi="Consolas" w:cs="Consolas" w:eastAsia="Consolas"/>
          <w:b w:val="0"/>
          <w:bCs w:val="0"/>
          <w:color w:val="48484C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'les</w:t>
      </w:r>
      <w:r>
        <w:rPr>
          <w:rFonts w:ascii="Consolas" w:hAnsi="Consolas" w:cs="Consolas" w:eastAsia="Consolas"/>
          <w:b w:val="0"/>
          <w:bCs w:val="0"/>
          <w:color w:val="DD1144"/>
          <w:spacing w:val="2"/>
          <w:w w:val="100"/>
          <w:sz w:val="16"/>
          <w:szCs w:val="16"/>
        </w:rPr>
        <w:t>s</w:t>
      </w:r>
      <w:r>
        <w:rPr>
          <w:rFonts w:ascii="Consolas" w:hAnsi="Consolas" w:cs="Consolas" w:eastAsia="Consolas"/>
          <w:b w:val="0"/>
          <w:bCs w:val="0"/>
          <w:color w:val="DD1144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rails'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269" w:right="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gem</w:t>
      </w:r>
      <w:r>
        <w:rPr>
          <w:rFonts w:ascii="Consolas" w:hAnsi="Consolas" w:cs="Consolas" w:eastAsia="Consolas"/>
          <w:b w:val="0"/>
          <w:bCs w:val="0"/>
          <w:color w:val="48484C"/>
          <w:spacing w:val="6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'twitte</w:t>
      </w:r>
      <w:r>
        <w:rPr>
          <w:rFonts w:ascii="Consolas" w:hAnsi="Consolas" w:cs="Consolas" w:eastAsia="Consolas"/>
          <w:b w:val="0"/>
          <w:bCs w:val="0"/>
          <w:color w:val="DD1144"/>
          <w:spacing w:val="9"/>
          <w:w w:val="100"/>
          <w:sz w:val="16"/>
          <w:szCs w:val="16"/>
        </w:rPr>
        <w:t>r</w:t>
      </w:r>
      <w:r>
        <w:rPr>
          <w:rFonts w:ascii="Consolas" w:hAnsi="Consolas" w:cs="Consolas" w:eastAsia="Consolas"/>
          <w:b w:val="0"/>
          <w:bCs w:val="0"/>
          <w:color w:val="DD1144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bootstra</w:t>
      </w:r>
      <w:r>
        <w:rPr>
          <w:rFonts w:ascii="Consolas" w:hAnsi="Consolas" w:cs="Consolas" w:eastAsia="Consolas"/>
          <w:b w:val="0"/>
          <w:bCs w:val="0"/>
          <w:color w:val="DD1144"/>
          <w:spacing w:val="7"/>
          <w:w w:val="100"/>
          <w:sz w:val="16"/>
          <w:szCs w:val="16"/>
        </w:rPr>
        <w:t>p</w:t>
      </w:r>
      <w:r>
        <w:rPr>
          <w:rFonts w:ascii="Consolas" w:hAnsi="Consolas" w:cs="Consolas" w:eastAsia="Consolas"/>
          <w:b w:val="0"/>
          <w:bCs w:val="0"/>
          <w:color w:val="DD1144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rails'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anywhere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Gemfile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40" w:lineRule="exact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before="74"/>
        <w:ind w:left="4588" w:right="6493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4669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user_1@codelearn:~/shared_todo_app$bundle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install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installed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ready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numPr>
          <w:ilvl w:val="0"/>
          <w:numId w:val="28"/>
        </w:numPr>
        <w:tabs>
          <w:tab w:pos="4543" w:val="left" w:leader="none"/>
        </w:tabs>
        <w:spacing w:line="245" w:lineRule="auto"/>
        <w:ind w:left="4543" w:right="102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instructions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hyperlink r:id="rId441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https://github.com/seyhunak/twitte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2"/>
            <w:w w:val="100"/>
          </w:rPr>
          <w:t>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-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bootstra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-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0088CC"/>
          <w:spacing w:val="0"/>
          <w:w w:val="100"/>
        </w:rPr>
        <w:t> </w:t>
      </w:r>
      <w:hyperlink r:id="rId441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/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before="74"/>
        <w:ind w:left="4588" w:right="6493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322" w:lineRule="auto"/>
        <w:ind w:left="5198" w:right="1522" w:hanging="529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4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303030"/>
          <w:spacing w:val="3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g</w:t>
      </w:r>
      <w:r>
        <w:rPr>
          <w:rFonts w:ascii="Consolas" w:hAnsi="Consolas" w:cs="Consolas" w:eastAsia="Consolas"/>
          <w:b w:val="0"/>
          <w:bCs w:val="0"/>
          <w:color w:val="303030"/>
          <w:spacing w:val="4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bootstrap:install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insert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7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app/assets/javascripts/application.js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5198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8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app/assets/javascripts/bootstrap.js.coffee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22" w:lineRule="auto" w:before="64"/>
        <w:ind w:left="5374" w:right="518" w:hanging="177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 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app/assets/stylesheets/bootstrap_and_overrides.css.less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gsub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7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app/assets/stylesheets/application.css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3010" w:right="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gsub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7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app/assets/stylesheets/application.css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left="4543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back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self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40" w:lineRule="exact" w:before="7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spacing w:line="245" w:lineRule="auto"/>
        <w:ind w:left="4732" w:right="460" w:firstLine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Warning!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everything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work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properly.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pgSz w:w="12240" w:h="15840"/>
          <w:pgMar w:header="90" w:footer="21" w:top="280" w:bottom="220" w:left="0" w:right="540"/>
        </w:sectPr>
      </w:pPr>
    </w:p>
    <w:p>
      <w:pPr>
        <w:spacing w:line="170" w:lineRule="exact" w:before="2"/>
        <w:rPr>
          <w:sz w:val="17"/>
          <w:szCs w:val="17"/>
        </w:rPr>
      </w:pPr>
      <w:r>
        <w:rPr>
          <w:sz w:val="17"/>
          <w:szCs w:val="17"/>
        </w:rPr>
      </w:r>
    </w:p>
    <w:p>
      <w:pPr>
        <w:pStyle w:val="Heading3"/>
        <w:spacing w:before="59"/>
        <w:ind w:left="0" w:right="677"/>
        <w:jc w:val="center"/>
        <w:rPr>
          <w:rFonts w:ascii="Arial" w:hAnsi="Arial" w:cs="Arial" w:eastAsia="Arial"/>
        </w:rPr>
      </w:pPr>
      <w:r>
        <w:rPr/>
        <w:pict>
          <v:group style="position:absolute;margin-left:211.447006pt;margin-top:38.244007pt;width:390.303pt;height:.1pt;mso-position-horizontal-relative:page;mso-position-vertical-relative:paragraph;z-index:-13005" coordorigin="4229,765" coordsize="7806,2">
            <v:shape style="position:absolute;left:4229;top:765;width:7806;height:2" coordorigin="4229,765" coordsize="7806,0" path="m4229,765l12035,765e" filled="f" stroked="t" strokeweight=".73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Wha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5A5A5A"/>
          <w:spacing w:val="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i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5A5A5A"/>
          <w:spacing w:val="-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Rub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y</w:t>
      </w:r>
      <w:r>
        <w:rPr>
          <w:rFonts w:ascii="Arial" w:hAnsi="Arial" w:cs="Arial" w:eastAsia="Arial"/>
          <w:b w:val="0"/>
          <w:bCs w:val="0"/>
          <w:color w:val="5A5A5A"/>
          <w:spacing w:val="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Gem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2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line="245" w:lineRule="auto"/>
        <w:ind w:right="107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exercise,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clear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manually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many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steps,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very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steps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Ruby/Rails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right="92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Quite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awesome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developers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awesome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job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world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over.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their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work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independent,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modular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usecase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others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automating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addition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project);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Ruby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right="156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relatively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simpler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here,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hyperlink r:id="rId442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devise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authentication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amazingly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useful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developers.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right="137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47006pt;margin-top:4.612923pt;width:29.587pt;height:10.072pt;mso-position-horizontal-relative:page;mso-position-vertical-relative:paragraph;z-index:-13000" coordorigin="4229,92" coordsize="592,201">
            <v:shape style="position:absolute;left:4229;top:92;width:592;height:201" coordorigin="4229,92" coordsize="592,201" path="m4783,92l4267,92,4246,99,4232,115,4229,130,4229,256,4235,277,4252,291,4267,294,4783,294,4804,287,4818,271,4821,256,4821,130,4814,109,4798,95,4783,9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Teaser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3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advanced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course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slated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released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shortly,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talk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friends.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devise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very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quickly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incorporate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invitation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authentication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write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single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right="107"/>
        <w:jc w:val="left"/>
        <w:rPr>
          <w:rFonts w:ascii="Arial" w:hAnsi="Arial" w:cs="Arial" w:eastAsia="Arial"/>
        </w:rPr>
      </w:pPr>
      <w:r>
        <w:rPr/>
        <w:pict>
          <v:group style="position:absolute;margin-left:211.447006pt;margin-top:35.294277pt;width:390.303pt;height:.1pt;mso-position-horizontal-relative:page;mso-position-vertical-relative:paragraph;z-index:-13004" coordorigin="4229,706" coordsize="7806,2">
            <v:shape style="position:absolute;left:4229;top:706;width:7806;height:2" coordorigin="4229,706" coordsize="7806,0" path="m4229,706l12035,706e" filled="f" stroked="t" strokeweight=".729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Makin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5A5A5A"/>
          <w:spacing w:val="-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inde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x</w:t>
      </w:r>
      <w:r>
        <w:rPr>
          <w:rFonts w:ascii="Arial" w:hAnsi="Arial" w:cs="Arial" w:eastAsia="Arial"/>
          <w:b w:val="0"/>
          <w:bCs w:val="0"/>
          <w:color w:val="5A5A5A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page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,</w:t>
      </w:r>
      <w:r>
        <w:rPr>
          <w:rFonts w:ascii="Arial" w:hAnsi="Arial" w:cs="Arial" w:eastAsia="Arial"/>
          <w:b w:val="0"/>
          <w:bCs w:val="0"/>
          <w:color w:val="5A5A5A"/>
          <w:spacing w:val="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th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5A5A5A"/>
          <w:spacing w:val="-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hom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5A5A5A"/>
          <w:spacing w:val="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page.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2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line="245" w:lineRule="auto"/>
        <w:ind w:right="92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current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'/'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public/index.htm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29"/>
        </w:numPr>
        <w:tabs>
          <w:tab w:pos="4543" w:val="left" w:leader="none"/>
        </w:tabs>
        <w:ind w:left="4543" w:right="26" w:hanging="340"/>
        <w:jc w:val="center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17.267227pt;width:375.565pt;height:40.7893pt;mso-position-horizontal-relative:page;mso-position-vertical-relative:paragraph;z-index:-13003" coordorigin="4534,345" coordsize="7511,816">
            <v:group style="position:absolute;left:4544;top:648;width:7491;height:504" coordorigin="4544,648" coordsize="7491,504">
              <v:shape style="position:absolute;left:4544;top:648;width:7491;height:504" coordorigin="4544,648" coordsize="7491,504" path="m11985,648l4594,648,4572,652,4555,666,4545,685,4544,698,4544,1101,4549,1123,4562,1140,4581,1150,4594,1151,11985,1151,12006,1146,12023,1133,12033,1113,12035,1101,12035,698,12030,676,12017,659,11997,649,11985,648xe" filled="t" fillcolor="#F5F5F5" stroked="f">
                <v:path arrowok="t"/>
                <v:fill type="solid"/>
              </v:shape>
            </v:group>
            <v:group style="position:absolute;left:4594;top:654;width:7391;height:2" coordorigin="4594,654" coordsize="7391,2">
              <v:shape style="position:absolute;left:4594;top:654;width:7391;height:2" coordorigin="4594,654" coordsize="7391,0" path="m4594,654l11985,654e" filled="f" stroked="t" strokeweight=".73pt" strokecolor="#000000">
                <v:path arrowok="t"/>
              </v:shape>
            </v:group>
            <v:group style="position:absolute;left:4580;top:648;width:14;height:3" coordorigin="4580,648" coordsize="14,3">
              <v:shape style="position:absolute;left:4580;top:648;width:14;height:3" coordorigin="4580,648" coordsize="14,3" path="m4594,648l4580,651e" filled="f" stroked="t" strokeweight="1.259pt" strokecolor="#000000">
                <v:path arrowok="t"/>
              </v:shape>
            </v:group>
            <v:group style="position:absolute;left:4594;top:1145;width:7391;height:2" coordorigin="4594,1145" coordsize="7391,2">
              <v:shape style="position:absolute;left:4594;top:1145;width:7391;height:2" coordorigin="4594,1145" coordsize="7391,0" path="m4594,1145l11985,1145e" filled="f" stroked="t" strokeweight=".729pt" strokecolor="#000000">
                <v:path arrowok="t"/>
              </v:shape>
            </v:group>
            <v:group style="position:absolute;left:4550;top:698;width:2;height:403" coordorigin="4550,698" coordsize="2,403">
              <v:shape style="position:absolute;left:4550;top:698;width:2;height:403" coordorigin="4550,698" coordsize="0,403" path="m4550,698l4550,1101e" filled="f" stroked="t" strokeweight=".73pt" strokecolor="#000000">
                <v:path arrowok="t"/>
              </v:shape>
            </v:group>
            <v:group style="position:absolute;left:12029;top:698;width:2;height:403" coordorigin="12029,698" coordsize="2,403">
              <v:shape style="position:absolute;left:12029;top:698;width:2;height:403" coordorigin="12029,698" coordsize="0,403" path="m12029,698l12029,1101e" filled="f" stroked="t" strokeweight=".73pt" strokecolor="#000000">
                <v:path arrowok="t"/>
              </v:shape>
            </v:group>
            <v:group style="position:absolute;left:4544;top:358;width:718;height:252" coordorigin="4544,358" coordsize="718,252">
              <v:shape style="position:absolute;left:4544;top:358;width:718;height:252" coordorigin="4544,358" coordsize="718,252" path="m5224,358l4581,358,4560,364,4547,381,4544,396,4544,572,4550,593,4567,607,4581,610,5224,610,5245,603,5258,587,5261,572,5261,396,5255,375,5238,361,5224,358xe" filled="t" fillcolor="#F7F7F9" stroked="f">
                <v:path arrowok="t"/>
                <v:fill type="solid"/>
              </v:shape>
            </v:group>
            <v:group style="position:absolute;left:4581;top:364;width:642;height:2" coordorigin="4581,364" coordsize="642,2">
              <v:shape style="position:absolute;left:4581;top:364;width:642;height:2" coordorigin="4581,364" coordsize="642,0" path="m4581,364l5224,364e" filled="f" stroked="t" strokeweight=".73pt" strokecolor="#E1E1E8">
                <v:path arrowok="t"/>
              </v:shape>
            </v:group>
            <v:group style="position:absolute;left:4573;top:358;width:8;height:2" coordorigin="4573,358" coordsize="8,2">
              <v:shape style="position:absolute;left:4573;top:358;width:8;height:2" coordorigin="4573,358" coordsize="8,2" path="m4581,358l4573,360e" filled="f" stroked="t" strokeweight="1.259pt" strokecolor="#E1E1E8">
                <v:path arrowok="t"/>
              </v:shape>
            </v:group>
            <v:group style="position:absolute;left:4581;top:603;width:642;height:2" coordorigin="4581,603" coordsize="642,2">
              <v:shape style="position:absolute;left:4581;top:603;width:642;height:2" coordorigin="4581,603" coordsize="642,0" path="m4581,603l5224,603e" filled="f" stroked="t" strokeweight=".73pt" strokecolor="#E1E1E8">
                <v:path arrowok="t"/>
              </v:shape>
            </v:group>
            <v:group style="position:absolute;left:5224;top:603;width:21;height:6" coordorigin="5224,603" coordsize="21,6">
              <v:shape style="position:absolute;left:5224;top:603;width:21;height:6" coordorigin="5224,603" coordsize="21,6" path="m5224,610l5243,604e" filled="f" stroked="t" strokeweight="1.259pt" strokecolor="#E1E1E8">
                <v:path arrowok="t"/>
              </v:shape>
            </v:group>
            <v:group style="position:absolute;left:4550;top:396;width:2;height:176" coordorigin="4550,396" coordsize="2,176">
              <v:shape style="position:absolute;left:4550;top:396;width:2;height:176" coordorigin="4550,396" coordsize="0,176" path="m4550,396l4550,572e" filled="f" stroked="t" strokeweight=".73pt" strokecolor="#E1E1E8">
                <v:path arrowok="t"/>
              </v:shape>
            </v:group>
            <v:group style="position:absolute;left:5255;top:396;width:2;height:176" coordorigin="5255,396" coordsize="2,176">
              <v:shape style="position:absolute;left:5255;top:396;width:2;height:176" coordorigin="5255,396" coordsize="0,176" path="m5255,396l5255,572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Remove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public/index.html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before="89"/>
        <w:ind w:left="4588" w:right="6913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0" w:right="974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rm</w:t>
      </w:r>
      <w:r>
        <w:rPr>
          <w:rFonts w:ascii="Consolas" w:hAnsi="Consolas" w:cs="Consolas" w:eastAsia="Consolas"/>
          <w:b w:val="0"/>
          <w:bCs w:val="0"/>
          <w:color w:val="303030"/>
          <w:spacing w:val="4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public/index.html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numPr>
          <w:ilvl w:val="0"/>
          <w:numId w:val="29"/>
        </w:numPr>
        <w:tabs>
          <w:tab w:pos="4543" w:val="left" w:leader="none"/>
        </w:tabs>
        <w:ind w:left="4543" w:right="9" w:hanging="340"/>
        <w:jc w:val="center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26.684998pt;margin-top:17.262087pt;width:375.565pt;height:39.5301pt;mso-position-horizontal-relative:page;mso-position-vertical-relative:paragraph;z-index:-13002" coordorigin="4534,345" coordsize="7511,791">
            <v:group style="position:absolute;left:4544;top:647;width:7491;height:478" coordorigin="4544,647" coordsize="7491,478">
              <v:shape style="position:absolute;left:4544;top:647;width:7491;height:478" coordorigin="4544,647" coordsize="7491,478" path="m11985,647l4594,647,4572,652,4555,666,4545,685,4544,698,4544,1075,4549,1097,4562,1114,4581,1124,4594,1126,11985,1126,12006,1121,12023,1108,12033,1088,12035,1075,12035,698,12030,676,12017,659,11997,649,11985,647xe" filled="t" fillcolor="#F7F7F9" stroked="f">
                <v:path arrowok="t"/>
                <v:fill type="solid"/>
              </v:shape>
            </v:group>
            <v:group style="position:absolute;left:4594;top:654;width:7391;height:2" coordorigin="4594,654" coordsize="7391,2">
              <v:shape style="position:absolute;left:4594;top:654;width:7391;height:2" coordorigin="4594,654" coordsize="7391,0" path="m4594,654l11985,654e" filled="f" stroked="t" strokeweight=".73pt" strokecolor="#E1E1E8">
                <v:path arrowok="t"/>
              </v:shape>
            </v:group>
            <v:group style="position:absolute;left:4570;top:647;width:24;height:7" coordorigin="4570,647" coordsize="24,7">
              <v:shape style="position:absolute;left:4570;top:647;width:24;height:7" coordorigin="4570,647" coordsize="24,7" path="m4594,647l4572,652,4570,654e" filled="f" stroked="t" strokeweight="1.259pt" strokecolor="#E1E1E8">
                <v:path arrowok="t"/>
              </v:shape>
            </v:group>
            <v:group style="position:absolute;left:11997;top:649;width:13;height:6" coordorigin="11997,649" coordsize="13,6">
              <v:shape style="position:absolute;left:11997;top:649;width:13;height:6" coordorigin="11997,649" coordsize="13,6" path="m12010,656l11997,649e" filled="f" stroked="t" strokeweight="1.259pt" strokecolor="#E1E1E8">
                <v:path arrowok="t"/>
              </v:shape>
            </v:group>
            <v:group style="position:absolute;left:4594;top:1120;width:7391;height:2" coordorigin="4594,1120" coordsize="7391,2">
              <v:shape style="position:absolute;left:4594;top:1120;width:7391;height:2" coordorigin="4594,1120" coordsize="7391,0" path="m4594,1120l11985,1120e" filled="f" stroked="t" strokeweight=".729pt" strokecolor="#E1E1E8">
                <v:path arrowok="t"/>
              </v:shape>
            </v:group>
            <v:group style="position:absolute;left:4544;top:358;width:1460;height:252" coordorigin="4544,358" coordsize="1460,252">
              <v:shape style="position:absolute;left:4544;top:358;width:1460;height:252" coordorigin="4544,358" coordsize="1460,252" path="m5966,358l4581,358,4560,364,4547,381,4544,396,4544,572,4550,593,4567,607,4581,610,5966,610,5987,603,6001,587,6004,572,6004,396,5998,375,5981,361,5966,358xe" filled="t" fillcolor="#F7F7F9" stroked="f">
                <v:path arrowok="t"/>
                <v:fill type="solid"/>
              </v:shape>
            </v:group>
            <v:group style="position:absolute;left:4581;top:364;width:1385;height:2" coordorigin="4581,364" coordsize="1385,2">
              <v:shape style="position:absolute;left:4581;top:364;width:1385;height:2" coordorigin="4581,364" coordsize="1385,0" path="m4581,364l5966,364e" filled="f" stroked="t" strokeweight=".73pt" strokecolor="#E1E1E8">
                <v:path arrowok="t"/>
              </v:shape>
            </v:group>
            <v:group style="position:absolute;left:4558;top:358;width:23;height:9" coordorigin="4558,358" coordsize="23,9">
              <v:shape style="position:absolute;left:4558;top:358;width:23;height:9" coordorigin="4558,358" coordsize="23,9" path="m4581,358l4560,364,4558,367e" filled="f" stroked="t" strokeweight="1.259pt" strokecolor="#E1E1E8">
                <v:path arrowok="t"/>
              </v:shape>
            </v:group>
            <v:group style="position:absolute;left:4581;top:603;width:1385;height:2" coordorigin="4581,603" coordsize="1385,2">
              <v:shape style="position:absolute;left:4581;top:603;width:1385;height:2" coordorigin="4581,603" coordsize="1385,0" path="m4581,603l5966,603e" filled="f" stroked="t" strokeweight=".73pt" strokecolor="#E1E1E8">
                <v:path arrowok="t"/>
              </v:shape>
            </v:group>
            <v:group style="position:absolute;left:5966;top:608;width:7;height:2" coordorigin="5966,608" coordsize="7,2">
              <v:shape style="position:absolute;left:5966;top:608;width:7;height:2" coordorigin="5966,608" coordsize="7,2" path="m5966,610l5973,608e" filled="f" stroked="t" strokeweight="1.259pt" strokecolor="#E1E1E8">
                <v:path arrowok="t"/>
              </v:shape>
            </v:group>
            <v:group style="position:absolute;left:4550;top:396;width:2;height:176" coordorigin="4550,396" coordsize="2,176">
              <v:shape style="position:absolute;left:4550;top:396;width:2;height:176" coordorigin="4550,396" coordsize="0,176" path="m4550,396l4550,572e" filled="f" stroked="t" strokeweight=".73pt" strokecolor="#E1E1E8">
                <v:path arrowok="t"/>
              </v:shape>
            </v:group>
            <v:group style="position:absolute;left:5998;top:396;width:2;height:176" coordorigin="5998,396" coordsize="2,176">
              <v:shape style="position:absolute;left:5998;top:396;width:2;height:176" coordorigin="5998,396" coordsize="0,176" path="m5998,396l5998,572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routes.rb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(anywhere)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before="88"/>
        <w:ind w:left="2986" w:right="4564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config/routes.rb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200" w:lineRule="exact" w:before="18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4339" w:right="486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root</w:t>
      </w:r>
      <w:r>
        <w:rPr>
          <w:rFonts w:ascii="Consolas" w:hAnsi="Consolas" w:cs="Consolas" w:eastAsia="Consolas"/>
          <w:b w:val="0"/>
          <w:bCs w:val="0"/>
          <w:color w:val="48484C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48484C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93A1A1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'todos#index'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right="11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Retaining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"todos/index"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access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interchangeably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30"/>
        </w:numPr>
        <w:tabs>
          <w:tab w:pos="4543" w:val="left" w:leader="none"/>
        </w:tabs>
        <w:ind w:left="4543" w:right="609" w:hanging="34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single" w:color="545454"/>
        </w:rPr>
        <w:t>localhost:3000/todos/index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u w:val="none"/>
        </w:rPr>
      </w:r>
    </w:p>
    <w:p>
      <w:pPr>
        <w:pStyle w:val="BodyText"/>
        <w:numPr>
          <w:ilvl w:val="0"/>
          <w:numId w:val="30"/>
        </w:numPr>
        <w:tabs>
          <w:tab w:pos="4543" w:val="left" w:leader="none"/>
        </w:tabs>
        <w:spacing w:before="7"/>
        <w:ind w:left="4543" w:right="1918" w:hanging="34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single" w:color="545454"/>
        </w:rPr>
        <w:t>localhost:3000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u w:val="none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u w:val="none"/>
        </w:rPr>
      </w:r>
    </w:p>
    <w:p>
      <w:pPr>
        <w:spacing w:line="130" w:lineRule="exact" w:before="4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spacing w:line="245" w:lineRule="auto"/>
        <w:ind w:right="196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36.772305pt;width:391.303pt;height:59.675pt;mso-position-horizontal-relative:page;mso-position-vertical-relative:paragraph;z-index:-13001" coordorigin="4219,735" coordsize="7826,1194">
            <v:group style="position:absolute;left:4229;top:748;width:7806;height:1171" coordorigin="4229,748" coordsize="7806,1171">
              <v:shape style="position:absolute;left:4229;top:748;width:7806;height:1171" coordorigin="4229,748" coordsize="7806,1171" path="m11985,748l4279,748,4258,753,4240,766,4231,786,4229,798,4229,1919,12035,1919,12035,798,12030,777,12017,760,11997,750,11985,748xe" filled="t" fillcolor="#F5F5F5" stroked="f">
                <v:path arrowok="t"/>
                <v:fill type="solid"/>
              </v:shape>
            </v:group>
            <v:group style="position:absolute;left:4279;top:754;width:7705;height:2" coordorigin="4279,754" coordsize="7705,2">
              <v:shape style="position:absolute;left:4279;top:754;width:7705;height:2" coordorigin="4279,754" coordsize="7705,0" path="m4279,754l11985,754e" filled="f" stroked="t" strokeweight=".73pt" strokecolor="#E4E4E4">
                <v:path arrowok="t"/>
              </v:shape>
            </v:group>
            <v:group style="position:absolute;left:4258;top:748;width:22;height:5" coordorigin="4258,748" coordsize="22,5">
              <v:shape style="position:absolute;left:4258;top:748;width:22;height:5" coordorigin="4258,748" coordsize="22,5" path="m4279,748l4258,753e" filled="f" stroked="t" strokeweight="1.259pt" strokecolor="#E4E4E4">
                <v:path arrowok="t"/>
              </v:shape>
            </v:group>
            <v:group style="position:absolute;left:4235;top:798;width:2;height:1121" coordorigin="4235,798" coordsize="2,1121">
              <v:shape style="position:absolute;left:4235;top:798;width:2;height:1121" coordorigin="4235,798" coordsize="0,1121" path="m4235,798l4235,1919e" filled="f" stroked="t" strokeweight=".73pt" strokecolor="#E4E4E4">
                <v:path arrowok="t"/>
              </v:shape>
            </v:group>
            <v:group style="position:absolute;left:12029;top:798;width:2;height:1121" coordorigin="12029,798" coordsize="2,1121">
              <v:shape style="position:absolute;left:12029;top:798;width:2;height:1121" coordorigin="12029,798" coordsize="0,1121" path="m12029,798l12029,1919e" filled="f" stroked="t" strokeweight=".73pt" strokecolor="#E4E4E4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2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(notice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URL).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pgSz w:w="12240" w:h="15840"/>
          <w:pgMar w:header="90" w:footer="21" w:top="280" w:bottom="220" w:left="0" w:right="120"/>
        </w:sectPr>
      </w:pPr>
    </w:p>
    <w:p>
      <w:pPr>
        <w:spacing w:line="160" w:lineRule="exact" w:before="1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4808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page,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against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default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"/>
        <w:rPr>
          <w:sz w:val="22"/>
          <w:szCs w:val="22"/>
        </w:rPr>
      </w:pPr>
      <w:r>
        <w:rPr>
          <w:sz w:val="22"/>
          <w:szCs w:val="22"/>
        </w:rPr>
      </w:r>
    </w:p>
    <w:p>
      <w:pPr>
        <w:tabs>
          <w:tab w:pos="11216" w:val="left" w:leader="none"/>
        </w:tabs>
        <w:spacing w:before="39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488884pt;width:592.75pt;height:52.7502pt;mso-position-horizontal-relative:page;mso-position-vertical-relative:paragraph;z-index:-12999" coordorigin="190,830" coordsize="11855,1055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7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3pt" strokecolor="#E4E4E4">
                <v:path arrowok="t"/>
              </v:shape>
            </v:group>
            <v:group style="position:absolute;left:234;top:842;width:17;height:4" coordorigin="234,842" coordsize="17,4">
              <v:shape style="position:absolute;left:234;top:842;width:17;height:4" coordorigin="234,842" coordsize="17,4" path="m250,842l234,846e" filled="f" stroked="t" strokeweight="1.259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3pt" strokecolor="#E4E4E4">
                <v:path arrowok="t"/>
              </v:shape>
            </v:group>
            <v:group style="position:absolute;left:206;top:893;width:2;height:932" coordorigin="206,893" coordsize="2,932">
              <v:shape style="position:absolute;left:206;top:893;width:2;height:932" coordorigin="206,893" coordsize="0,932" path="m206,893l206,1824e" filled="f" stroked="t" strokeweight=".73pt" strokecolor="#E4E4E4">
                <v:path arrowok="t"/>
              </v:shape>
            </v:group>
            <v:group style="position:absolute;left:12029;top:893;width:2;height:932" coordorigin="12029,893" coordsize="2,932">
              <v:shape style="position:absolute;left:12029;top:893;width:2;height:932" coordorigin="12029,893" coordsize="0,932" path="m12029,893l12029,1824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-344.277924pt;width:391.303pt;height:312.742200pt;mso-position-horizontal-relative:page;mso-position-vertical-relative:paragraph;z-index:-12998" coordorigin="4219,-6886" coordsize="7826,6255">
            <v:group style="position:absolute;left:4229;top:-6876;width:7806;height:6232" coordorigin="4229,-6876" coordsize="7806,6232">
              <v:shape style="position:absolute;left:4229;top:-6876;width:7806;height:6232" coordorigin="4229,-6876" coordsize="7806,6232" path="m12035,-6876l4229,-6876,4229,-694,4234,-672,4247,-655,4267,-645,4279,-643,11985,-643,12006,-648,12023,-662,12033,-681,12035,-694,12035,-6876xe" filled="t" fillcolor="#F5F5F5" stroked="f">
                <v:path arrowok="t"/>
                <v:fill type="solid"/>
              </v:shape>
            </v:group>
            <v:group style="position:absolute;left:4279;top:-650;width:7705;height:2" coordorigin="4279,-650" coordsize="7705,2">
              <v:shape style="position:absolute;left:4279;top:-650;width:7705;height:2" coordorigin="4279,-650" coordsize="7705,0" path="m4279,-650l11985,-650e" filled="f" stroked="t" strokeweight=".73pt" strokecolor="#E4E4E4">
                <v:path arrowok="t"/>
              </v:shape>
            </v:group>
            <v:group style="position:absolute;left:4261;top:-648;width:6;height:3" coordorigin="4261,-648" coordsize="6,3">
              <v:shape style="position:absolute;left:4261;top:-648;width:6;height:3" coordorigin="4261,-648" coordsize="6,3" path="m4261,-648l4267,-645e" filled="f" stroked="t" strokeweight="1.259pt" strokecolor="#E4E4E4">
                <v:path arrowok="t"/>
              </v:shape>
            </v:group>
            <v:group style="position:absolute;left:11985;top:-648;width:22;height:5" coordorigin="11985,-648" coordsize="22,5">
              <v:shape style="position:absolute;left:11985;top:-648;width:22;height:5" coordorigin="11985,-648" coordsize="22,5" path="m11985,-643l12006,-648e" filled="f" stroked="t" strokeweight="1.259pt" strokecolor="#E4E4E4">
                <v:path arrowok="t"/>
              </v:shape>
            </v:group>
            <v:group style="position:absolute;left:4607;top:-6863;width:2;height:5527" coordorigin="4607,-6863" coordsize="2,5527">
              <v:shape style="position:absolute;left:4607;top:-6863;width:2;height:5527" coordorigin="4607,-6863" coordsize="0,5527" path="m4607,-1336l4607,-6863,4607,-1336xe" filled="t" fillcolor="#000000" stroked="f">
                <v:path arrowok="t"/>
                <v:fill type="solid"/>
              </v:shape>
            </v:group>
            <v:group style="position:absolute;left:4607;top:-6863;width:7051;height:5527" coordorigin="4607,-6863" coordsize="7051,5527">
              <v:shape style="position:absolute;left:4607;top:-6863;width:7051;height:5527" coordorigin="4607,-6863" coordsize="7051,5527" path="m4607,-6863l11657,-6863,11657,-1336,4607,-1336,4607,-6863xe" filled="t" fillcolor="#FFFFFF" stroked="f">
                <v:path arrowok="t"/>
                <v:fill type="solid"/>
              </v:shape>
            </v:group>
            <v:group style="position:absolute;left:4607;top:-1342;width:7051;height:2" coordorigin="4607,-1342" coordsize="7051,2">
              <v:shape style="position:absolute;left:4607;top:-1342;width:7051;height:2" coordorigin="4607,-1342" coordsize="7051,0" path="m4607,-1342l11657,-1342e" filled="f" stroked="t" strokeweight=".729pt" strokecolor="#000000">
                <v:path arrowok="t"/>
              </v:shape>
            </v:group>
            <v:group style="position:absolute;left:4613;top:-6863;width:2;height:5527" coordorigin="4613,-6863" coordsize="2,5527">
              <v:shape style="position:absolute;left:4613;top:-6863;width:2;height:5527" coordorigin="4613,-6863" coordsize="0,5527" path="m4613,-6863l4613,-1336e" filled="f" stroked="t" strokeweight=".729pt" strokecolor="#000000">
                <v:path arrowok="t"/>
              </v:shape>
            </v:group>
            <v:group style="position:absolute;left:11651;top:-6863;width:2;height:5527" coordorigin="11651,-6863" coordsize="2,5527">
              <v:shape style="position:absolute;left:11651;top:-6863;width:2;height:5527" coordorigin="11651,-6863" coordsize="0,5527" path="m11651,-6863l11651,-1336e" filled="f" stroked="t" strokeweight=".729pt" strokecolor="#000000">
                <v:path arrowok="t"/>
              </v:shape>
              <v:shape style="position:absolute;left:4670;top:-6800;width:6925;height:5401" type="#_x0000_t75">
                <v:imagedata r:id="rId443" o:title=""/>
              </v:shape>
            </v:group>
            <w10:wrap type="none"/>
          </v:group>
        </w:pict>
      </w:r>
      <w:r>
        <w:rPr/>
        <w:pict>
          <v:group style="position:absolute;margin-left:211.447006pt;margin-top:-19.259914pt;width:390.303pt;height:.1pt;mso-position-horizontal-relative:page;mso-position-vertical-relative:paragraph;z-index:-12997" coordorigin="4229,-385" coordsize="7806,2">
            <v:shape style="position:absolute;left:4229;top:-385;width:7806;height:2" coordorigin="4229,-385" coordsize="7806,0" path="m4229,-385l12035,-385e" filled="f" stroked="t" strokeweight=".73pt" strokecolor="#EEEEEE">
              <v:path arrowok="t"/>
            </v:shape>
            <w10:wrap type="none"/>
          </v:group>
        </w:pict>
      </w:r>
      <w:r>
        <w:rPr/>
        <w:pict>
          <v:group style="position:absolute;margin-left:217.107468pt;margin-top:-2.577715pt;width:54.684961pt;height:1.807818pt;mso-position-horizontal-relative:page;mso-position-vertical-relative:paragraph;z-index:-12996" coordorigin="4342,-52" coordsize="1094,36">
            <v:group style="position:absolute;left:4418;top:-33;width:944;height:2" coordorigin="4418,-33" coordsize="944,2">
              <v:shape style="position:absolute;left:4418;top:-33;width:944;height:2" coordorigin="4418,-33" coordsize="944,0" path="m4418,-33l5362,-33e" filled="f" stroked="t" strokeweight=".73pt" strokecolor="#DEDEDE">
                <v:path arrowok="t"/>
              </v:shape>
            </v:group>
            <v:group style="position:absolute;left:4355;top:-39;width:63;height:11" coordorigin="4355,-39" coordsize="63,11">
              <v:shape style="position:absolute;left:4355;top:-39;width:63;height:11" coordorigin="4355,-39" coordsize="63,11" path="m4418,-39l4395,-38,4372,-33,4355,-28e" filled="f" stroked="t" strokeweight="1.259pt" strokecolor="#DEDEDE">
                <v:path arrowok="t"/>
              </v:shape>
            </v:group>
            <v:group style="position:absolute;left:5370;top:-39;width:53;height:10" coordorigin="5370,-39" coordsize="53,10">
              <v:shape style="position:absolute;left:5370;top:-39;width:53;height:10" coordorigin="5370,-39" coordsize="53,10" path="m5423,-29l5415,-31,5393,-36,5370,-39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889999pt;margin-top:17.881584pt;width:47.214pt;height:.1pt;mso-position-horizontal-relative:page;mso-position-vertical-relative:paragraph;z-index:-12995" coordorigin="4418,358" coordsize="944,2">
            <v:shape style="position:absolute;left:4418;top:358;width:944;height:2" coordorigin="4418,358" coordsize="944,0" path="m4418,358l5362,358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5085pt;width:.63pt;height:1.259pt;mso-position-horizontal-relative:page;mso-position-vertical-relative:paragraph;z-index:-12994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7.074402pt;margin-top:-2.577715pt;width:38.959591pt;height:1.799933pt;mso-position-horizontal-relative:page;mso-position-vertical-relative:paragraph;z-index:-12993" coordorigin="11141,-52" coordsize="779,36">
            <v:group style="position:absolute;left:11217;top:-33;width:630;height:2" coordorigin="11217,-33" coordsize="630,2">
              <v:shape style="position:absolute;left:11217;top:-33;width:630;height:2" coordorigin="11217,-33" coordsize="630,0" path="m11217,-33l11846,-33e" filled="f" stroked="t" strokeweight=".73pt" strokecolor="#DEDEDE">
                <v:path arrowok="t"/>
              </v:shape>
            </v:group>
            <v:group style="position:absolute;left:11154;top:-39;width:63;height:11" coordorigin="11154,-39" coordsize="63,11">
              <v:shape style="position:absolute;left:11154;top:-39;width:63;height:11" coordorigin="11154,-39" coordsize="63,11" path="m11217,-39l11194,-38,11171,-33,11154,-28e" filled="f" stroked="t" strokeweight="1.259pt" strokecolor="#DEDEDE">
                <v:path arrowok="t"/>
              </v:shape>
            </v:group>
            <v:group style="position:absolute;left:11854;top:-39;width:54;height:11" coordorigin="11854,-39" coordsize="54,11">
              <v:shape style="position:absolute;left:11854;top:-39;width:54;height:11" coordorigin="11854,-39" coordsize="54,11" path="m11908,-28l11899,-31,11877,-36,11854,-39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60.830994pt;margin-top:17.881584pt;width:31.476pt;height:.1pt;mso-position-horizontal-relative:page;mso-position-vertical-relative:paragraph;z-index:-12992" coordorigin="11217,358" coordsize="630,2">
            <v:shape style="position:absolute;left:11217;top:358;width:630;height:2" coordorigin="11217,358" coordsize="630,0" path="m11217,358l11846,358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9038pt;margin-top:7.495085pt;width:.628939pt;height:1.259pt;mso-position-horizontal-relative:page;mso-position-vertical-relative:paragraph;z-index:-12991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7.495085pt;width:.63pt;height:1.259pt;mso-position-horizontal-relative:page;mso-position-vertical-relative:paragraph;z-index:-12990" coordorigin="12022,150" coordsize="13,25">
            <v:shape style="position:absolute;left:12022;top:150;width:13;height:25" coordorigin="12022,150" coordsize="13,25" path="m12022,162l12035,162e" filled="f" stroked="t" strokeweight="1.359pt" strokecolor="#DEDEDE">
              <v:path arrowok="t"/>
            </v:shape>
            <w10:wrap type="none"/>
          </v:group>
        </w:pict>
      </w:r>
      <w:hyperlink w:history="true" w:anchor="_bookmark2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2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43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43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30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Remove bootstrap.css, incorporate Gem, c" w:id="61"/>
      <w:bookmarkEnd w:id="61"/>
      <w:r>
        <w:rPr/>
      </w:r>
      <w:bookmarkStart w:name="_bookmark43" w:id="62"/>
      <w:bookmarkEnd w:id="62"/>
      <w:r>
        <w:rPr/>
      </w:r>
      <w:hyperlink w:history="true" w:anchor="_bookmark43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43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spacing w:line="566" w:lineRule="exact" w:before="55"/>
        <w:ind w:right="832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Tas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k</w:t>
      </w:r>
      <w:r>
        <w:rPr>
          <w:rFonts w:ascii="Arial" w:hAnsi="Arial" w:cs="Arial" w:eastAsia="Arial"/>
          <w:b w:val="0"/>
          <w:bCs w:val="0"/>
          <w:color w:val="FFFFFF"/>
          <w:spacing w:val="-4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Remov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FFFFFF"/>
          <w:spacing w:val="-5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bootstrap.css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,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incorporate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Gem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,</w:t>
      </w:r>
      <w:r>
        <w:rPr>
          <w:rFonts w:ascii="Arial" w:hAnsi="Arial" w:cs="Arial" w:eastAsia="Arial"/>
          <w:b w:val="0"/>
          <w:bCs w:val="0"/>
          <w:color w:val="FFFFFF"/>
          <w:spacing w:val="-4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creat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FFFFFF"/>
          <w:spacing w:val="-4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fixe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FFFFFF"/>
          <w:spacing w:val="-4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layout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9.950pt;margin-top:-2.028419pt;width:189.5359pt;height:530.1067pt;mso-position-horizontal-relative:page;mso-position-vertical-relative:paragraph;z-index:-12989" coordorigin="199,-41" coordsize="3791,10602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3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v:group style="position:absolute;left:250;top:433;width:3676;height:2" coordorigin="250,433" coordsize="3676,2">
              <v:shape style="position:absolute;left:250;top:433;width:3676;height:2" coordorigin="250,433" coordsize="3676,0" path="m250,433l3927,433e" filled="f" stroked="t" strokeweight=".73pt" strokecolor="#E6E6E6">
                <v:path arrowok="t"/>
              </v:shape>
            </v:group>
            <v:group style="position:absolute;left:3927;top:434;width:22;height:5" coordorigin="3927,434" coordsize="22,5">
              <v:shape style="position:absolute;left:3927;top:434;width:22;height:5" coordorigin="3927,434" coordsize="22,5" path="m3927,439l3949,434e" filled="f" stroked="t" strokeweight="1.259pt" strokecolor="#E6E6E6">
                <v:path arrowok="t"/>
              </v:shape>
            </v:group>
            <v:group style="position:absolute;left:3968;top:401;width:7;height:14" coordorigin="3968,401" coordsize="7,14">
              <v:shape style="position:absolute;left:3968;top:401;width:7;height:14" coordorigin="3968,401" coordsize="7,14" path="m3968,415l3976,401e" filled="f" stroked="t" strokeweight="1.259pt" strokecolor="#E6E6E6">
                <v:path arrowok="t"/>
              </v:shape>
            </v:group>
            <v:group style="position:absolute;left:206;top:11;width:2;height:378" coordorigin="206,11" coordsize="2,378">
              <v:shape style="position:absolute;left:206;top:11;width:2;height:378" coordorigin="206,11" coordsize="0,378" path="m206,11l206,389e" filled="f" stroked="t" strokeweight=".73pt" strokecolor="#E6E6E6">
                <v:path arrowok="t"/>
              </v:shape>
            </v:group>
            <v:group style="position:absolute;left:3971;top:11;width:2;height:378" coordorigin="3971,11" coordsize="2,378">
              <v:shape style="position:absolute;left:3971;top:11;width:2;height:378" coordorigin="3971,11" coordsize="0,378" path="m3971,11l3971,389e" filled="f" stroked="t" strokeweight=".73pt" strokecolor="#E6E6E6">
                <v:path arrowok="t"/>
              </v:shape>
            </v:group>
            <v:group style="position:absolute;left:250;top:470;width:3676;height:2" coordorigin="250,470" coordsize="3676,2">
              <v:shape style="position:absolute;left:250;top:470;width:3676;height:2" coordorigin="250,470" coordsize="3676,0" path="m250,470l3927,470e" filled="f" stroked="t" strokeweight=".73pt" strokecolor="#E6E6E6">
                <v:path arrowok="t"/>
              </v:shape>
            </v:group>
            <v:group style="position:absolute;left:3972;top:492;width:5;height:22" coordorigin="3972,492" coordsize="5,22">
              <v:shape style="position:absolute;left:3972;top:492;width:5;height:22" coordorigin="3972,492" coordsize="5,22" path="m3977,514l3972,493,3972,492e" filled="f" stroked="t" strokeweight="1.259pt" strokecolor="#E6E6E6">
                <v:path arrowok="t"/>
              </v:shape>
            </v:group>
            <v:group style="position:absolute;left:250;top:9787;width:3676;height:2" coordorigin="250,9787" coordsize="3676,2">
              <v:shape style="position:absolute;left:250;top:9787;width:3676;height:2" coordorigin="250,9787" coordsize="3676,0" path="m250,9787l3927,9787e" filled="f" stroked="t" strokeweight=".729pt" strokecolor="#E6E6E6">
                <v:path arrowok="t"/>
              </v:shape>
            </v:group>
            <v:group style="position:absolute;left:3970;top:9756;width:5;height:10" coordorigin="3970,9756" coordsize="5,10">
              <v:shape style="position:absolute;left:3970;top:9756;width:5;height:10" coordorigin="3970,9756" coordsize="5,10" path="m3970,9766l3976,9756e" filled="f" stroked="t" strokeweight="1.259pt" strokecolor="#E6E6E6">
                <v:path arrowok="t"/>
              </v:shape>
            </v:group>
            <v:group style="position:absolute;left:206;top:514;width:2;height:9229" coordorigin="206,514" coordsize="2,9229">
              <v:shape style="position:absolute;left:206;top:514;width:2;height:9229" coordorigin="206,514" coordsize="0,9229" path="m206,514l206,9743e" filled="f" stroked="t" strokeweight=".73pt" strokecolor="#E6E6E6">
                <v:path arrowok="t"/>
              </v:shape>
            </v:group>
            <v:group style="position:absolute;left:3971;top:514;width:2;height:9229" coordorigin="3971,514" coordsize="2,9229">
              <v:shape style="position:absolute;left:3971;top:514;width:2;height:9229" coordorigin="3971,514" coordsize="0,9229" path="m3971,514l3971,9743e" filled="f" stroked="t" strokeweight=".73pt" strokecolor="#E6E6E6">
                <v:path arrowok="t"/>
              </v:shape>
            </v:group>
            <v:group style="position:absolute;left:250;top:9825;width:3676;height:2" coordorigin="250,9825" coordsize="3676,2">
              <v:shape style="position:absolute;left:250;top:9825;width:3676;height:2" coordorigin="250,9825" coordsize="3676,0" path="m250,9825l3927,9825e" filled="f" stroked="t" strokeweight=".73pt" strokecolor="#E6E6E6">
                <v:path arrowok="t"/>
              </v:shape>
            </v:group>
            <v:group style="position:absolute;left:3972;top:9847;width:5;height:22" coordorigin="3972,9847" coordsize="5,22">
              <v:shape style="position:absolute;left:3972;top:9847;width:5;height:22" coordorigin="3972,9847" coordsize="5,22" path="m3977,9869l3972,9847e" filled="f" stroked="t" strokeweight="1.259pt" strokecolor="#E6E6E6">
                <v:path arrowok="t"/>
              </v:shape>
            </v:group>
            <v:group style="position:absolute;left:250;top:10543;width:3676;height:2" coordorigin="250,10543" coordsize="3676,2">
              <v:shape style="position:absolute;left:250;top:10543;width:3676;height:2" coordorigin="250,10543" coordsize="3676,0" path="m250,10543l3927,10543e" filled="f" stroked="t" strokeweight=".73pt" strokecolor="#E6E6E6">
                <v:path arrowok="t"/>
              </v:shape>
            </v:group>
            <v:group style="position:absolute;left:221;top:10539;width:16;height:8" coordorigin="221,10539" coordsize="16,8">
              <v:shape style="position:absolute;left:221;top:10539;width:16;height:8" coordorigin="221,10539" coordsize="16,8" path="m221,10539l238,10547e" filled="f" stroked="t" strokeweight="1.259pt" strokecolor="#E6E6E6">
                <v:path arrowok="t"/>
              </v:shape>
            </v:group>
            <v:group style="position:absolute;left:3927;top:10533;width:36;height:16" coordorigin="3927,10533" coordsize="36,16">
              <v:shape style="position:absolute;left:3927;top:10533;width:36;height:16" coordorigin="3927,10533" coordsize="36,16" path="m3927,10549l3949,10544,3962,10533e" filled="f" stroked="t" strokeweight="1.259pt" strokecolor="#E6E6E6">
                <v:path arrowok="t"/>
              </v:shape>
            </v:group>
            <v:group style="position:absolute;left:3968;top:10511;width:7;height:15" coordorigin="3968,10511" coordsize="7,15">
              <v:shape style="position:absolute;left:3968;top:10511;width:7;height:15" coordorigin="3968,10511" coordsize="7,15" path="m3968,10526l3976,10511e" filled="f" stroked="t" strokeweight="1.259pt" strokecolor="#E6E6E6">
                <v:path arrowok="t"/>
              </v:shape>
            </v:group>
            <v:group style="position:absolute;left:206;top:9869;width:2;height:630" coordorigin="206,9869" coordsize="2,630">
              <v:shape style="position:absolute;left:206;top:9869;width:2;height:630" coordorigin="206,9869" coordsize="0,630" path="m206,9869l206,10499e" filled="f" stroked="t" strokeweight=".73pt" strokecolor="#E6E6E6">
                <v:path arrowok="t"/>
              </v:shape>
            </v:group>
            <v:group style="position:absolute;left:3971;top:9869;width:2;height:630" coordorigin="3971,9869" coordsize="2,630">
              <v:shape style="position:absolute;left:3971;top:9869;width:2;height:630" coordorigin="3971,9869" coordsize="0,630" path="m3971,9869l3971,10499e" filled="f" stroked="t" strokeweight=".73pt" strokecolor="#E6E6E6">
                <v:path arrowok="t"/>
              </v:shape>
            </v:group>
            <v:group style="position:absolute;left:213;top:936;width:3752;height:2" coordorigin="213,936" coordsize="3752,2">
              <v:shape style="position:absolute;left:213;top:936;width:3752;height:2" coordorigin="213,936" coordsize="3752,0" path="m213,936l3965,936e" filled="f" stroked="t" strokeweight=".729pt" strokecolor="#E6E6E6">
                <v:path arrowok="t"/>
              </v:shape>
              <v:shape style="position:absolute;left:1107;top:2755;width:176;height:176" type="#_x0000_t75">
                <v:imagedata r:id="rId446" o:title=""/>
              </v:shape>
              <v:shape style="position:absolute;left:1107;top:3221;width:176;height:176" type="#_x0000_t75">
                <v:imagedata r:id="rId447" o:title=""/>
              </v:shape>
              <v:shape style="position:absolute;left:1107;top:4657;width:176;height:176" type="#_x0000_t75">
                <v:imagedata r:id="rId448" o:title=""/>
              </v:shape>
              <v:shape style="position:absolute;left:1107;top:5374;width:176;height:176" type="#_x0000_t75">
                <v:imagedata r:id="rId449" o:title=""/>
              </v:shape>
              <v:shape style="position:absolute;left:1107;top:6558;width:176;height:176" type="#_x0000_t75">
                <v:imagedata r:id="rId450" o:title=""/>
              </v:shape>
              <v:shape style="position:absolute;left:1107;top:7275;width:176;height:176" type="#_x0000_t75">
                <v:imagedata r:id="rId451" o:title=""/>
              </v:shape>
              <v:shape style="position:absolute;left:3108;top:1572;width:164;height:176" type="#_x0000_t75">
                <v:imagedata r:id="rId452" o:title=""/>
              </v:shape>
              <v:shape style="position:absolute;left:3108;top:2290;width:164;height:176" type="#_x0000_t75">
                <v:imagedata r:id="rId453" o:title=""/>
              </v:shape>
              <v:shape style="position:absolute;left:3108;top:2755;width:164;height:176" type="#_x0000_t75">
                <v:imagedata r:id="rId454" o:title=""/>
              </v:shape>
              <v:shape style="position:absolute;left:3108;top:3473;width:164;height:176" type="#_x0000_t75">
                <v:imagedata r:id="rId455" o:title=""/>
              </v:shape>
              <v:shape style="position:absolute;left:3108;top:3939;width:164;height:176" type="#_x0000_t75">
                <v:imagedata r:id="rId456" o:title=""/>
              </v:shape>
              <v:shape style="position:absolute;left:3108;top:4908;width:164;height:176" type="#_x0000_t75">
                <v:imagedata r:id="rId457" o:title=""/>
              </v:shape>
              <v:shape style="position:absolute;left:3108;top:5374;width:164;height:176" type="#_x0000_t75">
                <v:imagedata r:id="rId458" o:title=""/>
              </v:shape>
              <v:shape style="position:absolute;left:3108;top:5840;width:164;height:176" type="#_x0000_t75">
                <v:imagedata r:id="rId459" o:title=""/>
              </v:shape>
              <v:shape style="position:absolute;left:3108;top:6810;width:164;height:176" type="#_x0000_t75">
                <v:imagedata r:id="rId460" o:title=""/>
              </v:shape>
              <v:shape style="position:absolute;left:3108;top:7527;width:164;height:176" type="#_x0000_t75">
                <v:imagedata r:id="rId461" o:title=""/>
              </v:shape>
              <v:shape style="position:absolute;left:3108;top:7993;width:164;height:176" type="#_x0000_t75">
                <v:imagedata r:id="rId462" o:title=""/>
              </v:shape>
              <v:shape style="position:absolute;left:3108;top:8963;width:164;height:176" type="#_x0000_t75">
                <v:imagedata r:id="rId463" o:title=""/>
              </v:shape>
              <v:shape style="position:absolute;left:1094;top:8711;width:176;height:176" type="#_x0000_t75">
                <v:imagedata r:id="rId464" o:title=""/>
              </v:shape>
            </v:group>
            <w10:wrap type="none"/>
          </v:group>
        </w:pict>
      </w:r>
      <w:r>
        <w:rPr/>
        <w:pict>
          <v:group style="position:absolute;margin-left:219.202072pt;margin-top:14.388882pt;width:1.687527pt;height:.167627pt;mso-position-horizontal-relative:page;mso-position-vertical-relative:paragraph;z-index:-12985" coordorigin="4384,288" coordsize="34,3">
            <v:shape style="position:absolute;left:4384;top:288;width:34;height:3" coordorigin="4384,288" coordsize="34,3" path="m4418,288l4395,289,4384,291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268.516571pt;margin-top:14.397554pt;width:1.138972pt;height:.118127pt;mso-position-horizontal-relative:page;mso-position-vertical-relative:paragraph;z-index:-12984" coordorigin="5370,288" coordsize="23,2">
            <v:shape style="position:absolute;left:5370;top:288;width:23;height:2" coordorigin="5370,288" coordsize="23,2" path="m5393,290l5370,288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8.315674pt;margin-top:13.759381pt;width:34.356347pt;height:1.462994pt;mso-position-horizontal-relative:page;mso-position-vertical-relative:paragraph;z-index:-12980" coordorigin="11166,275" coordsize="687,29">
            <v:group style="position:absolute;left:11217;top:294;width:630;height:2" coordorigin="11217,294" coordsize="630,2">
              <v:shape style="position:absolute;left:11217;top:294;width:630;height:2" coordorigin="11217,294" coordsize="630,0" path="m11217,294l11846,294e" filled="f" stroked="t" strokeweight=".73pt" strokecolor="#DEDEDE">
                <v:path arrowok="t"/>
              </v:shape>
            </v:group>
            <v:group style="position:absolute;left:11179;top:288;width:38;height:4" coordorigin="11179,288" coordsize="38,4">
              <v:shape style="position:absolute;left:11179;top:288;width:38;height:4" coordorigin="11179,288" coordsize="38,4" path="m11217,288l11194,289,11179,292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1.767792pt;margin-top:13.759381pt;width:124.778559pt;height:1.474884pt;mso-position-horizontal-relative:page;mso-position-vertical-relative:paragraph;z-index:-12976" coordorigin="7035,275" coordsize="2496,29">
            <v:group style="position:absolute;left:7087;top:294;width:2405;height:2" coordorigin="7087,294" coordsize="2405,2">
              <v:shape style="position:absolute;left:7087;top:294;width:2405;height:2" coordorigin="7087,294" coordsize="2405,0" path="m7087,294l9492,294e" filled="f" stroked="t" strokeweight=".73pt" strokecolor="#DEDEDE">
                <v:path arrowok="t"/>
              </v:shape>
            </v:group>
            <v:group style="position:absolute;left:7048;top:288;width:39;height:4" coordorigin="7048,288" coordsize="39,4">
              <v:shape style="position:absolute;left:7048;top:288;width:39;height:4" coordorigin="7048,288" coordsize="39,4" path="m7087,288l7064,289,7048,292e" filled="f" stroked="t" strokeweight="1.259pt" strokecolor="#DEDEDE">
                <v:path arrowok="t"/>
              </v:shape>
            </v:group>
            <v:group style="position:absolute;left:9500;top:288;width:18;height:2" coordorigin="9500,288" coordsize="18,2">
              <v:shape style="position:absolute;left:9500;top:288;width:18;height:2" coordorigin="9500,288" coordsize="18,2" path="m9518,290l9500,288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9.5pt;margin-top:-163.006424pt;width:592.75pt;height:128.793pt;mso-position-horizontal-relative:page;mso-position-vertical-relative:paragraph;z-index:-12968" coordorigin="190,-3260" coordsize="11855,2576">
            <v:group style="position:absolute;left:200;top:-2520;width:11835;height:1826" coordorigin="200,-2520" coordsize="11835,1826">
              <v:shape style="position:absolute;left:200;top:-2520;width:11835;height:1826" coordorigin="200,-2520" coordsize="11835,1826" path="m200,-694l12035,-694,12035,-2520,200,-2520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747;width:11835;height:2040" type="#_x0000_t75">
                <v:imagedata r:id="rId465" o:title=""/>
              </v:shape>
            </v:group>
            <v:group style="position:absolute;left:200;top:-3250;width:2;height:730" coordorigin="200,-3250" coordsize="2,730">
              <v:shape style="position:absolute;left:200;top:-3250;width:2;height:730" coordorigin="200,-3250" coordsize="0,730" path="m200,-2520l200,-3250,200,-2520xe" filled="t" fillcolor="#000000" stroked="f">
                <v:path arrowok="t"/>
                <v:fill type="solid"/>
              </v:shape>
            </v:group>
            <v:group style="position:absolute;left:200;top:-3250;width:11835;height:730" coordorigin="200,-3250" coordsize="11835,730">
              <v:shape style="position:absolute;left:200;top:-3250;width:11835;height:730" coordorigin="200,-3250" coordsize="11835,730" path="m200,-2520l12035,-2520,12035,-3250,200,-3250,200,-2520xe" filled="t" fillcolor="#FAFAFA" stroked="f">
                <v:path arrowok="t"/>
                <v:fill type="solid"/>
              </v:shape>
              <v:shape style="position:absolute;left:452;top:-3200;width:630;height:630" type="#_x0000_t75">
                <v:imagedata r:id="rId466" o:title=""/>
              </v:shape>
            </v:group>
            <v:group style="position:absolute;left:2668;top:-3049;width:1561;height:252" coordorigin="2668,-3049" coordsize="1561,252">
              <v:shape style="position:absolute;left:2668;top:-3049;width:1561;height:252" coordorigin="2668,-3049" coordsize="1561,252" path="m4191,-3049l2705,-3049,2684,-3042,2671,-3026,2668,-3011,2668,-2835,2674,-2814,2691,-2800,2705,-2797,4191,-2797,4212,-2803,4226,-2820,4229,-2835,4229,-3011,4223,-3032,4206,-3046,4191,-3049xe" filled="t" fillcolor="#F8F8F8" stroked="f">
                <v:path arrowok="t"/>
                <v:fill type="solid"/>
              </v:shape>
            </v:group>
            <v:group style="position:absolute;left:2675;top:-3049;width:30;height:18" coordorigin="2675,-3049" coordsize="30,18">
              <v:shape style="position:absolute;left:2675;top:-3049;width:30;height:18" coordorigin="2675,-3049" coordsize="30,18" path="m2705,-3049l2684,-3042,2676,-3032e" filled="f" stroked="t" strokeweight="1.259pt" strokecolor="#CDCDCD">
                <v:path arrowok="t"/>
              </v:shape>
            </v:group>
            <v:group style="position:absolute;left:4212;top:-3041;width:17;height:30" coordorigin="4212,-3041" coordsize="17,30">
              <v:shape style="position:absolute;left:4212;top:-3041;width:17;height:30" coordorigin="4212,-3041" coordsize="17,30" path="m4229,-3011l4223,-3032,4213,-3040e" filled="f" stroked="t" strokeweight="1.259pt" strokecolor="#CDCDCD">
                <v:path arrowok="t"/>
              </v:shape>
            </v:group>
            <v:group style="position:absolute;left:2706;top:-2803;width:1486;height:2" coordorigin="2706,-2803" coordsize="1486,2">
              <v:shape style="position:absolute;left:2706;top:-2803;width:1486;height:2" coordorigin="2706,-2803" coordsize="1486,0" path="m2706,-2803l4191,-2803e" filled="f" stroked="t" strokeweight=".729pt" strokecolor="#CDCDCD">
                <v:path arrowok="t"/>
              </v:shape>
            </v:group>
            <v:group style="position:absolute;left:2668;top:-2835;width:3;height:10" coordorigin="2668,-2835" coordsize="3,10">
              <v:shape style="position:absolute;left:2668;top:-2835;width:3;height:10" coordorigin="2668,-2835" coordsize="3,10" path="m2668,-2835l2671,-2825e" filled="f" stroked="t" strokeweight="1.259pt" strokecolor="#CDCDCD">
                <v:path arrowok="t"/>
              </v:shape>
            </v:group>
            <v:group style="position:absolute;left:2674;top:-3011;width:2;height:176" coordorigin="2674,-3011" coordsize="2,176">
              <v:shape style="position:absolute;left:2674;top:-3011;width:2;height:176" coordorigin="2674,-3011" coordsize="0,176" path="m2674,-3011l2674,-2835e" filled="f" stroked="t" strokeweight=".73pt" strokecolor="#CDCDCD">
                <v:path arrowok="t"/>
              </v:shape>
            </v:group>
            <v:group style="position:absolute;left:4223;top:-3011;width:2;height:176" coordorigin="4223,-3011" coordsize="2,176">
              <v:shape style="position:absolute;left:4223;top:-3011;width:2;height:176" coordorigin="4223,-3011" coordsize="0,176" path="m4223,-3011l4223,-2835e" filled="f" stroked="t" strokeweight=".73pt" strokecolor="#CDCDCD">
                <v:path arrowok="t"/>
              </v:shape>
              <v:shape style="position:absolute;left:2705;top:-2986;width:201;height:164" type="#_x0000_t75">
                <v:imagedata r:id="rId467" o:title=""/>
              </v:shape>
            </v:group>
            <v:group style="position:absolute;left:4632;top:-3049;width:579;height:252" coordorigin="4632,-3049" coordsize="579,252">
              <v:shape style="position:absolute;left:4632;top:-3049;width:579;height:252" coordorigin="4632,-3049" coordsize="579,252" path="m5173,-3049l4670,-3049,4649,-3042,4635,-3026,4632,-3011,4632,-2835,4638,-2814,4655,-2800,4670,-2797,5173,-2797,5194,-2803,5208,-2820,5211,-2835,5211,-3011,5205,-3032,5188,-3046,5173,-3049xe" filled="t" fillcolor="#ECEEF5" stroked="f">
                <v:path arrowok="t"/>
                <v:fill type="solid"/>
              </v:shape>
            </v:group>
            <v:group style="position:absolute;left:4670;top:-3042;width:504;height:2" coordorigin="4670,-3042" coordsize="504,2">
              <v:shape style="position:absolute;left:4670;top:-3042;width:504;height:2" coordorigin="4670,-3042" coordsize="504,0" path="m4670,-3042l5173,-3042e" filled="f" stroked="t" strokeweight=".73pt" strokecolor="#CAD4E7">
                <v:path arrowok="t"/>
              </v:shape>
            </v:group>
            <v:group style="position:absolute;left:4657;top:-3049;width:13;height:4" coordorigin="4657,-3049" coordsize="13,4">
              <v:shape style="position:absolute;left:4657;top:-3049;width:13;height:4" coordorigin="4657,-3049" coordsize="13,4" path="m4670,-3049l4658,-3045e" filled="f" stroked="t" strokeweight="1.259pt" strokecolor="#CAD4E7">
                <v:path arrowok="t"/>
              </v:shape>
            </v:group>
            <v:group style="position:absolute;left:4670;top:-2803;width:504;height:2" coordorigin="4670,-2803" coordsize="504,2">
              <v:shape style="position:absolute;left:4670;top:-2803;width:504;height:2" coordorigin="4670,-2803" coordsize="504,0" path="m4670,-2803l5173,-2803e" filled="f" stroked="t" strokeweight=".729pt" strokecolor="#CAD4E7">
                <v:path arrowok="t"/>
              </v:shape>
            </v:group>
            <v:group style="position:absolute;left:4638;top:-3011;width:2;height:176" coordorigin="4638,-3011" coordsize="2,176">
              <v:shape style="position:absolute;left:4638;top:-3011;width:2;height:176" coordorigin="4638,-3011" coordsize="0,176" path="m4638,-3011l4638,-2835e" filled="f" stroked="t" strokeweight=".729pt" strokecolor="#CAD4E7">
                <v:path arrowok="t"/>
              </v:shape>
            </v:group>
            <v:group style="position:absolute;left:5205;top:-3011;width:2;height:176" coordorigin="5205,-3011" coordsize="2,176">
              <v:shape style="position:absolute;left:5205;top:-3011;width:2;height:176" coordorigin="5205,-3011" coordsize="0,176" path="m5205,-3011l5205,-2835e" filled="f" stroked="t" strokeweight=".729pt" strokecolor="#CAD4E7">
                <v:path arrowok="t"/>
              </v:shape>
              <v:shape style="position:absolute;left:4695;top:-3011;width:176;height:176" type="#_x0000_t75">
                <v:imagedata r:id="rId468" o:title=""/>
              </v:shape>
            </v:group>
            <v:group style="position:absolute;left:5236;top:-2973;width:2;height:101" coordorigin="5236,-2973" coordsize="2,101">
              <v:shape style="position:absolute;left:5236;top:-2973;width:2;height:101" coordorigin="5236,-2973" coordsize="0,101" path="m5236,-2872l5236,-2923,5236,-2973,5236,-2872xe" filled="t" fillcolor="#D8D8D8" stroked="f">
                <v:path arrowok="t"/>
                <v:fill type="solid"/>
              </v:shape>
            </v:group>
            <v:group style="position:absolute;left:5236;top:-2943;width:25;height:40" coordorigin="5236,-2943" coordsize="25,40">
              <v:shape style="position:absolute;left:5236;top:-2943;width:25;height:40" coordorigin="5236,-2943" coordsize="25,40" path="m5261,-2943l5236,-2923,5261,-2903,5261,-2943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43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line="237" w:lineRule="exact"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11.447006pt;margin-top:8.544472pt;width:.63pt;height:1.259pt;mso-position-horizontal-relative:page;mso-position-vertical-relative:paragraph;z-index:-12982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472pt;width:.63pt;height:1.259pt;mso-position-horizontal-relative:page;mso-position-vertical-relative:paragraph;z-index:-12981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8.544472pt;width:.629pt;height:1.259pt;mso-position-horizontal-relative:page;mso-position-vertical-relative:paragraph;z-index:-12978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472pt;width:.63pt;height:1.259pt;mso-position-horizontal-relative:page;mso-position-vertical-relative:paragraph;z-index:-12977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344.275787pt;margin-top:6.514076pt;width:1.6242pt;height:5.554682pt;mso-position-horizontal-relative:page;mso-position-vertical-relative:paragraph;z-index:-12975" coordorigin="6886,130" coordsize="32,111">
            <v:group style="position:absolute;left:6898;top:143;width:2;height:20" coordorigin="6898,143" coordsize="2,20">
              <v:shape style="position:absolute;left:6898;top:143;width:2;height:20" coordorigin="6898,143" coordsize="2,20" path="m6900,145l6898,163e" filled="f" stroked="t" strokeweight="1.259pt" strokecolor="#DEDEDE">
                <v:path arrowok="t"/>
              </v:shape>
            </v:group>
            <v:group style="position:absolute;left:6898;top:183;width:5;height:45" coordorigin="6898,183" coordsize="5,45">
              <v:shape style="position:absolute;left:6898;top:183;width:5;height:45" coordorigin="6898,183" coordsize="5,45" path="m6898,183l6900,207,6904,229e" filled="f" stroked="t" strokeweight="1.259pt" strokecolor="#DEDEDE">
                <v:path arrowok="t"/>
              </v:shape>
            </v:group>
            <v:group style="position:absolute;left:6898;top:171;width:13;height:13" coordorigin="6898,171" coordsize="13,13">
              <v:shape style="position:absolute;left:6898;top:171;width:13;height:13" coordorigin="6898,171" coordsize="13,13" path="m6898,177l6911,177e" filled="f" stroked="t" strokeweight=".73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3.035004pt;margin-top:5.477882pt;width:1.624pt;height:6.702504pt;mso-position-horizontal-relative:page;mso-position-vertical-relative:paragraph;z-index:-12974" coordorigin="9661,110" coordsize="32,134">
            <v:group style="position:absolute;left:9674;top:122;width:7;height:49" coordorigin="9674,122" coordsize="7,49">
              <v:shape style="position:absolute;left:9674;top:122;width:7;height:49" coordorigin="9674,122" coordsize="7,49" path="m9681,171l9679,148,9675,126,9674,122e" filled="f" stroked="t" strokeweight="1.259pt" strokecolor="#DEDEDE">
                <v:path arrowok="t"/>
              </v:shape>
            </v:group>
            <v:group style="position:absolute;left:9674;top:192;width:6;height:39" coordorigin="9674,192" coordsize="6,39">
              <v:shape style="position:absolute;left:9674;top:192;width:6;height:39" coordorigin="9674,192" coordsize="6,39" path="m9674,230l9678,215,9680,192e" filled="f" stroked="t" strokeweight="1.259pt" strokecolor="#DEDEDE">
                <v:path arrowok="t"/>
              </v:shape>
            </v:group>
            <v:group style="position:absolute;left:9668;top:171;width:13;height:13" coordorigin="9668,171" coordsize="13,13">
              <v:shape style="position:absolute;left:9668;top:171;width:13;height:13" coordorigin="9668,171" coordsize="13,13" path="m9668,177l9681,177e" filled="f" stroked="t" strokeweight=".73pt" strokecolor="#DEDEDE">
                <v:path arrowok="t"/>
              </v:shape>
            </v:group>
            <w10:wrap type="none"/>
          </v:group>
        </w:pict>
      </w:r>
      <w:hyperlink w:history="true" w:anchor="_bookmark4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4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pStyle w:val="BodyText"/>
        <w:spacing w:line="206" w:lineRule="exac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20.889999pt;margin-top:4.070183pt;width:47.214pt;height:.1pt;mso-position-horizontal-relative:page;mso-position-vertical-relative:paragraph;z-index:-12983" coordorigin="4418,81" coordsize="944,2">
            <v:shape style="position:absolute;left:4418;top:81;width:944;height:2" coordorigin="4418,81" coordsize="944,0" path="m4418,81l5362,81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466492pt;margin-top:3.705683pt;width:32.563522pt;height:1.3085pt;mso-position-horizontal-relative:page;mso-position-vertical-relative:paragraph;z-index:-12979" coordorigin="11209,74" coordsize="651,26">
            <v:group style="position:absolute;left:11217;top:81;width:630;height:2" coordorigin="11217,81" coordsize="630,2">
              <v:shape style="position:absolute;left:11217;top:81;width:630;height:2" coordorigin="11217,81" coordsize="630,0" path="m11217,81l11846,81e" filled="f" stroked="t" strokeweight=".72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1.697784pt;margin-top:2.66149pt;width:126.398343pt;height:1.723192pt;mso-position-horizontal-relative:page;mso-position-vertical-relative:paragraph;z-index:-12973" coordorigin="7034,53" coordsize="2528,34">
            <v:group style="position:absolute;left:7087;top:69;width:2405;height:2" coordorigin="7087,69" coordsize="2405,2">
              <v:shape style="position:absolute;left:7087;top:69;width:2405;height:2" coordorigin="7087,69" coordsize="2405,0" path="m7087,69l9492,69e" filled="f" stroked="t" strokeweight=".73pt" strokecolor="#DEDEDE">
                <v:path arrowok="t"/>
              </v:shape>
            </v:group>
            <v:group style="position:absolute;left:7047;top:70;width:32;height:4" coordorigin="7047,70" coordsize="32,4">
              <v:shape style="position:absolute;left:7047;top:70;width:32;height:4" coordorigin="7047,70" coordsize="32,4" path="m7047,70l7056,73,7079,75e" filled="f" stroked="t" strokeweight="1.259pt" strokecolor="#DEDEDE">
                <v:path arrowok="t"/>
              </v:shape>
            </v:group>
            <v:group style="position:absolute;left:9492;top:66;width:58;height:9" coordorigin="9492,66" coordsize="58,9">
              <v:shape style="position:absolute;left:9492;top:66;width:58;height:9" coordorigin="9492,66" coordsize="58,9" path="m9492,75l9515,74,9537,70,9547,67e" filled="f" stroked="t" strokeweight="1.259pt" strokecolor="#DEDEDE">
                <v:path arrowok="t"/>
              </v:shape>
            </v:group>
            <w10:wrap type="none"/>
          </v:group>
        </w:pict>
      </w:r>
      <w:hyperlink w:history="true" w:anchor="_bookmark44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00" w:lineRule="exact" w:before="6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4468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shape style="position:absolute;margin-left:38.908001pt;margin-top:15.894124pt;width:131.404500pt;height:393.8645pt;mso-position-horizontal-relative:page;mso-position-vertical-relative:paragraph;z-index:-12967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5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Designing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20"/>
                              <w:szCs w:val="20"/>
                            </w:rPr>
                            <w:t>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8"/>
                              <w:w w:val="100"/>
                              <w:sz w:val="20"/>
                              <w:szCs w:val="20"/>
                            </w:rPr>
                            <w:t>-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list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1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app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6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6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controller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4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one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2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Display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multiple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Model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store/fetch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21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database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last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343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Twitter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r:id="rId21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with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3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navbar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Use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modal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helper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2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functions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113" w:hanging="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5.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CSS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via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Ruby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1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Gem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24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nil" w:sz="6" w:space="0" w:color="auto"/>
                          <w:bottom w:val="nil" w:sz="6" w:space="0" w:color="auto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08" w:right="634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Bootstrap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Gem,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FFFFFF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fixed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3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layout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bookmarkStart w:name="_bookmark44" w:id="63"/>
      <w:bookmarkEnd w:id="63"/>
      <w:r>
        <w:rPr/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45" w:lineRule="auto"/>
        <w:ind w:left="4417" w:right="277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problems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completing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assistance,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reach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at</w:t>
      </w:r>
      <w:hyperlink r:id="rId4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2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sz w:val="16"/>
            <w:szCs w:val="16"/>
          </w:rPr>
          <w:t>hemanth@codelearn.org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right="923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78.425217pt;width:391.303pt;height:65.9699pt;mso-position-horizontal-relative:page;mso-position-vertical-relative:paragraph;z-index:-12988" coordorigin="4219,-1569" coordsize="7826,1319">
            <v:group style="position:absolute;left:4229;top:-1556;width:7806;height:1297" coordorigin="4229,-1556" coordsize="7806,1297">
              <v:shape style="position:absolute;left:4229;top:-1556;width:7806;height:1297" coordorigin="4229,-1556" coordsize="7806,1297" path="m11985,-1556l4279,-1556,4258,-1551,4240,-1538,4231,-1518,4229,-1506,4229,-309,4234,-288,4247,-271,4267,-261,4279,-259,11985,-259,12006,-264,12023,-277,12033,-297,12035,-309,12035,-1506,12030,-1527,12017,-1544,11997,-1554,11985,-1556xe" filled="t" fillcolor="#FCF8E3" stroked="f">
                <v:path arrowok="t"/>
                <v:fill type="solid"/>
              </v:shape>
            </v:group>
            <v:group style="position:absolute;left:4279;top:-1550;width:7705;height:2" coordorigin="4279,-1550" coordsize="7705,2">
              <v:shape style="position:absolute;left:4279;top:-1550;width:7705;height:2" coordorigin="4279,-1550" coordsize="7705,0" path="m4279,-1550l11985,-1550e" filled="f" stroked="t" strokeweight=".73pt" strokecolor="#FBEED5">
                <v:path arrowok="t"/>
              </v:shape>
            </v:group>
            <v:group style="position:absolute;left:4258;top:-1556;width:22;height:5" coordorigin="4258,-1556" coordsize="22,5">
              <v:shape style="position:absolute;left:4258;top:-1556;width:22;height:5" coordorigin="4258,-1556" coordsize="22,5" path="m4279,-1556l4258,-1551e" filled="f" stroked="t" strokeweight="1.259pt" strokecolor="#FBEED5">
                <v:path arrowok="t"/>
              </v:shape>
            </v:group>
            <v:group style="position:absolute;left:11997;top:-1554;width:13;height:6" coordorigin="11997,-1554" coordsize="13,6">
              <v:shape style="position:absolute;left:11997;top:-1554;width:13;height:6" coordorigin="11997,-1554" coordsize="13,6" path="m12009,-1548l11997,-1554e" filled="f" stroked="t" strokeweight="1.259pt" strokecolor="#FBEED5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29pt" strokecolor="#FBEED5">
                <v:path arrowok="t"/>
              </v:shape>
            </v:group>
            <v:group style="position:absolute;left:4235;top:-1506;width:2;height:1196" coordorigin="4235,-1506" coordsize="2,1196">
              <v:shape style="position:absolute;left:4235;top:-1506;width:2;height:1196" coordorigin="4235,-1506" coordsize="0,1196" path="m4235,-1506l4235,-309e" filled="f" stroked="t" strokeweight=".73pt" strokecolor="#FBEED5">
                <v:path arrowok="t"/>
              </v:shape>
            </v:group>
            <v:group style="position:absolute;left:12029;top:-1506;width:2;height:1196" coordorigin="12029,-1506" coordsize="2,1196">
              <v:shape style="position:absolute;left:12029;top:-1506;width:2;height:1196" coordorigin="12029,-1506" coordsize="0,1196" path="m12029,-1506l12029,-309e" filled="f" stroked="t" strokeweight=".73pt" strokecolor="#FBEED5">
                <v:path arrowok="t"/>
              </v:shape>
            </v:group>
            <v:group style="position:absolute;left:4418;top:-1367;width:453;height:201" coordorigin="4418,-1367" coordsize="453,201">
              <v:shape style="position:absolute;left:4418;top:-1367;width:453;height:201" coordorigin="4418,-1367" coordsize="453,201" path="m4833,-1367l4456,-1367,4434,-1361,4421,-1344,4418,-1329,4418,-1203,4424,-1182,4441,-1169,4455,-1166,4833,-1166,4854,-1172,4868,-1189,4871,-1203,4871,-1329,4865,-1350,4848,-1364,4833,-1367xe" filled="t" fillcolor="#B94A48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436.185913pt;margin-top:33.129681pt;width:112.5541pt;height:13.59pt;mso-position-horizontal-relative:page;mso-position-vertical-relative:paragraph;z-index:-12972" coordorigin="8724,663" coordsize="2251,272">
            <v:group style="position:absolute;left:8736;top:673;width:2229;height:252" coordorigin="8736,673" coordsize="2229,252">
              <v:shape style="position:absolute;left:8736;top:673;width:2228;height:252" coordorigin="8736,673" coordsize="2228,252" path="m10927,673l8774,673,8753,679,8739,696,8736,710,8736,887,8743,908,8759,921,8774,924,10927,924,10948,918,10962,901,10965,887,10965,710,10958,689,10942,676,10927,673xe" filled="t" fillcolor="#F7F7F9" stroked="f">
                <v:path arrowok="t"/>
                <v:fill type="solid"/>
              </v:shape>
            </v:group>
            <v:group style="position:absolute;left:8774;top:679;width:2153;height:2" coordorigin="8774,679" coordsize="2153,2">
              <v:shape style="position:absolute;left:8774;top:679;width:2153;height:2" coordorigin="8774,679" coordsize="2153,0" path="m8774,679l10927,679e" filled="f" stroked="t" strokeweight=".73pt" strokecolor="#E1E1E8">
                <v:path arrowok="t"/>
              </v:shape>
            </v:group>
            <v:group style="position:absolute;left:8774;top:918;width:2153;height:2" coordorigin="8774,918" coordsize="2153,2">
              <v:shape style="position:absolute;left:8774;top:918;width:2153;height:2" coordorigin="8774,918" coordsize="2153,0" path="m8774,918l10927,918e" filled="f" stroked="t" strokeweight=".729pt" strokecolor="#E1E1E8">
                <v:path arrowok="t"/>
              </v:shape>
            </v:group>
            <v:group style="position:absolute;left:8736;top:887;width:5;height:18" coordorigin="8736,887" coordsize="5,18">
              <v:shape style="position:absolute;left:8736;top:887;width:5;height:18" coordorigin="8736,887" coordsize="5,18" path="m8736,887l8742,904e" filled="f" stroked="t" strokeweight="1.259pt" strokecolor="#E1E1E8">
                <v:path arrowok="t"/>
              </v:shape>
            </v:group>
            <v:group style="position:absolute;left:8743;top:710;width:2;height:176" coordorigin="8743,710" coordsize="2,176">
              <v:shape style="position:absolute;left:8743;top:710;width:2;height:176" coordorigin="8743,710" coordsize="0,176" path="m8743,710l8743,887e" filled="f" stroked="t" strokeweight=".73pt" strokecolor="#E1E1E8">
                <v:path arrowok="t"/>
              </v:shape>
            </v:group>
            <v:group style="position:absolute;left:10959;top:710;width:2;height:176" coordorigin="10959,710" coordsize="2,176">
              <v:shape style="position:absolute;left:10959;top:710;width:2;height:176" coordorigin="10959,710" coordsize="0,176" path="m10959,710l10959,887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Implement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steps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'</w:t>
      </w:r>
      <w:hyperlink w:history="true" w:anchor="_bookmark41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Bootstrap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7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CSS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8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via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2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Ruby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Ge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7"/>
            <w:w w:val="100"/>
          </w:rPr>
          <w:t>m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Remove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bootstrap.css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bootstrap.js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shared_todo_app.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bundle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g</w:t>
      </w:r>
      <w:r>
        <w:rPr>
          <w:rFonts w:ascii="Consolas" w:hAnsi="Consolas" w:cs="Consolas" w:eastAsia="Consolas"/>
          <w:b w:val="0"/>
          <w:bCs w:val="0"/>
          <w:color w:val="DD1144"/>
          <w:spacing w:val="10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bootstrap:install</w:t>
      </w:r>
      <w:r>
        <w:rPr>
          <w:rFonts w:ascii="Consolas" w:hAnsi="Consolas" w:cs="Consolas" w:eastAsia="Consolas"/>
          <w:b w:val="0"/>
          <w:bCs w:val="0"/>
          <w:color w:val="DD1144"/>
          <w:spacing w:val="-9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1"/>
        <w:rPr>
          <w:sz w:val="15"/>
          <w:szCs w:val="15"/>
        </w:rPr>
      </w:pPr>
      <w:r>
        <w:rPr>
          <w:sz w:val="15"/>
          <w:szCs w:val="15"/>
        </w:rPr>
      </w:r>
    </w:p>
    <w:p>
      <w:pPr>
        <w:pStyle w:val="BodyText"/>
        <w:spacing w:line="245" w:lineRule="auto"/>
        <w:ind w:right="277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deeper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implemented.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substantially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work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something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way.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31"/>
        </w:numPr>
        <w:tabs>
          <w:tab w:pos="4493" w:val="left" w:leader="none"/>
        </w:tabs>
        <w:spacing w:line="245" w:lineRule="auto"/>
        <w:ind w:left="4229" w:right="212" w:hanging="1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37.406998pt;width:391.303pt;height:51.6207pt;mso-position-horizontal-relative:page;mso-position-vertical-relative:paragraph;z-index:-12987" coordorigin="4219,748" coordsize="7826,1032">
            <v:group style="position:absolute;left:4229;top:1013;width:7806;height:755" coordorigin="4229,1013" coordsize="7806,755">
              <v:shape style="position:absolute;left:4229;top:1013;width:7806;height:755" coordorigin="4229,1013" coordsize="7806,755" path="m11985,1013l4279,1013,4258,1017,4240,1031,4231,1050,4229,1063,4229,1718,4234,1739,4247,1756,4267,1766,4279,1768,11985,1768,12006,1763,12023,1750,12033,1730,12035,1718,12035,1063,12030,1041,12017,1024,11997,1014,11985,1013xe" filled="t" fillcolor="#F5F5F5" stroked="f">
                <v:path arrowok="t"/>
                <v:fill type="solid"/>
              </v:shape>
            </v:group>
            <v:group style="position:absolute;left:4279;top:1019;width:7705;height:2" coordorigin="4279,1019" coordsize="7705,2">
              <v:shape style="position:absolute;left:4279;top:1019;width:7705;height:2" coordorigin="4279,1019" coordsize="7705,0" path="m4279,1019l11985,1019e" filled="f" stroked="t" strokeweight=".73pt" strokecolor="#000000">
                <v:path arrowok="t"/>
              </v:shape>
            </v:group>
            <v:group style="position:absolute;left:4258;top:1013;width:22;height:5" coordorigin="4258,1013" coordsize="22,5">
              <v:shape style="position:absolute;left:4258;top:1013;width:22;height:5" coordorigin="4258,1013" coordsize="22,5" path="m4279,1013l4258,1017e" filled="f" stroked="t" strokeweight="1.259pt" strokecolor="#000000">
                <v:path arrowok="t"/>
              </v:shape>
            </v:group>
            <v:group style="position:absolute;left:11997;top:1014;width:12;height:6" coordorigin="11997,1014" coordsize="12,6">
              <v:shape style="position:absolute;left:11997;top:1014;width:12;height:6" coordorigin="11997,1014" coordsize="12,6" path="m12009,1020l11997,1014e" filled="f" stroked="t" strokeweight="1.259pt" strokecolor="#000000">
                <v:path arrowok="t"/>
              </v:shape>
            </v:group>
            <v:group style="position:absolute;left:4279;top:1762;width:7705;height:2" coordorigin="4279,1762" coordsize="7705,2">
              <v:shape style="position:absolute;left:4279;top:1762;width:7705;height:2" coordorigin="4279,1762" coordsize="7705,0" path="m4279,1762l11985,1762e" filled="f" stroked="t" strokeweight=".73pt" strokecolor="#000000">
                <v:path arrowok="t"/>
              </v:shape>
            </v:group>
            <v:group style="position:absolute;left:4266;top:1766;width:2;height:2" coordorigin="4266,1766" coordsize="2,2">
              <v:shape style="position:absolute;left:4266;top:1766;width:2;height:2" coordorigin="4266,1766" coordsize="1,0" path="m4266,1766l4267,1766e" filled="f" stroked="t" strokeweight="1.259pt" strokecolor="#000000">
                <v:path arrowok="t"/>
              </v:shape>
            </v:group>
            <v:group style="position:absolute;left:11985;top:1763;width:21;height:5" coordorigin="11985,1763" coordsize="21,5">
              <v:shape style="position:absolute;left:11985;top:1763;width:21;height:5" coordorigin="11985,1763" coordsize="21,5" path="m11985,1768l12005,1763e" filled="f" stroked="t" strokeweight="1.259pt" strokecolor="#000000">
                <v:path arrowok="t"/>
              </v:shape>
            </v:group>
            <v:group style="position:absolute;left:4229;top:761;width:718;height:252" coordorigin="4229,761" coordsize="718,252">
              <v:shape style="position:absolute;left:4229;top:761;width:718;height:252" coordorigin="4229,761" coordsize="718,252" path="m4909,761l4267,761,4246,767,4232,784,4229,798,4229,975,4235,996,4252,1010,4267,1013,4909,1013,4930,1006,4944,990,4947,975,4947,798,4940,777,4924,764,4909,761xe" filled="t" fillcolor="#F7F7F9" stroked="f">
                <v:path arrowok="t"/>
                <v:fill type="solid"/>
              </v:shape>
            </v:group>
            <v:group style="position:absolute;left:4267;top:767;width:642;height:2" coordorigin="4267,767" coordsize="642,2">
              <v:shape style="position:absolute;left:4267;top:767;width:642;height:2" coordorigin="4267,767" coordsize="642,0" path="m4267,767l4909,767e" filled="f" stroked="t" strokeweight=".73pt" strokecolor="#E1E1E8">
                <v:path arrowok="t"/>
              </v:shape>
            </v:group>
            <v:group style="position:absolute;left:4253;top:761;width:13;height:4" coordorigin="4253,761" coordsize="13,4">
              <v:shape style="position:absolute;left:4253;top:761;width:13;height:4" coordorigin="4253,761" coordsize="13,4" path="m4267,761l4254,765e" filled="f" stroked="t" strokeweight="1.259pt" strokecolor="#E1E1E8">
                <v:path arrowok="t"/>
              </v:shape>
            </v:group>
            <v:group style="position:absolute;left:4934;top:772;width:13;height:26" coordorigin="4934,772" coordsize="13,26">
              <v:shape style="position:absolute;left:4934;top:772;width:13;height:26" coordorigin="4934,772" coordsize="13,26" path="m4947,799l4940,777,4934,772e" filled="f" stroked="t" strokeweight="1.259pt" strokecolor="#E1E1E8">
                <v:path arrowok="t"/>
              </v:shape>
            </v:group>
            <v:group style="position:absolute;left:4267;top:1006;width:642;height:2" coordorigin="4267,1006" coordsize="642,2">
              <v:shape style="position:absolute;left:4267;top:1006;width:642;height:2" coordorigin="4267,1006" coordsize="642,0" path="m4267,1006l4909,1006e" filled="f" stroked="t" strokeweight=".729pt" strokecolor="#E1E1E8">
                <v:path arrowok="t"/>
              </v:shape>
            </v:group>
            <v:group style="position:absolute;left:4235;top:799;width:2;height:176" coordorigin="4235,799" coordsize="2,176">
              <v:shape style="position:absolute;left:4235;top:799;width:2;height:176" coordorigin="4235,799" coordsize="0,176" path="m4235,799l4235,975e" filled="f" stroked="t" strokeweight=".73pt" strokecolor="#E1E1E8">
                <v:path arrowok="t"/>
              </v:shape>
            </v:group>
            <v:group style="position:absolute;left:4940;top:799;width:2;height:176" coordorigin="4940,799" coordsize="2,176">
              <v:shape style="position:absolute;left:4940;top:799;width:2;height:176" coordorigin="4940,799" coordsize="0,176" path="m4940,799l4940,975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layout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hyperlink r:id="rId441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https://github.com/seyhunak/twitte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2"/>
            <w:w w:val="100"/>
          </w:rPr>
          <w:t>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-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0088CC"/>
          <w:spacing w:val="0"/>
          <w:w w:val="100"/>
        </w:rPr>
        <w:t> </w:t>
      </w:r>
      <w:hyperlink r:id="rId441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bootstra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-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/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10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3930" w:right="6965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322" w:lineRule="auto"/>
        <w:ind w:left="5236" w:right="709" w:hanging="882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user_1@codelearn.org~/shared_todo_app$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3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303030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g</w:t>
      </w:r>
      <w:r>
        <w:rPr>
          <w:rFonts w:ascii="Consolas" w:hAnsi="Consolas" w:cs="Consolas" w:eastAsia="Consolas"/>
          <w:b w:val="0"/>
          <w:bCs w:val="0"/>
          <w:color w:val="303030"/>
          <w:spacing w:val="3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bootstrap:layout</w:t>
      </w:r>
      <w:r>
        <w:rPr>
          <w:rFonts w:ascii="Consolas" w:hAnsi="Consolas" w:cs="Consolas" w:eastAsia="Consolas"/>
          <w:b w:val="0"/>
          <w:bCs w:val="0"/>
          <w:color w:val="303030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bootstrap</w:t>
      </w:r>
      <w:r>
        <w:rPr>
          <w:rFonts w:ascii="Consolas" w:hAnsi="Consolas" w:cs="Consolas" w:eastAsia="Consolas"/>
          <w:b w:val="0"/>
          <w:bCs w:val="0"/>
          <w:color w:val="303030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fluid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7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app/views/layouts/bootstrap.html.erb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 w:before="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 w:before="24"/>
        <w:ind w:right="426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47006pt;margin-top:4.612385pt;width:22.663pt;height:10.072pt;mso-position-horizontal-relative:page;mso-position-vertical-relative:paragraph;z-index:-12971" coordorigin="4229,92" coordsize="453,201">
            <v:shape style="position:absolute;left:4229;top:92;width:453;height:201" coordorigin="4229,92" coordsize="453,201" path="m4644,92l4267,92,4246,99,4232,115,4229,130,4229,256,4235,277,4252,291,4267,294,4644,294,4666,287,4679,271,4682,256,4682,130,4676,109,4659,95,4644,9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layout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'bootstrap'.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replace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'application',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overriding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existing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app/vie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s/layouts/application.html.erb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31"/>
        </w:numPr>
        <w:tabs>
          <w:tab w:pos="4493" w:val="left" w:leader="none"/>
        </w:tabs>
        <w:ind w:left="4493" w:right="0" w:hanging="265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app/vie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s/todos/inde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bootstrap.html.er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before="74"/>
        <w:ind w:left="3930" w:right="6965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322" w:lineRule="auto"/>
        <w:ind w:left="4354" w:right="349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user_1@codelearn.org~/shared_todo_app$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7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touch</w:t>
      </w:r>
      <w:r>
        <w:rPr>
          <w:rFonts w:ascii="Consolas" w:hAnsi="Consolas" w:cs="Consolas" w:eastAsia="Consolas"/>
          <w:b w:val="0"/>
          <w:bCs w:val="0"/>
          <w:color w:val="303030"/>
          <w:spacing w:val="7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app/views/todos/inde</w:t>
      </w:r>
      <w:r>
        <w:rPr>
          <w:rFonts w:ascii="Consolas" w:hAnsi="Consolas" w:cs="Consolas" w:eastAsia="Consolas"/>
          <w:b w:val="0"/>
          <w:bCs w:val="0"/>
          <w:color w:val="303030"/>
          <w:spacing w:val="10"/>
          <w:w w:val="100"/>
          <w:sz w:val="16"/>
          <w:szCs w:val="16"/>
        </w:rPr>
        <w:t>x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bootstrap.html.e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20" w:lineRule="exact" w:before="10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numPr>
          <w:ilvl w:val="0"/>
          <w:numId w:val="31"/>
        </w:numPr>
        <w:tabs>
          <w:tab w:pos="4493" w:val="left" w:leader="none"/>
        </w:tabs>
        <w:spacing w:line="245" w:lineRule="auto"/>
        <w:ind w:left="4228" w:right="389" w:firstLine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57.651001pt;width:391.303pt;height:51.6207pt;mso-position-horizontal-relative:page;mso-position-vertical-relative:paragraph;z-index:-12986" coordorigin="4219,-1153" coordsize="7826,1032">
            <v:group style="position:absolute;left:4229;top:-889;width:7806;height:755" coordorigin="4229,-889" coordsize="7806,755">
              <v:shape style="position:absolute;left:4229;top:-889;width:7806;height:755" coordorigin="4229,-889" coordsize="7806,755" path="m11985,-889l4279,-889,4258,-884,4240,-870,4231,-851,4229,-838,4229,-184,4234,-162,4247,-145,4267,-135,4279,-133,11985,-133,12006,-138,12023,-151,12033,-171,12035,-184,12035,-838,12030,-860,12017,-877,11997,-887,11985,-889xe" filled="t" fillcolor="#F5F5F5" stroked="f">
                <v:path arrowok="t"/>
                <v:fill type="solid"/>
              </v:shape>
            </v:group>
            <v:group style="position:absolute;left:4279;top:-882;width:7705;height:2" coordorigin="4279,-882" coordsize="7705,2">
              <v:shape style="position:absolute;left:4279;top:-882;width:7705;height:2" coordorigin="4279,-882" coordsize="7705,0" path="m4279,-882l11985,-882e" filled="f" stroked="t" strokeweight=".73pt" strokecolor="#000000">
                <v:path arrowok="t"/>
              </v:shape>
            </v:group>
            <v:group style="position:absolute;left:4258;top:-889;width:22;height:5" coordorigin="4258,-889" coordsize="22,5">
              <v:shape style="position:absolute;left:4258;top:-889;width:22;height:5" coordorigin="4258,-889" coordsize="22,5" path="m4279,-889l4258,-884e" filled="f" stroked="t" strokeweight="1.259pt" strokecolor="#000000">
                <v:path arrowok="t"/>
              </v:shape>
            </v:group>
            <v:group style="position:absolute;left:11997;top:-887;width:10;height:5" coordorigin="11997,-887" coordsize="10,5">
              <v:shape style="position:absolute;left:11997;top:-887;width:10;height:5" coordorigin="11997,-887" coordsize="10,5" path="m12007,-882l11997,-887e" filled="f" stroked="t" strokeweight="1.259pt" strokecolor="#000000">
                <v:path arrowok="t"/>
              </v:shape>
            </v:group>
            <v:group style="position:absolute;left:4279;top:-139;width:7705;height:2" coordorigin="4279,-139" coordsize="7705,2">
              <v:shape style="position:absolute;left:4279;top:-139;width:7705;height:2" coordorigin="4279,-139" coordsize="7705,0" path="m4279,-139l11985,-139e" filled="f" stroked="t" strokeweight=".73pt" strokecolor="#000000">
                <v:path arrowok="t"/>
              </v:shape>
            </v:group>
            <v:group style="position:absolute;left:4263;top:-137;width:4;height:2" coordorigin="4263,-137" coordsize="4,2">
              <v:shape style="position:absolute;left:4263;top:-137;width:4;height:2" coordorigin="4263,-137" coordsize="4,2" path="m4263,-137l4267,-135e" filled="f" stroked="t" strokeweight="1.259pt" strokecolor="#000000">
                <v:path arrowok="t"/>
              </v:shape>
            </v:group>
            <v:group style="position:absolute;left:11985;top:-138;width:21;height:5" coordorigin="11985,-138" coordsize="21,5">
              <v:shape style="position:absolute;left:11985;top:-138;width:21;height:5" coordorigin="11985,-138" coordsize="21,5" path="m11985,-133l12005,-138e" filled="f" stroked="t" strokeweight="1.259pt" strokecolor="#000000">
                <v:path arrowok="t"/>
              </v:shape>
            </v:group>
            <v:group style="position:absolute;left:4229;top:-1140;width:718;height:252" coordorigin="4229,-1140" coordsize="718,252">
              <v:shape style="position:absolute;left:4229;top:-1140;width:718;height:252" coordorigin="4229,-1140" coordsize="718,252" path="m4909,-1140l4267,-1140,4246,-1134,4232,-1117,4229,-1103,4229,-926,4235,-905,4252,-892,4267,-889,4909,-889,4930,-895,4944,-912,4947,-926,4947,-1103,4940,-1124,4924,-1137,4909,-1140xe" filled="t" fillcolor="#F7F7F9" stroked="f">
                <v:path arrowok="t"/>
                <v:fill type="solid"/>
              </v:shape>
            </v:group>
            <v:group style="position:absolute;left:4267;top:-1134;width:642;height:2" coordorigin="4267,-1134" coordsize="642,2">
              <v:shape style="position:absolute;left:4267;top:-1134;width:642;height:2" coordorigin="4267,-1134" coordsize="642,0" path="m4267,-1134l4909,-1134e" filled="f" stroked="t" strokeweight=".73pt" strokecolor="#E1E1E8">
                <v:path arrowok="t"/>
              </v:shape>
            </v:group>
            <v:group style="position:absolute;left:4253;top:-1140;width:13;height:4" coordorigin="4253,-1140" coordsize="13,4">
              <v:shape style="position:absolute;left:4253;top:-1140;width:13;height:4" coordorigin="4253,-1140" coordsize="13,4" path="m4267,-1140l4254,-1136e" filled="f" stroked="t" strokeweight="1.259pt" strokecolor="#E1E1E8">
                <v:path arrowok="t"/>
              </v:shape>
            </v:group>
            <v:group style="position:absolute;left:4934;top:-1129;width:12;height:26" coordorigin="4934,-1129" coordsize="12,26">
              <v:shape style="position:absolute;left:4934;top:-1129;width:12;height:26" coordorigin="4934,-1129" coordsize="12,26" path="m4947,-1103l4940,-1124,4934,-1129e" filled="f" stroked="t" strokeweight="1.259pt" strokecolor="#E1E1E8">
                <v:path arrowok="t"/>
              </v:shape>
            </v:group>
            <v:group style="position:absolute;left:4267;top:-895;width:642;height:2" coordorigin="4267,-895" coordsize="642,2">
              <v:shape style="position:absolute;left:4267;top:-895;width:642;height:2" coordorigin="4267,-895" coordsize="642,0" path="m4267,-895l4909,-895e" filled="f" stroked="t" strokeweight=".729pt" strokecolor="#E1E1E8">
                <v:path arrowok="t"/>
              </v:shape>
            </v:group>
            <v:group style="position:absolute;left:4235;top:-1103;width:2;height:176" coordorigin="4235,-1103" coordsize="2,176">
              <v:shape style="position:absolute;left:4235;top:-1103;width:2;height:176" coordorigin="4235,-1103" coordsize="0,176" path="m4235,-1103l4235,-926e" filled="f" stroked="t" strokeweight=".73pt" strokecolor="#E1E1E8">
                <v:path arrowok="t"/>
              </v:shape>
            </v:group>
            <v:group style="position:absolute;left:4940;top:-1103;width:2;height:176" coordorigin="4940,-1103" coordsize="2,176">
              <v:shape style="position:absolute;left:4940;top:-1103;width:2;height:176" coordorigin="4940,-1103" coordsize="0,176" path="m4940,-1103l4940,-926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layout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render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bootstrap.html.erb.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after="0" w:line="100" w:lineRule="exact"/>
        <w:rPr>
          <w:sz w:val="10"/>
          <w:szCs w:val="10"/>
        </w:rPr>
        <w:sectPr>
          <w:headerReference w:type="default" r:id="rId444"/>
          <w:footerReference w:type="default" r:id="rId445"/>
          <w:pgSz w:w="12240" w:h="15840"/>
          <w:pgMar w:header="90" w:footer="21" w:top="280" w:bottom="220" w:left="0" w:right="40"/>
        </w:sectPr>
      </w:pPr>
    </w:p>
    <w:p>
      <w:pPr>
        <w:spacing w:line="200" w:lineRule="exact" w:before="2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62" w:lineRule="auto"/>
        <w:ind w:left="401" w:right="0"/>
        <w:jc w:val="left"/>
        <w:rPr>
          <w:rFonts w:ascii="Arial" w:hAnsi="Arial" w:cs="Arial" w:eastAsia="Arial"/>
        </w:rPr>
      </w:pPr>
      <w:hyperlink w:history="true" w:anchor="_bookmark43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43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pStyle w:val="BodyText"/>
        <w:spacing w:line="265" w:lineRule="auto" w:before="24"/>
        <w:ind w:left="401" w:right="282" w:firstLine="50"/>
        <w:jc w:val="left"/>
        <w:rPr>
          <w:rFonts w:ascii="Lucida Sans Unicode" w:hAnsi="Lucida Sans Unicode" w:cs="Lucida Sans Unicode" w:eastAsia="Lucida Sans Unicode"/>
        </w:rPr>
      </w:pPr>
      <w:r>
        <w:rPr>
          <w:spacing w:val="0"/>
          <w:w w:val="100"/>
        </w:rPr>
        <w:br w:type="column"/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Hint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43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2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render</w:t>
      </w:r>
      <w:r>
        <w:rPr>
          <w:rFonts w:ascii="Consolas" w:hAnsi="Consolas" w:cs="Consolas" w:eastAsia="Consolas"/>
          <w:b w:val="0"/>
          <w:bCs w:val="0"/>
          <w:color w:val="DD1144"/>
          <w:spacing w:val="49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method.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Refer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'</w:t>
      </w:r>
      <w:hyperlink r:id="rId2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Add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Twitter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Bootstrap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7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8"/>
            <w:w w:val="100"/>
          </w:rPr>
          <w:t>S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'render'.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1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numPr>
          <w:ilvl w:val="0"/>
          <w:numId w:val="31"/>
        </w:numPr>
        <w:tabs>
          <w:tab w:pos="665" w:val="left" w:leader="none"/>
        </w:tabs>
        <w:spacing w:line="245" w:lineRule="auto"/>
        <w:ind w:left="401" w:right="488" w:firstLine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47006pt;margin-top:-35.617062pt;width:20.774pt;height:10.071pt;mso-position-horizontal-relative:page;mso-position-vertical-relative:paragraph;z-index:-12970" coordorigin="4229,-712" coordsize="415,201">
            <v:shape style="position:absolute;left:4229;top:-712;width:415;height:201" coordorigin="4229,-712" coordsize="415,201" path="m4607,-712l4267,-712,4246,-706,4232,-689,4229,-675,4229,-549,4235,-528,4252,-514,4267,-511,4607,-511,4628,-517,4641,-534,4644,-549,4644,-675,4638,-696,4621,-709,4607,-712xe" filled="t" fillcolor="#9A9A9A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53.218994pt;margin-top:-37.506165pt;width:32.605200pt;height:13.7191pt;mso-position-horizontal-relative:page;mso-position-vertical-relative:paragraph;z-index:-12969" coordorigin="7064,-750" coordsize="652,274">
            <v:group style="position:absolute;left:7074;top:-738;width:630;height:252" coordorigin="7074,-738" coordsize="630,252">
              <v:shape style="position:absolute;left:7074;top:-738;width:630;height:252" coordorigin="7074,-738" coordsize="630,252" path="m7666,-738l7112,-738,7091,-731,7077,-715,7074,-700,7074,-524,7081,-502,7097,-489,7112,-486,7666,-486,7687,-492,7701,-509,7704,-524,7704,-700,7697,-721,7681,-735,7666,-738xe" filled="t" fillcolor="#F7F7F9" stroked="f">
                <v:path arrowok="t"/>
                <v:fill type="solid"/>
              </v:shape>
            </v:group>
            <v:group style="position:absolute;left:7112;top:-731;width:554;height:2" coordorigin="7112,-731" coordsize="554,2">
              <v:shape style="position:absolute;left:7112;top:-731;width:554;height:2" coordorigin="7112,-731" coordsize="554,0" path="m7112,-731l7666,-731e" filled="f" stroked="t" strokeweight=".73pt" strokecolor="#E1E1E8">
                <v:path arrowok="t"/>
              </v:shape>
            </v:group>
            <v:group style="position:absolute;left:7091;top:-738;width:21;height:6" coordorigin="7091,-738" coordsize="21,6">
              <v:shape style="position:absolute;left:7091;top:-738;width:21;height:6" coordorigin="7091,-738" coordsize="21,6" path="m7112,-738l7091,-731e" filled="f" stroked="t" strokeweight="1.259pt" strokecolor="#E1E1E8">
                <v:path arrowok="t"/>
              </v:shape>
            </v:group>
            <v:group style="position:absolute;left:7681;top:-735;width:23;height:35" coordorigin="7681,-735" coordsize="23,35">
              <v:shape style="position:absolute;left:7681;top:-735;width:23;height:35" coordorigin="7681,-735" coordsize="23,35" path="m7704,-700l7697,-721,7681,-735e" filled="f" stroked="t" strokeweight="1.259pt" strokecolor="#E1E1E8">
                <v:path arrowok="t"/>
              </v:shape>
            </v:group>
            <v:group style="position:absolute;left:7112;top:-492;width:554;height:2" coordorigin="7112,-492" coordsize="554,2">
              <v:shape style="position:absolute;left:7112;top:-492;width:554;height:2" coordorigin="7112,-492" coordsize="554,0" path="m7112,-492l7666,-492e" filled="f" stroked="t" strokeweight=".729pt" strokecolor="#E1E1E8">
                <v:path arrowok="t"/>
              </v:shape>
            </v:group>
            <v:group style="position:absolute;left:7081;top:-700;width:2;height:176" coordorigin="7081,-700" coordsize="2,176">
              <v:shape style="position:absolute;left:7081;top:-700;width:2;height:176" coordorigin="7081,-700" coordsize="0,176" path="m7081,-700l7081,-524e" filled="f" stroked="t" strokeweight=".73pt" strokecolor="#E1E1E8">
                <v:path arrowok="t"/>
              </v:shape>
            </v:group>
            <v:group style="position:absolute;left:7698;top:-700;width:2;height:176" coordorigin="7698,-700" coordsize="2,176">
              <v:shape style="position:absolute;left:7698;top:-700;width:2;height:176" coordorigin="7698,-700" coordsize="0,176" path="m7698,-700l7698,-524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Edit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exactly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similar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application.html.erb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index.html.erb.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40"/>
          <w:cols w:num="2" w:equalWidth="0">
            <w:col w:w="3117" w:space="710"/>
            <w:col w:w="8373"/>
          </w:cols>
        </w:sectPr>
      </w:pPr>
    </w:p>
    <w:p>
      <w:pPr>
        <w:spacing w:line="190" w:lineRule="exact" w:before="6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BodyText"/>
        <w:spacing w:line="245" w:lineRule="auto" w:before="24"/>
        <w:ind w:right="301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notice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stuff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application.html.erb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navbar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already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present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bootstrap.html.erb.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remove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navbar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sidebar.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require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level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skills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31"/>
        </w:numPr>
        <w:tabs>
          <w:tab w:pos="4493" w:val="left" w:leader="none"/>
        </w:tabs>
        <w:spacing w:line="245" w:lineRule="auto"/>
        <w:ind w:left="4228" w:right="336" w:firstLine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'Run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tests'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tests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pass,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overwrite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application.html.erb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21.813696pt;width:391.303pt;height:51.4912pt;mso-position-horizontal-relative:page;mso-position-vertical-relative:paragraph;z-index:-12965" coordorigin="4219,436" coordsize="7826,1030">
            <v:group style="position:absolute;left:4229;top:698;width:7806;height:755" coordorigin="4229,698" coordsize="7806,755">
              <v:shape style="position:absolute;left:4229;top:698;width:7806;height:755" coordorigin="4229,698" coordsize="7806,755" path="m11985,698l4279,698,4258,703,4240,716,4231,736,4229,748,4229,1403,4234,1425,4247,1442,4267,1452,4279,1453,11985,1453,12006,1449,12023,1435,12033,1416,12035,1403,12035,748,12030,727,12017,710,11997,700,11985,698xe" filled="t" fillcolor="#F5F5F5" stroked="f">
                <v:path arrowok="t"/>
                <v:fill type="solid"/>
              </v:shape>
            </v:group>
            <v:group style="position:absolute;left:4279;top:704;width:7705;height:2" coordorigin="4279,704" coordsize="7705,2">
              <v:shape style="position:absolute;left:4279;top:704;width:7705;height:2" coordorigin="4279,704" coordsize="7705,0" path="m4279,704l11985,704e" filled="f" stroked="t" strokeweight=".729pt" strokecolor="#000000">
                <v:path arrowok="t"/>
              </v:shape>
            </v:group>
            <v:group style="position:absolute;left:4279;top:1447;width:7705;height:2" coordorigin="4279,1447" coordsize="7705,2">
              <v:shape style="position:absolute;left:4279;top:1447;width:7705;height:2" coordorigin="4279,1447" coordsize="7705,0" path="m4279,1447l11985,1447e" filled="f" stroked="t" strokeweight=".73pt" strokecolor="#000000">
                <v:path arrowok="t"/>
              </v:shape>
            </v:group>
            <v:group style="position:absolute;left:4264;top:1451;width:2;height:2" coordorigin="4264,1451" coordsize="2,2">
              <v:shape style="position:absolute;left:4264;top:1451;width:2;height:2" coordorigin="4264,1451" coordsize="2,1" path="m4264,1451l4267,1452e" filled="f" stroked="t" strokeweight="1.259pt" strokecolor="#000000">
                <v:path arrowok="t"/>
              </v:shape>
            </v:group>
            <v:group style="position:absolute;left:11985;top:1450;width:15;height:4" coordorigin="11985,1450" coordsize="15,4">
              <v:shape style="position:absolute;left:11985;top:1450;width:15;height:4" coordorigin="11985,1450" coordsize="15,4" path="m11985,1454l12000,1450e" filled="f" stroked="t" strokeweight="1.259pt" strokecolor="#000000">
                <v:path arrowok="t"/>
              </v:shape>
            </v:group>
            <v:group style="position:absolute;left:4229;top:446;width:718;height:252" coordorigin="4229,446" coordsize="718,252">
              <v:shape style="position:absolute;left:4229;top:446;width:718;height:252" coordorigin="4229,446" coordsize="718,252" path="m4909,446l4267,446,4246,453,4232,469,4229,484,4229,660,4235,681,4252,695,4267,698,4909,698,4930,692,4944,675,4947,660,4947,484,4940,463,4924,449,4909,446xe" filled="t" fillcolor="#F7F7F9" stroked="f">
                <v:path arrowok="t"/>
                <v:fill type="solid"/>
              </v:shape>
            </v:group>
            <v:group style="position:absolute;left:4267;top:453;width:642;height:2" coordorigin="4267,453" coordsize="642,2">
              <v:shape style="position:absolute;left:4267;top:453;width:642;height:2" coordorigin="4267,453" coordsize="642,0" path="m4267,453l4909,453e" filled="f" stroked="t" strokeweight=".73pt" strokecolor="#E1E1E8">
                <v:path arrowok="t"/>
              </v:shape>
            </v:group>
            <v:group style="position:absolute;left:4940;top:463;width:6;height:21" coordorigin="4940,463" coordsize="6,21">
              <v:shape style="position:absolute;left:4940;top:463;width:6;height:21" coordorigin="4940,463" coordsize="6,21" path="m4947,484l4940,463e" filled="f" stroked="t" strokeweight="1.259pt" strokecolor="#E1E1E8">
                <v:path arrowok="t"/>
              </v:shape>
            </v:group>
            <v:group style="position:absolute;left:4267;top:692;width:642;height:2" coordorigin="4267,692" coordsize="642,2">
              <v:shape style="position:absolute;left:4267;top:692;width:642;height:2" coordorigin="4267,692" coordsize="642,0" path="m4267,692l4909,692e" filled="f" stroked="t" strokeweight=".73pt" strokecolor="#E1E1E8">
                <v:path arrowok="t"/>
              </v:shape>
            </v:group>
            <v:group style="position:absolute;left:4235;top:681;width:17;height:14" coordorigin="4235,681" coordsize="17,14">
              <v:shape style="position:absolute;left:4235;top:681;width:17;height:14" coordorigin="4235,681" coordsize="17,14" path="m4235,681l4252,695e" filled="f" stroked="t" strokeweight="1.259pt" strokecolor="#E1E1E8">
                <v:path arrowok="t"/>
              </v:shape>
            </v:group>
            <v:group style="position:absolute;left:4909;top:675;width:35;height:23" coordorigin="4909,675" coordsize="35,23">
              <v:shape style="position:absolute;left:4909;top:675;width:35;height:23" coordorigin="4909,675" coordsize="35,23" path="m4909,698l4930,692,4944,675e" filled="f" stroked="t" strokeweight="1.259pt" strokecolor="#E1E1E8">
                <v:path arrowok="t"/>
              </v:shape>
            </v:group>
            <v:group style="position:absolute;left:4235;top:484;width:2;height:176" coordorigin="4235,484" coordsize="2,176">
              <v:shape style="position:absolute;left:4235;top:484;width:2;height:176" coordorigin="4235,484" coordsize="0,176" path="m4235,484l4235,660e" filled="f" stroked="t" strokeweight=".73pt" strokecolor="#E1E1E8">
                <v:path arrowok="t"/>
              </v:shape>
            </v:group>
            <v:group style="position:absolute;left:4940;top:484;width:2;height:176" coordorigin="4940,484" coordsize="2,176">
              <v:shape style="position:absolute;left:4940;top:484;width:2;height:176" coordorigin="4940,484" coordsize="0,176" path="m4940,484l4940,660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respectively.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before="74"/>
        <w:ind w:left="3930" w:right="6965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322" w:lineRule="auto"/>
        <w:ind w:left="4354" w:right="812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mv</w:t>
      </w:r>
      <w:r>
        <w:rPr>
          <w:rFonts w:ascii="Consolas" w:hAnsi="Consolas" w:cs="Consolas" w:eastAsia="Consolas"/>
          <w:b w:val="0"/>
          <w:bCs w:val="0"/>
          <w:color w:val="303030"/>
          <w:spacing w:val="7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app/views/layouts/bootstrap.html.erb</w:t>
      </w:r>
      <w:r>
        <w:rPr>
          <w:rFonts w:ascii="Consolas" w:hAnsi="Consolas" w:cs="Consolas" w:eastAsia="Consolas"/>
          <w:b w:val="0"/>
          <w:bCs w:val="0"/>
          <w:color w:val="303030"/>
          <w:spacing w:val="7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app/views/layouts/application.html.erb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mv</w:t>
      </w:r>
      <w:r>
        <w:rPr>
          <w:rFonts w:ascii="Consolas" w:hAnsi="Consolas" w:cs="Consolas" w:eastAsia="Consolas"/>
          <w:b w:val="0"/>
          <w:bCs w:val="0"/>
          <w:color w:val="303030"/>
          <w:spacing w:val="7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app/views/todos/inde</w:t>
      </w:r>
      <w:r>
        <w:rPr>
          <w:rFonts w:ascii="Consolas" w:hAnsi="Consolas" w:cs="Consolas" w:eastAsia="Consolas"/>
          <w:b w:val="0"/>
          <w:bCs w:val="0"/>
          <w:color w:val="303030"/>
          <w:spacing w:val="10"/>
          <w:w w:val="100"/>
          <w:sz w:val="16"/>
          <w:szCs w:val="16"/>
        </w:rPr>
        <w:t>x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bootstrap.html.erb</w:t>
      </w:r>
      <w:r>
        <w:rPr>
          <w:rFonts w:ascii="Consolas" w:hAnsi="Consolas" w:cs="Consolas" w:eastAsia="Consolas"/>
          <w:b w:val="0"/>
          <w:bCs w:val="0"/>
          <w:color w:val="303030"/>
          <w:spacing w:val="6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app/views/todos/index.html.erb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 w:before="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 w:before="24"/>
        <w:ind w:right="300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47006pt;margin-top:4.612614pt;width:22.663pt;height:10.072pt;mso-position-horizontal-relative:page;mso-position-vertical-relative:paragraph;z-index:-12956" coordorigin="4229,92" coordsize="453,201">
            <v:shape style="position:absolute;left:4229;top:92;width:453;height:201" coordorigin="4229,92" coordsize="453,201" path="m4644,92l4267,92,4246,99,4232,115,4229,130,4229,256,4235,277,4252,291,4267,294,4644,294,4666,287,4679,271,4682,256,4682,130,4676,109,4659,95,4644,9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41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tests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passing.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unable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subsequent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application.html.erb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6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4"/>
        <w:ind w:left="4274" w:right="6964" w:firstLine="0"/>
        <w:jc w:val="center"/>
        <w:rPr>
          <w:rFonts w:ascii="Consolas" w:hAnsi="Consolas" w:cs="Consolas" w:eastAsia="Consolas"/>
          <w:sz w:val="15"/>
          <w:szCs w:val="15"/>
        </w:rPr>
      </w:pPr>
      <w:bookmarkStart w:name="_bookmark45" w:id="64"/>
      <w:bookmarkEnd w:id="64"/>
      <w:r>
        <w:rPr/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Test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Output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before="74"/>
        <w:ind w:left="44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Click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'Run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test'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button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above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verify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if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your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task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solution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is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right.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216" w:val="left" w:leader="none"/>
        </w:tabs>
        <w:spacing w:before="39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619087pt;width:592.75pt;height:52.7494pt;mso-position-horizontal-relative:page;mso-position-vertical-relative:paragraph;z-index:-12966" coordorigin="190,832" coordsize="11855,1055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7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29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3pt" strokecolor="#E4E4E4">
                <v:path arrowok="t"/>
              </v:shape>
            </v:group>
            <v:group style="position:absolute;left:11985;top:1872;width:11;height:2" coordorigin="11985,1872" coordsize="11,2">
              <v:shape style="position:absolute;left:11985;top:1872;width:11;height:2" coordorigin="11985,1872" coordsize="11,2" path="m11985,1875l11995,1873e" filled="f" stroked="t" strokeweight="1.259pt" strokecolor="#E4E4E4">
                <v:path arrowok="t"/>
              </v:shape>
            </v:group>
            <v:group style="position:absolute;left:206;top:893;width:2;height:932" coordorigin="206,893" coordsize="2,932">
              <v:shape style="position:absolute;left:206;top:893;width:2;height:932" coordorigin="206,893" coordsize="0,932" path="m206,893l206,1824e" filled="f" stroked="t" strokeweight=".73pt" strokecolor="#E4E4E4">
                <v:path arrowok="t"/>
              </v:shape>
            </v:group>
            <v:group style="position:absolute;left:12029;top:893;width:2;height:932" coordorigin="12029,893" coordsize="2,932">
              <v:shape style="position:absolute;left:12029;top:893;width:2;height:932" coordorigin="12029,893" coordsize="0,932" path="m12029,893l12029,1824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889999pt;margin-top:-1.632913pt;width:47.214pt;height:.1pt;mso-position-horizontal-relative:page;mso-position-vertical-relative:paragraph;z-index:-12964" coordorigin="4418,-33" coordsize="944,2">
            <v:shape style="position:absolute;left:4418;top:-33;width:944;height:2" coordorigin="4418,-33" coordsize="944,0" path="m4418,-33l5362,-33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217.803024pt;margin-top:17.064903pt;width:53.9322pt;height:1.761083pt;mso-position-horizontal-relative:page;mso-position-vertical-relative:paragraph;z-index:-12963" coordorigin="4356,341" coordsize="1079,35">
            <v:group style="position:absolute;left:4418;top:358;width:944;height:2" coordorigin="4418,358" coordsize="944,2">
              <v:shape style="position:absolute;left:4418;top:358;width:944;height:2" coordorigin="4418,358" coordsize="944,0" path="m4418,358l5362,358e" filled="f" stroked="t" strokeweight=".73pt" strokecolor="#DEDEDE">
                <v:path arrowok="t"/>
              </v:shape>
            </v:group>
            <v:group style="position:absolute;left:4369;top:357;width:41;height:6" coordorigin="4369,357" coordsize="41,6">
              <v:shape style="position:absolute;left:4369;top:357;width:41;height:6" coordorigin="4369,357" coordsize="41,6" path="m4369,357l4387,361,4410,364e" filled="f" stroked="t" strokeweight="1.259pt" strokecolor="#DEDEDE">
                <v:path arrowok="t"/>
              </v:shape>
            </v:group>
            <v:group style="position:absolute;left:5362;top:354;width:60;height:10" coordorigin="5362,354" coordsize="60,10">
              <v:shape style="position:absolute;left:5362;top:354;width:60;height:10" coordorigin="5362,354" coordsize="60,10" path="m5362,364l5385,363,5407,358,5422,354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47006pt;margin-top:7.495087pt;width:.63pt;height:1.259pt;mso-position-horizontal-relative:page;mso-position-vertical-relative:paragraph;z-index:-12962" coordorigin="4229,150" coordsize="13,25">
            <v:shape style="position:absolute;left:4229;top:150;width:13;height:25" coordorigin="4229,150" coordsize="13,25" path="m4229,162l4242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5087pt;width:.63pt;height:1.259pt;mso-position-horizontal-relative:page;mso-position-vertical-relative:paragraph;z-index:-12961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-1.632913pt;width:31.476pt;height:.1pt;mso-position-horizontal-relative:page;mso-position-vertical-relative:paragraph;z-index:-12960" coordorigin="11217,-33" coordsize="630,2">
            <v:shape style="position:absolute;left:11217;top:-33;width:630;height:2" coordorigin="11217,-33" coordsize="630,0" path="m11217,-33l11846,-33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557.554626pt;margin-top:17.031424pt;width:38.491874pt;height:1.794564pt;mso-position-horizontal-relative:page;mso-position-vertical-relative:paragraph;z-index:-12959" coordorigin="11151,341" coordsize="770,36">
            <v:group style="position:absolute;left:11217;top:358;width:630;height:2" coordorigin="11217,358" coordsize="630,2">
              <v:shape style="position:absolute;left:11217;top:358;width:630;height:2" coordorigin="11217,358" coordsize="630,0" path="m11217,358l11846,358e" filled="f" stroked="t" strokeweight=".73pt" strokecolor="#DEDEDE">
                <v:path arrowok="t"/>
              </v:shape>
            </v:group>
            <v:group style="position:absolute;left:11164;top:356;width:45;height:7" coordorigin="11164,356" coordsize="45,7">
              <v:shape style="position:absolute;left:11164;top:356;width:45;height:7" coordorigin="11164,356" coordsize="45,7" path="m11164,356l11186,361,11208,364e" filled="f" stroked="t" strokeweight="1.259pt" strokecolor="#DEDEDE">
                <v:path arrowok="t"/>
              </v:shape>
            </v:group>
            <v:group style="position:absolute;left:11846;top:353;width:62;height:11" coordorigin="11846,353" coordsize="62,11">
              <v:shape style="position:absolute;left:11846;top:353;width:62;height:11" coordorigin="11846,353" coordsize="62,11" path="m11846,364l11869,363,11891,358,11908,353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1.388977pt;margin-top:7.495087pt;width:.629pt;height:1.259pt;mso-position-horizontal-relative:page;mso-position-vertical-relative:paragraph;z-index:-12958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7.495087pt;width:.63pt;height:1.259pt;mso-position-horizontal-relative:page;mso-position-vertical-relative:paragraph;z-index:-12957" coordorigin="12022,150" coordsize="13,25">
            <v:shape style="position:absolute;left:12022;top:150;width:13;height:25" coordorigin="12022,150" coordsize="13,25" path="m12022,162l12035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10.947006pt;margin-top:-170.030319pt;width:391.303pt;height:152.3441pt;mso-position-horizontal-relative:page;mso-position-vertical-relative:paragraph;z-index:-12955" coordorigin="4219,-3401" coordsize="7826,3047">
            <v:group style="position:absolute;left:4229;top:-3388;width:1058;height:252" coordorigin="4229,-3388" coordsize="1058,252">
              <v:shape style="position:absolute;left:4229;top:-3388;width:1058;height:252" coordorigin="4229,-3388" coordsize="1058,252" path="m5249,-3388l4267,-3388,4246,-3382,4232,-3365,4229,-3350,4229,-3174,4235,-3153,4252,-3139,4267,-3136,5249,-3136,5270,-3143,5284,-3159,5287,-3174,5287,-3350,5280,-3371,5264,-3385,5249,-3388xe" filled="t" fillcolor="#F7F7F9" stroked="f">
                <v:path arrowok="t"/>
                <v:fill type="solid"/>
              </v:shape>
            </v:group>
            <v:group style="position:absolute;left:4267;top:-3382;width:982;height:2" coordorigin="4267,-3382" coordsize="982,2">
              <v:shape style="position:absolute;left:4267;top:-3382;width:982;height:2" coordorigin="4267,-3382" coordsize="982,0" path="m4267,-3382l5249,-3382e" filled="f" stroked="t" strokeweight=".73pt" strokecolor="#E1E1E8">
                <v:path arrowok="t"/>
              </v:shape>
            </v:group>
            <v:group style="position:absolute;left:4251;top:-3388;width:16;height:5" coordorigin="4251,-3388" coordsize="16,5">
              <v:shape style="position:absolute;left:4251;top:-3388;width:16;height:5" coordorigin="4251,-3388" coordsize="16,5" path="m4267,-3388l4252,-3384e" filled="f" stroked="t" strokeweight="1.259pt" strokecolor="#E1E1E8">
                <v:path arrowok="t"/>
              </v:shape>
            </v:group>
            <v:group style="position:absolute;left:4267;top:-3142;width:982;height:2" coordorigin="4267,-3142" coordsize="982,2">
              <v:shape style="position:absolute;left:4267;top:-3142;width:982;height:2" coordorigin="4267,-3142" coordsize="982,0" path="m4267,-3142l5249,-3142e" filled="f" stroked="t" strokeweight=".73pt" strokecolor="#E1E1E8">
                <v:path arrowok="t"/>
              </v:shape>
            </v:group>
            <v:group style="position:absolute;left:4235;top:-3153;width:17;height:14" coordorigin="4235,-3153" coordsize="17,14">
              <v:shape style="position:absolute;left:4235;top:-3153;width:17;height:14" coordorigin="4235,-3153" coordsize="17,14" path="m4235,-3153l4252,-3139e" filled="f" stroked="t" strokeweight="1.259pt" strokecolor="#E1E1E8">
                <v:path arrowok="t"/>
              </v:shape>
            </v:group>
            <v:group style="position:absolute;left:5249;top:-3143;width:21;height:6" coordorigin="5249,-3143" coordsize="21,6">
              <v:shape style="position:absolute;left:5249;top:-3143;width:21;height:6" coordorigin="5249,-3143" coordsize="21,6" path="m5249,-3136l5270,-3143e" filled="f" stroked="t" strokeweight="1.259pt" strokecolor="#E1E1E8">
                <v:path arrowok="t"/>
              </v:shape>
            </v:group>
            <v:group style="position:absolute;left:4235;top:-3350;width:2;height:176" coordorigin="4235,-3350" coordsize="2,176">
              <v:shape style="position:absolute;left:4235;top:-3350;width:2;height:176" coordorigin="4235,-3350" coordsize="0,176" path="m4235,-3350l4235,-3174e" filled="f" stroked="t" strokeweight=".73pt" strokecolor="#E1E1E8">
                <v:path arrowok="t"/>
              </v:shape>
            </v:group>
            <v:group style="position:absolute;left:5280;top:-3350;width:2;height:176" coordorigin="5280,-3350" coordsize="2,176">
              <v:shape style="position:absolute;left:5280;top:-3350;width:2;height:176" coordorigin="5280,-3350" coordsize="0,176" path="m5280,-3350l5280,-3174e" filled="f" stroked="t" strokeweight=".729pt" strokecolor="#E1E1E8">
                <v:path arrowok="t"/>
              </v:shape>
            </v:group>
            <v:group style="position:absolute;left:4229;top:-3136;width:7806;height:2770" coordorigin="4229,-3136" coordsize="7806,2770">
              <v:shape style="position:absolute;left:4229;top:-3136;width:7806;height:2770" coordorigin="4229,-3136" coordsize="7806,2770" path="m11985,-3136l4279,-3136,4258,-3131,4240,-3118,4231,-3099,4229,-3086,4229,-417,4234,-395,4247,-378,4267,-368,4279,-366,11985,-366,12006,-371,12023,-385,12033,-404,12035,-417,12035,-3086,12030,-3108,12017,-3125,11997,-3135,11985,-3136xe" filled="t" fillcolor="#F5F5F5" stroked="f">
                <v:path arrowok="t"/>
                <v:fill type="solid"/>
              </v:shape>
            </v:group>
            <v:group style="position:absolute;left:4279;top:-3130;width:7705;height:2" coordorigin="4279,-3130" coordsize="7705,2">
              <v:shape style="position:absolute;left:4279;top:-3130;width:7705;height:2" coordorigin="4279,-3130" coordsize="7705,0" path="m4279,-3130l11985,-3130e" filled="f" stroked="t" strokeweight=".729pt" strokecolor="#000000">
                <v:path arrowok="t"/>
              </v:shape>
            </v:group>
            <v:group style="position:absolute;left:4279;top:-373;width:7705;height:2" coordorigin="4279,-373" coordsize="7705,2">
              <v:shape style="position:absolute;left:4279;top:-373;width:7705;height:2" coordorigin="4279,-373" coordsize="7705,0" path="m4279,-373l11985,-373e" filled="f" stroked="t" strokeweight=".73pt" strokecolor="#000000">
                <v:path arrowok="t"/>
              </v:shape>
            </v:group>
            <v:group style="position:absolute;left:4253;top:-375;width:14;height:7" coordorigin="4253,-375" coordsize="14,7">
              <v:shape style="position:absolute;left:4253;top:-375;width:14;height:7" coordorigin="4253,-375" coordsize="14,7" path="m4253,-375l4267,-368e" filled="f" stroked="t" strokeweight="1.259pt" strokecolor="#000000">
                <v:path arrowok="t"/>
              </v:shape>
            </v:group>
            <v:group style="position:absolute;left:11985;top:-376;width:28;height:10" coordorigin="11985,-376" coordsize="28,10">
              <v:shape style="position:absolute;left:11985;top:-376;width:28;height:10" coordorigin="11985,-376" coordsize="28,10" path="m11985,-366l12006,-371,12012,-375e" filled="f" stroked="t" strokeweight="1.259pt" strokecolor="#000000">
                <v:path arrowok="t"/>
              </v:shape>
            </v:group>
            <w10:wrap type="none"/>
          </v:group>
        </w:pict>
      </w:r>
      <w:hyperlink w:history="true" w:anchor="_bookmark4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41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4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Toggle todos status | Ruby on Rails Tuto" w:id="65"/>
      <w:bookmarkEnd w:id="65"/>
      <w:r>
        <w:rPr/>
      </w:r>
      <w:bookmarkStart w:name="_bookmark46" w:id="66"/>
      <w:bookmarkEnd w:id="66"/>
      <w:r>
        <w:rPr/>
      </w:r>
      <w:hyperlink w:history="true" w:anchor="_bookmark46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46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ind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Tas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k</w:t>
      </w:r>
      <w:r>
        <w:rPr>
          <w:rFonts w:ascii="Arial" w:hAnsi="Arial" w:cs="Arial" w:eastAsia="Arial"/>
          <w:b w:val="0"/>
          <w:bCs w:val="0"/>
          <w:color w:val="FFFFFF"/>
          <w:spacing w:val="-4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Toggl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todo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4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status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7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headerReference w:type="default" r:id="rId469"/>
          <w:footerReference w:type="default" r:id="rId470"/>
          <w:pgSz w:w="12240" w:h="15840"/>
          <w:pgMar w:header="90" w:footer="21" w:top="280" w:bottom="220" w:left="0" w:right="180"/>
        </w:sectPr>
      </w:pPr>
    </w:p>
    <w:p>
      <w:pPr>
        <w:pStyle w:val="BodyText"/>
        <w:tabs>
          <w:tab w:pos="4016" w:val="left" w:leader="none"/>
          <w:tab w:pos="4960" w:val="left" w:leader="none"/>
        </w:tabs>
        <w:spacing w:before="75"/>
        <w:ind w:left="0" w:right="0"/>
        <w:jc w:val="right"/>
        <w:rPr>
          <w:rFonts w:ascii="Arial" w:hAnsi="Arial" w:cs="Arial" w:eastAsia="Arial"/>
        </w:rPr>
      </w:pPr>
      <w:r>
        <w:rPr/>
        <w:pict>
          <v:group style="position:absolute;margin-left:12.1535pt;margin-top:-2.027927pt;width:187.3324pt;height:3.1969pt;mso-position-horizontal-relative:page;mso-position-vertical-relative:paragraph;z-index:-12953" coordorigin="243,-41" coordsize="3747,64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29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9.5pt;margin-top:-134.677933pt;width:592.75pt;height:100.465pt;mso-position-horizontal-relative:page;mso-position-vertical-relative:paragraph;z-index:-12935" coordorigin="190,-2694" coordsize="11855,2009">
            <v:group style="position:absolute;left:200;top:-1953;width:11835;height:1259" coordorigin="200,-1953" coordsize="11835,1259">
              <v:shape style="position:absolute;left:200;top:-1953;width:11835;height:1259" coordorigin="200,-1953" coordsize="11835,1259" path="m200,-694l12035,-694,12035,-1953,200,-1953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180;width:11835;height:1473" type="#_x0000_t75">
                <v:imagedata r:id="rId471" o:title=""/>
              </v:shape>
            </v:group>
            <v:group style="position:absolute;left:200;top:-2684;width:2;height:730" coordorigin="200,-2684" coordsize="2,730">
              <v:shape style="position:absolute;left:200;top:-2684;width:2;height:730" coordorigin="200,-2684" coordsize="0,730" path="m200,-1953l200,-2684,200,-1953xe" filled="t" fillcolor="#000000" stroked="f">
                <v:path arrowok="t"/>
                <v:fill type="solid"/>
              </v:shape>
            </v:group>
            <v:group style="position:absolute;left:200;top:-2684;width:11835;height:730" coordorigin="200,-2684" coordsize="11835,730">
              <v:shape style="position:absolute;left:200;top:-2684;width:11835;height:730" coordorigin="200,-2684" coordsize="11835,730" path="m200,-1953l12035,-1953,12035,-2684,200,-2684,200,-1953xe" filled="t" fillcolor="#FAFAFA" stroked="f">
                <v:path arrowok="t"/>
                <v:fill type="solid"/>
              </v:shape>
              <v:shape style="position:absolute;left:452;top:-2633;width:630;height:630" type="#_x0000_t75">
                <v:imagedata r:id="rId472" o:title=""/>
              </v:shape>
            </v:group>
            <v:group style="position:absolute;left:2668;top:-2482;width:1561;height:252" coordorigin="2668,-2482" coordsize="1561,252">
              <v:shape style="position:absolute;left:2668;top:-2482;width:1561;height:252" coordorigin="2668,-2482" coordsize="1561,252" path="m4191,-2482l2705,-2482,2684,-2476,2671,-2459,2668,-2444,2668,-2268,2674,-2247,2691,-2233,2705,-2230,4191,-2230,4212,-2237,4226,-2253,4229,-2268,4229,-2444,4223,-2465,4206,-2479,4191,-2482xe" filled="t" fillcolor="#F8F8F8" stroked="f">
                <v:path arrowok="t"/>
                <v:fill type="solid"/>
              </v:shape>
            </v:group>
            <v:group style="position:absolute;left:2675;top:-2482;width:30;height:18" coordorigin="2675,-2482" coordsize="30,18">
              <v:shape style="position:absolute;left:2675;top:-2482;width:30;height:18" coordorigin="2675,-2482" coordsize="30,18" path="m2705,-2482l2684,-2476,2676,-2465e" filled="f" stroked="t" strokeweight="1.259pt" strokecolor="#CDCDCD">
                <v:path arrowok="t"/>
              </v:shape>
            </v:group>
            <v:group style="position:absolute;left:4212;top:-2474;width:17;height:30" coordorigin="4212,-2474" coordsize="17,30">
              <v:shape style="position:absolute;left:4212;top:-2474;width:17;height:30" coordorigin="4212,-2474" coordsize="17,30" path="m4229,-2444l4223,-2465,4213,-2473e" filled="f" stroked="t" strokeweight="1.259pt" strokecolor="#CDCDCD">
                <v:path arrowok="t"/>
              </v:shape>
            </v:group>
            <v:group style="position:absolute;left:2706;top:-2237;width:1486;height:2" coordorigin="2706,-2237" coordsize="1486,2">
              <v:shape style="position:absolute;left:2706;top:-2237;width:1486;height:2" coordorigin="2706,-2237" coordsize="1486,0" path="m2706,-2237l4191,-2237e" filled="f" stroked="t" strokeweight=".729pt" strokecolor="#CDCDCD">
                <v:path arrowok="t"/>
              </v:shape>
            </v:group>
            <v:group style="position:absolute;left:2668;top:-2268;width:3;height:10" coordorigin="2668,-2268" coordsize="3,10">
              <v:shape style="position:absolute;left:2668;top:-2268;width:3;height:10" coordorigin="2668,-2268" coordsize="3,10" path="m2668,-2268l2671,-2258e" filled="f" stroked="t" strokeweight="1.259pt" strokecolor="#CDCDCD">
                <v:path arrowok="t"/>
              </v:shape>
            </v:group>
            <v:group style="position:absolute;left:2674;top:-2444;width:2;height:176" coordorigin="2674,-2444" coordsize="2,176">
              <v:shape style="position:absolute;left:2674;top:-2444;width:2;height:176" coordorigin="2674,-2444" coordsize="0,176" path="m2674,-2444l2674,-2268e" filled="f" stroked="t" strokeweight=".73pt" strokecolor="#CDCDCD">
                <v:path arrowok="t"/>
              </v:shape>
            </v:group>
            <v:group style="position:absolute;left:4223;top:-2444;width:2;height:176" coordorigin="4223,-2444" coordsize="2,176">
              <v:shape style="position:absolute;left:4223;top:-2444;width:2;height:176" coordorigin="4223,-2444" coordsize="0,176" path="m4223,-2444l4223,-2268e" filled="f" stroked="t" strokeweight=".73pt" strokecolor="#CDCDCD">
                <v:path arrowok="t"/>
              </v:shape>
              <v:shape style="position:absolute;left:2705;top:-2419;width:201;height:164" type="#_x0000_t75">
                <v:imagedata r:id="rId473" o:title=""/>
              </v:shape>
            </v:group>
            <v:group style="position:absolute;left:4632;top:-2482;width:579;height:252" coordorigin="4632,-2482" coordsize="579,252">
              <v:shape style="position:absolute;left:4632;top:-2482;width:579;height:252" coordorigin="4632,-2482" coordsize="579,252" path="m5173,-2482l4670,-2482,4649,-2476,4635,-2459,4632,-2444,4632,-2268,4638,-2247,4655,-2233,4670,-2230,5173,-2230,5194,-2237,5208,-2253,5211,-2268,5211,-2444,5205,-2465,5188,-2479,5173,-2482xe" filled="t" fillcolor="#ECEEF5" stroked="f">
                <v:path arrowok="t"/>
                <v:fill type="solid"/>
              </v:shape>
            </v:group>
            <v:group style="position:absolute;left:4670;top:-2476;width:504;height:2" coordorigin="4670,-2476" coordsize="504,2">
              <v:shape style="position:absolute;left:4670;top:-2476;width:504;height:2" coordorigin="4670,-2476" coordsize="504,0" path="m4670,-2476l5173,-2476e" filled="f" stroked="t" strokeweight=".73pt" strokecolor="#CAD4E7">
                <v:path arrowok="t"/>
              </v:shape>
            </v:group>
            <v:group style="position:absolute;left:4657;top:-2482;width:13;height:4" coordorigin="4657,-2482" coordsize="13,4">
              <v:shape style="position:absolute;left:4657;top:-2482;width:13;height:4" coordorigin="4657,-2482" coordsize="13,4" path="m4670,-2482l4658,-2478e" filled="f" stroked="t" strokeweight="1.259pt" strokecolor="#CAD4E7">
                <v:path arrowok="t"/>
              </v:shape>
            </v:group>
            <v:group style="position:absolute;left:4670;top:-2237;width:504;height:2" coordorigin="4670,-2237" coordsize="504,2">
              <v:shape style="position:absolute;left:4670;top:-2237;width:504;height:2" coordorigin="4670,-2237" coordsize="504,0" path="m4670,-2237l5173,-2237e" filled="f" stroked="t" strokeweight=".729pt" strokecolor="#CAD4E7">
                <v:path arrowok="t"/>
              </v:shape>
            </v:group>
            <v:group style="position:absolute;left:4638;top:-2444;width:2;height:176" coordorigin="4638,-2444" coordsize="2,176">
              <v:shape style="position:absolute;left:4638;top:-2444;width:2;height:176" coordorigin="4638,-2444" coordsize="0,176" path="m4638,-2444l4638,-2268e" filled="f" stroked="t" strokeweight=".729pt" strokecolor="#CAD4E7">
                <v:path arrowok="t"/>
              </v:shape>
            </v:group>
            <v:group style="position:absolute;left:5205;top:-2444;width:2;height:176" coordorigin="5205,-2444" coordsize="2,176">
              <v:shape style="position:absolute;left:5205;top:-2444;width:2;height:176" coordorigin="5205,-2444" coordsize="0,176" path="m5205,-2444l5205,-2268e" filled="f" stroked="t" strokeweight=".729pt" strokecolor="#CAD4E7">
                <v:path arrowok="t"/>
              </v:shape>
              <v:shape style="position:absolute;left:4695;top:-2444;width:176;height:176" type="#_x0000_t75">
                <v:imagedata r:id="rId474" o:title=""/>
              </v:shape>
            </v:group>
            <v:group style="position:absolute;left:5236;top:-2407;width:2;height:101" coordorigin="5236,-2407" coordsize="2,101">
              <v:shape style="position:absolute;left:5236;top:-2407;width:2;height:101" coordorigin="5236,-2407" coordsize="0,101" path="m5236,-2306l5236,-2356,5236,-2407,5236,-2306xe" filled="t" fillcolor="#D8D8D8" stroked="f">
                <v:path arrowok="t"/>
                <v:fill type="solid"/>
              </v:shape>
            </v:group>
            <v:group style="position:absolute;left:5236;top:-2376;width:25;height:40" coordorigin="5236,-2376" coordsize="25,40">
              <v:shape style="position:absolute;left:5236;top:-2376;width:25;height:40" coordorigin="5236,-2376" coordsize="25,40" path="m5261,-2376l5236,-2356,5261,-2336,5261,-2376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46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spacing w:line="237" w:lineRule="exact" w:before="60"/>
        <w:ind w:left="0" w:right="0" w:firstLine="0"/>
        <w:jc w:val="righ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370502pt;margin-top:3.508472pt;width:190.115398pt;height:339.991491pt;mso-position-horizontal-relative:page;mso-position-vertical-relative:paragraph;z-index:-12952" coordorigin="187,70" coordsize="3802,6800">
            <v:group style="position:absolute;left:250;top:127;width:3676;height:2" coordorigin="250,127" coordsize="3676,2">
              <v:shape style="position:absolute;left:250;top:127;width:3676;height:2" coordorigin="250,127" coordsize="3676,0" path="m250,127l3927,127e" filled="f" stroked="t" strokeweight=".73pt" strokecolor="#E6E6E6">
                <v:path arrowok="t"/>
              </v:shape>
            </v:group>
            <v:group style="position:absolute;left:219;top:122;width:19;height:10" coordorigin="219,122" coordsize="19,10">
              <v:shape style="position:absolute;left:219;top:122;width:19;height:10" coordorigin="219,122" coordsize="19,10" path="m219,122l238,132e" filled="f" stroked="t" strokeweight="1.259pt" strokecolor="#E6E6E6">
                <v:path arrowok="t"/>
              </v:shape>
            </v:group>
            <v:group style="position:absolute;left:3927;top:115;width:39;height:18" coordorigin="3927,115" coordsize="39,18">
              <v:shape style="position:absolute;left:3927;top:115;width:39;height:18" coordorigin="3927,115" coordsize="39,18" path="m3927,133l3949,128,3966,115e" filled="f" stroked="t" strokeweight="1.259pt" strokecolor="#E6E6E6">
                <v:path arrowok="t"/>
              </v:shape>
            </v:group>
            <v:group style="position:absolute;left:3967;top:95;width:8;height:16" coordorigin="3967,95" coordsize="8,16">
              <v:shape style="position:absolute;left:3967;top:95;width:8;height:16" coordorigin="3967,95" coordsize="8,16" path="m3967,112l3976,95e" filled="f" stroked="t" strokeweight="1.259pt" strokecolor="#E6E6E6">
                <v:path arrowok="t"/>
              </v:shape>
            </v:group>
            <v:group style="position:absolute;left:250;top:165;width:3676;height:2" coordorigin="250,165" coordsize="3676,2">
              <v:shape style="position:absolute;left:250;top:165;width:3676;height:2" coordorigin="250,165" coordsize="3676,0" path="m250,165l3927,165e" filled="f" stroked="t" strokeweight=".729pt" strokecolor="#E6E6E6">
                <v:path arrowok="t"/>
              </v:shape>
            </v:group>
            <v:group style="position:absolute;left:3971;top:185;width:6;height:23" coordorigin="3971,185" coordsize="6,23">
              <v:shape style="position:absolute;left:3971;top:185;width:6;height:23" coordorigin="3971,185" coordsize="6,23" path="m3977,209l3972,187,3971,186e" filled="f" stroked="t" strokeweight="1.259pt" strokecolor="#E6E6E6">
                <v:path arrowok="t"/>
              </v:shape>
            </v:group>
            <v:group style="position:absolute;left:250;top:630;width:3676;height:2" coordorigin="250,630" coordsize="3676,2">
              <v:shape style="position:absolute;left:250;top:630;width:3676;height:2" coordorigin="250,630" coordsize="3676,0" path="m250,630l3927,630e" filled="f" stroked="t" strokeweight=".73pt" strokecolor="#E6E6E6">
                <v:path arrowok="t"/>
              </v:shape>
            </v:group>
            <v:group style="position:absolute;left:206;top:209;width:2;height:378" coordorigin="206,209" coordsize="2,378">
              <v:shape style="position:absolute;left:206;top:209;width:2;height:378" coordorigin="206,209" coordsize="0,378" path="m206,209l206,586e" filled="f" stroked="t" strokeweight=".73pt" strokecolor="#E6E6E6">
                <v:path arrowok="t"/>
              </v:shape>
            </v:group>
            <v:group style="position:absolute;left:3971;top:209;width:2;height:378" coordorigin="3971,209" coordsize="2,378">
              <v:shape style="position:absolute;left:3971;top:209;width:2;height:378" coordorigin="3971,209" coordsize="0,378" path="m3971,209l3971,586e" filled="f" stroked="t" strokeweight=".73pt" strokecolor="#E6E6E6">
                <v:path arrowok="t"/>
              </v:shape>
            </v:group>
            <v:group style="position:absolute;left:250;top:668;width:3676;height:2" coordorigin="250,668" coordsize="3676,2">
              <v:shape style="position:absolute;left:250;top:668;width:3676;height:2" coordorigin="250,668" coordsize="3676,0" path="m250,668l3927,668e" filled="f" stroked="t" strokeweight=".73pt" strokecolor="#E6E6E6">
                <v:path arrowok="t"/>
              </v:shape>
            </v:group>
            <v:group style="position:absolute;left:3972;top:690;width:5;height:22" coordorigin="3972,690" coordsize="5,22">
              <v:shape style="position:absolute;left:3972;top:690;width:5;height:22" coordorigin="3972,690" coordsize="5,22" path="m3977,712l3972,690e" filled="f" stroked="t" strokeweight="1.259pt" strokecolor="#E6E6E6">
                <v:path arrowok="t"/>
              </v:shape>
            </v:group>
            <v:group style="position:absolute;left:250;top:6863;width:3676;height:2" coordorigin="250,6863" coordsize="3676,2">
              <v:shape style="position:absolute;left:250;top:6863;width:3676;height:2" coordorigin="250,6863" coordsize="3676,0" path="m250,6863l3927,6863e" filled="f" stroked="t" strokeweight=".73pt" strokecolor="#E6E6E6">
                <v:path arrowok="t"/>
              </v:shape>
            </v:group>
            <v:group style="position:absolute;left:206;top:712;width:2;height:6106" coordorigin="206,712" coordsize="2,6106">
              <v:shape style="position:absolute;left:206;top:712;width:2;height:6106" coordorigin="206,712" coordsize="0,6106" path="m206,712l206,6819e" filled="f" stroked="t" strokeweight=".73pt" strokecolor="#E6E6E6">
                <v:path arrowok="t"/>
              </v:shape>
            </v:group>
            <v:group style="position:absolute;left:3971;top:712;width:2;height:6106" coordorigin="3971,712" coordsize="2,6106">
              <v:shape style="position:absolute;left:3971;top:712;width:2;height:6106" coordorigin="3971,712" coordsize="0,6106" path="m3971,712l3971,6819e" filled="f" stroked="t" strokeweight=".73pt" strokecolor="#E6E6E6">
                <v:path arrowok="t"/>
              </v:shape>
            </v:group>
            <v:group style="position:absolute;left:213;top:1386;width:3752;height:2" coordorigin="213,1386" coordsize="3752,2">
              <v:shape style="position:absolute;left:213;top:1386;width:3752;height:2" coordorigin="213,1386" coordsize="3752,0" path="m213,1386l3965,1386e" filled="f" stroked="t" strokeweight=".729pt" strokecolor="#E6E6E6">
                <v:path arrowok="t"/>
              </v:shape>
              <v:shape style="position:absolute;left:1107;top:2739;width:176;height:176" type="#_x0000_t75">
                <v:imagedata r:id="rId475" o:title=""/>
              </v:shape>
              <v:shape style="position:absolute;left:1107;top:3205;width:176;height:176" type="#_x0000_t75">
                <v:imagedata r:id="rId476" o:title=""/>
              </v:shape>
              <v:shape style="position:absolute;left:1107;top:4389;width:176;height:176" type="#_x0000_t75">
                <v:imagedata r:id="rId477" o:title=""/>
              </v:shape>
              <v:shape style="position:absolute;left:3108;top:2022;width:164;height:176" type="#_x0000_t75">
                <v:imagedata r:id="rId478" o:title=""/>
              </v:shape>
              <v:shape style="position:absolute;left:3108;top:2739;width:164;height:176" type="#_x0000_t75">
                <v:imagedata r:id="rId479" o:title=""/>
              </v:shape>
              <v:shape style="position:absolute;left:3108;top:3457;width:164;height:176" type="#_x0000_t75">
                <v:imagedata r:id="rId480" o:title=""/>
              </v:shape>
              <v:shape style="position:absolute;left:3108;top:3923;width:164;height:176" type="#_x0000_t75">
                <v:imagedata r:id="rId481" o:title=""/>
              </v:shape>
              <v:shape style="position:absolute;left:3108;top:4640;width:164;height:176" type="#_x0000_t75">
                <v:imagedata r:id="rId482" o:title=""/>
              </v:shape>
              <v:shape style="position:absolute;left:3108;top:5572;width:164;height:176" type="#_x0000_t75">
                <v:imagedata r:id="rId483" o:title=""/>
              </v:shape>
              <v:shape style="position:absolute;left:3108;top:6038;width:164;height:176" type="#_x0000_t75">
                <v:imagedata r:id="rId484" o:title=""/>
              </v:shape>
              <v:shape style="position:absolute;left:3108;top:5106;width:164;height:176" type="#_x0000_t75">
                <v:imagedata r:id="rId485" o:title=""/>
              </v:shape>
              <v:shape style="position:absolute;left:1094;top:5106;width:176;height:176" type="#_x0000_t75">
                <v:imagedata r:id="rId486" o:title=""/>
              </v:shape>
            </v:group>
            <w10:wrap type="none"/>
          </v:group>
        </w:pict>
      </w:r>
      <w:r>
        <w:rPr/>
        <w:pict>
          <v:group style="position:absolute;margin-left:211.447006pt;margin-top:8.544964pt;width:.63pt;height:1.259pt;mso-position-horizontal-relative:page;mso-position-vertical-relative:paragraph;z-index:-12949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964pt;width:.63pt;height:1.259pt;mso-position-horizontal-relative:page;mso-position-vertical-relative:paragraph;z-index:-12948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354.347992pt;margin-top:-.583037pt;width:120.239pt;height:.1pt;mso-position-horizontal-relative:page;mso-position-vertical-relative:paragraph;z-index:-12943" coordorigin="7087,-12" coordsize="2405,2">
            <v:shape style="position:absolute;left:7087;top:-12;width:2405;height:2" coordorigin="7087,-12" coordsize="2405,0" path="m7087,-12l9492,-12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344.275787pt;margin-top:6.667988pt;width:1.532443pt;height:5.400551pt;mso-position-horizontal-relative:page;mso-position-vertical-relative:paragraph;z-index:-12942" coordorigin="6886,133" coordsize="31,108">
            <v:group style="position:absolute;left:6898;top:146;width:2;height:17" coordorigin="6898,146" coordsize="2,17">
              <v:shape style="position:absolute;left:6898;top:146;width:2;height:17" coordorigin="6898,146" coordsize="2,17" path="m6900,149l6898,163e" filled="f" stroked="t" strokeweight="1.259pt" strokecolor="#DEDEDE">
                <v:path arrowok="t"/>
              </v:shape>
            </v:group>
            <v:group style="position:absolute;left:6898;top:183;width:5;height:45" coordorigin="6898,183" coordsize="5,45">
              <v:shape style="position:absolute;left:6898;top:183;width:5;height:45" coordorigin="6898,183" coordsize="5,45" path="m6898,183l6900,207,6903,227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3.035004pt;margin-top:5.522813pt;width:1.624pt;height:6.479966pt;mso-position-horizontal-relative:page;mso-position-vertical-relative:paragraph;z-index:-12941" coordorigin="9661,110" coordsize="32,130">
            <v:group style="position:absolute;left:9674;top:123;width:6;height:48" coordorigin="9674,123" coordsize="6,48">
              <v:shape style="position:absolute;left:9674;top:123;width:6;height:48" coordorigin="9674,123" coordsize="6,48" path="m9681,171l9679,148,9675,126,9674,123e" filled="f" stroked="t" strokeweight="1.259pt" strokecolor="#DEDEDE">
                <v:path arrowok="t"/>
              </v:shape>
            </v:group>
            <v:group style="position:absolute;left:9675;top:192;width:5;height:36" coordorigin="9675,192" coordsize="5,36">
              <v:shape style="position:absolute;left:9675;top:192;width:5;height:36" coordorigin="9675,192" coordsize="5,36" path="m9675,227l9678,215,9680,192e" filled="f" stroked="t" strokeweight="1.259pt" strokecolor="#DEDEDE">
                <v:path arrowok="t"/>
              </v:shape>
            </v:group>
            <v:group style="position:absolute;left:9668;top:171;width:13;height:13" coordorigin="9668,171" coordsize="13,13">
              <v:shape style="position:absolute;left:9668;top:171;width:13;height:13" coordorigin="9668,171" coordsize="13,13" path="m9668,177l9681,177e" filled="f" stroked="t" strokeweight=".73pt" strokecolor="#DEDEDE">
                <v:path arrowok="t"/>
              </v:shape>
            </v:group>
            <w10:wrap type="none"/>
          </v:group>
        </w:pict>
      </w:r>
      <w:hyperlink r:id="rId487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3"/>
            <w:w w:val="105"/>
            <w:sz w:val="17"/>
            <w:szCs w:val="17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60" w:lineRule="exact" w:before="6"/>
        <w:rPr>
          <w:sz w:val="16"/>
          <w:szCs w:val="16"/>
        </w:rPr>
      </w:pPr>
      <w:r>
        <w:rPr/>
        <w:br w:type="column"/>
      </w: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37" w:lineRule="exact"/>
        <w:ind w:left="401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hyperlink w:history="true" w:anchor="_bookmark4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4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after="0" w:line="237" w:lineRule="exact"/>
        <w:jc w:val="left"/>
        <w:rPr>
          <w:rFonts w:ascii="Lucida Sans Unicode" w:hAnsi="Lucida Sans Unicode" w:cs="Lucida Sans Unicode" w:eastAsia="Lucida Sans Unicode"/>
          <w:sz w:val="17"/>
          <w:szCs w:val="17"/>
        </w:rPr>
        <w:sectPr>
          <w:type w:val="continuous"/>
          <w:pgSz w:w="12240" w:h="15840"/>
          <w:pgMar w:top="280" w:bottom="220" w:left="0" w:right="180"/>
          <w:cols w:num="2" w:equalWidth="0">
            <w:col w:w="5363" w:space="5453"/>
            <w:col w:w="1244"/>
          </w:cols>
        </w:sectPr>
      </w:pPr>
    </w:p>
    <w:p>
      <w:pPr>
        <w:pStyle w:val="BodyText"/>
        <w:spacing w:line="206" w:lineRule="exac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7.984024pt;margin-top:3.416373pt;width:53.22537pt;height:1.59791pt;mso-position-horizontal-relative:page;mso-position-vertical-relative:paragraph;z-index:-12950" coordorigin="4360,68" coordsize="1065,32">
            <v:group style="position:absolute;left:4418;top:81;width:944;height:2" coordorigin="4418,81" coordsize="944,2">
              <v:shape style="position:absolute;left:4418;top:81;width:944;height:2" coordorigin="4418,81" coordsize="944,0" path="m4418,81l5362,81e" filled="f" stroked="t" strokeweight=".73pt" strokecolor="#DEDEDE">
                <v:path arrowok="t"/>
              </v:shape>
            </v:group>
            <v:group style="position:absolute;left:4372;top:82;width:37;height:6" coordorigin="4372,82" coordsize="37,6">
              <v:shape style="position:absolute;left:4372;top:82;width:37;height:6" coordorigin="4372,82" coordsize="37,6" path="m4374,82l4387,85,4410,88e" filled="f" stroked="t" strokeweight="1.259pt" strokecolor="#DEDEDE">
                <v:path arrowok="t"/>
              </v:shape>
            </v:group>
            <v:group style="position:absolute;left:5362;top:81;width:50;height:7" coordorigin="5362,81" coordsize="50,7">
              <v:shape style="position:absolute;left:5362;top:81;width:50;height:7" coordorigin="5362,81" coordsize="50,7" path="m5362,88l5385,86,5407,82,5412,81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0.027588pt;margin-top:2.098808pt;width:129.468098pt;height:2.285875pt;mso-position-horizontal-relative:page;mso-position-vertical-relative:paragraph;z-index:-12940" coordorigin="7001,42" coordsize="2589,46">
            <v:group style="position:absolute;left:7087;top:69;width:2405;height:2" coordorigin="7087,69" coordsize="2405,2">
              <v:shape style="position:absolute;left:7087;top:69;width:2405;height:2" coordorigin="7087,69" coordsize="2405,0" path="m7087,69l9492,69e" filled="f" stroked="t" strokeweight=".73pt" strokecolor="#DEDEDE">
                <v:path arrowok="t"/>
              </v:shape>
            </v:group>
            <v:group style="position:absolute;left:7013;top:60;width:66;height:15" coordorigin="7013,60" coordsize="66,15">
              <v:shape style="position:absolute;left:7013;top:60;width:66;height:15" coordorigin="7013,60" coordsize="66,15" path="m7015,61l7034,68,7056,73,7079,75e" filled="f" stroked="t" strokeweight="1.259pt" strokecolor="#DEDEDE">
                <v:path arrowok="t"/>
              </v:shape>
            </v:group>
            <v:group style="position:absolute;left:9492;top:55;width:86;height:21" coordorigin="9492,55" coordsize="86,21">
              <v:shape style="position:absolute;left:9492;top:55;width:86;height:21" coordorigin="9492,55" coordsize="86,21" path="m9492,75l9515,74,9537,70,9558,63,9576,55e" filled="f" stroked="t" strokeweight="1.259pt" strokecolor="#DEDEDE">
                <v:path arrowok="t"/>
              </v:shape>
            </v:group>
            <w10:wrap type="none"/>
          </v:group>
        </w:pict>
      </w:r>
      <w:hyperlink w:history="true" w:anchor="_bookmark46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90" w:lineRule="exact" w:before="8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after="0" w:line="190" w:lineRule="exact"/>
        <w:rPr>
          <w:sz w:val="19"/>
          <w:szCs w:val="19"/>
        </w:rPr>
        <w:sectPr>
          <w:type w:val="continuous"/>
          <w:pgSz w:w="12240" w:h="15840"/>
          <w:pgMar w:top="280" w:bottom="220" w:left="0" w:right="180"/>
        </w:sectPr>
      </w:pPr>
    </w:p>
    <w:p>
      <w:pPr>
        <w:pStyle w:val="BodyText"/>
        <w:spacing w:line="262" w:lineRule="auto"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550.709473pt;margin-top:-36.472439pt;width:51.72pt;height:21.2741pt;mso-position-horizontal-relative:page;mso-position-vertical-relative:paragraph;z-index:-12934" coordorigin="11014,-729" coordsize="1034,425">
            <v:group style="position:absolute;left:11028;top:-719;width:1007;height:403" coordorigin="11028,-719" coordsize="1007,403">
              <v:shape style="position:absolute;left:11028;top:-719;width:1007;height:403" coordorigin="11028,-719" coordsize="1007,403" path="m11217,-719l11150,-707,11094,-674,11053,-624,11030,-562,11028,-505,11029,-482,11049,-419,11088,-367,11143,-332,11208,-317,11846,-317,11869,-318,11933,-338,11985,-377,12020,-432,12035,-497,12035,-531,12034,-554,12014,-617,11975,-669,11920,-704,11854,-719,11217,-719xe" filled="t" fillcolor="#E7E7E7" stroked="f">
                <v:path arrowok="t"/>
                <v:fill type="solid"/>
              </v:shape>
            </v:group>
            <v:group style="position:absolute;left:11217;top:-713;width:630;height:2" coordorigin="11217,-713" coordsize="630,2">
              <v:shape style="position:absolute;left:11217;top:-713;width:630;height:2" coordorigin="11217,-713" coordsize="630,0" path="m11217,-713l11846,-713e" filled="f" stroked="t" strokeweight=".73pt" strokecolor="#DEDEDE">
                <v:path arrowok="t"/>
              </v:shape>
            </v:group>
            <v:group style="position:absolute;left:11217;top:-323;width:630;height:2" coordorigin="11217,-323" coordsize="630,2">
              <v:shape style="position:absolute;left:11217;top:-323;width:630;height:2" coordorigin="11217,-323" coordsize="630,0" path="m11217,-323l11846,-323e" filled="f" stroked="t" strokeweight=".73pt" strokecolor="#DEDEDE">
                <v:path arrowok="t"/>
              </v:shape>
            </v:group>
            <v:group style="position:absolute;left:11164;top:-324;width:45;height:7" coordorigin="11164,-324" coordsize="45,7">
              <v:shape style="position:absolute;left:11164;top:-324;width:45;height:7" coordorigin="11164,-324" coordsize="45,7" path="m11166,-324l11186,-319,11208,-317e" filled="f" stroked="t" strokeweight="1.259pt" strokecolor="#DEDEDE">
                <v:path arrowok="t"/>
              </v:shape>
            </v:group>
            <v:group style="position:absolute;left:11846;top:-323;width:48;height:6" coordorigin="11846,-323" coordsize="48,6">
              <v:shape style="position:absolute;left:11846;top:-323;width:48;height:6" coordorigin="11846,-323" coordsize="48,6" path="m11846,-317l11869,-318,11891,-322,11895,-323e" filled="f" stroked="t" strokeweight="1.259pt" strokecolor="#DEDEDE">
                <v:path arrowok="t"/>
              </v:shape>
            </v:group>
            <v:group style="position:absolute;left:11028;top:-531;width:13;height:25" coordorigin="11028,-531" coordsize="13,25">
              <v:shape style="position:absolute;left:11028;top:-531;width:13;height:25" coordorigin="11028,-531" coordsize="13,25" path="m11028,-518l11040,-518e" filled="f" stroked="t" strokeweight="1.359pt" strokecolor="#DEDEDE">
                <v:path arrowok="t"/>
              </v:shape>
            </v:group>
            <v:group style="position:absolute;left:12022;top:-531;width:13;height:25" coordorigin="12022,-531" coordsize="13,25">
              <v:shape style="position:absolute;left:12022;top:-531;width:13;height:25" coordorigin="12022,-531" coordsize="13,25" path="m12022,-518l12035,-518e" filled="f" stroked="t" strokeweight="1.359pt" strokecolor="#DEDEDE">
                <v:path arrowok="t"/>
              </v:shape>
            </v:group>
            <w10:wrap type="none"/>
          </v:group>
        </w:pict>
      </w:r>
      <w:hyperlink w:history="true" w:anchor="_bookmark47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47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30" w:lineRule="exact" w:before="2"/>
        <w:rPr>
          <w:sz w:val="13"/>
          <w:szCs w:val="13"/>
        </w:rPr>
      </w:pPr>
      <w:r>
        <w:rPr/>
        <w:br w:type="column"/>
      </w:r>
      <w:r>
        <w:rPr>
          <w:sz w:val="13"/>
          <w:szCs w:val="13"/>
        </w:rPr>
      </w:r>
    </w:p>
    <w:p>
      <w:pPr>
        <w:pStyle w:val="BodyText"/>
        <w:ind w:left="640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45" w:lineRule="auto"/>
        <w:ind w:left="590" w:right="114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_bookmark47" w:id="67"/>
      <w:bookmarkEnd w:id="67"/>
      <w:r>
        <w:rPr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problems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completing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assistance,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reach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at</w:t>
      </w:r>
      <w:hyperlink r:id="rId4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2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sz w:val="16"/>
            <w:szCs w:val="16"/>
          </w:rPr>
          <w:t>hemanth@codelearn.org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left="401" w:right="112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78.425194pt;width:391.303pt;height:66.0997pt;mso-position-horizontal-relative:page;mso-position-vertical-relative:paragraph;z-index:-12951" coordorigin="4219,-1569" coordsize="7826,1322">
            <v:group style="position:absolute;left:4229;top:-1556;width:7806;height:1297" coordorigin="4229,-1556" coordsize="7806,1297">
              <v:shape style="position:absolute;left:4229;top:-1556;width:7806;height:1297" coordorigin="4229,-1556" coordsize="7806,1297" path="m11985,-1556l4279,-1556,4258,-1551,4240,-1538,4231,-1518,4229,-1506,4229,-309,4234,-288,4247,-271,4267,-261,4279,-259,11985,-259,12006,-264,12023,-277,12033,-297,12035,-309,12035,-1506,12030,-1527,12017,-1544,11997,-1554,11985,-1556xe" filled="t" fillcolor="#FCF8E3" stroked="f">
                <v:path arrowok="t"/>
                <v:fill type="solid"/>
              </v:shape>
            </v:group>
            <v:group style="position:absolute;left:4279;top:-1550;width:7705;height:2" coordorigin="4279,-1550" coordsize="7705,2">
              <v:shape style="position:absolute;left:4279;top:-1550;width:7705;height:2" coordorigin="4279,-1550" coordsize="7705,0" path="m4279,-1550l11985,-1550e" filled="f" stroked="t" strokeweight=".73pt" strokecolor="#FBEED5">
                <v:path arrowok="t"/>
              </v:shape>
            </v:group>
            <v:group style="position:absolute;left:4275;top:-1556;width:4;height:2" coordorigin="4275,-1556" coordsize="4,2">
              <v:shape style="position:absolute;left:4275;top:-1556;width:4;height:2" coordorigin="4275,-1556" coordsize="4,1" path="m4279,-1556l4275,-1555e" filled="f" stroked="t" strokeweight="1.259pt" strokecolor="#FBEED5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3pt" strokecolor="#FBEED5">
                <v:path arrowok="t"/>
              </v:shape>
            </v:group>
            <v:group style="position:absolute;left:11985;top:-263;width:18;height:4" coordorigin="11985,-263" coordsize="18,4">
              <v:shape style="position:absolute;left:11985;top:-263;width:18;height:4" coordorigin="11985,-263" coordsize="18,4" path="m11985,-259l12002,-263e" filled="f" stroked="t" strokeweight="1.259pt" strokecolor="#FBEED5">
                <v:path arrowok="t"/>
              </v:shape>
            </v:group>
            <v:group style="position:absolute;left:4235;top:-1506;width:2;height:1196" coordorigin="4235,-1506" coordsize="2,1196">
              <v:shape style="position:absolute;left:4235;top:-1506;width:2;height:1196" coordorigin="4235,-1506" coordsize="0,1196" path="m4235,-1506l4235,-309e" filled="f" stroked="t" strokeweight=".73pt" strokecolor="#FBEED5">
                <v:path arrowok="t"/>
              </v:shape>
            </v:group>
            <v:group style="position:absolute;left:12029;top:-1506;width:2;height:1196" coordorigin="12029,-1506" coordsize="2,1196">
              <v:shape style="position:absolute;left:12029;top:-1506;width:2;height:1196" coordorigin="12029,-1506" coordsize="0,1196" path="m12029,-1506l12029,-309e" filled="f" stroked="t" strokeweight=".73pt" strokecolor="#FBEED5">
                <v:path arrowok="t"/>
              </v:shape>
            </v:group>
            <v:group style="position:absolute;left:4418;top:-1367;width:453;height:201" coordorigin="4418,-1367" coordsize="453,201">
              <v:shape style="position:absolute;left:4418;top:-1367;width:453;height:201" coordorigin="4418,-1367" coordsize="453,201" path="m4833,-1367l4456,-1367,4434,-1361,4421,-1344,4418,-1329,4418,-1203,4424,-1182,4441,-1169,4455,-1166,4833,-1166,4854,-1172,4868,-1189,4871,-1203,4871,-1329,4865,-1350,4848,-1364,4833,-1367xe" filled="t" fillcolor="#B94A48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enhance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'mark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feature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include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toggling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status.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completed,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marked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submitted,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completed.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state.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32"/>
        </w:numPr>
        <w:tabs>
          <w:tab w:pos="665" w:val="left" w:leader="none"/>
        </w:tabs>
        <w:spacing w:line="245" w:lineRule="auto"/>
        <w:ind w:left="401" w:right="694" w:firstLine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built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previous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'</w:t>
      </w:r>
      <w:hyperlink r:id="rId487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Marking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1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todos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0088CC"/>
          <w:spacing w:val="0"/>
          <w:w w:val="100"/>
        </w:rPr>
        <w:t> </w:t>
      </w:r>
      <w:hyperlink r:id="rId487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complet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6"/>
            <w:w w:val="100"/>
          </w:rPr>
          <w:t>e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32"/>
        </w:numPr>
        <w:tabs>
          <w:tab w:pos="665" w:val="left" w:leader="none"/>
        </w:tabs>
        <w:ind w:left="665" w:right="0" w:hanging="265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button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'Toggle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Todos'.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numPr>
          <w:ilvl w:val="0"/>
          <w:numId w:val="32"/>
        </w:numPr>
        <w:tabs>
          <w:tab w:pos="665" w:val="left" w:leader="none"/>
        </w:tabs>
        <w:ind w:left="665" w:right="0" w:hanging="265"/>
        <w:jc w:val="left"/>
        <w:rPr>
          <w:rFonts w:ascii="Lucida Sans Unicode" w:hAnsi="Lucida Sans Unicode" w:cs="Lucida Sans Unicode" w:eastAsia="Lucida Sans Unicode"/>
          <w:sz w:val="20"/>
          <w:szCs w:val="20"/>
        </w:rPr>
      </w:pPr>
      <w:r>
        <w:rPr/>
        <w:pict>
          <v:group style="position:absolute;margin-left:465.773407pt;margin-top:1.659878pt;width:101.3529pt;height:13.7191pt;mso-position-horizontal-relative:page;mso-position-vertical-relative:paragraph;z-index:-12939" coordorigin="9315,33" coordsize="2027,274">
            <v:group style="position:absolute;left:9328;top:43;width:2002;height:252" coordorigin="9328,43" coordsize="2002,252">
              <v:shape style="position:absolute;left:9328;top:43;width:2002;height:252" coordorigin="9328,43" coordsize="2002,252" path="m11292,43l9366,43,9345,50,9331,66,9328,81,9328,257,9334,278,9351,292,9366,295,11292,295,11313,289,11327,272,11330,257,11330,81,11324,60,11307,46,11292,43xe" filled="t" fillcolor="#F7F7F9" stroked="f">
                <v:path arrowok="t"/>
                <v:fill type="solid"/>
              </v:shape>
            </v:group>
            <v:group style="position:absolute;left:9366;top:49;width:1926;height:2" coordorigin="9366,49" coordsize="1926,2">
              <v:shape style="position:absolute;left:9366;top:49;width:1926;height:2" coordorigin="9366,49" coordsize="1926,0" path="m9366,49l11292,49e" filled="f" stroked="t" strokeweight=".729pt" strokecolor="#E1E1E8">
                <v:path arrowok="t"/>
              </v:shape>
            </v:group>
            <v:group style="position:absolute;left:9331;top:65;width:2;height:2" coordorigin="9331,65" coordsize="2,2">
              <v:shape style="position:absolute;left:9331;top:65;width:2;height:2" coordorigin="9331,65" coordsize="1,1" path="m9332,66l9331,66e" filled="f" stroked="t" strokeweight="1.259pt" strokecolor="#E1E1E8">
                <v:path arrowok="t"/>
              </v:shape>
            </v:group>
            <v:group style="position:absolute;left:11328;top:76;width:2;height:5" coordorigin="11328,76" coordsize="2,5">
              <v:shape style="position:absolute;left:11328;top:76;width:2;height:5" coordorigin="11328,76" coordsize="2,5" path="m11330,81l11328,76e" filled="f" stroked="t" strokeweight="1.259pt" strokecolor="#E1E1E8">
                <v:path arrowok="t"/>
              </v:shape>
            </v:group>
            <v:group style="position:absolute;left:11292;top:272;width:35;height:23" coordorigin="11292,272" coordsize="35,23">
              <v:shape style="position:absolute;left:11292;top:272;width:35;height:23" coordorigin="11292,272" coordsize="35,23" path="m11292,295l11313,289,11327,272e" filled="f" stroked="t" strokeweight="1.259pt" strokecolor="#E1E1E8">
                <v:path arrowok="t"/>
              </v:shape>
            </v:group>
            <v:group style="position:absolute;left:11324;top:81;width:2;height:176" coordorigin="11324,81" coordsize="2,176">
              <v:shape style="position:absolute;left:11324;top:81;width:2;height:176" coordorigin="11324,81" coordsize="0,176" path="m11324,81l11324,257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Edit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'complete'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controller.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Check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if</w:t>
      </w:r>
      <w:r>
        <w:rPr>
          <w:rFonts w:ascii="Consolas" w:hAnsi="Consolas" w:cs="Consolas" w:eastAsia="Consolas"/>
          <w:b w:val="0"/>
          <w:bCs w:val="0"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t.completed</w:t>
      </w:r>
      <w:r>
        <w:rPr>
          <w:rFonts w:ascii="Consolas" w:hAnsi="Consolas" w:cs="Consolas" w:eastAsia="Consolas"/>
          <w:b w:val="0"/>
          <w:bCs w:val="0"/>
          <w:color w:val="DD1144"/>
          <w:spacing w:val="11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==</w:t>
      </w:r>
      <w:r>
        <w:rPr>
          <w:rFonts w:ascii="Consolas" w:hAnsi="Consolas" w:cs="Consolas" w:eastAsia="Consolas"/>
          <w:b w:val="0"/>
          <w:bCs w:val="0"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true</w:t>
      </w:r>
      <w:r>
        <w:rPr>
          <w:rFonts w:ascii="Consolas" w:hAnsi="Consolas" w:cs="Consolas" w:eastAsia="Consolas"/>
          <w:b w:val="0"/>
          <w:bCs w:val="0"/>
          <w:color w:val="DD1144"/>
          <w:spacing w:val="5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then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numPr>
          <w:ilvl w:val="1"/>
          <w:numId w:val="33"/>
        </w:numPr>
        <w:tabs>
          <w:tab w:pos="713" w:val="left" w:leader="none"/>
        </w:tabs>
        <w:spacing w:before="32"/>
        <w:ind w:left="713" w:right="0" w:hanging="250"/>
        <w:jc w:val="left"/>
        <w:rPr>
          <w:rFonts w:ascii="Lucida Sans Unicode" w:hAnsi="Lucida Sans Unicode" w:cs="Lucida Sans Unicode" w:eastAsia="Lucida Sans Unicode"/>
          <w:sz w:val="20"/>
          <w:szCs w:val="20"/>
        </w:rPr>
      </w:pPr>
      <w:r>
        <w:rPr/>
        <w:pict>
          <v:group style="position:absolute;margin-left:210.947006pt;margin-top:3.123984pt;width:161.527pt;height:13.8495pt;mso-position-horizontal-relative:page;mso-position-vertical-relative:paragraph;z-index:-12938" coordorigin="4219,62" coordsize="3231,277">
            <v:group style="position:absolute;left:4229;top:75;width:3211;height:252" coordorigin="4229,75" coordsize="3211,252">
              <v:shape style="position:absolute;left:4229;top:75;width:3211;height:252" coordorigin="4229,75" coordsize="3211,252" path="m7402,75l4267,75,4246,82,4232,98,4229,113,4229,289,4235,310,4252,324,4267,327,7402,327,7423,320,7436,304,7439,289,7439,113,7433,92,7416,78,7402,75xe" filled="t" fillcolor="#F7F7F9" stroked="f">
                <v:path arrowok="t"/>
                <v:fill type="solid"/>
              </v:shape>
            </v:group>
            <v:group style="position:absolute;left:4267;top:81;width:3135;height:2" coordorigin="4267,81" coordsize="3135,2">
              <v:shape style="position:absolute;left:4267;top:81;width:3135;height:2" coordorigin="4267,81" coordsize="3135,0" path="m4267,81l7402,81e" filled="f" stroked="t" strokeweight=".73pt" strokecolor="#E1E1E8">
                <v:path arrowok="t"/>
              </v:shape>
            </v:group>
            <v:group style="position:absolute;left:4246;top:75;width:21;height:6" coordorigin="4246,75" coordsize="21,6">
              <v:shape style="position:absolute;left:4246;top:75;width:21;height:6" coordorigin="4246,75" coordsize="21,6" path="m4267,75l4246,81e" filled="f" stroked="t" strokeweight="1.259pt" strokecolor="#E1E1E8">
                <v:path arrowok="t"/>
              </v:shape>
            </v:group>
            <v:group style="position:absolute;left:4267;top:321;width:3135;height:2" coordorigin="4267,321" coordsize="3135,2">
              <v:shape style="position:absolute;left:4267;top:321;width:3135;height:2" coordorigin="4267,321" coordsize="3135,0" path="m4267,321l7402,321e" filled="f" stroked="t" strokeweight=".73pt" strokecolor="#E1E1E8">
                <v:path arrowok="t"/>
              </v:shape>
            </v:group>
            <v:group style="position:absolute;left:7402;top:324;width:8;height:3" coordorigin="7402,324" coordsize="8,3">
              <v:shape style="position:absolute;left:7402;top:324;width:8;height:3" coordorigin="7402,324" coordsize="8,3" path="m7402,327l7410,324e" filled="f" stroked="t" strokeweight="1.259pt" strokecolor="#E1E1E8">
                <v:path arrowok="t"/>
              </v:shape>
            </v:group>
            <v:group style="position:absolute;left:4235;top:113;width:2;height:176" coordorigin="4235,113" coordsize="2,176">
              <v:shape style="position:absolute;left:4235;top:113;width:2;height:176" coordorigin="4235,113" coordsize="0,176" path="m4235,113l4235,289e" filled="f" stroked="t" strokeweight=".73pt" strokecolor="#E1E1E8">
                <v:path arrowok="t"/>
              </v:shape>
            </v:group>
            <v:group style="position:absolute;left:7433;top:113;width:2;height:176" coordorigin="7433,113" coordsize="2,176">
              <v:shape style="position:absolute;left:7433;top:113;width:2;height:176" coordorigin="7433,113" coordsize="0,176" path="m7433,113l7433,289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97.155609pt;margin-top:3.123984pt;width:157.3803pt;height:13.8495pt;mso-position-horizontal-relative:page;mso-position-vertical-relative:paragraph;z-index:-12937" coordorigin="7943,62" coordsize="3148,277">
            <v:group style="position:absolute;left:7956;top:75;width:3122;height:252" coordorigin="7956,75" coordsize="3122,252">
              <v:shape style="position:absolute;left:7956;top:75;width:3122;height:252" coordorigin="7956,75" coordsize="3122,252" path="m11040,75l7993,75,7972,81,7959,98,7956,113,7956,289,7962,310,7979,324,7993,327,11040,327,11061,320,11075,304,11078,289,11078,113,11072,92,11055,78,11040,75xe" filled="t" fillcolor="#F7F7F9" stroked="f">
                <v:path arrowok="t"/>
                <v:fill type="solid"/>
              </v:shape>
            </v:group>
            <v:group style="position:absolute;left:7993;top:81;width:3047;height:2" coordorigin="7993,81" coordsize="3047,2">
              <v:shape style="position:absolute;left:7993;top:81;width:3047;height:2" coordorigin="7993,81" coordsize="3047,0" path="m7993,81l11040,81e" filled="f" stroked="t" strokeweight=".73pt" strokecolor="#E1E1E8">
                <v:path arrowok="t"/>
              </v:shape>
            </v:group>
            <v:group style="position:absolute;left:7982;top:75;width:11;height:3" coordorigin="7982,75" coordsize="11,3">
              <v:shape style="position:absolute;left:7982;top:75;width:11;height:3" coordorigin="7982,75" coordsize="11,3" path="m7993,75l7982,78e" filled="f" stroked="t" strokeweight="1.259pt" strokecolor="#E1E1E8">
                <v:path arrowok="t"/>
              </v:shape>
            </v:group>
            <v:group style="position:absolute;left:11059;top:81;width:19;height:32" coordorigin="11059,81" coordsize="19,32">
              <v:shape style="position:absolute;left:11059;top:81;width:19;height:32" coordorigin="11059,81" coordsize="19,32" path="m11078,113l11072,92,11062,84e" filled="f" stroked="t" strokeweight="1.259pt" strokecolor="#E1E1E8">
                <v:path arrowok="t"/>
              </v:shape>
            </v:group>
            <v:group style="position:absolute;left:7993;top:321;width:3047;height:2" coordorigin="7993,321" coordsize="3047,2">
              <v:shape style="position:absolute;left:7993;top:321;width:3047;height:2" coordorigin="7993,321" coordsize="3047,0" path="m7993,321l11040,321e" filled="f" stroked="t" strokeweight=".73pt" strokecolor="#E1E1E8">
                <v:path arrowok="t"/>
              </v:shape>
            </v:group>
            <v:group style="position:absolute;left:7956;top:289;width:2;height:4" coordorigin="7956,289" coordsize="2,4">
              <v:shape style="position:absolute;left:7956;top:289;width:2;height:4" coordorigin="7956,289" coordsize="1,4" path="m7956,289l7957,293e" filled="f" stroked="t" strokeweight="1.259pt" strokecolor="#E1E1E8">
                <v:path arrowok="t"/>
              </v:shape>
            </v:group>
            <v:group style="position:absolute;left:11040;top:321;width:19;height:6" coordorigin="11040,321" coordsize="19,6">
              <v:shape style="position:absolute;left:11040;top:321;width:19;height:6" coordorigin="11040,321" coordsize="19,6" path="m11040,327l11059,321e" filled="f" stroked="t" strokeweight="1.259pt" strokecolor="#E1E1E8">
                <v:path arrowok="t"/>
              </v:shape>
            </v:group>
            <v:group style="position:absolute;left:7962;top:113;width:2;height:176" coordorigin="7962,113" coordsize="2,176">
              <v:shape style="position:absolute;left:7962;top:113;width:2;height:176" coordorigin="7962,113" coordsize="0,176" path="m7962,113l7962,289e" filled="f" stroked="t" strokeweight=".73pt" strokecolor="#E1E1E8">
                <v:path arrowok="t"/>
              </v:shape>
            </v:group>
            <v:group style="position:absolute;left:11072;top:113;width:2;height:176" coordorigin="11072,113" coordsize="2,176">
              <v:shape style="position:absolute;left:11072;top:113;width:2;height:176" coordorigin="11072,113" coordsize="0,176" path="m11072,113l11072,289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pdate_attribute(:completed,</w:t>
      </w:r>
      <w:r>
        <w:rPr>
          <w:rFonts w:ascii="Consolas" w:hAnsi="Consolas" w:cs="Consolas" w:eastAsia="Consolas"/>
          <w:b w:val="0"/>
          <w:bCs w:val="0"/>
          <w:color w:val="DD1144"/>
          <w:spacing w:val="6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false)</w:t>
      </w:r>
      <w:r>
        <w:rPr>
          <w:rFonts w:ascii="Consolas" w:hAnsi="Consolas" w:cs="Consolas" w:eastAsia="Consolas"/>
          <w:b w:val="0"/>
          <w:bCs w:val="0"/>
          <w:color w:val="DD1144"/>
          <w:spacing w:val="4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else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t.update_attribute(:completed,</w:t>
      </w:r>
      <w:r>
        <w:rPr>
          <w:rFonts w:ascii="Consolas" w:hAnsi="Consolas" w:cs="Consolas" w:eastAsia="Consolas"/>
          <w:b w:val="0"/>
          <w:bCs w:val="0"/>
          <w:color w:val="DD1144"/>
          <w:spacing w:val="6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true)</w:t>
      </w:r>
      <w:r>
        <w:rPr>
          <w:rFonts w:ascii="Consolas" w:hAnsi="Consolas" w:cs="Consolas" w:eastAsia="Consolas"/>
          <w:b w:val="0"/>
          <w:bCs w:val="0"/>
          <w:color w:val="DD1144"/>
          <w:spacing w:val="-2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  <w:sz w:val="20"/>
          <w:szCs w:val="20"/>
        </w:rPr>
        <w:sectPr>
          <w:type w:val="continuous"/>
          <w:pgSz w:w="12240" w:h="15840"/>
          <w:pgMar w:top="280" w:bottom="220" w:left="0" w:right="180"/>
          <w:cols w:num="2" w:equalWidth="0">
            <w:col w:w="3117" w:space="710"/>
            <w:col w:w="8233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8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74"/>
        <w:ind w:left="2014" w:right="4563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/>
        <w:pict>
          <v:shape style="position:absolute;margin-left:38.908001pt;margin-top:-243.147278pt;width:131.404500pt;height:224.839pt;mso-position-horizontal-relative:page;mso-position-vertical-relative:paragraph;z-index:-12932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22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6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the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view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5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Form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5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11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5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form_for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5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instead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of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5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form_tag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5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5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Mark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complete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48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Marking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r:id="rId48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complete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0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48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Toggle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48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Edit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49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Ajaxifying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operations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bookmarkStart w:name="_bookmark48" w:id="68"/>
      <w:bookmarkEnd w:id="68"/>
      <w:r>
        <w:rPr/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Test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Output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before="74"/>
        <w:ind w:left="44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Click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'Run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test'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button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above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verify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if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your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task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solution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is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right.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type w:val="continuous"/>
          <w:pgSz w:w="12240" w:h="15840"/>
          <w:pgMar w:top="280" w:bottom="220" w:left="0" w:right="180"/>
        </w:sectPr>
      </w:pPr>
    </w:p>
    <w:p>
      <w:pPr>
        <w:spacing w:before="39"/>
        <w:ind w:left="0" w:right="0" w:firstLine="0"/>
        <w:jc w:val="righ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488777pt;width:592.75pt;height:30.717pt;mso-position-horizontal-relative:page;mso-position-vertical-relative:paragraph;z-index:-12954" coordorigin="190,830" coordsize="11855,614">
            <v:group style="position:absolute;left:200;top:842;width:11835;height:592" coordorigin="200,842" coordsize="11835,592">
              <v:shape style="position:absolute;left:200;top:842;width:11835;height:592" coordorigin="200,842" coordsize="11835,592" path="m11985,842l250,842,229,847,212,861,202,880,200,893,200,1434,12035,143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3pt" strokecolor="#E4E4E4">
                <v:path arrowok="t"/>
              </v:shape>
            </v:group>
            <v:group style="position:absolute;left:229;top:842;width:22;height:5" coordorigin="229,842" coordsize="22,5">
              <v:shape style="position:absolute;left:229;top:842;width:22;height:5" coordorigin="229,842" coordsize="22,5" path="m250,842l229,847e" filled="f" stroked="t" strokeweight="1.259pt" strokecolor="#E4E4E4">
                <v:path arrowok="t"/>
              </v:shape>
            </v:group>
            <v:group style="position:absolute;left:11997;top:844;width:16;height:8" coordorigin="11997,844" coordsize="16,8">
              <v:shape style="position:absolute;left:11997;top:844;width:16;height:8" coordorigin="11997,844" coordsize="16,8" path="m12013,852l11997,844e" filled="f" stroked="t" strokeweight="1.259pt" strokecolor="#E4E4E4">
                <v:path arrowok="t"/>
              </v:shape>
            </v:group>
            <v:group style="position:absolute;left:206;top:893;width:2;height:541" coordorigin="206,893" coordsize="2,541">
              <v:shape style="position:absolute;left:206;top:893;width:2;height:541" coordorigin="206,893" coordsize="0,541" path="m206,893l206,1434e" filled="f" stroked="t" strokeweight=".73pt" strokecolor="#E4E4E4">
                <v:path arrowok="t"/>
              </v:shape>
            </v:group>
            <v:group style="position:absolute;left:12029;top:893;width:2;height:541" coordorigin="12029,893" coordsize="2,541">
              <v:shape style="position:absolute;left:12029;top:893;width:2;height:541" coordorigin="12029,893" coordsize="0,541" path="m12029,893l12029,1434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889999pt;margin-top:-1.633225pt;width:47.214pt;height:.1pt;mso-position-horizontal-relative:page;mso-position-vertical-relative:paragraph;z-index:-12947" coordorigin="4418,-33" coordsize="944,2">
            <v:shape style="position:absolute;left:4418;top:-33;width:944;height:2" coordorigin="4418,-33" coordsize="944,0" path="m4418,-33l5362,-33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220.889999pt;margin-top:17.881275pt;width:47.214pt;height:.1pt;mso-position-horizontal-relative:page;mso-position-vertical-relative:paragraph;z-index:-12946" coordorigin="4418,358" coordsize="944,2">
            <v:shape style="position:absolute;left:4418;top:358;width:944;height:2" coordorigin="4418,358" coordsize="944,0" path="m4418,358l5362,358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211.447006pt;margin-top:7.494775pt;width:.63pt;height:1.259pt;mso-position-horizontal-relative:page;mso-position-vertical-relative:paragraph;z-index:-12945" coordorigin="4229,150" coordsize="13,25">
            <v:shape style="position:absolute;left:4229;top:150;width:13;height:25" coordorigin="4229,150" coordsize="13,25" path="m4229,162l4242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4775pt;width:.63pt;height:1.259pt;mso-position-horizontal-relative:page;mso-position-vertical-relative:paragraph;z-index:-12944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10.81752pt;margin-top:-169.900223pt;width:391.43248pt;height:152.084pt;mso-position-horizontal-relative:page;mso-position-vertical-relative:paragraph;z-index:-12936" coordorigin="4216,-3398" coordsize="7829,3042">
            <v:group style="position:absolute;left:4229;top:-3388;width:1058;height:252" coordorigin="4229,-3388" coordsize="1058,252">
              <v:shape style="position:absolute;left:4229;top:-3388;width:1058;height:252" coordorigin="4229,-3388" coordsize="1058,252" path="m5249,-3388l4267,-3388,4246,-3382,4232,-3365,4229,-3350,4229,-3174,4235,-3153,4252,-3139,4267,-3136,5249,-3136,5270,-3143,5284,-3159,5287,-3174,5287,-3350,5280,-3371,5264,-3385,5249,-3388xe" filled="t" fillcolor="#F7F7F9" stroked="f">
                <v:path arrowok="t"/>
                <v:fill type="solid"/>
              </v:shape>
            </v:group>
            <v:group style="position:absolute;left:4267;top:-3382;width:982;height:2" coordorigin="4267,-3382" coordsize="982,2">
              <v:shape style="position:absolute;left:4267;top:-3382;width:982;height:2" coordorigin="4267,-3382" coordsize="982,0" path="m4267,-3382l5249,-3382e" filled="f" stroked="t" strokeweight=".729pt" strokecolor="#E1E1E8">
                <v:path arrowok="t"/>
              </v:shape>
            </v:group>
            <v:group style="position:absolute;left:4267;top:-3143;width:982;height:2" coordorigin="4267,-3143" coordsize="982,2">
              <v:shape style="position:absolute;left:4267;top:-3143;width:982;height:2" coordorigin="4267,-3143" coordsize="982,0" path="m4267,-3143l5249,-3143e" filled="f" stroked="t" strokeweight=".73pt" strokecolor="#E1E1E8">
                <v:path arrowok="t"/>
              </v:shape>
            </v:group>
            <v:group style="position:absolute;left:4229;top:-3174;width:2;height:2" coordorigin="4229,-3174" coordsize="2,2">
              <v:shape style="position:absolute;left:4229;top:-3174;width:2;height:2" coordorigin="4229,-3174" coordsize="1,2" path="m4229,-3174l4230,-3172e" filled="f" stroked="t" strokeweight="1.259pt" strokecolor="#E1E1E8">
                <v:path arrowok="t"/>
              </v:shape>
            </v:group>
            <v:group style="position:absolute;left:4235;top:-3153;width:3;height:3" coordorigin="4235,-3153" coordsize="3,3">
              <v:shape style="position:absolute;left:4235;top:-3153;width:3;height:3" coordorigin="4235,-3153" coordsize="3,3" path="m4235,-3153l4239,-3150e" filled="f" stroked="t" strokeweight="1.259pt" strokecolor="#E1E1E8">
                <v:path arrowok="t"/>
              </v:shape>
            </v:group>
            <v:group style="position:absolute;left:5249;top:-3140;width:12;height:4" coordorigin="5249,-3140" coordsize="12,4">
              <v:shape style="position:absolute;left:5249;top:-3140;width:12;height:4" coordorigin="5249,-3140" coordsize="12,4" path="m5249,-3136l5261,-3140e" filled="f" stroked="t" strokeweight="1.259pt" strokecolor="#E1E1E8">
                <v:path arrowok="t"/>
              </v:shape>
            </v:group>
            <v:group style="position:absolute;left:4235;top:-3350;width:2;height:176" coordorigin="4235,-3350" coordsize="2,176">
              <v:shape style="position:absolute;left:4235;top:-3350;width:2;height:176" coordorigin="4235,-3350" coordsize="0,176" path="m4235,-3350l4235,-3174e" filled="f" stroked="t" strokeweight=".73pt" strokecolor="#E1E1E8">
                <v:path arrowok="t"/>
              </v:shape>
            </v:group>
            <v:group style="position:absolute;left:5280;top:-3350;width:2;height:176" coordorigin="5280,-3350" coordsize="2,176">
              <v:shape style="position:absolute;left:5280;top:-3350;width:2;height:176" coordorigin="5280,-3350" coordsize="0,176" path="m5280,-3350l5280,-3174e" filled="f" stroked="t" strokeweight=".729pt" strokecolor="#E1E1E8">
                <v:path arrowok="t"/>
              </v:shape>
            </v:group>
            <v:group style="position:absolute;left:4229;top:-3136;width:7806;height:2770" coordorigin="4229,-3136" coordsize="7806,2770">
              <v:shape style="position:absolute;left:4229;top:-3136;width:7806;height:2770" coordorigin="4229,-3136" coordsize="7806,2770" path="m11985,-3136l4279,-3136,4258,-3131,4240,-3118,4231,-3099,4229,-3086,4229,-417,4234,-395,4247,-378,4267,-368,4279,-366,11985,-366,12006,-371,12023,-385,12033,-404,12035,-417,12035,-3086,12030,-3108,12017,-3125,11997,-3135,11985,-3136xe" filled="t" fillcolor="#F5F5F5" stroked="f">
                <v:path arrowok="t"/>
                <v:fill type="solid"/>
              </v:shape>
            </v:group>
            <v:group style="position:absolute;left:4279;top:-3130;width:7705;height:2" coordorigin="4279,-3130" coordsize="7705,2">
              <v:shape style="position:absolute;left:4279;top:-3130;width:7705;height:2" coordorigin="4279,-3130" coordsize="7705,0" path="m4279,-3130l11985,-3130e" filled="f" stroked="t" strokeweight=".73pt" strokecolor="#000000">
                <v:path arrowok="t"/>
              </v:shape>
            </v:group>
            <v:group style="position:absolute;left:4279;top:-373;width:7705;height:2" coordorigin="4279,-373" coordsize="7705,2">
              <v:shape style="position:absolute;left:4279;top:-373;width:7705;height:2" coordorigin="4279,-373" coordsize="7705,0" path="m4279,-373l11985,-373e" filled="f" stroked="t" strokeweight=".729pt" strokecolor="#000000">
                <v:path arrowok="t"/>
              </v:shape>
            </v:group>
            <w10:wrap type="none"/>
          </v:group>
        </w:pict>
      </w:r>
      <w:hyperlink r:id="rId487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3"/>
            <w:w w:val="105"/>
            <w:sz w:val="17"/>
            <w:szCs w:val="17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before="39"/>
        <w:ind w:left="0" w:right="224" w:firstLine="0"/>
        <w:jc w:val="righ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>
          <w:spacing w:val="0"/>
          <w:w w:val="105"/>
        </w:rPr>
        <w:br w:type="column"/>
      </w:r>
      <w:hyperlink w:history="true" w:anchor="_bookmark4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46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after="0"/>
        <w:jc w:val="right"/>
        <w:rPr>
          <w:rFonts w:ascii="Lucida Sans Unicode" w:hAnsi="Lucida Sans Unicode" w:cs="Lucida Sans Unicode" w:eastAsia="Lucida Sans Unicode"/>
          <w:sz w:val="17"/>
          <w:szCs w:val="17"/>
        </w:rPr>
        <w:sectPr>
          <w:type w:val="continuous"/>
          <w:pgSz w:w="12240" w:h="15840"/>
          <w:pgMar w:top="280" w:bottom="220" w:left="0" w:right="180"/>
          <w:cols w:num="2" w:equalWidth="0">
            <w:col w:w="5362" w:space="1436"/>
            <w:col w:w="5262"/>
          </w:cols>
        </w:sectPr>
      </w:pPr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550.709473pt;margin-top:-57.247017pt;width:51.72pt;height:21.144pt;mso-position-horizontal-relative:page;mso-position-vertical-relative:paragraph;z-index:-12933" coordorigin="11014,-1145" coordsize="1034,423">
            <v:group style="position:absolute;left:11028;top:-1135;width:1007;height:403" coordorigin="11028,-1135" coordsize="1007,403">
              <v:shape style="position:absolute;left:11028;top:-1135;width:1007;height:403" coordorigin="11028,-1135" coordsize="1007,403" path="m11217,-1135l11150,-1123,11094,-1090,11053,-1040,11030,-977,11028,-921,11029,-898,11049,-834,11088,-783,11143,-747,11208,-732,11846,-732,11869,-733,11933,-753,11985,-792,12020,-847,12035,-913,12035,-946,12034,-969,12014,-1033,11975,-1084,11920,-1120,11854,-1135,11217,-1135xe" filled="t" fillcolor="#E7E7E7" stroked="f">
                <v:path arrowok="t"/>
                <v:fill type="solid"/>
              </v:shape>
            </v:group>
            <v:group style="position:absolute;left:11217;top:-1129;width:630;height:2" coordorigin="11217,-1129" coordsize="630,2">
              <v:shape style="position:absolute;left:11217;top:-1129;width:630;height:2" coordorigin="11217,-1129" coordsize="630,0" path="m11217,-1129l11846,-1129e" filled="f" stroked="t" strokeweight=".73pt" strokecolor="#DEDEDE">
                <v:path arrowok="t"/>
              </v:shape>
            </v:group>
            <v:group style="position:absolute;left:11217;top:-738;width:630;height:2" coordorigin="11217,-738" coordsize="630,2">
              <v:shape style="position:absolute;left:11217;top:-738;width:630;height:2" coordorigin="11217,-738" coordsize="630,0" path="m11217,-738l11846,-738e" filled="f" stroked="t" strokeweight=".729pt" strokecolor="#DEDEDE">
                <v:path arrowok="t"/>
              </v:shape>
            </v:group>
            <v:group style="position:absolute;left:11028;top:-946;width:13;height:25" coordorigin="11028,-946" coordsize="13,25">
              <v:shape style="position:absolute;left:11028;top:-946;width:13;height:25" coordorigin="11028,-946" coordsize="13,25" path="m11028,-933l11040,-933e" filled="f" stroked="t" strokeweight="1.359pt" strokecolor="#DEDEDE">
                <v:path arrowok="t"/>
              </v:shape>
            </v:group>
            <v:group style="position:absolute;left:12022;top:-946;width:13;height:25" coordorigin="12022,-946" coordsize="13,25">
              <v:shape style="position:absolute;left:12022;top:-946;width:13;height:25" coordorigin="12022,-946" coordsize="13,25" path="m12022,-933l12035,-933e" filled="f" stroked="t" strokeweight="1.359pt" strokecolor="#DEDEDE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type w:val="continuous"/>
          <w:pgSz w:w="12240" w:h="15840"/>
          <w:pgMar w:top="280" w:bottom="220" w:left="0" w:right="180"/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9.5pt;margin-top:25.635pt;width:592.75pt;height:23.283pt;mso-position-horizontal-relative:page;mso-position-vertical-relative:page;z-index:-12931" coordorigin="190,513" coordsize="11855,466">
            <v:group style="position:absolute;left:200;top:528;width:11835;height:441" coordorigin="200,528" coordsize="11835,441">
              <v:shape style="position:absolute;left:200;top:528;width:11835;height:441" coordorigin="200,528" coordsize="11835,441" path="m12035,528l200,528,200,918,205,940,218,957,238,967,250,968,11985,968,12006,963,12023,950,12033,931,12035,918,12035,528xe" filled="t" fillcolor="#F5F5F5" stroked="f">
                <v:path arrowok="t"/>
                <v:fill type="solid"/>
              </v:shape>
            </v:group>
            <v:group style="position:absolute;left:250;top:962;width:11734;height:2" coordorigin="250,962" coordsize="11734,2">
              <v:shape style="position:absolute;left:250;top:962;width:11734;height:2" coordorigin="250,962" coordsize="11734,0" path="m250,962l11985,962e" filled="f" stroked="t" strokeweight=".729pt" strokecolor="#E4E4E4">
                <v:path arrowok="t"/>
              </v:shape>
            </v:group>
            <v:group style="position:absolute;left:206;top:520;width:2;height:398" coordorigin="206,520" coordsize="2,398">
              <v:shape style="position:absolute;left:206;top:520;width:2;height:398" coordorigin="206,520" coordsize="0,398" path="m206,520l206,918e" filled="f" stroked="t" strokeweight=".73pt" strokecolor="#E4E4E4">
                <v:path arrowok="t"/>
              </v:shape>
            </v:group>
            <v:group style="position:absolute;left:12029;top:520;width:2;height:398" coordorigin="12029,520" coordsize="2,398">
              <v:shape style="position:absolute;left:12029;top:520;width:2;height:398" coordorigin="12029,520" coordsize="0,398" path="m12029,520l12029,918e" filled="f" stroked="t" strokeweight=".73pt" strokecolor="#E4E4E4">
                <v:path arrowok="t"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after="0" w:line="200" w:lineRule="exact"/>
        <w:rPr>
          <w:sz w:val="20"/>
          <w:szCs w:val="20"/>
        </w:rPr>
        <w:sectPr>
          <w:pgSz w:w="12240" w:h="15840"/>
          <w:pgMar w:header="90" w:footer="21" w:top="280" w:bottom="220" w:left="0" w:right="112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Rails forms, params, attr_accessible, va" w:id="69"/>
      <w:bookmarkEnd w:id="69"/>
      <w:r>
        <w:rPr/>
      </w:r>
      <w:bookmarkStart w:name="_bookmark49" w:id="70"/>
      <w:bookmarkEnd w:id="70"/>
      <w:r>
        <w:rPr/>
      </w:r>
      <w:hyperlink w:history="true" w:anchor="_bookmark49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49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spacing w:line="566" w:lineRule="exact" w:before="55"/>
        <w:ind w:right="3079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Lesso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FFFFFF"/>
          <w:spacing w:val="-5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forms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,</w:t>
      </w:r>
      <w:r>
        <w:rPr>
          <w:rFonts w:ascii="Arial" w:hAnsi="Arial" w:cs="Arial" w:eastAsia="Arial"/>
          <w:b w:val="0"/>
          <w:bCs w:val="0"/>
          <w:color w:val="FFFFFF"/>
          <w:spacing w:val="-4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params,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attr_accessible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,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validation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9.950pt;margin-top:-2.028419pt;width:189.5359pt;height:28.3782pt;mso-position-horizontal-relative:page;mso-position-vertical-relative:paragraph;z-index:-12930" coordorigin="199,-41" coordsize="3791,568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3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v:group style="position:absolute;left:250;top:433;width:3676;height:2" coordorigin="250,433" coordsize="3676,2">
              <v:shape style="position:absolute;left:250;top:433;width:3676;height:2" coordorigin="250,433" coordsize="3676,0" path="m250,433l3927,433e" filled="f" stroked="t" strokeweight=".73pt" strokecolor="#E6E6E6">
                <v:path arrowok="t"/>
              </v:shape>
            </v:group>
            <v:group style="position:absolute;left:3927;top:434;width:22;height:5" coordorigin="3927,434" coordsize="22,5">
              <v:shape style="position:absolute;left:3927;top:434;width:22;height:5" coordorigin="3927,434" coordsize="22,5" path="m3927,439l3949,434e" filled="f" stroked="t" strokeweight="1.259pt" strokecolor="#E6E6E6">
                <v:path arrowok="t"/>
              </v:shape>
            </v:group>
            <v:group style="position:absolute;left:3968;top:401;width:7;height:14" coordorigin="3968,401" coordsize="7,14">
              <v:shape style="position:absolute;left:3968;top:401;width:7;height:14" coordorigin="3968,401" coordsize="7,14" path="m3968,415l3976,401e" filled="f" stroked="t" strokeweight="1.259pt" strokecolor="#E6E6E6">
                <v:path arrowok="t"/>
              </v:shape>
            </v:group>
            <v:group style="position:absolute;left:206;top:11;width:2;height:378" coordorigin="206,11" coordsize="2,378">
              <v:shape style="position:absolute;left:206;top:11;width:2;height:378" coordorigin="206,11" coordsize="0,378" path="m206,11l206,389e" filled="f" stroked="t" strokeweight=".73pt" strokecolor="#E6E6E6">
                <v:path arrowok="t"/>
              </v:shape>
            </v:group>
            <v:group style="position:absolute;left:3971;top:11;width:2;height:378" coordorigin="3971,11" coordsize="2,378">
              <v:shape style="position:absolute;left:3971;top:11;width:2;height:378" coordorigin="3971,11" coordsize="0,378" path="m3971,11l3971,389e" filled="f" stroked="t" strokeweight=".73pt" strokecolor="#E6E6E6">
                <v:path arrowok="t"/>
              </v:shape>
            </v:group>
            <v:group style="position:absolute;left:250;top:470;width:3676;height:2" coordorigin="250,470" coordsize="3676,2">
              <v:shape style="position:absolute;left:250;top:470;width:3676;height:2" coordorigin="250,470" coordsize="3676,0" path="m250,470l3927,470e" filled="f" stroked="t" strokeweight=".73pt" strokecolor="#E6E6E6">
                <v:path arrowok="t"/>
              </v:shape>
            </v:group>
            <v:group style="position:absolute;left:3972;top:492;width:5;height:22" coordorigin="3972,492" coordsize="5,22">
              <v:shape style="position:absolute;left:3972;top:492;width:5;height:22" coordorigin="3972,492" coordsize="5,22" path="m3977,514l3972,493,3972,492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9.202072pt;margin-top:14.388882pt;width:1.687527pt;height:.167627pt;mso-position-horizontal-relative:page;mso-position-vertical-relative:paragraph;z-index:-12925" coordorigin="4384,288" coordsize="34,3">
            <v:shape style="position:absolute;left:4384;top:288;width:34;height:3" coordorigin="4384,288" coordsize="34,3" path="m4418,288l4395,289,4384,291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268.516571pt;margin-top:14.397554pt;width:1.138972pt;height:.118127pt;mso-position-horizontal-relative:page;mso-position-vertical-relative:paragraph;z-index:-12924" coordorigin="5370,288" coordsize="23,2">
            <v:shape style="position:absolute;left:5370;top:288;width:23;height:2" coordorigin="5370,288" coordsize="23,2" path="m5393,290l5370,288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8.315674pt;margin-top:13.759381pt;width:34.356347pt;height:1.462994pt;mso-position-horizontal-relative:page;mso-position-vertical-relative:paragraph;z-index:-12920" coordorigin="11166,275" coordsize="687,29">
            <v:group style="position:absolute;left:11217;top:294;width:630;height:2" coordorigin="11217,294" coordsize="630,2">
              <v:shape style="position:absolute;left:11217;top:294;width:630;height:2" coordorigin="11217,294" coordsize="630,0" path="m11217,294l11846,294e" filled="f" stroked="t" strokeweight=".73pt" strokecolor="#DEDEDE">
                <v:path arrowok="t"/>
              </v:shape>
            </v:group>
            <v:group style="position:absolute;left:11179;top:288;width:38;height:4" coordorigin="11179,288" coordsize="38,4">
              <v:shape style="position:absolute;left:11179;top:288;width:38;height:4" coordorigin="11179,288" coordsize="38,4" path="m11217,288l11194,289,11179,292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9.5pt;margin-top:-163.006424pt;width:592.75pt;height:128.793pt;mso-position-horizontal-relative:page;mso-position-vertical-relative:paragraph;z-index:-12914" coordorigin="190,-3260" coordsize="11855,2576">
            <v:group style="position:absolute;left:200;top:-2520;width:11835;height:1826" coordorigin="200,-2520" coordsize="11835,1826">
              <v:shape style="position:absolute;left:200;top:-2520;width:11835;height:1826" coordorigin="200,-2520" coordsize="11835,1826" path="m200,-694l12035,-694,12035,-2520,200,-2520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747;width:11835;height:2040" type="#_x0000_t75">
                <v:imagedata r:id="rId493" o:title=""/>
              </v:shape>
            </v:group>
            <v:group style="position:absolute;left:200;top:-3250;width:2;height:730" coordorigin="200,-3250" coordsize="2,730">
              <v:shape style="position:absolute;left:200;top:-3250;width:2;height:730" coordorigin="200,-3250" coordsize="0,730" path="m200,-2520l200,-3250,200,-2520xe" filled="t" fillcolor="#000000" stroked="f">
                <v:path arrowok="t"/>
                <v:fill type="solid"/>
              </v:shape>
            </v:group>
            <v:group style="position:absolute;left:200;top:-3250;width:11835;height:730" coordorigin="200,-3250" coordsize="11835,730">
              <v:shape style="position:absolute;left:200;top:-3250;width:11835;height:730" coordorigin="200,-3250" coordsize="11835,730" path="m200,-2520l12035,-2520,12035,-3250,200,-3250,200,-2520xe" filled="t" fillcolor="#FAFAFA" stroked="f">
                <v:path arrowok="t"/>
                <v:fill type="solid"/>
              </v:shape>
              <v:shape style="position:absolute;left:452;top:-3200;width:630;height:630" type="#_x0000_t75">
                <v:imagedata r:id="rId494" o:title=""/>
              </v:shape>
            </v:group>
            <v:group style="position:absolute;left:2668;top:-3049;width:1561;height:252" coordorigin="2668,-3049" coordsize="1561,252">
              <v:shape style="position:absolute;left:2668;top:-3049;width:1561;height:252" coordorigin="2668,-3049" coordsize="1561,252" path="m4191,-3049l2705,-3049,2684,-3042,2671,-3026,2668,-3011,2668,-2835,2674,-2814,2691,-2800,2705,-2797,4191,-2797,4212,-2803,4226,-2820,4229,-2835,4229,-3011,4223,-3032,4206,-3046,4191,-3049xe" filled="t" fillcolor="#F8F8F8" stroked="f">
                <v:path arrowok="t"/>
                <v:fill type="solid"/>
              </v:shape>
            </v:group>
            <v:group style="position:absolute;left:2675;top:-3049;width:30;height:18" coordorigin="2675,-3049" coordsize="30,18">
              <v:shape style="position:absolute;left:2675;top:-3049;width:30;height:18" coordorigin="2675,-3049" coordsize="30,18" path="m2705,-3049l2684,-3042,2676,-3032e" filled="f" stroked="t" strokeweight="1.259pt" strokecolor="#CDCDCD">
                <v:path arrowok="t"/>
              </v:shape>
            </v:group>
            <v:group style="position:absolute;left:4212;top:-3041;width:17;height:30" coordorigin="4212,-3041" coordsize="17,30">
              <v:shape style="position:absolute;left:4212;top:-3041;width:17;height:30" coordorigin="4212,-3041" coordsize="17,30" path="m4229,-3011l4223,-3032,4213,-3040e" filled="f" stroked="t" strokeweight="1.259pt" strokecolor="#CDCDCD">
                <v:path arrowok="t"/>
              </v:shape>
            </v:group>
            <v:group style="position:absolute;left:2706;top:-2803;width:1486;height:2" coordorigin="2706,-2803" coordsize="1486,2">
              <v:shape style="position:absolute;left:2706;top:-2803;width:1486;height:2" coordorigin="2706,-2803" coordsize="1486,0" path="m2706,-2803l4191,-2803e" filled="f" stroked="t" strokeweight=".729pt" strokecolor="#CDCDCD">
                <v:path arrowok="t"/>
              </v:shape>
            </v:group>
            <v:group style="position:absolute;left:2668;top:-2835;width:3;height:10" coordorigin="2668,-2835" coordsize="3,10">
              <v:shape style="position:absolute;left:2668;top:-2835;width:3;height:10" coordorigin="2668,-2835" coordsize="3,10" path="m2668,-2835l2671,-2825e" filled="f" stroked="t" strokeweight="1.259pt" strokecolor="#CDCDCD">
                <v:path arrowok="t"/>
              </v:shape>
            </v:group>
            <v:group style="position:absolute;left:2674;top:-3011;width:2;height:176" coordorigin="2674,-3011" coordsize="2,176">
              <v:shape style="position:absolute;left:2674;top:-3011;width:2;height:176" coordorigin="2674,-3011" coordsize="0,176" path="m2674,-3011l2674,-2835e" filled="f" stroked="t" strokeweight=".73pt" strokecolor="#CDCDCD">
                <v:path arrowok="t"/>
              </v:shape>
            </v:group>
            <v:group style="position:absolute;left:4223;top:-3011;width:2;height:176" coordorigin="4223,-3011" coordsize="2,176">
              <v:shape style="position:absolute;left:4223;top:-3011;width:2;height:176" coordorigin="4223,-3011" coordsize="0,176" path="m4223,-3011l4223,-2835e" filled="f" stroked="t" strokeweight=".73pt" strokecolor="#CDCDCD">
                <v:path arrowok="t"/>
              </v:shape>
              <v:shape style="position:absolute;left:2705;top:-2986;width:201;height:164" type="#_x0000_t75">
                <v:imagedata r:id="rId495" o:title=""/>
              </v:shape>
            </v:group>
            <v:group style="position:absolute;left:4632;top:-3049;width:579;height:252" coordorigin="4632,-3049" coordsize="579,252">
              <v:shape style="position:absolute;left:4632;top:-3049;width:579;height:252" coordorigin="4632,-3049" coordsize="579,252" path="m5173,-3049l4670,-3049,4649,-3042,4635,-3026,4632,-3011,4632,-2835,4638,-2814,4655,-2800,4670,-2797,5173,-2797,5194,-2803,5208,-2820,5211,-2835,5211,-3011,5205,-3032,5188,-3046,5173,-3049xe" filled="t" fillcolor="#ECEEF5" stroked="f">
                <v:path arrowok="t"/>
                <v:fill type="solid"/>
              </v:shape>
            </v:group>
            <v:group style="position:absolute;left:4670;top:-3042;width:504;height:2" coordorigin="4670,-3042" coordsize="504,2">
              <v:shape style="position:absolute;left:4670;top:-3042;width:504;height:2" coordorigin="4670,-3042" coordsize="504,0" path="m4670,-3042l5173,-3042e" filled="f" stroked="t" strokeweight=".73pt" strokecolor="#CAD4E7">
                <v:path arrowok="t"/>
              </v:shape>
            </v:group>
            <v:group style="position:absolute;left:4657;top:-3049;width:13;height:4" coordorigin="4657,-3049" coordsize="13,4">
              <v:shape style="position:absolute;left:4657;top:-3049;width:13;height:4" coordorigin="4657,-3049" coordsize="13,4" path="m4670,-3049l4658,-3045e" filled="f" stroked="t" strokeweight="1.259pt" strokecolor="#CAD4E7">
                <v:path arrowok="t"/>
              </v:shape>
            </v:group>
            <v:group style="position:absolute;left:4670;top:-2803;width:504;height:2" coordorigin="4670,-2803" coordsize="504,2">
              <v:shape style="position:absolute;left:4670;top:-2803;width:504;height:2" coordorigin="4670,-2803" coordsize="504,0" path="m4670,-2803l5173,-2803e" filled="f" stroked="t" strokeweight=".729pt" strokecolor="#CAD4E7">
                <v:path arrowok="t"/>
              </v:shape>
            </v:group>
            <v:group style="position:absolute;left:4638;top:-3011;width:2;height:176" coordorigin="4638,-3011" coordsize="2,176">
              <v:shape style="position:absolute;left:4638;top:-3011;width:2;height:176" coordorigin="4638,-3011" coordsize="0,176" path="m4638,-3011l4638,-2835e" filled="f" stroked="t" strokeweight=".729pt" strokecolor="#CAD4E7">
                <v:path arrowok="t"/>
              </v:shape>
            </v:group>
            <v:group style="position:absolute;left:5205;top:-3011;width:2;height:176" coordorigin="5205,-3011" coordsize="2,176">
              <v:shape style="position:absolute;left:5205;top:-3011;width:2;height:176" coordorigin="5205,-3011" coordsize="0,176" path="m5205,-3011l5205,-2835e" filled="f" stroked="t" strokeweight=".729pt" strokecolor="#CAD4E7">
                <v:path arrowok="t"/>
              </v:shape>
              <v:shape style="position:absolute;left:4695;top:-3011;width:176;height:176" type="#_x0000_t75">
                <v:imagedata r:id="rId496" o:title=""/>
              </v:shape>
            </v:group>
            <v:group style="position:absolute;left:5236;top:-2973;width:2;height:101" coordorigin="5236,-2973" coordsize="2,101">
              <v:shape style="position:absolute;left:5236;top:-2973;width:2;height:101" coordorigin="5236,-2973" coordsize="0,101" path="m5236,-2872l5236,-2923,5236,-2973,5236,-2872xe" filled="t" fillcolor="#D8D8D8" stroked="f">
                <v:path arrowok="t"/>
                <v:fill type="solid"/>
              </v:shape>
            </v:group>
            <v:group style="position:absolute;left:5236;top:-2943;width:25;height:40" coordorigin="5236,-2943" coordsize="25,40">
              <v:shape style="position:absolute;left:5236;top:-2943;width:25;height:40" coordorigin="5236,-2943" coordsize="25,40" path="m5261,-2943l5236,-2923,5261,-2903,5261,-2943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49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line="237" w:lineRule="exact"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11.447006pt;margin-top:8.544472pt;width:.63pt;height:1.259pt;mso-position-horizontal-relative:page;mso-position-vertical-relative:paragraph;z-index:-12922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472pt;width:.63pt;height:1.259pt;mso-position-horizontal-relative:page;mso-position-vertical-relative:paragraph;z-index:-12921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8.544472pt;width:.629pt;height:1.259pt;mso-position-horizontal-relative:page;mso-position-vertical-relative:paragraph;z-index:-12918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472pt;width:.63pt;height:1.259pt;mso-position-horizontal-relative:page;mso-position-vertical-relative:paragraph;z-index:-12917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hyperlink w:history="true" w:anchor="_bookmark43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43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52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52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pStyle w:val="BodyText"/>
        <w:spacing w:line="206" w:lineRule="exac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10.798534pt;margin-top:14.461957pt;width:188.687365pt;height:6.919826pt;mso-position-horizontal-relative:page;mso-position-vertical-relative:paragraph;z-index:-12929" coordorigin="216,289" coordsize="3774,138">
            <v:group style="position:absolute;left:250;top:333;width:3676;height:2" coordorigin="250,333" coordsize="3676,2">
              <v:shape style="position:absolute;left:250;top:333;width:3676;height:2" coordorigin="250,333" coordsize="3676,0" path="m250,333l3927,333e" filled="f" stroked="t" strokeweight=".729pt" strokecolor="#E6E6E6">
                <v:path arrowok="t"/>
              </v:shape>
            </v:group>
            <v:group style="position:absolute;left:3972;top:302;width:4;height:7" coordorigin="3972,302" coordsize="4,7">
              <v:shape style="position:absolute;left:3972;top:302;width:4;height:7" coordorigin="3972,302" coordsize="4,7" path="m3972,309l3976,302e" filled="f" stroked="t" strokeweight="1.259pt" strokecolor="#E6E6E6">
                <v:path arrowok="t"/>
              </v:shape>
            </v:group>
            <v:group style="position:absolute;left:250;top:371;width:3676;height:2" coordorigin="250,371" coordsize="3676,2">
              <v:shape style="position:absolute;left:250;top:371;width:3676;height:2" coordorigin="250,371" coordsize="3676,0" path="m250,371l3927,371e" filled="f" stroked="t" strokeweight=".73pt" strokecolor="#E6E6E6">
                <v:path arrowok="t"/>
              </v:shape>
            </v:group>
            <v:group style="position:absolute;left:229;top:365;width:22;height:5" coordorigin="229,365" coordsize="22,5">
              <v:shape style="position:absolute;left:229;top:365;width:22;height:5" coordorigin="229,365" coordsize="22,5" path="m250,365l229,370e" filled="f" stroked="t" strokeweight="1.259pt" strokecolor="#E6E6E6">
                <v:path arrowok="t"/>
              </v:shape>
            </v:group>
            <v:group style="position:absolute;left:3970;top:391;width:7;height:24" coordorigin="3970,391" coordsize="7,24">
              <v:shape style="position:absolute;left:3970;top:391;width:7;height:24" coordorigin="3970,391" coordsize="7,24" path="m3977,415l3972,393,3970,391e" filled="f" stroked="t" strokeweight="1.259pt" strokecolor="#E6E6E6">
                <v:path arrowok="t"/>
              </v:shape>
            </v:group>
            <v:group style="position:absolute;left:3939;top:366;width:14;height:7" coordorigin="3939,366" coordsize="14,7">
              <v:shape style="position:absolute;left:3939;top:366;width:14;height:7" coordorigin="3939,366" coordsize="14,7" path="m3954,374l3939,366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889999pt;margin-top:4.070183pt;width:47.214pt;height:.1pt;mso-position-horizontal-relative:page;mso-position-vertical-relative:paragraph;z-index:-12923" coordorigin="4418,81" coordsize="944,2">
            <v:shape style="position:absolute;left:4418;top:81;width:944;height:2" coordorigin="4418,81" coordsize="944,0" path="m4418,81l5362,81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466492pt;margin-top:3.705683pt;width:32.563522pt;height:1.3085pt;mso-position-horizontal-relative:page;mso-position-vertical-relative:paragraph;z-index:-12919" coordorigin="11209,74" coordsize="651,26">
            <v:group style="position:absolute;left:11217;top:81;width:630;height:2" coordorigin="11217,81" coordsize="630,2">
              <v:shape style="position:absolute;left:11217;top:81;width:630;height:2" coordorigin="11217,81" coordsize="630,0" path="m11217,81l11846,81e" filled="f" stroked="t" strokeweight=".729pt" strokecolor="#DEDEDE">
                <v:path arrowok="t"/>
              </v:shape>
            </v:group>
            <w10:wrap type="none"/>
          </v:group>
        </w:pict>
      </w:r>
      <w:hyperlink w:history="true" w:anchor="_bookmark49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90" w:lineRule="exact" w:before="2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after="0" w:line="190" w:lineRule="exact"/>
        <w:rPr>
          <w:sz w:val="19"/>
          <w:szCs w:val="19"/>
        </w:rPr>
        <w:sectPr>
          <w:headerReference w:type="default" r:id="rId491"/>
          <w:footerReference w:type="default" r:id="rId492"/>
          <w:pgSz w:w="12240" w:h="15840"/>
          <w:pgMar w:header="90" w:footer="21" w:top="280" w:bottom="220" w:left="0" w:right="180"/>
        </w:sectPr>
      </w:pPr>
    </w:p>
    <w:p>
      <w:pPr>
        <w:pStyle w:val="BodyText"/>
        <w:spacing w:line="262" w:lineRule="auto" w:before="81"/>
        <w:ind w:left="401" w:right="0"/>
        <w:jc w:val="left"/>
        <w:rPr>
          <w:rFonts w:ascii="Arial" w:hAnsi="Arial" w:cs="Arial" w:eastAsia="Arial"/>
        </w:rPr>
      </w:pPr>
      <w:r>
        <w:rPr/>
        <w:pict>
          <v:shape style="position:absolute;margin-left:55.326pt;margin-top:102.193069pt;width:8.813pt;height:8.813pt;mso-position-horizontal-relative:page;mso-position-vertical-relative:paragraph;z-index:-12912" type="#_x0000_t75">
            <v:imagedata r:id="rId497" o:title=""/>
          </v:shape>
        </w:pict>
      </w:r>
      <w:r>
        <w:rPr/>
        <w:pict>
          <v:shape style="position:absolute;margin-left:55.326pt;margin-top:125.485069pt;width:8.813pt;height:8.813pt;mso-position-horizontal-relative:page;mso-position-vertical-relative:paragraph;z-index:-12911" type="#_x0000_t75">
            <v:imagedata r:id="rId498" o:title=""/>
          </v:shape>
        </w:pict>
      </w:r>
      <w:r>
        <w:rPr/>
        <w:pict>
          <v:shape style="position:absolute;margin-left:55.326pt;margin-top:423.613007pt;width:8.813pt;height:8.813pt;mso-position-horizontal-relative:page;mso-position-vertical-relative:page;z-index:-12910" type="#_x0000_t75">
            <v:imagedata r:id="rId499" o:title=""/>
          </v:shape>
        </w:pict>
      </w:r>
      <w:r>
        <w:rPr/>
        <w:pict>
          <v:shape style="position:absolute;margin-left:55.326pt;margin-top:459.496002pt;width:8.813pt;height:8.813pt;mso-position-horizontal-relative:page;mso-position-vertical-relative:page;z-index:-12909" type="#_x0000_t75">
            <v:imagedata r:id="rId500" o:title=""/>
          </v:shape>
        </w:pict>
      </w:r>
      <w:r>
        <w:rPr/>
        <w:pict>
          <v:shape style="position:absolute;margin-left:155.419006pt;margin-top:66.310074pt;width:8.1840pt;height:8.813pt;mso-position-horizontal-relative:page;mso-position-vertical-relative:paragraph;z-index:-12901" type="#_x0000_t75">
            <v:imagedata r:id="rId501" o:title=""/>
          </v:shape>
        </w:pict>
      </w:r>
      <w:r>
        <w:rPr/>
        <w:pict>
          <v:shape style="position:absolute;margin-left:38.908001pt;margin-top:59.385071pt;width:131.404500pt;height:224.789pt;mso-position-horizontal-relative:page;mso-position-vertical-relative:paragraph;z-index:-12900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24" w:hRule="exact"/>
                    </w:trPr>
                    <w:tc>
                      <w:tcPr>
                        <w:tcW w:w="2606" w:type="dxa"/>
                        <w:tcBorders>
                          <w:top w:val="nil" w:sz="6" w:space="0" w:color="auto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10" w:lineRule="exact" w:before="7"/>
                          <w:rPr>
                            <w:sz w:val="11"/>
                            <w:szCs w:val="11"/>
                          </w:rPr>
                        </w:pPr>
                        <w:r>
                          <w:rPr>
                            <w:sz w:val="11"/>
                            <w:szCs w:val="11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22" w:val="left" w:leader="none"/>
                          </w:tabs>
                          <w:spacing w:line="260" w:lineRule="auto"/>
                          <w:ind w:left="182" w:right="119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1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5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from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6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the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3pt;mso-position-horizontal-relative:char;mso-position-vertical-relative:line" type="#_x0000_t75">
                              <v:imagedata r:id="rId502" o:title=""/>
                            </v:shape>
                          </w:pict>
                        </w:r>
                        <w:r>
                          <w:rPr>
                            <w:rFonts w:ascii="Times New Roman" w:hAnsi="Times New Roman" w:cs="Times New Roman" w:eastAsia="Times New Roman"/>
                            <w:b w:val="0"/>
                            <w:bCs w:val="0"/>
                            <w:color w:val="FFFFFF"/>
                            <w:spacing w:val="0"/>
                            <w:w w:val="100"/>
                            <w:position w:val="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  <w:t>view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ind w:left="313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r>
                          <w:rPr/>
                          <w:pict>
                            <v:shape style="width:8.813pt;height:8.813pt;mso-position-horizontal-relative:char;mso-position-vertical-relative:line" type="#_x0000_t75">
                              <v:imagedata r:id="rId503" o:title=""/>
                            </v:shape>
                          </w:pict>
                        </w:r>
                        <w:r>
                          <w:rPr/>
                        </w:r>
                        <w:r>
                          <w:rPr>
                            <w:rFonts w:ascii="Times New Roman" w:hAnsi="Times New Roman" w:cs="Times New Roman" w:eastAsia="Times New Roman"/>
                            <w:position w:val="1"/>
                            <w:sz w:val="20"/>
                            <w:szCs w:val="20"/>
                          </w:rPr>
                          <w:t>  </w:t>
                        </w:r>
                        <w:hyperlink w:history="true" w:anchor="_bookmark5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Form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5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3pt;mso-position-horizontal-relative:char;mso-position-vertical-relative:line" type="#_x0000_t75">
                              <v:imagedata r:id="rId504" o:title=""/>
                            </v:shape>
                          </w:pict>
                        </w:r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spacing w:line="262" w:lineRule="auto"/>
                          <w:ind w:left="313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r>
                          <w:rPr/>
                          <w:pict>
                            <v:shape style="width:8.813pt;height:8.813pt;mso-position-horizontal-relative:char;mso-position-vertical-relative:line" type="#_x0000_t75">
                              <v:imagedata r:id="rId505" o:title=""/>
                            </v:shape>
                          </w:pict>
                        </w:r>
                        <w:r>
                          <w:rPr/>
                        </w:r>
                        <w:r>
                          <w:rPr>
                            <w:rFonts w:ascii="Times New Roman" w:hAnsi="Times New Roman" w:cs="Times New Roman" w:eastAsia="Times New Roman"/>
                            <w:position w:val="1"/>
                            <w:sz w:val="20"/>
                            <w:szCs w:val="20"/>
                          </w:rPr>
                          <w:t>  </w:t>
                        </w:r>
                        <w:hyperlink w:history="true" w:anchor="_bookmark5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form_for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5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instead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of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position w:val="1"/>
                            <w:sz w:val="20"/>
                            <w:szCs w:val="20"/>
                          </w:rPr>
                          <w:t> </w:t>
                        </w:r>
                        <w:hyperlink w:history="true" w:anchor="_bookmark5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form_tag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506" o:title=""/>
                            </v:shape>
                          </w:pict>
                        </w:r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5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5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Mark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complete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8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8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3pt;mso-position-horizontal-relative:char;mso-position-vertical-relative:line" type="#_x0000_t75">
                              <v:imagedata r:id="rId507" o:title=""/>
                            </v:shape>
                          </w:pict>
                        </w:r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spacing w:line="262" w:lineRule="auto"/>
                          <w:ind w:left="313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r>
                          <w:rPr/>
                          <w:pict>
                            <v:shape style="width:8.813pt;height:8.813pt;mso-position-horizontal-relative:char;mso-position-vertical-relative:line" type="#_x0000_t75">
                              <v:imagedata r:id="rId508" o:title=""/>
                            </v:shape>
                          </w:pict>
                        </w:r>
                        <w:r>
                          <w:rPr/>
                        </w:r>
                        <w:r>
                          <w:rPr>
                            <w:rFonts w:ascii="Times New Roman" w:hAnsi="Times New Roman" w:cs="Times New Roman" w:eastAsia="Times New Roman"/>
                            <w:position w:val="1"/>
                            <w:sz w:val="20"/>
                            <w:szCs w:val="20"/>
                          </w:rPr>
                          <w:t>  </w:t>
                        </w:r>
                        <w:hyperlink r:id="rId48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Marking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todos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position w:val="1"/>
                            <w:sz w:val="20"/>
                            <w:szCs w:val="20"/>
                          </w:rPr>
                          <w:t> </w:t>
                        </w:r>
                        <w:hyperlink r:id="rId48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complete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509" o:title=""/>
                            </v:shape>
                          </w:pict>
                        </w:r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ind w:left="313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r>
                          <w:rPr/>
                          <w:pict>
                            <v:shape style="width:8.813pt;height:8.813pt;mso-position-horizontal-relative:char;mso-position-vertical-relative:line" type="#_x0000_t75">
                              <v:imagedata r:id="rId510" o:title=""/>
                            </v:shape>
                          </w:pict>
                        </w:r>
                        <w:r>
                          <w:rPr/>
                        </w:r>
                        <w:r>
                          <w:rPr>
                            <w:rFonts w:ascii="Times New Roman" w:hAnsi="Times New Roman" w:cs="Times New Roman" w:eastAsia="Times New Roman"/>
                            <w:position w:val="1"/>
                            <w:sz w:val="20"/>
                            <w:szCs w:val="20"/>
                          </w:rPr>
                          <w:t>  </w:t>
                        </w:r>
                        <w:hyperlink r:id="rId48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Toggle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5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3pt;mso-position-horizontal-relative:char;mso-position-vertical-relative:line" type="#_x0000_t75">
                              <v:imagedata r:id="rId511" o:title=""/>
                            </v:shape>
                          </w:pict>
                        </w:r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48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Edit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delete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3pt;mso-position-horizontal-relative:char;mso-position-vertical-relative:line" type="#_x0000_t75">
                              <v:imagedata r:id="rId512" o:title=""/>
                            </v:shape>
                          </w:pict>
                        </w:r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49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Ajaxifying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operations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513" o:title=""/>
                            </v:shape>
                          </w:pict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hyperlink w:history="true" w:anchor="_bookmark50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50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pStyle w:val="BodyText"/>
        <w:spacing w:line="245" w:lineRule="auto" w:before="24"/>
        <w:ind w:left="401" w:right="114"/>
        <w:jc w:val="left"/>
        <w:rPr>
          <w:rFonts w:ascii="Lucida Sans Unicode" w:hAnsi="Lucida Sans Unicode" w:cs="Lucida Sans Unicode" w:eastAsia="Lucida Sans Unicode"/>
        </w:rPr>
      </w:pPr>
      <w:r>
        <w:rPr>
          <w:spacing w:val="0"/>
          <w:w w:val="100"/>
        </w:rPr>
        <w:br w:type="column"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previous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module,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bookmarkStart w:name="_bookmark50" w:id="71"/>
      <w:bookmarkEnd w:id="71"/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Twitter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'nice'.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left="401" w:right="593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10.63pt;margin-top:-35.927933pt;width:187.597pt;height:.1pt;mso-position-horizontal-relative:page;mso-position-vertical-relative:paragraph;z-index:-12913" coordorigin="213,-719" coordsize="3752,2">
            <v:shape style="position:absolute;left:213;top:-719;width:3752;height:2" coordorigin="213,-719" coordsize="3752,0" path="m213,-719l3965,-719e" filled="f" stroked="t" strokeweight=".73pt" strokecolor="#E6E6E6">
              <v:path arrowok="t"/>
            </v:shape>
            <w10:wrap type="none"/>
          </v:group>
        </w:pict>
      </w:r>
      <w:r>
        <w:rPr/>
        <w:pict>
          <v:shape style="position:absolute;margin-left:155.419006pt;margin-top:31.746067pt;width:8.1840pt;height:8.813pt;mso-position-horizontal-relative:page;mso-position-vertical-relative:paragraph;z-index:-12908" type="#_x0000_t75">
            <v:imagedata r:id="rId514" o:title="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yet.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backend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console).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time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delete,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mark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unmark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(browser).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left="401" w:right="139" w:firstLine="50"/>
        <w:jc w:val="both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082504pt;margin-top:60.33408pt;width:391.032pt;height:28.1131pt;mso-position-horizontal-relative:page;mso-position-vertical-relative:paragraph;z-index:-12927" coordorigin="4222,1207" coordsize="7821,562">
            <v:group style="position:absolute;left:4229;top:1762;width:7806;height:2" coordorigin="4229,1762" coordsize="7806,2">
              <v:shape style="position:absolute;left:4229;top:1762;width:7806;height:2" coordorigin="4229,1762" coordsize="7806,0" path="m4229,1762l12035,1762e" filled="f" stroked="t" strokeweight=".729pt" strokecolor="#DEDEDE">
                <v:path arrowok="t"/>
              </v:shape>
            </v:group>
            <v:group style="position:absolute;left:4229;top:1220;width:1184;height:2" coordorigin="4229,1220" coordsize="1184,2">
              <v:shape style="position:absolute;left:4229;top:1220;width:1184;height:2" coordorigin="4229,1220" coordsize="1184,0" path="m4229,1220l5412,1220e" filled="f" stroked="t" strokeweight=".729pt" strokecolor="#DEDEDE">
                <v:path arrowok="t"/>
              </v:shape>
            </v:group>
            <v:group style="position:absolute;left:4235;top:1214;width:2;height:478" coordorigin="4235,1214" coordsize="2,478">
              <v:shape style="position:absolute;left:4235;top:1214;width:2;height:478" coordorigin="4235,1214" coordsize="0,478" path="m4235,1214l4235,1692e" filled="f" stroked="t" strokeweight=".729pt" strokecolor="#DEDEDE">
                <v:path arrowok="t"/>
              </v:shape>
            </v:group>
            <v:group style="position:absolute;left:5406;top:1214;width:2;height:466" coordorigin="5406,1214" coordsize="2,466">
              <v:shape style="position:absolute;left:5406;top:1214;width:2;height:466" coordorigin="5406,1214" coordsize="0,466" path="m5406,1214l5406,1680e" filled="f" stroked="t" strokeweight=".73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47006pt;margin-top:3.412182pt;width:29.587pt;height:10.072pt;mso-position-horizontal-relative:page;mso-position-vertical-relative:paragraph;z-index:-12916" coordorigin="4229,68" coordsize="592,201">
            <v:shape style="position:absolute;left:4229;top:68;width:592;height:201" coordorigin="4229,68" coordsize="592,201" path="m4783,68l4267,68,4246,75,4232,91,4229,106,4229,232,4235,253,4252,267,4267,270,4783,270,4804,263,4818,247,4821,232,4821,106,4814,85,4798,71,4783,68xe" filled="t" fillcolor="#9A9A9A" stroked="f">
              <v:path arrowok="t"/>
              <v:fill type="solid"/>
            </v:shape>
            <w10:wrap type="none"/>
          </v:group>
        </w:pict>
      </w:r>
      <w:r>
        <w:rPr/>
        <w:pict>
          <v:shape style="position:absolute;margin-left:155.419006pt;margin-top:14.114182pt;width:8.1840pt;height:8.814pt;mso-position-horizontal-relative:page;mso-position-vertical-relative:paragraph;z-index:-12907" type="#_x0000_t75">
            <v:imagedata r:id="rId515" o:title=""/>
          </v:shape>
        </w:pict>
      </w:r>
      <w:r>
        <w:rPr/>
        <w:pict>
          <v:shape style="position:absolute;margin-left:155.419006pt;margin-top:37.407181pt;width:8.1840pt;height:8.813pt;mso-position-horizontal-relative:page;mso-position-vertical-relative:paragraph;z-index:-12906" type="#_x0000_t75">
            <v:imagedata r:id="rId516" o:title="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Teaser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3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paid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advanced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course,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'share'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friends.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invite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friends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login,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mark/unmark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them.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5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1773" w:val="left" w:leader="none"/>
          <w:tab w:pos="3007" w:val="left" w:leader="none"/>
          <w:tab w:pos="4241" w:val="left" w:leader="none"/>
        </w:tabs>
        <w:ind w:left="565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12.1535pt;margin-top:116.731369pt;width:187.251764pt;height:2.562626pt;mso-position-horizontal-relative:page;mso-position-vertical-relative:paragraph;z-index:-12928" coordorigin="243,2335" coordsize="3745,51">
            <v:group style="position:absolute;left:250;top:2379;width:3676;height:2" coordorigin="250,2379" coordsize="3676,2">
              <v:shape style="position:absolute;left:250;top:2379;width:3676;height:2" coordorigin="250,2379" coordsize="3676,0" path="m250,2379l3927,2379e" filled="f" stroked="t" strokeweight=".729pt" strokecolor="#E6E6E6">
                <v:path arrowok="t"/>
              </v:shape>
            </v:group>
            <v:group style="position:absolute;left:3969;top:2347;width:6;height:12" coordorigin="3969,2347" coordsize="6,12">
              <v:shape style="position:absolute;left:3969;top:2347;width:6;height:12" coordorigin="3969,2347" coordsize="6,12" path="m3969,2359l3976,2347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34.888596pt;width:391.303pt;height:222.0914pt;mso-position-horizontal-relative:page;mso-position-vertical-relative:paragraph;z-index:-12915" coordorigin="4219,698" coordsize="7826,4442">
            <v:group style="position:absolute;left:4229;top:710;width:7806;height:4419" coordorigin="4229,710" coordsize="7806,4419">
              <v:shape style="position:absolute;left:4229;top:710;width:7806;height:4419" coordorigin="4229,710" coordsize="7806,4419" path="m11985,710l4279,710,4258,715,4240,729,4231,748,4229,761,4229,5079,4234,5101,4247,5118,4267,5128,4279,5130,11985,5130,12006,5125,12023,5111,12033,5092,12035,5079,12035,761,12030,739,12017,722,11997,712,11985,710xe" filled="t" fillcolor="#F5F5F5" stroked="f">
                <v:path arrowok="t"/>
                <v:fill type="solid"/>
              </v:shape>
            </v:group>
            <v:group style="position:absolute;left:4279;top:717;width:7705;height:2" coordorigin="4279,717" coordsize="7705,2">
              <v:shape style="position:absolute;left:4279;top:717;width:7705;height:2" coordorigin="4279,717" coordsize="7705,0" path="m4279,717l11985,717e" filled="f" stroked="t" strokeweight=".73pt" strokecolor="#E4E4E4">
                <v:path arrowok="t"/>
              </v:shape>
            </v:group>
            <v:group style="position:absolute;left:4272;top:710;width:7;height:2" coordorigin="4272,710" coordsize="7,2">
              <v:shape style="position:absolute;left:4272;top:710;width:7;height:2" coordorigin="4272,710" coordsize="7,2" path="m4279,710l4272,712e" filled="f" stroked="t" strokeweight="1.259pt" strokecolor="#E4E4E4">
                <v:path arrowok="t"/>
              </v:shape>
            </v:group>
            <v:group style="position:absolute;left:11997;top:712;width:4;height:2" coordorigin="11997,712" coordsize="4,2">
              <v:shape style="position:absolute;left:11997;top:712;width:4;height:2" coordorigin="11997,712" coordsize="4,2" path="m12001,714l11997,712e" filled="f" stroked="t" strokeweight="1.259pt" strokecolor="#E4E4E4">
                <v:path arrowok="t"/>
              </v:shape>
            </v:group>
            <v:group style="position:absolute;left:4279;top:5123;width:7705;height:2" coordorigin="4279,5123" coordsize="7705,2">
              <v:shape style="position:absolute;left:4279;top:5123;width:7705;height:2" coordorigin="4279,5123" coordsize="7705,0" path="m4279,5123l11985,5123e" filled="f" stroked="t" strokeweight=".729pt" strokecolor="#E4E4E4">
                <v:path arrowok="t"/>
              </v:shape>
            </v:group>
            <v:group style="position:absolute;left:5513;top:962;width:5238;height:3475" coordorigin="5513,962" coordsize="5238,3475">
              <v:shape style="position:absolute;left:5513;top:962;width:5238;height:3475" coordorigin="5513,962" coordsize="5238,3475" path="m5513,962l10751,962,10751,4437,5513,4437,5513,962xe" filled="t" fillcolor="#FFFFFF" stroked="f">
                <v:path arrowok="t"/>
                <v:fill type="solid"/>
              </v:shape>
            </v:group>
            <v:group style="position:absolute;left:5513;top:968;width:5238;height:2" coordorigin="5513,968" coordsize="5238,2">
              <v:shape style="position:absolute;left:5513;top:968;width:5238;height:2" coordorigin="5513,968" coordsize="5238,0" path="m5513,968l10751,968e" filled="f" stroked="t" strokeweight=".73pt" strokecolor="#000000">
                <v:path arrowok="t"/>
              </v:shape>
            </v:group>
            <v:group style="position:absolute;left:5513;top:4431;width:5238;height:2" coordorigin="5513,4431" coordsize="5238,2">
              <v:shape style="position:absolute;left:5513;top:4431;width:5238;height:2" coordorigin="5513,4431" coordsize="5238,0" path="m5513,4431l10751,4431e" filled="f" stroked="t" strokeweight=".729pt" strokecolor="#000000">
                <v:path arrowok="t"/>
              </v:shape>
            </v:group>
            <v:group style="position:absolute;left:5519;top:962;width:2;height:3475" coordorigin="5519,962" coordsize="2,3475">
              <v:shape style="position:absolute;left:5519;top:962;width:2;height:3475" coordorigin="5519,962" coordsize="0,3475" path="m5519,962l5519,4437e" filled="f" stroked="t" strokeweight=".729pt" strokecolor="#000000">
                <v:path arrowok="t"/>
              </v:shape>
            </v:group>
            <v:group style="position:absolute;left:10744;top:962;width:2;height:3475" coordorigin="10744,962" coordsize="2,3475">
              <v:shape style="position:absolute;left:10744;top:962;width:2;height:3475" coordorigin="10744,962" coordsize="0,3475" path="m10744,962l10744,4437e" filled="f" stroked="t" strokeweight=".729pt" strokecolor="#000000">
                <v:path arrowok="t"/>
              </v:shape>
              <v:shape style="position:absolute;left:5576;top:1025;width:5112;height:3349" type="#_x0000_t75">
                <v:imagedata r:id="rId517" o:title=""/>
              </v:shape>
            </v:group>
            <w10:wrap type="none"/>
          </v:group>
        </w:pict>
      </w:r>
      <w:r>
        <w:rPr/>
        <w:pict>
          <v:shape style="position:absolute;margin-left:155.419006pt;margin-top:7.818997pt;width:8.1840pt;height:8.814pt;mso-position-horizontal-relative:page;mso-position-vertical-relative:paragraph;z-index:-12905" type="#_x0000_t75">
            <v:imagedata r:id="rId518" o:title=""/>
          </v:shape>
        </w:pict>
      </w:r>
      <w:r>
        <w:rPr/>
        <w:pict>
          <v:shape style="position:absolute;margin-left:155.419006pt;margin-top:31.111998pt;width:8.1840pt;height:8.813pt;mso-position-horizontal-relative:page;mso-position-vertical-relative:paragraph;z-index:-12904" type="#_x0000_t75">
            <v:imagedata r:id="rId519" o:title=""/>
          </v:shape>
        </w:pict>
      </w:r>
      <w:r>
        <w:rPr/>
        <w:pict>
          <v:shape style="position:absolute;margin-left:155.419006pt;margin-top:54.403996pt;width:8.1840pt;height:8.813pt;mso-position-horizontal-relative:page;mso-position-vertical-relative:paragraph;z-index:-12903" type="#_x0000_t75">
            <v:imagedata r:id="rId520" o:title=""/>
          </v:shape>
        </w:pict>
      </w:r>
      <w:r>
        <w:rPr/>
        <w:pict>
          <v:shape style="position:absolute;margin-left:155.419006pt;margin-top:77.695999pt;width:8.1840pt;height:8.814pt;mso-position-horizontal-relative:page;mso-position-vertical-relative:paragraph;z-index:-12902" type="#_x0000_t75">
            <v:imagedata r:id="rId521" o:title=""/>
          </v:shape>
        </w:pict>
      </w:r>
      <w:hyperlink w:history="true" w:anchor="_bookmark5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</w:rPr>
          <w:t>Module3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</w:rPr>
          <w:tab/>
        </w:r>
      </w:hyperlink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Lesson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5"/>
            <w:w w:val="100"/>
          </w:rPr>
          <w:t> </w:t>
        </w:r>
      </w:hyperlink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1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ab/>
        </w:r>
      </w:hyperlink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Lesson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5"/>
            <w:w w:val="100"/>
          </w:rPr>
          <w:t> </w:t>
        </w:r>
      </w:hyperlink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2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ab/>
        </w:r>
      </w:hyperlink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Lesson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5"/>
            <w:w w:val="100"/>
          </w:rPr>
          <w:t> </w:t>
        </w:r>
      </w:hyperlink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3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30" w:lineRule="exact" w:before="7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1056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94.063606pt;width:391.303pt;height:11.8314pt;mso-position-horizontal-relative:page;mso-position-vertical-relative:paragraph;z-index:-12926" coordorigin="4219,1881" coordsize="7826,237">
            <v:group style="position:absolute;left:4229;top:1894;width:7806;height:214" coordorigin="4229,1894" coordsize="7806,214">
              <v:shape style="position:absolute;left:4229;top:1894;width:7806;height:214" coordorigin="4229,1894" coordsize="7806,214" path="m11985,1894l4279,1894,4258,1899,4240,1912,4231,1932,4229,1944,4229,2108,12035,2108,12035,1944,12030,1922,12017,1905,11997,1895,11985,1894xe" filled="t" fillcolor="#FCF8E3" stroked="f">
                <v:path arrowok="t"/>
                <v:fill type="solid"/>
              </v:shape>
            </v:group>
            <v:group style="position:absolute;left:4279;top:1900;width:7705;height:2" coordorigin="4279,1900" coordsize="7705,2">
              <v:shape style="position:absolute;left:4279;top:1900;width:7705;height:2" coordorigin="4279,1900" coordsize="7705,0" path="m4279,1900l11985,1900e" filled="f" stroked="t" strokeweight=".73pt" strokecolor="#FBEED5">
                <v:path arrowok="t"/>
              </v:shape>
            </v:group>
            <v:group style="position:absolute;left:4273;top:1894;width:6;height:2" coordorigin="4273,1894" coordsize="6,2">
              <v:shape style="position:absolute;left:4273;top:1894;width:6;height:2" coordorigin="4273,1894" coordsize="6,1" path="m4279,1894l4273,1895e" filled="f" stroked="t" strokeweight="1.259pt" strokecolor="#FBEED5">
                <v:path arrowok="t"/>
              </v:shape>
            </v:group>
            <v:group style="position:absolute;left:4235;top:1944;width:2;height:164" coordorigin="4235,1944" coordsize="2,164">
              <v:shape style="position:absolute;left:4235;top:1944;width:2;height:164" coordorigin="4235,1944" coordsize="0,164" path="m4235,1944l4235,2108e" filled="f" stroked="t" strokeweight=".73pt" strokecolor="#FBEED5">
                <v:path arrowok="t"/>
              </v:shape>
            </v:group>
            <v:group style="position:absolute;left:12029;top:1944;width:2;height:164" coordorigin="12029,1944" coordsize="2,164">
              <v:shape style="position:absolute;left:12029;top:1944;width:2;height:164" coordorigin="12029,1944" coordsize="0,164" path="m12029,1944l12029,2108e" filled="f" stroked="t" strokeweight=".73pt" strokecolor="#FBEED5">
                <v:path arrowok="t"/>
              </v:shape>
            </v:group>
            <w10:wrap type="none"/>
          </v:group>
        </w:pict>
      </w:r>
      <w:bookmarkStart w:name="_bookmark51" w:id="72"/>
      <w:bookmarkEnd w:id="72"/>
      <w:r>
        <w:rPr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(completion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previous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Module).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180"/>
          <w:cols w:num="2" w:equalWidth="0">
            <w:col w:w="3273" w:space="555"/>
            <w:col w:w="8232"/>
          </w:cols>
        </w:sectPr>
      </w:pPr>
    </w:p>
    <w:p>
      <w:pPr>
        <w:spacing w:line="190" w:lineRule="exact" w:before="6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BodyText"/>
        <w:spacing w:line="245" w:lineRule="auto" w:before="24"/>
        <w:ind w:left="4417" w:right="57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1.344583pt;width:391.303pt;height:43.5572pt;mso-position-horizontal-relative:page;mso-position-vertical-relative:paragraph;z-index:-12899" coordorigin="4219,27" coordsize="7826,871">
            <v:group style="position:absolute;left:4229;top:42;width:7806;height:844" coordorigin="4229,42" coordsize="7806,844">
              <v:shape style="position:absolute;left:4229;top:42;width:7806;height:844" coordorigin="4229,42" coordsize="7806,844" path="m12035,42l4229,42,4229,835,4234,857,4247,874,4267,884,4279,885,11985,885,12006,880,12023,867,12033,848,12035,835,12035,42xe" filled="t" fillcolor="#FCF8E3" stroked="f">
                <v:path arrowok="t"/>
                <v:fill type="solid"/>
              </v:shape>
            </v:group>
            <v:group style="position:absolute;left:4279;top:879;width:7705;height:2" coordorigin="4279,879" coordsize="7705,2">
              <v:shape style="position:absolute;left:4279;top:879;width:7705;height:2" coordorigin="4279,879" coordsize="7705,0" path="m4279,879l11985,879e" filled="f" stroked="t" strokeweight=".73pt" strokecolor="#FBEED5">
                <v:path arrowok="t"/>
              </v:shape>
            </v:group>
            <v:group style="position:absolute;left:11985;top:882;width:17;height:4" coordorigin="11985,882" coordsize="17,4">
              <v:shape style="position:absolute;left:11985;top:882;width:17;height:4" coordorigin="11985,882" coordsize="17,4" path="m11985,885l12001,882e" filled="f" stroked="t" strokeweight="1.259pt" strokecolor="#FBEED5">
                <v:path arrowok="t"/>
              </v:shape>
            </v:group>
            <v:group style="position:absolute;left:4235;top:34;width:2;height:801" coordorigin="4235,34" coordsize="2,801">
              <v:shape style="position:absolute;left:4235;top:34;width:2;height:801" coordorigin="4235,34" coordsize="0,801" path="m4235,34l4235,835e" filled="f" stroked="t" strokeweight=".73pt" strokecolor="#FBEED5">
                <v:path arrowok="t"/>
              </v:shape>
            </v:group>
            <v:group style="position:absolute;left:12029;top:34;width:2;height:801" coordorigin="12029,34" coordsize="2,801">
              <v:shape style="position:absolute;left:12029;top:34;width:2;height:801" coordorigin="12029,34" coordsize="0,801" path="m12029,34l12029,835e" filled="f" stroked="t" strokeweight=".73pt" strokecolor="#FBEED5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teaches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covers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validation.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1.447006pt;margin-top:35.29398pt;width:390.303pt;height:.1pt;mso-position-horizontal-relative:page;mso-position-vertical-relative:paragraph;z-index:-12898" coordorigin="4229,706" coordsize="7806,2">
            <v:shape style="position:absolute;left:4229;top:706;width:7806;height:2" coordorigin="4229,706" coordsize="7806,0" path="m4229,706l12035,706e" filled="f" stroked="t" strokeweight=".729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Plannin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5A5A5A"/>
          <w:spacing w:val="-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th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5A5A5A"/>
          <w:spacing w:val="-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'ad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5A5A5A"/>
          <w:spacing w:val="-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tod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fro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m</w:t>
      </w:r>
      <w:r>
        <w:rPr>
          <w:rFonts w:ascii="Arial" w:hAnsi="Arial" w:cs="Arial" w:eastAsia="Arial"/>
          <w:b w:val="0"/>
          <w:bCs w:val="0"/>
          <w:color w:val="5A5A5A"/>
          <w:spacing w:val="-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th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5A5A5A"/>
          <w:spacing w:val="-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view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'</w:t>
      </w:r>
      <w:r>
        <w:rPr>
          <w:rFonts w:ascii="Arial" w:hAnsi="Arial" w:cs="Arial" w:eastAsia="Arial"/>
          <w:b w:val="0"/>
          <w:bCs w:val="0"/>
          <w:color w:val="5A5A5A"/>
          <w:spacing w:val="-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feature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2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spacing w:line="245" w:lineRule="auto"/>
        <w:ind w:right="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Before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step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implement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feature,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always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'</w:t>
      </w:r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Designing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2"/>
            <w:w w:val="100"/>
          </w:rPr>
          <w:t>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-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7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app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planned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basic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structure,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similar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feature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thing.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right="0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47006pt;margin-top:4.613012pt;width:29.587pt;height:10.072pt;mso-position-horizontal-relative:page;mso-position-vertical-relative:paragraph;z-index:-12894" coordorigin="4229,92" coordsize="592,201">
            <v:shape style="position:absolute;left:4229;top:92;width:592;height:201" coordorigin="4229,92" coordsize="592,201" path="m4783,92l4267,92,4246,99,4232,115,4229,130,4229,256,4235,277,4252,291,4267,294,4783,294,4804,287,4818,271,4821,256,4821,130,4814,109,4798,95,4783,9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Teaser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3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advanced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course,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convert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feature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rspec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tests.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approach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called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TDD.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ind w:left="4218" w:right="5430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follows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numPr>
          <w:ilvl w:val="2"/>
          <w:numId w:val="33"/>
        </w:numPr>
        <w:tabs>
          <w:tab w:pos="4543" w:val="left" w:leader="none"/>
        </w:tabs>
        <w:spacing w:line="245" w:lineRule="auto"/>
        <w:ind w:left="4543" w:right="105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text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todo_item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submit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button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/todos/add.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2"/>
          <w:numId w:val="33"/>
        </w:numPr>
        <w:tabs>
          <w:tab w:pos="4543" w:val="left" w:leader="none"/>
        </w:tabs>
        <w:spacing w:line="245" w:lineRule="auto"/>
        <w:ind w:left="4543" w:right="257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entry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match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'add'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numPr>
          <w:ilvl w:val="2"/>
          <w:numId w:val="33"/>
        </w:numPr>
        <w:tabs>
          <w:tab w:pos="4543" w:val="left" w:leader="none"/>
        </w:tabs>
        <w:spacing w:line="245" w:lineRule="auto"/>
        <w:ind w:left="4543" w:right="624" w:hanging="3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'add'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database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redirects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7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1.447006pt;margin-top:35.294788pt;width:390.303pt;height:.1pt;mso-position-horizontal-relative:page;mso-position-vertical-relative:paragraph;z-index:-12897" coordorigin="4229,706" coordsize="7806,2">
            <v:shape style="position:absolute;left:4229;top:706;width:7806;height:2" coordorigin="4229,706" coordsize="7806,0" path="m4229,706l12035,706e" filled="f" stroked="t" strokeweight=".729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Implementin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5A5A5A"/>
          <w:spacing w:val="2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th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5A5A5A"/>
          <w:spacing w:val="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planne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5A5A5A"/>
          <w:spacing w:val="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feature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3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5"/>
        <w:numPr>
          <w:ilvl w:val="0"/>
          <w:numId w:val="34"/>
        </w:numPr>
        <w:tabs>
          <w:tab w:pos="4581" w:val="left" w:leader="none"/>
        </w:tabs>
        <w:ind w:left="4581" w:right="269" w:hanging="353"/>
        <w:jc w:val="center"/>
        <w:rPr>
          <w:rFonts w:ascii="Arial" w:hAnsi="Arial" w:cs="Arial" w:eastAsia="Arial"/>
          <w:b w:val="0"/>
          <w:bCs w:val="0"/>
        </w:rPr>
      </w:pPr>
      <w:r>
        <w:rPr>
          <w:rFonts w:ascii="Arial" w:hAnsi="Arial" w:cs="Arial" w:eastAsia="Arial"/>
          <w:color w:val="303030"/>
          <w:spacing w:val="0"/>
          <w:w w:val="100"/>
        </w:rPr>
        <w:t>The</w:t>
      </w:r>
      <w:r>
        <w:rPr>
          <w:rFonts w:ascii="Arial" w:hAnsi="Arial" w:cs="Arial" w:eastAsia="Arial"/>
          <w:color w:val="303030"/>
          <w:spacing w:val="8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form</w:t>
      </w:r>
      <w:r>
        <w:rPr>
          <w:rFonts w:ascii="Arial" w:hAnsi="Arial" w:cs="Arial" w:eastAsia="Arial"/>
          <w:color w:val="303030"/>
          <w:spacing w:val="13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in</w:t>
      </w:r>
      <w:r>
        <w:rPr>
          <w:rFonts w:ascii="Arial" w:hAnsi="Arial" w:cs="Arial" w:eastAsia="Arial"/>
          <w:color w:val="303030"/>
          <w:spacing w:val="13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the</w:t>
      </w:r>
      <w:r>
        <w:rPr>
          <w:rFonts w:ascii="Arial" w:hAnsi="Arial" w:cs="Arial" w:eastAsia="Arial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view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ind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here'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before="74"/>
        <w:ind w:left="0" w:right="964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app/views/todos/index.html.erb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50" w:lineRule="exact" w:before="2"/>
        <w:rPr>
          <w:sz w:val="15"/>
          <w:szCs w:val="15"/>
        </w:rPr>
      </w:pPr>
      <w:r>
        <w:rPr>
          <w:sz w:val="15"/>
          <w:szCs w:val="15"/>
        </w:rPr>
      </w:r>
    </w:p>
    <w:p>
      <w:pPr>
        <w:numPr>
          <w:ilvl w:val="1"/>
          <w:numId w:val="34"/>
        </w:numPr>
        <w:tabs>
          <w:tab w:pos="427" w:val="left" w:leader="none"/>
          <w:tab w:pos="4908" w:val="left" w:leader="none"/>
        </w:tabs>
        <w:ind w:left="4908" w:right="300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&lt;p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her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&lt;/p&gt;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34"/>
        </w:numPr>
        <w:tabs>
          <w:tab w:pos="4908" w:val="left" w:leader="none"/>
        </w:tabs>
        <w:spacing w:before="6"/>
        <w:ind w:left="4908" w:right="0" w:hanging="428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form_ta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g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8"/>
          <w:w w:val="100"/>
          <w:sz w:val="16"/>
          <w:szCs w:val="16"/>
        </w:rPr>
        <w:t>(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"/todos/add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5"/>
          <w:w w:val="100"/>
          <w:sz w:val="16"/>
          <w:szCs w:val="16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3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metho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5"/>
          <w:w w:val="100"/>
          <w:sz w:val="16"/>
          <w:szCs w:val="16"/>
        </w:rPr>
        <w:t>d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3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"post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6"/>
          <w:w w:val="100"/>
          <w:sz w:val="16"/>
          <w:szCs w:val="16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)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3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3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34"/>
        </w:numPr>
        <w:tabs>
          <w:tab w:pos="724" w:val="left" w:leader="none"/>
          <w:tab w:pos="5009" w:val="left" w:leader="none"/>
        </w:tabs>
        <w:spacing w:before="6"/>
        <w:ind w:left="5009" w:right="0" w:hanging="529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3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text_field_ta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"/>
          <w:w w:val="100"/>
          <w:sz w:val="16"/>
          <w:szCs w:val="16"/>
        </w:rPr>
        <w:t>g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(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todo_tex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6"/>
          <w:w w:val="100"/>
          <w:sz w:val="16"/>
          <w:szCs w:val="16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)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3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35"/>
        </w:numPr>
        <w:tabs>
          <w:tab w:pos="5009" w:val="left" w:leader="none"/>
        </w:tabs>
        <w:spacing w:before="6"/>
        <w:ind w:left="5009" w:right="0" w:hanging="529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submit_ta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7"/>
          <w:w w:val="100"/>
          <w:sz w:val="16"/>
          <w:szCs w:val="16"/>
        </w:rPr>
        <w:t>g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8"/>
          <w:w w:val="100"/>
          <w:sz w:val="16"/>
          <w:szCs w:val="16"/>
        </w:rPr>
        <w:t>(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"Add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2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3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clas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3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"btn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1"/>
          <w:w w:val="100"/>
          <w:sz w:val="16"/>
          <w:szCs w:val="16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)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35"/>
        </w:numPr>
        <w:tabs>
          <w:tab w:pos="427" w:val="left" w:leader="none"/>
          <w:tab w:pos="4909" w:val="left" w:leader="none"/>
        </w:tabs>
        <w:spacing w:before="6"/>
        <w:ind w:left="4909" w:right="1755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&lt;%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100.458405pt;width:391.303pt;height:88.0034pt;mso-position-horizontal-relative:page;mso-position-vertical-relative:paragraph;z-index:-12896" coordorigin="4219,-2009" coordsize="7826,1760">
            <v:group style="position:absolute;left:4229;top:-1745;width:7806;height:1486" coordorigin="4229,-1745" coordsize="7806,1486">
              <v:shape style="position:absolute;left:4229;top:-1745;width:7806;height:1486" coordorigin="4229,-1745" coordsize="7806,1486" path="m11985,-1745l4279,-1745,4258,-1740,4240,-1726,4231,-1707,4229,-1694,4229,-309,4234,-288,4247,-271,4267,-261,4279,-259,11985,-259,12006,-264,12023,-277,12033,-297,12035,-309,12035,-1694,12030,-1716,12017,-1733,11997,-1743,11985,-1745xe" filled="t" fillcolor="#F7F7F9" stroked="f">
                <v:path arrowok="t"/>
                <v:fill type="solid"/>
              </v:shape>
            </v:group>
            <v:group style="position:absolute;left:4279;top:-1738;width:7705;height:2" coordorigin="4279,-1738" coordsize="7705,2">
              <v:shape style="position:absolute;left:4279;top:-1738;width:7705;height:2" coordorigin="4279,-1738" coordsize="7705,0" path="m4279,-1738l11985,-1738e" filled="f" stroked="t" strokeweight=".729pt" strokecolor="#E1E1E8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3pt" strokecolor="#E1E1E8">
                <v:path arrowok="t"/>
              </v:shape>
            </v:group>
            <v:group style="position:absolute;left:4235;top:-1694;width:2;height:1385" coordorigin="4235,-1694" coordsize="2,1385">
              <v:shape style="position:absolute;left:4235;top:-1694;width:2;height:1385" coordorigin="4235,-1694" coordsize="0,1385" path="m4235,-1694l4235,-309e" filled="f" stroked="t" strokeweight=".73pt" strokecolor="#E1E1E8">
                <v:path arrowok="t"/>
              </v:shape>
            </v:group>
            <v:group style="position:absolute;left:12029;top:-1694;width:2;height:1385" coordorigin="12029,-1694" coordsize="2,1385">
              <v:shape style="position:absolute;left:12029;top:-1694;width:2;height:1385" coordorigin="12029,-1694" coordsize="0,1385" path="m12029,-1694l12029,-309e" filled="f" stroked="t" strokeweight=".73pt" strokecolor="#E1E1E8">
                <v:path arrowok="t"/>
              </v:shape>
            </v:group>
            <v:group style="position:absolute;left:4909;top:-1380;width:7013;height:252" coordorigin="4909,-1380" coordsize="7013,252">
              <v:shape style="position:absolute;left:4909;top:-1380;width:7013;height:252" coordorigin="4909,-1380" coordsize="7013,252" path="m4909,-1380l11922,-1380,11922,-1128,4909,-1128,4909,-1380xe" filled="t" fillcolor="#FCF8E3" stroked="f">
                <v:path arrowok="t"/>
                <v:fill type="solid"/>
              </v:shape>
            </v:group>
            <v:group style="position:absolute;left:4909;top:-1128;width:7013;height:252" coordorigin="4909,-1128" coordsize="7013,252">
              <v:shape style="position:absolute;left:4909;top:-1128;width:7013;height:252" coordorigin="4909,-1128" coordsize="7013,252" path="m4909,-1128l11922,-1128,11922,-876,4909,-876,4909,-1128xe" filled="t" fillcolor="#FCF8E3" stroked="f">
                <v:path arrowok="t"/>
                <v:fill type="solid"/>
              </v:shape>
            </v:group>
            <v:group style="position:absolute;left:4909;top:-876;width:7013;height:252" coordorigin="4909,-876" coordsize="7013,252">
              <v:shape style="position:absolute;left:4909;top:-876;width:7013;height:252" coordorigin="4909,-876" coordsize="7013,252" path="m4909,-876l11922,-876,11922,-624,4909,-624,4909,-876xe" filled="t" fillcolor="#FCF8E3" stroked="f">
                <v:path arrowok="t"/>
                <v:fill type="solid"/>
              </v:shape>
            </v:group>
            <v:group style="position:absolute;left:4909;top:-624;width:7013;height:252" coordorigin="4909,-624" coordsize="7013,252">
              <v:shape style="position:absolute;left:4909;top:-624;width:7013;height:252" coordorigin="4909,-624" coordsize="7013,252" path="m4909,-624l11922,-624,11922,-372,4909,-372,4909,-624xe" filled="t" fillcolor="#FCF8E3" stroked="f">
                <v:path arrowok="t"/>
                <v:fill type="solid"/>
              </v:shape>
            </v:group>
            <v:group style="position:absolute;left:4229;top:-1997;width:2619;height:252" coordorigin="4229,-1997" coordsize="2619,252">
              <v:shape style="position:absolute;left:4229;top:-1997;width:2619;height:252" coordorigin="4229,-1997" coordsize="2619,252" path="m6810,-1997l4267,-1997,4246,-1990,4232,-1974,4229,-1959,4229,-1783,4235,-1761,4252,-1748,4267,-1745,6810,-1745,6831,-1751,6845,-1768,6848,-1783,6848,-1959,6841,-1980,6825,-1994,6810,-1997xe" filled="t" fillcolor="#F7F7F9" stroked="f">
                <v:path arrowok="t"/>
                <v:fill type="solid"/>
              </v:shape>
            </v:group>
            <v:group style="position:absolute;left:4267;top:-1990;width:2543;height:2" coordorigin="4267,-1990" coordsize="2543,2">
              <v:shape style="position:absolute;left:4267;top:-1990;width:2543;height:2" coordorigin="4267,-1990" coordsize="2543,0" path="m4267,-1990l6810,-1990e" filled="f" stroked="t" strokeweight=".73pt" strokecolor="#E1E1E8">
                <v:path arrowok="t"/>
              </v:shape>
            </v:group>
            <v:group style="position:absolute;left:4258;top:-1997;width:8;height:3" coordorigin="4258,-1997" coordsize="8,3">
              <v:shape style="position:absolute;left:4258;top:-1997;width:8;height:3" coordorigin="4258,-1997" coordsize="8,3" path="m4267,-1997l4259,-1994e" filled="f" stroked="t" strokeweight="1.259pt" strokecolor="#E1E1E8">
                <v:path arrowok="t"/>
              </v:shape>
            </v:group>
            <v:group style="position:absolute;left:4267;top:-1751;width:2543;height:2" coordorigin="4267,-1751" coordsize="2543,2">
              <v:shape style="position:absolute;left:4267;top:-1751;width:2543;height:2" coordorigin="4267,-1751" coordsize="2543,0" path="m4267,-1751l6810,-1751e" filled="f" stroked="t" strokeweight=".73pt" strokecolor="#E1E1E8">
                <v:path arrowok="t"/>
              </v:shape>
            </v:group>
            <v:group style="position:absolute;left:4235;top:-1761;width:17;height:14" coordorigin="4235,-1761" coordsize="17,14">
              <v:shape style="position:absolute;left:4235;top:-1761;width:17;height:14" coordorigin="4235,-1761" coordsize="17,14" path="m4235,-1761l4252,-1748e" filled="f" stroked="t" strokeweight="1.259pt" strokecolor="#E1E1E8">
                <v:path arrowok="t"/>
              </v:shape>
            </v:group>
            <v:group style="position:absolute;left:6810;top:-1754;width:23;height:9" coordorigin="6810,-1754" coordsize="23,9">
              <v:shape style="position:absolute;left:6810;top:-1754;width:23;height:9" coordorigin="6810,-1754" coordsize="23,9" path="m6810,-1745l6831,-1751,6833,-1753e" filled="f" stroked="t" strokeweight="1.259pt" strokecolor="#E1E1E8">
                <v:path arrowok="t"/>
              </v:shape>
            </v:group>
            <v:group style="position:absolute;left:4235;top:-1959;width:2;height:176" coordorigin="4235,-1959" coordsize="2,176">
              <v:shape style="position:absolute;left:4235;top:-1959;width:2;height:176" coordorigin="4235,-1959" coordsize="0,176" path="m4235,-1959l4235,-1783e" filled="f" stroked="t" strokeweight=".73pt" strokecolor="#E1E1E8">
                <v:path arrowok="t"/>
              </v:shape>
            </v:group>
            <v:group style="position:absolute;left:6841;top:-1959;width:2;height:176" coordorigin="6841,-1959" coordsize="2,176">
              <v:shape style="position:absolute;left:6841;top:-1959;width:2;height:176" coordorigin="6841,-1959" coordsize="0,176" path="m6841,-1959l6841,-1783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52.644993pt;width:391.303pt;height:64.0814pt;mso-position-horizontal-relative:page;mso-position-vertical-relative:paragraph;z-index:-12895" coordorigin="4219,1053" coordsize="7826,1282">
            <v:group style="position:absolute;left:4229;top:1063;width:7806;height:1259" coordorigin="4229,1063" coordsize="7806,1259">
              <v:shape style="position:absolute;left:4229;top:1063;width:7806;height:1259" coordorigin="4229,1063" coordsize="7806,1259" path="m11985,1063l4279,1063,4258,1068,4240,1081,4231,1101,4229,1113,4229,2272,4234,2293,4247,2310,4267,2320,4279,2322,11985,2322,12006,2317,12023,2304,12033,2284,12035,2272,12035,1113,12030,1091,12017,1074,11997,1065,11985,1063xe" filled="t" fillcolor="#F5F5F5" stroked="f">
                <v:path arrowok="t"/>
                <v:fill type="solid"/>
              </v:shape>
            </v:group>
            <v:group style="position:absolute;left:4279;top:1069;width:7705;height:2" coordorigin="4279,1069" coordsize="7705,2">
              <v:shape style="position:absolute;left:4279;top:1069;width:7705;height:2" coordorigin="4279,1069" coordsize="7705,0" path="m4279,1069l11985,1069e" filled="f" stroked="t" strokeweight=".73pt" strokecolor="#000000">
                <v:path arrowok="t"/>
              </v:shape>
            </v:group>
            <v:group style="position:absolute;left:4279;top:2316;width:7705;height:2" coordorigin="4279,2316" coordsize="7705,2">
              <v:shape style="position:absolute;left:4279;top:2316;width:7705;height:2" coordorigin="4279,2316" coordsize="7705,0" path="m4279,2316l11985,2316e" filled="f" stroked="t" strokeweight=".73pt" strokecolor="#000000">
                <v:path arrowok="t"/>
              </v:shape>
            </v:group>
            <v:group style="position:absolute;left:11985;top:2320;width:6;height:2" coordorigin="11985,2320" coordsize="6,2">
              <v:shape style="position:absolute;left:11985;top:2320;width:6;height:2" coordorigin="11985,2320" coordsize="6,1" path="m11985,2322l11991,2321e" filled="f" stroked="t" strokeweight="1.259pt" strokecolor="#000000">
                <v:path arrowok="t"/>
              </v:shape>
            </v:group>
            <v:group style="position:absolute;left:4235;top:1113;width:2;height:1158" coordorigin="4235,1113" coordsize="2,1158">
              <v:shape style="position:absolute;left:4235;top:1113;width:2;height:1158" coordorigin="4235,1113" coordsize="0,1158" path="m4235,1113l4235,2272e" filled="f" stroked="t" strokeweight=".73pt" strokecolor="#000000">
                <v:path arrowok="t"/>
              </v:shape>
            </v:group>
            <v:group style="position:absolute;left:12029;top:1113;width:2;height:1158" coordorigin="12029,1113" coordsize="2,1158">
              <v:shape style="position:absolute;left:12029;top:1113;width:2;height:1158" coordorigin="12029,1113" coordsize="0,1158" path="m12029,1113l12029,2272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Those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familiar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'form'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understand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better.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processed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churns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nice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60" w:lineRule="exact" w:before="14"/>
        <w:rPr>
          <w:sz w:val="26"/>
          <w:szCs w:val="26"/>
        </w:rPr>
      </w:pPr>
      <w:r>
        <w:rPr>
          <w:sz w:val="26"/>
          <w:szCs w:val="26"/>
        </w:rPr>
      </w:r>
    </w:p>
    <w:p>
      <w:pPr>
        <w:ind w:left="43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&lt;form</w:t>
      </w:r>
      <w:r>
        <w:rPr>
          <w:rFonts w:ascii="Consolas" w:hAnsi="Consolas" w:cs="Consolas" w:eastAsia="Consolas"/>
          <w:b w:val="0"/>
          <w:bCs w:val="0"/>
          <w:color w:val="303030"/>
          <w:spacing w:val="3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accep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charset="UT</w:t>
      </w:r>
      <w:r>
        <w:rPr>
          <w:rFonts w:ascii="Consolas" w:hAnsi="Consolas" w:cs="Consolas" w:eastAsia="Consolas"/>
          <w:b w:val="0"/>
          <w:bCs w:val="0"/>
          <w:color w:val="303030"/>
          <w:spacing w:val="1"/>
          <w:w w:val="100"/>
          <w:sz w:val="16"/>
          <w:szCs w:val="16"/>
        </w:rPr>
        <w:t>F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8"</w:t>
      </w:r>
      <w:r>
        <w:rPr>
          <w:rFonts w:ascii="Consolas" w:hAnsi="Consolas" w:cs="Consolas" w:eastAsia="Consolas"/>
          <w:b w:val="0"/>
          <w:bCs w:val="0"/>
          <w:color w:val="303030"/>
          <w:spacing w:val="4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action="/todos/add"</w:t>
      </w:r>
      <w:r>
        <w:rPr>
          <w:rFonts w:ascii="Consolas" w:hAnsi="Consolas" w:cs="Consolas" w:eastAsia="Consolas"/>
          <w:b w:val="0"/>
          <w:bCs w:val="0"/>
          <w:color w:val="303030"/>
          <w:spacing w:val="3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method="post"&gt;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&lt;input</w:t>
      </w:r>
      <w:r>
        <w:rPr>
          <w:rFonts w:ascii="Consolas" w:hAnsi="Consolas" w:cs="Consolas" w:eastAsia="Consolas"/>
          <w:b w:val="0"/>
          <w:bCs w:val="0"/>
          <w:color w:val="303030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id="todo_text"</w:t>
      </w:r>
      <w:r>
        <w:rPr>
          <w:rFonts w:ascii="Consolas" w:hAnsi="Consolas" w:cs="Consolas" w:eastAsia="Consolas"/>
          <w:b w:val="0"/>
          <w:bCs w:val="0"/>
          <w:color w:val="303030"/>
          <w:spacing w:val="4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name="todo_text"</w:t>
      </w:r>
      <w:r>
        <w:rPr>
          <w:rFonts w:ascii="Consolas" w:hAnsi="Consolas" w:cs="Consolas" w:eastAsia="Consolas"/>
          <w:b w:val="0"/>
          <w:bCs w:val="0"/>
          <w:color w:val="303030"/>
          <w:spacing w:val="3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type="text"&gt;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&lt;input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name="commit"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type="submit"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value="Add</w:t>
      </w:r>
      <w:r>
        <w:rPr>
          <w:rFonts w:ascii="Consolas" w:hAnsi="Consolas" w:cs="Consolas" w:eastAsia="Consolas"/>
          <w:b w:val="0"/>
          <w:bCs w:val="0"/>
          <w:color w:val="303030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todo"&gt;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2121" w:right="482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&lt;/form&gt;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40" w:lineRule="exact" w:before="6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5"/>
        <w:numPr>
          <w:ilvl w:val="0"/>
          <w:numId w:val="34"/>
        </w:numPr>
        <w:tabs>
          <w:tab w:pos="4581" w:val="left" w:leader="none"/>
        </w:tabs>
        <w:ind w:left="4581" w:right="1340" w:hanging="353"/>
        <w:jc w:val="center"/>
        <w:rPr>
          <w:rFonts w:ascii="Arial" w:hAnsi="Arial" w:cs="Arial" w:eastAsia="Arial"/>
          <w:b w:val="0"/>
          <w:bCs w:val="0"/>
        </w:rPr>
      </w:pPr>
      <w:r>
        <w:rPr>
          <w:rFonts w:ascii="Arial" w:hAnsi="Arial" w:cs="Arial" w:eastAsia="Arial"/>
          <w:color w:val="303030"/>
          <w:spacing w:val="0"/>
          <w:w w:val="100"/>
        </w:rPr>
        <w:t>Adding</w:t>
      </w:r>
      <w:r>
        <w:rPr>
          <w:rFonts w:ascii="Arial" w:hAnsi="Arial" w:cs="Arial" w:eastAsia="Arial"/>
          <w:color w:val="303030"/>
          <w:spacing w:val="9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route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center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200"/>
        </w:sectPr>
      </w:pPr>
    </w:p>
    <w:p>
      <w:pPr>
        <w:spacing w:line="190" w:lineRule="exact" w:before="6"/>
        <w:rPr>
          <w:sz w:val="19"/>
          <w:szCs w:val="19"/>
        </w:rPr>
      </w:pPr>
      <w:r>
        <w:rPr>
          <w:sz w:val="19"/>
          <w:szCs w:val="19"/>
        </w:rPr>
      </w:r>
    </w:p>
    <w:p>
      <w:pPr>
        <w:pStyle w:val="BodyText"/>
        <w:spacing w:before="24"/>
        <w:ind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mapped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before="74"/>
        <w:ind w:left="0" w:right="2127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config/routes.rb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80" w:lineRule="exact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0" w:right="182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get</w:t>
      </w:r>
      <w:r>
        <w:rPr>
          <w:rFonts w:ascii="Consolas" w:hAnsi="Consolas" w:cs="Consolas" w:eastAsia="Consolas"/>
          <w:b w:val="0"/>
          <w:bCs w:val="0"/>
          <w:color w:val="1E347B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"todos/index"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match</w:t>
      </w:r>
      <w:r>
        <w:rPr>
          <w:rFonts w:ascii="Consolas" w:hAnsi="Consolas" w:cs="Consolas" w:eastAsia="Consolas"/>
          <w:b w:val="0"/>
          <w:bCs w:val="0"/>
          <w:color w:val="48484C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"todos/add"</w:t>
      </w:r>
      <w:r>
        <w:rPr>
          <w:rFonts w:ascii="Consolas" w:hAnsi="Consolas" w:cs="Consolas" w:eastAsia="Consolas"/>
          <w:b w:val="0"/>
          <w:bCs w:val="0"/>
          <w:color w:val="DD1144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93A1A1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"todos#add</w:t>
      </w:r>
      <w:r>
        <w:rPr>
          <w:rFonts w:ascii="Consolas" w:hAnsi="Consolas" w:cs="Consolas" w:eastAsia="Consolas"/>
          <w:b w:val="0"/>
          <w:bCs w:val="0"/>
          <w:color w:val="DD1144"/>
          <w:spacing w:val="3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93A1A1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via</w:t>
      </w:r>
      <w:r>
        <w:rPr>
          <w:rFonts w:ascii="Consolas" w:hAnsi="Consolas" w:cs="Consolas" w:eastAsia="Consolas"/>
          <w:b w:val="0"/>
          <w:bCs w:val="0"/>
          <w:color w:val="48484C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93A1A1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post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9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Heading5"/>
        <w:numPr>
          <w:ilvl w:val="0"/>
          <w:numId w:val="34"/>
        </w:numPr>
        <w:tabs>
          <w:tab w:pos="4581" w:val="left" w:leader="none"/>
        </w:tabs>
        <w:ind w:left="4581" w:right="0" w:hanging="353"/>
        <w:jc w:val="left"/>
        <w:rPr>
          <w:rFonts w:ascii="Arial" w:hAnsi="Arial" w:cs="Arial" w:eastAsia="Arial"/>
          <w:b w:val="0"/>
          <w:bCs w:val="0"/>
        </w:rPr>
      </w:pPr>
      <w:r>
        <w:rPr/>
        <w:pict>
          <v:group style="position:absolute;margin-left:210.947006pt;margin-top:-65.249878pt;width:391.303pt;height:50.232pt;mso-position-horizontal-relative:page;mso-position-vertical-relative:paragraph;z-index:-12893" coordorigin="4219,-1305" coordsize="7826,1005">
            <v:group style="position:absolute;left:4229;top:-1041;width:7806;height:730" coordorigin="4229,-1041" coordsize="7806,730">
              <v:shape style="position:absolute;left:4229;top:-1041;width:7806;height:730" coordorigin="4229,-1041" coordsize="7806,730" path="m11985,-1041l4279,-1041,4258,-1036,4240,-1022,4231,-1003,4229,-990,4229,-361,4234,-339,4247,-322,4267,-312,4279,-310,11985,-310,12006,-315,12023,-329,12033,-348,12035,-361,12035,-990,12030,-1012,12017,-1029,11997,-1039,11985,-1041xe" filled="t" fillcolor="#F7F7F9" stroked="f">
                <v:path arrowok="t"/>
                <v:fill type="solid"/>
              </v:shape>
            </v:group>
            <v:group style="position:absolute;left:4279;top:-1034;width:7705;height:2" coordorigin="4279,-1034" coordsize="7705,2">
              <v:shape style="position:absolute;left:4279;top:-1034;width:7705;height:2" coordorigin="4279,-1034" coordsize="7705,0" path="m4279,-1034l11985,-1034e" filled="f" stroked="t" strokeweight=".73pt" strokecolor="#E1E1E8">
                <v:path arrowok="t"/>
              </v:shape>
            </v:group>
            <v:group style="position:absolute;left:4279;top:-317;width:7705;height:2" coordorigin="4279,-317" coordsize="7705,2">
              <v:shape style="position:absolute;left:4279;top:-317;width:7705;height:2" coordorigin="4279,-317" coordsize="7705,0" path="m4279,-317l11985,-317e" filled="f" stroked="t" strokeweight=".729pt" strokecolor="#E1E1E8">
                <v:path arrowok="t"/>
              </v:shape>
            </v:group>
            <v:group style="position:absolute;left:4235;top:-990;width:2;height:630" coordorigin="4235,-990" coordsize="2,630">
              <v:shape style="position:absolute;left:4235;top:-990;width:2;height:630" coordorigin="4235,-990" coordsize="0,630" path="m4235,-990l4235,-361e" filled="f" stroked="t" strokeweight=".73pt" strokecolor="#E1E1E8">
                <v:path arrowok="t"/>
              </v:shape>
            </v:group>
            <v:group style="position:absolute;left:12029;top:-990;width:2;height:630" coordorigin="12029,-990" coordsize="2,630">
              <v:shape style="position:absolute;left:12029;top:-990;width:2;height:630" coordorigin="12029,-990" coordsize="0,630" path="m12029,-990l12029,-361e" filled="f" stroked="t" strokeweight=".73pt" strokecolor="#E1E1E8">
                <v:path arrowok="t"/>
              </v:shape>
            </v:group>
            <v:group style="position:absolute;left:4342;top:-675;width:7579;height:252" coordorigin="4342,-675" coordsize="7579,252">
              <v:shape style="position:absolute;left:4342;top:-675;width:7579;height:252" coordorigin="4342,-675" coordsize="7579,252" path="m4342,-675l11922,-675,11922,-424,4342,-424,4342,-675xe" filled="t" fillcolor="#FCF8E3" stroked="f">
                <v:path arrowok="t"/>
                <v:fill type="solid"/>
              </v:shape>
            </v:group>
            <v:group style="position:absolute;left:4229;top:-1292;width:1460;height:252" coordorigin="4229,-1292" coordsize="1460,252">
              <v:shape style="position:absolute;left:4229;top:-1292;width:1460;height:252" coordorigin="4229,-1292" coordsize="1460,252" path="m5652,-1292l4267,-1292,4246,-1286,4232,-1269,4229,-1255,4229,-1078,4235,-1057,4252,-1044,4267,-1041,5652,-1041,5673,-1047,5686,-1064,5689,-1078,5689,-1255,5683,-1276,5666,-1289,5652,-1292xe" filled="t" fillcolor="#F7F7F9" stroked="f">
                <v:path arrowok="t"/>
                <v:fill type="solid"/>
              </v:shape>
            </v:group>
            <v:group style="position:absolute;left:4267;top:-1286;width:1385;height:2" coordorigin="4267,-1286" coordsize="1385,2">
              <v:shape style="position:absolute;left:4267;top:-1286;width:1385;height:2" coordorigin="4267,-1286" coordsize="1385,0" path="m4267,-1286l5652,-1286e" filled="f" stroked="t" strokeweight=".73pt" strokecolor="#E1E1E8">
                <v:path arrowok="t"/>
              </v:shape>
            </v:group>
            <v:group style="position:absolute;left:4241;top:-1292;width:26;height:12" coordorigin="4241,-1292" coordsize="26,12">
              <v:shape style="position:absolute;left:4241;top:-1292;width:26;height:12" coordorigin="4241,-1292" coordsize="26,12" path="m4267,-1292l4246,-1286,4242,-1281e" filled="f" stroked="t" strokeweight="1.259pt" strokecolor="#E1E1E8">
                <v:path arrowok="t"/>
              </v:shape>
            </v:group>
            <v:group style="position:absolute;left:5669;top:-1287;width:14;height:11" coordorigin="5669,-1287" coordsize="14,11">
              <v:shape style="position:absolute;left:5669;top:-1287;width:14;height:11" coordorigin="5669,-1287" coordsize="14,11" path="m5683,-1276l5682,-1277e" filled="f" stroked="t" strokeweight="1.259pt" strokecolor="#E1E1E8">
                <v:path arrowok="t"/>
              </v:shape>
            </v:group>
            <v:group style="position:absolute;left:4267;top:-1047;width:1385;height:2" coordorigin="4267,-1047" coordsize="1385,2">
              <v:shape style="position:absolute;left:4267;top:-1047;width:1385;height:2" coordorigin="4267,-1047" coordsize="1385,0" path="m4267,-1047l5652,-1047e" filled="f" stroked="t" strokeweight=".73pt" strokecolor="#E1E1E8">
                <v:path arrowok="t"/>
              </v:shape>
            </v:group>
            <v:group style="position:absolute;left:4235;top:-1255;width:2;height:176" coordorigin="4235,-1255" coordsize="2,176">
              <v:shape style="position:absolute;left:4235;top:-1255;width:2;height:176" coordorigin="4235,-1255" coordsize="0,176" path="m4235,-1255l4235,-1078e" filled="f" stroked="t" strokeweight=".73pt" strokecolor="#E1E1E8">
                <v:path arrowok="t"/>
              </v:shape>
            </v:group>
            <v:group style="position:absolute;left:5683;top:-1255;width:2;height:176" coordorigin="5683,-1255" coordsize="2,176">
              <v:shape style="position:absolute;left:5683;top:-1255;width:2;height:176" coordorigin="5683,-1255" coordsize="0,176" path="m5683,-1255l5683,-1078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color w:val="303030"/>
          <w:spacing w:val="0"/>
          <w:w w:val="100"/>
        </w:rPr>
        <w:t>Adding</w:t>
      </w:r>
      <w:r>
        <w:rPr>
          <w:rFonts w:ascii="Arial" w:hAnsi="Arial" w:cs="Arial" w:eastAsia="Arial"/>
          <w:color w:val="303030"/>
          <w:spacing w:val="9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'add'</w:t>
      </w:r>
      <w:r>
        <w:rPr>
          <w:rFonts w:ascii="Arial" w:hAnsi="Arial" w:cs="Arial" w:eastAsia="Arial"/>
          <w:color w:val="303030"/>
          <w:spacing w:val="16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action</w:t>
      </w:r>
      <w:r>
        <w:rPr>
          <w:rFonts w:ascii="Arial" w:hAnsi="Arial" w:cs="Arial" w:eastAsia="Arial"/>
          <w:color w:val="303030"/>
          <w:spacing w:val="8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in</w:t>
      </w:r>
      <w:r>
        <w:rPr>
          <w:rFonts w:ascii="Arial" w:hAnsi="Arial" w:cs="Arial" w:eastAsia="Arial"/>
          <w:color w:val="303030"/>
          <w:spacing w:val="13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Todos</w:t>
      </w:r>
      <w:r>
        <w:rPr>
          <w:rFonts w:ascii="Arial" w:hAnsi="Arial" w:cs="Arial" w:eastAsia="Arial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controller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3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4"/>
        <w:ind w:left="0" w:right="465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app/controllers/todos_controllers.rb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80" w:lineRule="exact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43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class</w:t>
      </w:r>
      <w:r>
        <w:rPr>
          <w:rFonts w:ascii="Consolas" w:hAnsi="Consolas" w:cs="Consolas" w:eastAsia="Consolas"/>
          <w:b w:val="0"/>
          <w:bCs w:val="0"/>
          <w:color w:val="1E347B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TodosController</w:t>
      </w:r>
      <w:r>
        <w:rPr>
          <w:rFonts w:ascii="Consolas" w:hAnsi="Consolas" w:cs="Consolas" w:eastAsia="Consolas"/>
          <w:b w:val="0"/>
          <w:bCs w:val="0"/>
          <w:color w:val="008080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Consolas" w:hAnsi="Consolas" w:cs="Consolas" w:eastAsia="Consolas"/>
          <w:b w:val="0"/>
          <w:bCs w:val="0"/>
          <w:color w:val="93A1A1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ApplicationController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218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Consolas" w:hAnsi="Consolas" w:cs="Consolas" w:eastAsia="Consolas"/>
          <w:b w:val="0"/>
          <w:bCs w:val="0"/>
          <w:color w:val="1E347B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index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1933" w:right="484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1933" w:right="484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1933" w:right="484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273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10" w:lineRule="exact" w:before="6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2417" w:right="4516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Consolas" w:hAnsi="Consolas" w:cs="Consolas" w:eastAsia="Consolas"/>
          <w:b w:val="0"/>
          <w:bCs w:val="0"/>
          <w:color w:val="1E347B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delete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99" w:right="741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99" w:right="741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273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236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Consolas" w:hAnsi="Consolas" w:cs="Consolas" w:eastAsia="Consolas"/>
          <w:b w:val="0"/>
          <w:bCs w:val="0"/>
          <w:color w:val="1E347B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add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606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Tod</w:t>
      </w:r>
      <w:r>
        <w:rPr>
          <w:rFonts w:ascii="Consolas" w:hAnsi="Consolas" w:cs="Consolas" w:eastAsia="Consolas"/>
          <w:b w:val="0"/>
          <w:bCs w:val="0"/>
          <w:color w:val="008080"/>
          <w:spacing w:val="4"/>
          <w:w w:val="100"/>
          <w:sz w:val="16"/>
          <w:szCs w:val="16"/>
        </w:rPr>
        <w:t>o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creat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e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(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todo_item</w:t>
      </w:r>
      <w:r>
        <w:rPr>
          <w:rFonts w:ascii="Consolas" w:hAnsi="Consolas" w:cs="Consolas" w:eastAsia="Consolas"/>
          <w:b w:val="0"/>
          <w:bCs w:val="0"/>
          <w:color w:val="48484C"/>
          <w:spacing w:val="4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93A1A1"/>
          <w:spacing w:val="4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param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s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[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todo_tex</w:t>
      </w:r>
      <w:r>
        <w:rPr>
          <w:rFonts w:ascii="Consolas" w:hAnsi="Consolas" w:cs="Consolas" w:eastAsia="Consolas"/>
          <w:b w:val="0"/>
          <w:bCs w:val="0"/>
          <w:color w:val="48484C"/>
          <w:spacing w:val="7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])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1194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redirect_to</w:t>
      </w:r>
      <w:r>
        <w:rPr>
          <w:rFonts w:ascii="Consolas" w:hAnsi="Consolas" w:cs="Consolas" w:eastAsia="Consolas"/>
          <w:b w:val="0"/>
          <w:bCs w:val="0"/>
          <w:color w:val="48484C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index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645" w:lineRule="auto" w:before="64"/>
        <w:ind w:left="4341" w:right="7014" w:firstLine="176"/>
        <w:jc w:val="left"/>
        <w:rPr>
          <w:rFonts w:ascii="Consolas" w:hAnsi="Consolas" w:cs="Consolas" w:eastAsia="Consolas"/>
          <w:sz w:val="16"/>
          <w:szCs w:val="16"/>
        </w:rPr>
      </w:pPr>
      <w:r>
        <w:rPr/>
        <w:pict>
          <v:group style="position:absolute;margin-left:210.947006pt;margin-top:-193.361282pt;width:391.303pt;height:239.0883pt;mso-position-horizontal-relative:page;mso-position-vertical-relative:paragraph;z-index:-12892" coordorigin="4219,-3867" coordsize="7826,4782">
            <v:group style="position:absolute;left:4229;top:-3603;width:7806;height:4507" coordorigin="4229,-3603" coordsize="7806,4507">
              <v:shape style="position:absolute;left:4229;top:-3603;width:7806;height:4507" coordorigin="4229,-3603" coordsize="7806,4507" path="m11985,-3603l4279,-3603,4258,-3598,4240,-3585,4231,-3565,4229,-3552,4229,854,4234,876,4247,893,4267,903,4279,905,11985,905,12006,900,12023,886,12033,867,12035,854,12035,-3552,12030,-3574,12017,-3591,11997,-3601,11985,-3603xe" filled="t" fillcolor="#F7F7F9" stroked="f">
                <v:path arrowok="t"/>
                <v:fill type="solid"/>
              </v:shape>
            </v:group>
            <v:group style="position:absolute;left:4279;top:-3597;width:7705;height:2" coordorigin="4279,-3597" coordsize="7705,2">
              <v:shape style="position:absolute;left:4279;top:-3597;width:7705;height:2" coordorigin="4279,-3597" coordsize="7705,0" path="m4279,-3597l11985,-3597e" filled="f" stroked="t" strokeweight=".73pt" strokecolor="#E1E1E8">
                <v:path arrowok="t"/>
              </v:shape>
            </v:group>
            <v:group style="position:absolute;left:4257;top:-3603;width:22;height:5" coordorigin="4257,-3603" coordsize="22,5">
              <v:shape style="position:absolute;left:4257;top:-3603;width:22;height:5" coordorigin="4257,-3603" coordsize="22,5" path="m4279,-3603l4257,-3598e" filled="f" stroked="t" strokeweight="1.259pt" strokecolor="#E1E1E8">
                <v:path arrowok="t"/>
              </v:shape>
            </v:group>
            <v:group style="position:absolute;left:4279;top:898;width:7705;height:2" coordorigin="4279,898" coordsize="7705,2">
              <v:shape style="position:absolute;left:4279;top:898;width:7705;height:2" coordorigin="4279,898" coordsize="7705,0" path="m4279,898l11985,898e" filled="f" stroked="t" strokeweight=".729pt" strokecolor="#E1E1E8">
                <v:path arrowok="t"/>
              </v:shape>
            </v:group>
            <v:group style="position:absolute;left:4342;top:-720;width:7579;height:1007" coordorigin="4342,-720" coordsize="7579,1007">
              <v:shape style="position:absolute;left:4342;top:-720;width:7579;height:1007" coordorigin="4342,-720" coordsize="7579,1007" path="m4342,-720l11922,-720,11922,288,4342,288,4342,-720xe" filled="t" fillcolor="#FCF8E3" stroked="f">
                <v:path arrowok="t"/>
                <v:fill type="solid"/>
              </v:shape>
            </v:group>
            <v:group style="position:absolute;left:4229;top:-3855;width:3122;height:252" coordorigin="4229,-3855" coordsize="3122,252">
              <v:shape style="position:absolute;left:4229;top:-3855;width:3122;height:252" coordorigin="4229,-3855" coordsize="3122,252" path="m7314,-3855l4267,-3855,4246,-3848,4232,-3832,4229,-3817,4229,-3641,4235,-3620,4252,-3606,4267,-3603,7314,-3603,7335,-3609,7348,-3626,7351,-3641,7351,-3817,7345,-3838,7328,-3852,7314,-3855xe" filled="t" fillcolor="#F7F7F9" stroked="f">
                <v:path arrowok="t"/>
                <v:fill type="solid"/>
              </v:shape>
            </v:group>
            <v:group style="position:absolute;left:4267;top:-3848;width:3047;height:2" coordorigin="4267,-3848" coordsize="3047,2">
              <v:shape style="position:absolute;left:4267;top:-3848;width:3047;height:2" coordorigin="4267,-3848" coordsize="3047,0" path="m4267,-3848l7314,-3848e" filled="f" stroked="t" strokeweight=".73pt" strokecolor="#E1E1E8">
                <v:path arrowok="t"/>
              </v:shape>
            </v:group>
            <v:group style="position:absolute;left:4246;top:-3855;width:20;height:6" coordorigin="4246,-3855" coordsize="20,6">
              <v:shape style="position:absolute;left:4246;top:-3855;width:20;height:6" coordorigin="4246,-3855" coordsize="20,6" path="m4267,-3855l4248,-3849e" filled="f" stroked="t" strokeweight="1.259pt" strokecolor="#E1E1E8">
                <v:path arrowok="t"/>
              </v:shape>
            </v:group>
            <v:group style="position:absolute;left:4244;top:-3848;width:2;height:2" coordorigin="4244,-3848" coordsize="2,2">
              <v:shape style="position:absolute;left:4244;top:-3848;width:2;height:2" coordorigin="4244,-3848" coordsize="2,2" path="m4246,-3848l4244,-3846e" filled="f" stroked="t" strokeweight="1.259pt" strokecolor="#E1E1E8">
                <v:path arrowok="t"/>
              </v:shape>
            </v:group>
            <v:group style="position:absolute;left:7350;top:-3823;width:2;height:6" coordorigin="7350,-3823" coordsize="2,6">
              <v:shape style="position:absolute;left:7350;top:-3823;width:2;height:6" coordorigin="7350,-3823" coordsize="2,6" path="m7351,-3817l7350,-3823e" filled="f" stroked="t" strokeweight="1.259pt" strokecolor="#E1E1E8">
                <v:path arrowok="t"/>
              </v:shape>
            </v:group>
            <v:group style="position:absolute;left:7342;top:-3841;width:3;height:3" coordorigin="7342,-3841" coordsize="3,3">
              <v:shape style="position:absolute;left:7342;top:-3841;width:3;height:3" coordorigin="7342,-3841" coordsize="3,3" path="m7345,-3838l7342,-3841e" filled="f" stroked="t" strokeweight="1.259pt" strokecolor="#E1E1E8">
                <v:path arrowok="t"/>
              </v:shape>
            </v:group>
            <v:group style="position:absolute;left:4267;top:-3609;width:3047;height:2" coordorigin="4267,-3609" coordsize="3047,2">
              <v:shape style="position:absolute;left:4267;top:-3609;width:3047;height:2" coordorigin="4267,-3609" coordsize="3047,0" path="m4267,-3609l7314,-3609e" filled="f" stroked="t" strokeweight=".729pt" strokecolor="#E1E1E8">
                <v:path arrowok="t"/>
              </v:shape>
            </v:group>
            <v:group style="position:absolute;left:4235;top:-3817;width:2;height:176" coordorigin="4235,-3817" coordsize="2,176">
              <v:shape style="position:absolute;left:4235;top:-3817;width:2;height:176" coordorigin="4235,-3817" coordsize="0,176" path="m4235,-3817l4235,-3641e" filled="f" stroked="t" strokeweight=".73pt" strokecolor="#E1E1E8">
                <v:path arrowok="t"/>
              </v:shape>
            </v:group>
            <v:group style="position:absolute;left:7345;top:-3817;width:2;height:176" coordorigin="7345,-3817" coordsize="2,176">
              <v:shape style="position:absolute;left:7345;top:-3817;width:2;height:176" coordorigin="7345,-3817" coordsize="0,176" path="m7345,-3817l7345,-3641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40" w:lineRule="exact" w:before="4"/>
        <w:rPr>
          <w:sz w:val="14"/>
          <w:szCs w:val="14"/>
        </w:rPr>
      </w:pPr>
      <w:r>
        <w:rPr>
          <w:sz w:val="14"/>
          <w:szCs w:val="14"/>
        </w:rPr>
      </w:r>
    </w:p>
    <w:p>
      <w:pPr>
        <w:pStyle w:val="Heading5"/>
        <w:numPr>
          <w:ilvl w:val="0"/>
          <w:numId w:val="34"/>
        </w:numPr>
        <w:tabs>
          <w:tab w:pos="4581" w:val="left" w:leader="none"/>
        </w:tabs>
        <w:ind w:left="4581" w:right="0" w:hanging="353"/>
        <w:jc w:val="left"/>
        <w:rPr>
          <w:rFonts w:ascii="Arial" w:hAnsi="Arial" w:cs="Arial" w:eastAsia="Arial"/>
          <w:b w:val="0"/>
          <w:bCs w:val="0"/>
        </w:rPr>
      </w:pPr>
      <w:r>
        <w:rPr>
          <w:rFonts w:ascii="Arial" w:hAnsi="Arial" w:cs="Arial" w:eastAsia="Arial"/>
          <w:color w:val="303030"/>
          <w:spacing w:val="0"/>
          <w:w w:val="100"/>
        </w:rPr>
        <w:t>Making</w:t>
      </w:r>
      <w:r>
        <w:rPr>
          <w:rFonts w:ascii="Arial" w:hAnsi="Arial" w:cs="Arial" w:eastAsia="Arial"/>
          <w:color w:val="303030"/>
          <w:spacing w:val="8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sure</w:t>
      </w:r>
      <w:r>
        <w:rPr>
          <w:rFonts w:ascii="Arial" w:hAnsi="Arial" w:cs="Arial" w:eastAsia="Arial"/>
          <w:color w:val="303030"/>
          <w:spacing w:val="8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Todo.create</w:t>
      </w:r>
      <w:r>
        <w:rPr>
          <w:rFonts w:ascii="Arial" w:hAnsi="Arial" w:cs="Arial" w:eastAsia="Arial"/>
          <w:color w:val="303030"/>
          <w:spacing w:val="17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works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right="296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break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'Todo.create'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(reason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explained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later).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10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0" w:right="1961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app/models/todo.rb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50" w:lineRule="exact" w:before="2"/>
        <w:rPr>
          <w:sz w:val="15"/>
          <w:szCs w:val="15"/>
        </w:rPr>
      </w:pPr>
      <w:r>
        <w:rPr>
          <w:sz w:val="15"/>
          <w:szCs w:val="15"/>
        </w:rPr>
      </w:r>
    </w:p>
    <w:p>
      <w:pPr>
        <w:numPr>
          <w:ilvl w:val="1"/>
          <w:numId w:val="34"/>
        </w:numPr>
        <w:tabs>
          <w:tab w:pos="427" w:val="left" w:leader="none"/>
          <w:tab w:pos="4908" w:val="left" w:leader="none"/>
        </w:tabs>
        <w:ind w:left="4908" w:right="50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2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ActiveRecor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1"/>
          <w:w w:val="100"/>
          <w:sz w:val="16"/>
          <w:szCs w:val="16"/>
        </w:rPr>
        <w:t>d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8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Base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34"/>
        </w:numPr>
        <w:tabs>
          <w:tab w:pos="478" w:val="left" w:leader="none"/>
          <w:tab w:pos="4959" w:val="left" w:leader="none"/>
        </w:tabs>
        <w:spacing w:before="6"/>
        <w:ind w:left="4959" w:right="516" w:hanging="479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attr_accessible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4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todo_item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34"/>
        </w:numPr>
        <w:tabs>
          <w:tab w:pos="427" w:val="left" w:leader="none"/>
          <w:tab w:pos="4908" w:val="left" w:leader="none"/>
        </w:tabs>
        <w:spacing w:before="6"/>
        <w:ind w:left="4908" w:right="2354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right="121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75.277496pt;width:391.303pt;height:62.952pt;mso-position-horizontal-relative:page;mso-position-vertical-relative:paragraph;z-index:-12891" coordorigin="4219,-1506" coordsize="7826,1259">
            <v:group style="position:absolute;left:4229;top:-1241;width:7806;height:982" coordorigin="4229,-1241" coordsize="7806,982">
              <v:shape style="position:absolute;left:4229;top:-1241;width:7806;height:982" coordorigin="4229,-1241" coordsize="7806,982" path="m11985,-1241l4279,-1241,4258,-1236,4240,-1223,4231,-1203,4229,-1191,4229,-309,4234,-288,4247,-271,4267,-261,4279,-259,11985,-259,12006,-264,12023,-277,12033,-297,12035,-309,12035,-1191,12030,-1213,12017,-1230,11997,-1240,11985,-1241xe" filled="t" fillcolor="#F7F7F9" stroked="f">
                <v:path arrowok="t"/>
                <v:fill type="solid"/>
              </v:shape>
            </v:group>
            <v:group style="position:absolute;left:4279;top:-1235;width:7705;height:2" coordorigin="4279,-1235" coordsize="7705,2">
              <v:shape style="position:absolute;left:4279;top:-1235;width:7705;height:2" coordorigin="4279,-1235" coordsize="7705,0" path="m4279,-1235l11985,-1235e" filled="f" stroked="t" strokeweight=".73pt" strokecolor="#E1E1E8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3pt" strokecolor="#E1E1E8">
                <v:path arrowok="t"/>
              </v:shape>
            </v:group>
            <v:group style="position:absolute;left:4261;top:-264;width:5;height:3" coordorigin="4261,-264" coordsize="5,3">
              <v:shape style="position:absolute;left:4261;top:-264;width:5;height:3" coordorigin="4261,-264" coordsize="5,3" path="m4261,-264l4267,-261e" filled="f" stroked="t" strokeweight="1.259pt" strokecolor="#E1E1E8">
                <v:path arrowok="t"/>
              </v:shape>
            </v:group>
            <v:group style="position:absolute;left:11985;top:-264;width:22;height:5" coordorigin="11985,-264" coordsize="22,5">
              <v:shape style="position:absolute;left:11985;top:-264;width:22;height:5" coordorigin="11985,-264" coordsize="22,5" path="m11985,-259l12006,-264e" filled="f" stroked="t" strokeweight="1.259pt" strokecolor="#E1E1E8">
                <v:path arrowok="t"/>
              </v:shape>
            </v:group>
            <v:group style="position:absolute;left:4235;top:-1191;width:2;height:881" coordorigin="4235,-1191" coordsize="2,881">
              <v:shape style="position:absolute;left:4235;top:-1191;width:2;height:881" coordorigin="4235,-1191" coordsize="0,881" path="m4235,-1191l4235,-309e" filled="f" stroked="t" strokeweight=".73pt" strokecolor="#E1E1E8">
                <v:path arrowok="t"/>
              </v:shape>
            </v:group>
            <v:group style="position:absolute;left:12029;top:-1191;width:2;height:881" coordorigin="12029,-1191" coordsize="2,881">
              <v:shape style="position:absolute;left:12029;top:-1191;width:2;height:881" coordorigin="12029,-1191" coordsize="0,881" path="m12029,-1191l12029,-309e" filled="f" stroked="t" strokeweight=".73pt" strokecolor="#E1E1E8">
                <v:path arrowok="t"/>
              </v:shape>
            </v:group>
            <v:group style="position:absolute;left:4909;top:-876;width:7013;height:252" coordorigin="4909,-876" coordsize="7013,252">
              <v:shape style="position:absolute;left:4909;top:-876;width:7013;height:252" coordorigin="4909,-876" coordsize="7013,252" path="m4909,-876l11922,-876,11922,-624,4909,-624,4909,-876xe" filled="t" fillcolor="#FCF8E3" stroked="f">
                <v:path arrowok="t"/>
                <v:fill type="solid"/>
              </v:shape>
            </v:group>
            <v:group style="position:absolute;left:4229;top:-1493;width:1624;height:252" coordorigin="4229,-1493" coordsize="1624,252">
              <v:shape style="position:absolute;left:4229;top:-1493;width:1624;height:252" coordorigin="4229,-1493" coordsize="1624,252" path="m5815,-1493l4267,-1493,4246,-1487,4232,-1470,4229,-1455,4229,-1279,4235,-1258,4252,-1244,4267,-1241,5815,-1241,5836,-1248,5850,-1264,5853,-1279,5853,-1455,5847,-1476,5830,-1490,5815,-1493xe" filled="t" fillcolor="#F7F7F9" stroked="f">
                <v:path arrowok="t"/>
                <v:fill type="solid"/>
              </v:shape>
            </v:group>
            <v:group style="position:absolute;left:4267;top:-1487;width:1549;height:2" coordorigin="4267,-1487" coordsize="1549,2">
              <v:shape style="position:absolute;left:4267;top:-1487;width:1549;height:2" coordorigin="4267,-1487" coordsize="1549,0" path="m4267,-1487l5815,-1487e" filled="f" stroked="t" strokeweight=".73pt" strokecolor="#E1E1E8">
                <v:path arrowok="t"/>
              </v:shape>
            </v:group>
            <v:group style="position:absolute;left:4245;top:-1493;width:22;height:7" coordorigin="4245,-1493" coordsize="22,7">
              <v:shape style="position:absolute;left:4245;top:-1493;width:22;height:7" coordorigin="4245,-1493" coordsize="22,7" path="m4267,-1493l4246,-1487,4245,-1486e" filled="f" stroked="t" strokeweight="1.259pt" strokecolor="#E1E1E8">
                <v:path arrowok="t"/>
              </v:shape>
            </v:group>
            <v:group style="position:absolute;left:4267;top:-1247;width:1549;height:2" coordorigin="4267,-1247" coordsize="1549,2">
              <v:shape style="position:absolute;left:4267;top:-1247;width:1549;height:2" coordorigin="4267,-1247" coordsize="1549,0" path="m4267,-1247l5815,-1247e" filled="f" stroked="t" strokeweight=".73pt" strokecolor="#E1E1E8">
                <v:path arrowok="t"/>
              </v:shape>
            </v:group>
            <v:group style="position:absolute;left:4235;top:-1455;width:2;height:176" coordorigin="4235,-1455" coordsize="2,176">
              <v:shape style="position:absolute;left:4235;top:-1455;width:2;height:176" coordorigin="4235,-1455" coordsize="0,176" path="m4235,-1455l4235,-1279e" filled="f" stroked="t" strokeweight=".73pt" strokecolor="#E1E1E8">
                <v:path arrowok="t"/>
              </v:shape>
            </v:group>
            <v:group style="position:absolute;left:5847;top:-1455;width:2;height:176" coordorigin="5847,-1455" coordsize="2,176">
              <v:shape style="position:absolute;left:5847;top:-1455;width:2;height:176" coordorigin="5847,-1455" coordsize="0,176" path="m5847,-1455l5847,-1279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36.777203pt;width:391.303pt;height:167.323200pt;mso-position-horizontal-relative:page;mso-position-vertical-relative:paragraph;z-index:-12890" coordorigin="4219,736" coordsize="7826,3346">
            <v:group style="position:absolute;left:4229;top:748;width:7806;height:3324" coordorigin="4229,748" coordsize="7806,3324">
              <v:shape style="position:absolute;left:4229;top:748;width:7806;height:3324" coordorigin="4229,748" coordsize="7806,3324" path="m11985,748l4279,748,4258,753,4240,766,4231,786,4229,798,4229,4072,12035,4072,12035,798,12030,777,12017,760,11997,750,11985,748xe" filled="t" fillcolor="#F5F5F5" stroked="f">
                <v:path arrowok="t"/>
                <v:fill type="solid"/>
              </v:shape>
            </v:group>
            <v:group style="position:absolute;left:4279;top:754;width:7705;height:2" coordorigin="4279,754" coordsize="7705,2">
              <v:shape style="position:absolute;left:4279;top:754;width:7705;height:2" coordorigin="4279,754" coordsize="7705,0" path="m4279,754l11985,754e" filled="f" stroked="t" strokeweight=".73pt" strokecolor="#E4E4E4">
                <v:path arrowok="t"/>
              </v:shape>
            </v:group>
            <v:group style="position:absolute;left:4265;top:748;width:14;height:3" coordorigin="4265,748" coordsize="14,3">
              <v:shape style="position:absolute;left:4265;top:748;width:14;height:3" coordorigin="4265,748" coordsize="14,3" path="m4279,748l4266,751e" filled="f" stroked="t" strokeweight="1.259pt" strokecolor="#E4E4E4">
                <v:path arrowok="t"/>
              </v:shape>
            </v:group>
            <v:group style="position:absolute;left:4235;top:798;width:2;height:3274" coordorigin="4235,798" coordsize="2,3274">
              <v:shape style="position:absolute;left:4235;top:798;width:2;height:3274" coordorigin="4235,798" coordsize="0,3274" path="m4235,798l4235,4072e" filled="f" stroked="t" strokeweight=".73pt" strokecolor="#E4E4E4">
                <v:path arrowok="t"/>
              </v:shape>
            </v:group>
            <v:group style="position:absolute;left:12029;top:798;width:2;height:3274" coordorigin="12029,798" coordsize="2,3274">
              <v:shape style="position:absolute;left:12029;top:798;width:2;height:3274" coordorigin="12029,798" coordsize="0,3274" path="m12029,798l12029,4072e" filled="f" stroked="t" strokeweight=".73pt" strokecolor="#E4E4E4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steps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working.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details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steps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discussed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subsequent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section.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pgSz w:w="12240" w:h="15840"/>
          <w:pgMar w:header="90" w:footer="21" w:top="280" w:bottom="220" w:left="0" w:right="2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4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spacing w:before="24"/>
        <w:ind w:left="5097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steps.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7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3"/>
        <w:ind w:left="0" w:right="1064"/>
        <w:jc w:val="center"/>
        <w:rPr>
          <w:rFonts w:ascii="Arial" w:hAnsi="Arial" w:cs="Arial" w:eastAsia="Arial"/>
        </w:rPr>
      </w:pPr>
      <w:r>
        <w:rPr/>
        <w:pict>
          <v:group style="position:absolute;margin-left:211.397003pt;margin-top:-312.007019pt;width:390.403pt;height:267.087pt;mso-position-horizontal-relative:page;mso-position-vertical-relative:paragraph;z-index:-12889" coordorigin="4228,-6240" coordsize="7808,5342">
            <v:group style="position:absolute;left:4279;top:-906;width:7705;height:2" coordorigin="4279,-906" coordsize="7705,2">
              <v:shape style="position:absolute;left:4279;top:-906;width:7705;height:2" coordorigin="4279,-906" coordsize="7705,0" path="m4279,-906l11985,-906e" filled="f" stroked="t" strokeweight=".729pt" strokecolor="#E4E4E4">
                <v:path arrowok="t"/>
              </v:shape>
            </v:group>
            <v:group style="position:absolute;left:4235;top:-6233;width:2;height:5283" coordorigin="4235,-6233" coordsize="2,5283">
              <v:shape style="position:absolute;left:4235;top:-6233;width:2;height:5283" coordorigin="4235,-6233" coordsize="0,5283" path="m4235,-6233l4235,-950e" filled="f" stroked="t" strokeweight=".73pt" strokecolor="#E4E4E4">
                <v:path arrowok="t"/>
              </v:shape>
            </v:group>
            <v:group style="position:absolute;left:12029;top:-6233;width:2;height:5283" coordorigin="12029,-6233" coordsize="2,5283">
              <v:shape style="position:absolute;left:12029;top:-6233;width:2;height:5283" coordorigin="12029,-6233" coordsize="0,5283" path="m12029,-6233l12029,-950e" filled="f" stroked="t" strokeweight=".73pt" strokecolor="#E4E4E4">
                <v:path arrowok="t"/>
              </v:shape>
            </v:group>
            <v:group style="position:absolute;left:4481;top:-6213;width:2;height:4621" coordorigin="4481,-6213" coordsize="2,4621">
              <v:shape style="position:absolute;left:4481;top:-6213;width:2;height:4621" coordorigin="4481,-6213" coordsize="0,4621" path="m4481,-1592l4481,-6213,4481,-1592xe" filled="t" fillcolor="#000000" stroked="f">
                <v:path arrowok="t"/>
                <v:fill type="solid"/>
              </v:shape>
            </v:group>
            <v:group style="position:absolute;left:4481;top:-1598;width:7428;height:2" coordorigin="4481,-1598" coordsize="7428,2">
              <v:shape style="position:absolute;left:4481;top:-1598;width:7428;height:2" coordorigin="4481,-1598" coordsize="7428,0" path="m4481,-1598l11909,-1598e" filled="f" stroked="t" strokeweight=".73pt" strokecolor="#000000">
                <v:path arrowok="t"/>
              </v:shape>
            </v:group>
            <v:group style="position:absolute;left:4487;top:-6213;width:2;height:4621" coordorigin="4487,-6213" coordsize="2,4621">
              <v:shape style="position:absolute;left:4487;top:-6213;width:2;height:4621" coordorigin="4487,-6213" coordsize="0,4621" path="m4487,-6213l4487,-1592e" filled="f" stroked="t" strokeweight=".73pt" strokecolor="#000000">
                <v:path arrowok="t"/>
              </v:shape>
            </v:group>
            <v:group style="position:absolute;left:11903;top:-6213;width:2;height:4621" coordorigin="11903,-6213" coordsize="2,4621">
              <v:shape style="position:absolute;left:11903;top:-6213;width:2;height:4621" coordorigin="11903,-6213" coordsize="0,4621" path="m11903,-6213l11903,-1592e" filled="f" stroked="t" strokeweight=".729pt" strokecolor="#000000">
                <v:path arrowok="t"/>
              </v:shape>
              <v:shape style="position:absolute;left:4544;top:-6150;width:7302;height:4495" type="#_x0000_t75">
                <v:imagedata r:id="rId522" o:title=""/>
              </v:shape>
            </v:group>
            <w10:wrap type="none"/>
          </v:group>
        </w:pict>
      </w:r>
      <w:r>
        <w:rPr/>
        <w:pict>
          <v:group style="position:absolute;margin-left:211.447006pt;margin-top:35.294472pt;width:390.303pt;height:.1pt;mso-position-horizontal-relative:page;mso-position-vertical-relative:paragraph;z-index:-12888" coordorigin="4229,706" coordsize="7806,2">
            <v:shape style="position:absolute;left:4229;top:706;width:7806;height:2" coordorigin="4229,706" coordsize="7806,0" path="m4229,706l12035,706e" filled="f" stroked="t" strokeweight=".729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Th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5A5A5A"/>
          <w:spacing w:val="-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fine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5A5A5A"/>
          <w:spacing w:val="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details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3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5"/>
        <w:ind w:right="0"/>
        <w:jc w:val="left"/>
        <w:rPr>
          <w:rFonts w:ascii="Arial" w:hAnsi="Arial" w:cs="Arial" w:eastAsia="Arial"/>
          <w:b w:val="0"/>
          <w:bCs w:val="0"/>
        </w:rPr>
      </w:pPr>
      <w:r>
        <w:rPr>
          <w:rFonts w:ascii="Arial" w:hAnsi="Arial" w:cs="Arial" w:eastAsia="Arial"/>
          <w:color w:val="303030"/>
          <w:spacing w:val="0"/>
          <w:w w:val="100"/>
        </w:rPr>
        <w:t>Dissecting</w:t>
      </w:r>
      <w:r>
        <w:rPr>
          <w:rFonts w:ascii="Arial" w:hAnsi="Arial" w:cs="Arial" w:eastAsia="Arial"/>
          <w:color w:val="303030"/>
          <w:spacing w:val="12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form_tag</w:t>
      </w:r>
      <w:r>
        <w:rPr>
          <w:rFonts w:ascii="Arial" w:hAnsi="Arial" w:cs="Arial" w:eastAsia="Arial"/>
          <w:color w:val="303030"/>
          <w:spacing w:val="8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helper</w:t>
      </w:r>
      <w:r>
        <w:rPr>
          <w:rFonts w:ascii="Arial" w:hAnsi="Arial" w:cs="Arial" w:eastAsia="Arial"/>
          <w:color w:val="303030"/>
          <w:spacing w:val="17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function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right="121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Helper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functions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introduced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'</w:t>
      </w:r>
      <w:hyperlink r:id="rId2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Add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Twitter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Bootstrap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7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8"/>
            <w:w w:val="100"/>
          </w:rPr>
          <w:t>S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link_t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form_tag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suggest,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hyperlink r:id="rId523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http://www.w3schools.com/html/html_forms.asp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right="115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47006pt;margin-top:4.612482pt;width:22.663pt;height:10.072pt;mso-position-horizontal-relative:page;mso-position-vertical-relative:paragraph;z-index:-12885" coordorigin="4229,92" coordsize="453,201">
            <v:shape style="position:absolute;left:4229;top:92;width:453;height:201" coordorigin="4229,92" coordsize="453,201" path="m4644,92l4267,92,4246,99,4232,115,4229,130,4229,256,4235,277,4252,291,4267,294,4644,294,4666,287,4679,271,4682,256,4682,130,4676,109,4659,95,4644,9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4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refined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version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widely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against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form_tag.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learn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subsequent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right="153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36.77718pt;width:391.303pt;height:26.3102pt;mso-position-horizontal-relative:page;mso-position-vertical-relative:paragraph;z-index:-12887" coordorigin="4219,736" coordsize="7826,526">
            <v:group style="position:absolute;left:4229;top:748;width:7806;height:504" coordorigin="4229,748" coordsize="7806,504">
              <v:shape style="position:absolute;left:4229;top:748;width:7806;height:504" coordorigin="4229,748" coordsize="7806,504" path="m11985,748l4279,748,4258,753,4240,766,4231,786,4229,798,4229,1201,4234,1223,4247,1240,4267,1250,4279,1252,11985,1252,12006,1247,12023,1233,12033,1214,12035,1201,12035,798,12030,777,12017,760,11997,750,11985,748xe" filled="t" fillcolor="#F5F5F5" stroked="f">
                <v:path arrowok="t"/>
                <v:fill type="solid"/>
              </v:shape>
            </v:group>
            <v:group style="position:absolute;left:4279;top:754;width:7705;height:2" coordorigin="4279,754" coordsize="7705,2">
              <v:shape style="position:absolute;left:4279;top:754;width:7705;height:2" coordorigin="4279,754" coordsize="7705,0" path="m4279,754l11985,754e" filled="f" stroked="t" strokeweight=".73pt" strokecolor="#000000">
                <v:path arrowok="t"/>
              </v:shape>
            </v:group>
            <v:group style="position:absolute;left:4266;top:748;width:14;height:3" coordorigin="4266,748" coordsize="14,3">
              <v:shape style="position:absolute;left:4266;top:748;width:14;height:3" coordorigin="4266,748" coordsize="14,3" path="m4279,748l4266,751e" filled="f" stroked="t" strokeweight="1.259pt" strokecolor="#000000">
                <v:path arrowok="t"/>
              </v:shape>
            </v:group>
            <v:group style="position:absolute;left:4279;top:1245;width:7705;height:2" coordorigin="4279,1245" coordsize="7705,2">
              <v:shape style="position:absolute;left:4279;top:1245;width:7705;height:2" coordorigin="4279,1245" coordsize="7705,0" path="m4279,1245l11985,1245e" filled="f" stroked="t" strokeweight=".729pt" strokecolor="#000000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first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argument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form_tag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takes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argument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:method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value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"post".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60" w:lineRule="exact" w:before="14"/>
        <w:rPr>
          <w:sz w:val="26"/>
          <w:szCs w:val="26"/>
        </w:rPr>
      </w:pPr>
      <w:r>
        <w:rPr>
          <w:sz w:val="26"/>
          <w:szCs w:val="26"/>
        </w:rPr>
      </w:r>
    </w:p>
    <w:p>
      <w:pPr>
        <w:ind w:left="43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303030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form_tag("/todos/add",</w:t>
      </w:r>
      <w:r>
        <w:rPr>
          <w:rFonts w:ascii="Consolas" w:hAnsi="Consolas" w:cs="Consolas" w:eastAsia="Consolas"/>
          <w:b w:val="0"/>
          <w:bCs w:val="0"/>
          <w:color w:val="303030"/>
          <w:spacing w:val="2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:method=&gt;"post")</w:t>
      </w:r>
      <w:r>
        <w:rPr>
          <w:rFonts w:ascii="Consolas" w:hAnsi="Consolas" w:cs="Consolas" w:eastAsia="Consolas"/>
          <w:b w:val="0"/>
          <w:bCs w:val="0"/>
          <w:color w:val="303030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do</w:t>
      </w:r>
      <w:r>
        <w:rPr>
          <w:rFonts w:ascii="Consolas" w:hAnsi="Consolas" w:cs="Consolas" w:eastAsia="Consolas"/>
          <w:b w:val="0"/>
          <w:bCs w:val="0"/>
          <w:color w:val="303030"/>
          <w:spacing w:val="2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right="298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Similarly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text_field_tag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submit_tag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helper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functions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text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submit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button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respectively.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left="4229" w:right="0" w:hanging="1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36.777378pt;width:391.303pt;height:26.3094pt;mso-position-horizontal-relative:page;mso-position-vertical-relative:paragraph;z-index:-12886" coordorigin="4219,736" coordsize="7826,526">
            <v:group style="position:absolute;left:4229;top:748;width:7806;height:504" coordorigin="4229,748" coordsize="7806,504">
              <v:shape style="position:absolute;left:4229;top:748;width:7806;height:504" coordorigin="4229,748" coordsize="7806,504" path="m11985,748l4279,748,4258,753,4240,766,4231,786,4229,798,4229,1201,4234,1223,4247,1240,4267,1250,4279,1252,11985,1252,12006,1247,12023,1233,12033,1214,12035,1201,12035,798,12030,777,12017,760,11997,750,11985,748xe" filled="t" fillcolor="#F5F5F5" stroked="f">
                <v:path arrowok="t"/>
                <v:fill type="solid"/>
              </v:shape>
            </v:group>
            <v:group style="position:absolute;left:4279;top:754;width:7705;height:2" coordorigin="4279,754" coordsize="7705,2">
              <v:shape style="position:absolute;left:4279;top:754;width:7705;height:2" coordorigin="4279,754" coordsize="7705,0" path="m4279,754l11985,754e" filled="f" stroked="t" strokeweight=".729pt" strokecolor="#000000">
                <v:path arrowok="t"/>
              </v:shape>
            </v:group>
            <v:group style="position:absolute;left:4273;top:748;width:6;height:2" coordorigin="4273,748" coordsize="6,2">
              <v:shape style="position:absolute;left:4273;top:748;width:6;height:2" coordorigin="4273,748" coordsize="6,1" path="m4279,748l4273,750e" filled="f" stroked="t" strokeweight="1.259pt" strokecolor="#000000">
                <v:path arrowok="t"/>
              </v:shape>
            </v:group>
            <v:group style="position:absolute;left:4279;top:1245;width:7705;height:2" coordorigin="4279,1245" coordsize="7705,2">
              <v:shape style="position:absolute;left:4279;top:1245;width:7705;height:2" coordorigin="4279,1245" coordsize="7705,0" path="m4279,1245l11985,1245e" filled="f" stroked="t" strokeweight=".729pt" strokecolor="#000000">
                <v:path arrowok="t"/>
              </v:shape>
            </v:group>
            <v:group style="position:absolute;left:4235;top:798;width:2;height:403" coordorigin="4235,798" coordsize="2,403">
              <v:shape style="position:absolute;left:4235;top:798;width:2;height:403" coordorigin="4235,798" coordsize="0,403" path="m4235,798l4235,1201e" filled="f" stroked="t" strokeweight=".73pt" strokecolor="#000000">
                <v:path arrowok="t"/>
              </v:shape>
            </v:group>
            <v:group style="position:absolute;left:12029;top:798;width:2;height:403" coordorigin="12029,798" coordsize="2,403">
              <v:shape style="position:absolute;left:12029;top:798;width:2;height:403" coordorigin="12029,798" coordsize="0,403" path="m12029,798l12029,1201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mentioned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'</w:t>
      </w:r>
      <w:hyperlink r:id="rId2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Add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Twitter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Bootstrap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7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8"/>
            <w:w w:val="100"/>
          </w:rPr>
          <w:t>S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brackets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'()'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optional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functions.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60" w:lineRule="exact" w:before="14"/>
        <w:rPr>
          <w:sz w:val="26"/>
          <w:szCs w:val="26"/>
        </w:rPr>
      </w:pPr>
      <w:r>
        <w:rPr>
          <w:sz w:val="26"/>
          <w:szCs w:val="26"/>
        </w:rPr>
      </w:r>
    </w:p>
    <w:p>
      <w:pPr>
        <w:ind w:left="334" w:right="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form_tag</w:t>
      </w:r>
      <w:r>
        <w:rPr>
          <w:rFonts w:ascii="Consolas" w:hAnsi="Consolas" w:cs="Consolas" w:eastAsia="Consolas"/>
          <w:b w:val="0"/>
          <w:bCs w:val="0"/>
          <w:color w:val="303030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"/todos/add",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:method</w:t>
      </w:r>
      <w:r>
        <w:rPr>
          <w:rFonts w:ascii="Consolas" w:hAnsi="Consolas" w:cs="Consolas" w:eastAsia="Consolas"/>
          <w:b w:val="0"/>
          <w:bCs w:val="0"/>
          <w:color w:val="303030"/>
          <w:spacing w:val="2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"post"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is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completely</w:t>
      </w:r>
      <w:r>
        <w:rPr>
          <w:rFonts w:ascii="Arial" w:hAnsi="Arial" w:cs="Arial" w:eastAsia="Arial"/>
          <w:b w:val="0"/>
          <w:bCs w:val="0"/>
          <w:color w:val="303030"/>
          <w:spacing w:val="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acceptable.</w:t>
      </w:r>
      <w:r>
        <w:rPr>
          <w:rFonts w:ascii="Arial" w:hAnsi="Arial" w:cs="Arial" w:eastAsia="Arial"/>
          <w:b w:val="0"/>
          <w:bCs w:val="0"/>
          <w:color w:val="303030"/>
          <w:spacing w:val="-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You</w:t>
      </w:r>
      <w:r>
        <w:rPr>
          <w:rFonts w:ascii="Arial" w:hAnsi="Arial" w:cs="Arial" w:eastAsia="Arial"/>
          <w:b w:val="0"/>
          <w:bCs w:val="0"/>
          <w:color w:val="303030"/>
          <w:spacing w:val="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may</w:t>
      </w:r>
      <w:r>
        <w:rPr>
          <w:rFonts w:ascii="Arial" w:hAnsi="Arial" w:cs="Arial" w:eastAsia="Arial"/>
          <w:b w:val="0"/>
          <w:bCs w:val="0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read</w:t>
      </w:r>
      <w:r>
        <w:rPr>
          <w:rFonts w:ascii="Arial" w:hAnsi="Arial" w:cs="Arial" w:eastAsia="Arial"/>
          <w:b w:val="0"/>
          <w:bCs w:val="0"/>
          <w:color w:val="303030"/>
          <w:spacing w:val="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more</w:t>
      </w:r>
      <w:r>
        <w:rPr>
          <w:rFonts w:ascii="Arial" w:hAnsi="Arial" w:cs="Arial" w:eastAsia="Arial"/>
          <w:b w:val="0"/>
          <w:bCs w:val="0"/>
          <w:color w:val="303030"/>
          <w:spacing w:val="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about</w:t>
      </w:r>
      <w:r>
        <w:rPr>
          <w:rFonts w:ascii="Arial" w:hAnsi="Arial" w:cs="Arial" w:eastAsia="Arial"/>
          <w:b w:val="0"/>
          <w:bCs w:val="0"/>
          <w:color w:val="303030"/>
          <w:spacing w:val="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form</w:t>
      </w:r>
      <w:r>
        <w:rPr>
          <w:rFonts w:ascii="Arial" w:hAnsi="Arial" w:cs="Arial" w:eastAsia="Arial"/>
          <w:b w:val="0"/>
          <w:bCs w:val="0"/>
          <w:color w:val="303030"/>
          <w:spacing w:val="-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helper</w:t>
      </w:r>
      <w:r>
        <w:rPr>
          <w:rFonts w:ascii="Arial" w:hAnsi="Arial" w:cs="Arial" w:eastAsia="Arial"/>
          <w:b w:val="0"/>
          <w:bCs w:val="0"/>
          <w:color w:val="303030"/>
          <w:spacing w:val="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functions</w:t>
      </w:r>
      <w:r>
        <w:rPr>
          <w:rFonts w:ascii="Arial" w:hAnsi="Arial" w:cs="Arial" w:eastAsia="Arial"/>
          <w:b w:val="0"/>
          <w:bCs w:val="0"/>
          <w:color w:val="303030"/>
          <w:spacing w:val="6"/>
          <w:w w:val="100"/>
        </w:rPr>
        <w:t> </w:t>
      </w:r>
      <w:hyperlink r:id="rId524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here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50" w:lineRule="exact" w:before="4"/>
        <w:rPr>
          <w:sz w:val="15"/>
          <w:szCs w:val="15"/>
        </w:rPr>
      </w:pPr>
      <w:r>
        <w:rPr>
          <w:sz w:val="15"/>
          <w:szCs w:val="15"/>
        </w:rPr>
      </w:r>
    </w:p>
    <w:p>
      <w:pPr>
        <w:pStyle w:val="BodyText"/>
        <w:spacing w:line="245" w:lineRule="auto"/>
        <w:ind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HTTP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method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get/post/put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defined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pgSz w:w="12240" w:h="15840"/>
          <w:pgMar w:header="90" w:footer="21" w:top="280" w:bottom="220" w:left="0" w:right="24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0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74"/>
        <w:ind w:left="3017" w:right="515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:via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"post"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left="0" w:right="2088"/>
        <w:jc w:val="center"/>
        <w:rPr>
          <w:rFonts w:ascii="Arial" w:hAnsi="Arial" w:cs="Arial" w:eastAsia="Arial"/>
        </w:rPr>
      </w:pPr>
      <w:r>
        <w:rPr/>
        <w:pict>
          <v:group style="position:absolute;margin-left:210.947006pt;margin-top:-32.168526pt;width:391.303pt;height:26.4399pt;mso-position-horizontal-relative:page;mso-position-vertical-relative:paragraph;z-index:-12884" coordorigin="4219,-643" coordsize="7826,529">
            <v:group style="position:absolute;left:4229;top:-631;width:7806;height:504" coordorigin="4229,-631" coordsize="7806,504">
              <v:shape style="position:absolute;left:4229;top:-631;width:7806;height:504" coordorigin="4229,-631" coordsize="7806,504" path="m11985,-631l4279,-631,4258,-626,4240,-612,4231,-593,4229,-580,4229,-178,4234,-156,4247,-139,4267,-129,4279,-127,11985,-127,12006,-132,12023,-145,12033,-165,12035,-178,12035,-580,12030,-602,12017,-619,11997,-629,11985,-631xe" filled="t" fillcolor="#F5F5F5" stroked="f">
                <v:path arrowok="t"/>
                <v:fill type="solid"/>
              </v:shape>
            </v:group>
            <v:group style="position:absolute;left:4279;top:-624;width:7705;height:2" coordorigin="4279,-624" coordsize="7705,2">
              <v:shape style="position:absolute;left:4279;top:-624;width:7705;height:2" coordorigin="4279,-624" coordsize="7705,0" path="m4279,-624l11985,-624e" filled="f" stroked="t" strokeweight=".73pt" strokecolor="#000000">
                <v:path arrowok="t"/>
              </v:shape>
            </v:group>
            <v:group style="position:absolute;left:4279;top:-133;width:7705;height:2" coordorigin="4279,-133" coordsize="7705,2">
              <v:shape style="position:absolute;left:4279;top:-133;width:7705;height:2" coordorigin="4279,-133" coordsize="7705,0" path="m4279,-133l11985,-133e" filled="f" stroked="t" strokeweight=".729pt" strokecolor="#000000">
                <v:path arrowok="t"/>
              </v:shape>
            </v:group>
            <v:group style="position:absolute;left:11985;top:-130;width:13;height:3" coordorigin="11985,-130" coordsize="13,3">
              <v:shape style="position:absolute;left:11985;top:-130;width:13;height:3" coordorigin="11985,-130" coordsize="13,3" path="m11985,-127l11995,-129e" filled="f" stroked="t" strokeweight="1.259pt" strokecolor="#000000">
                <v:path arrowok="t"/>
              </v:shape>
            </v:group>
            <v:group style="position:absolute;left:4235;top:-580;width:2;height:403" coordorigin="4235,-580" coordsize="2,403">
              <v:shape style="position:absolute;left:4235;top:-580;width:2;height:403" coordorigin="4235,-580" coordsize="0,403" path="m4235,-580l4235,-178e" filled="f" stroked="t" strokeweight=".73pt" strokecolor="#000000">
                <v:path arrowok="t"/>
              </v:shape>
            </v:group>
            <v:group style="position:absolute;left:12029;top:-580;width:2;height:403" coordorigin="12029,-580" coordsize="2,403">
              <v:shape style="position:absolute;left:12029;top:-580;width:2;height:403" coordorigin="12029,-580" coordsize="0,403" path="m12029,-580l12029,-178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in</w:t>
      </w:r>
      <w:r>
        <w:rPr>
          <w:rFonts w:ascii="Arial" w:hAnsi="Arial" w:cs="Arial" w:eastAsia="Arial"/>
          <w:b w:val="0"/>
          <w:bCs w:val="0"/>
          <w:color w:val="303030"/>
          <w:spacing w:val="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the</w:t>
      </w:r>
      <w:r>
        <w:rPr>
          <w:rFonts w:ascii="Arial" w:hAnsi="Arial" w:cs="Arial" w:eastAsia="Arial"/>
          <w:b w:val="0"/>
          <w:bCs w:val="0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route</w:t>
      </w:r>
      <w:r>
        <w:rPr>
          <w:rFonts w:ascii="Arial" w:hAnsi="Arial" w:cs="Arial" w:eastAsia="Arial"/>
          <w:b w:val="0"/>
          <w:bCs w:val="0"/>
          <w:color w:val="303030"/>
          <w:spacing w:val="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entry.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5"/>
        <w:ind w:right="107"/>
        <w:jc w:val="left"/>
        <w:rPr>
          <w:rFonts w:ascii="Arial" w:hAnsi="Arial" w:cs="Arial" w:eastAsia="Arial"/>
          <w:b w:val="0"/>
          <w:bCs w:val="0"/>
        </w:rPr>
      </w:pPr>
      <w:r>
        <w:rPr>
          <w:rFonts w:ascii="Arial" w:hAnsi="Arial" w:cs="Arial" w:eastAsia="Arial"/>
          <w:color w:val="303030"/>
          <w:spacing w:val="0"/>
          <w:w w:val="100"/>
        </w:rPr>
        <w:t>How</w:t>
      </w:r>
      <w:r>
        <w:rPr>
          <w:rFonts w:ascii="Arial" w:hAnsi="Arial" w:cs="Arial" w:eastAsia="Arial"/>
          <w:color w:val="303030"/>
          <w:spacing w:val="9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params[:todo_text]</w:t>
      </w:r>
      <w:r>
        <w:rPr>
          <w:rFonts w:ascii="Arial" w:hAnsi="Arial" w:cs="Arial" w:eastAsia="Arial"/>
          <w:color w:val="303030"/>
          <w:spacing w:val="13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got</w:t>
      </w:r>
      <w:r>
        <w:rPr>
          <w:rFonts w:ascii="Arial" w:hAnsi="Arial" w:cs="Arial" w:eastAsia="Arial"/>
          <w:color w:val="303030"/>
          <w:spacing w:val="13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the</w:t>
      </w:r>
      <w:r>
        <w:rPr>
          <w:rFonts w:ascii="Arial" w:hAnsi="Arial" w:cs="Arial" w:eastAsia="Arial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data</w:t>
      </w:r>
      <w:r>
        <w:rPr>
          <w:rFonts w:ascii="Arial" w:hAnsi="Arial" w:cs="Arial" w:eastAsia="Arial"/>
          <w:color w:val="303030"/>
          <w:spacing w:val="13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?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ind w:left="0" w:right="2401"/>
        <w:jc w:val="center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21.039181pt;width:391.303pt;height:26.3104pt;mso-position-horizontal-relative:page;mso-position-vertical-relative:paragraph;z-index:-12883" coordorigin="4219,421" coordsize="7826,526">
            <v:group style="position:absolute;left:4229;top:433;width:7806;height:504" coordorigin="4229,433" coordsize="7806,504">
              <v:shape style="position:absolute;left:4229;top:433;width:7806;height:504" coordorigin="4229,433" coordsize="7806,504" path="m11985,433l4279,433,4258,438,4240,452,4231,471,4229,484,4229,887,4234,908,4247,925,4267,935,4279,937,11985,937,12006,932,12023,919,12033,899,12035,887,12035,484,12030,462,12017,445,11997,435,11985,433xe" filled="t" fillcolor="#F5F5F5" stroked="f">
                <v:path arrowok="t"/>
                <v:fill type="solid"/>
              </v:shape>
            </v:group>
            <v:group style="position:absolute;left:4279;top:440;width:7705;height:2" coordorigin="4279,440" coordsize="7705,2">
              <v:shape style="position:absolute;left:4279;top:440;width:7705;height:2" coordorigin="4279,440" coordsize="7705,0" path="m4279,440l11985,440e" filled="f" stroked="t" strokeweight=".73pt" strokecolor="#000000">
                <v:path arrowok="t"/>
              </v:shape>
            </v:group>
            <v:group style="position:absolute;left:4271;top:433;width:8;height:2" coordorigin="4271,433" coordsize="8,2">
              <v:shape style="position:absolute;left:4271;top:433;width:8;height:2" coordorigin="4271,433" coordsize="8,2" path="m4279,433l4273,435e" filled="f" stroked="t" strokeweight="1.259pt" strokecolor="#000000">
                <v:path arrowok="t"/>
              </v:shape>
            </v:group>
            <v:group style="position:absolute;left:4279;top:931;width:7705;height:2" coordorigin="4279,931" coordsize="7705,2">
              <v:shape style="position:absolute;left:4279;top:931;width:7705;height:2" coordorigin="4279,931" coordsize="7705,0" path="m4279,931l11985,931e" filled="f" stroked="t" strokeweight=".73pt" strokecolor="#000000">
                <v:path arrowok="t"/>
              </v:shape>
            </v:group>
            <v:group style="position:absolute;left:4235;top:484;width:2;height:403" coordorigin="4235,484" coordsize="2,403">
              <v:shape style="position:absolute;left:4235;top:484;width:2;height:403" coordorigin="4235,484" coordsize="0,403" path="m4235,484l4235,887e" filled="f" stroked="t" strokeweight=".73pt" strokecolor="#000000">
                <v:path arrowok="t"/>
              </v:shape>
            </v:group>
            <v:group style="position:absolute;left:12029;top:484;width:2;height:403" coordorigin="12029,484" coordsize="2,403">
              <v:shape style="position:absolute;left:12029;top:484;width:2;height:403" coordorigin="12029,484" coordsize="0,403" path="m12029,484l12029,887e" filled="f" stroked="t" strokeweight=".73pt" strokecolor="#000000">
                <v:path arrowok="t"/>
              </v:shape>
            </v:group>
            <v:group style="position:absolute;left:6709;top:584;width:1624;height:189" coordorigin="6709,584" coordsize="1624,189">
              <v:shape style="position:absolute;left:6709;top:584;width:1624;height:189" coordorigin="6709,584" coordsize="1624,189" path="m6709,584l8333,584,8333,773,6709,773,6709,584xe" filled="t" fillcolor="#FCF8E3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43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Todo.create(:todo_item</w:t>
      </w:r>
      <w:r>
        <w:rPr>
          <w:rFonts w:ascii="Consolas" w:hAnsi="Consolas" w:cs="Consolas" w:eastAsia="Consolas"/>
          <w:b w:val="0"/>
          <w:bCs w:val="0"/>
          <w:color w:val="303030"/>
          <w:spacing w:val="4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4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params[:todo_text</w:t>
      </w:r>
      <w:r>
        <w:rPr>
          <w:rFonts w:ascii="Consolas" w:hAnsi="Consolas" w:cs="Consolas" w:eastAsia="Consolas"/>
          <w:b w:val="0"/>
          <w:bCs w:val="0"/>
          <w:color w:val="303030"/>
          <w:spacing w:val="3"/>
          <w:w w:val="100"/>
          <w:sz w:val="16"/>
          <w:szCs w:val="16"/>
        </w:rPr>
        <w:t>]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)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left="0" w:right="502"/>
        <w:jc w:val="center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in</w:t>
      </w:r>
      <w:r>
        <w:rPr>
          <w:rFonts w:ascii="Arial" w:hAnsi="Arial" w:cs="Arial" w:eastAsia="Arial"/>
          <w:b w:val="0"/>
          <w:bCs w:val="0"/>
          <w:color w:val="303030"/>
          <w:spacing w:val="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'add'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action</w:t>
      </w:r>
      <w:r>
        <w:rPr>
          <w:rFonts w:ascii="Arial" w:hAnsi="Arial" w:cs="Arial" w:eastAsia="Arial"/>
          <w:b w:val="0"/>
          <w:bCs w:val="0"/>
          <w:color w:val="303030"/>
          <w:spacing w:val="-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that</w:t>
      </w:r>
      <w:r>
        <w:rPr>
          <w:rFonts w:ascii="Arial" w:hAnsi="Arial" w:cs="Arial" w:eastAsia="Arial"/>
          <w:b w:val="0"/>
          <w:bCs w:val="0"/>
          <w:color w:val="303030"/>
          <w:spacing w:val="-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has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been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added.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4"/>
        <w:rPr>
          <w:sz w:val="15"/>
          <w:szCs w:val="15"/>
        </w:rPr>
      </w:pPr>
      <w:r>
        <w:rPr>
          <w:sz w:val="15"/>
          <w:szCs w:val="15"/>
        </w:rPr>
      </w:r>
    </w:p>
    <w:p>
      <w:pPr>
        <w:pStyle w:val="BodyText"/>
        <w:spacing w:line="245" w:lineRule="auto"/>
        <w:ind w:right="115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params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reserved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variable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available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holds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passed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key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value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pair.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ind w:right="107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21.034422pt;width:391.303pt;height:26.3102pt;mso-position-horizontal-relative:page;mso-position-vertical-relative:paragraph;z-index:-12882" coordorigin="4219,421" coordsize="7826,526">
            <v:group style="position:absolute;left:4229;top:433;width:7806;height:504" coordorigin="4229,433" coordsize="7806,504">
              <v:shape style="position:absolute;left:4229;top:433;width:7806;height:504" coordorigin="4229,433" coordsize="7806,504" path="m11985,433l4279,433,4258,438,4240,452,4231,471,4229,484,4229,887,4234,908,4247,925,4267,935,4279,937,11985,937,12006,932,12023,919,12033,899,12035,887,12035,484,12030,462,12017,445,11997,435,11985,433xe" filled="t" fillcolor="#F5F5F5" stroked="f">
                <v:path arrowok="t"/>
                <v:fill type="solid"/>
              </v:shape>
            </v:group>
            <v:group style="position:absolute;left:4279;top:440;width:7705;height:2" coordorigin="4279,440" coordsize="7705,2">
              <v:shape style="position:absolute;left:4279;top:440;width:7705;height:2" coordorigin="4279,440" coordsize="7705,0" path="m4279,440l11985,440e" filled="f" stroked="t" strokeweight=".729pt" strokecolor="#000000">
                <v:path arrowok="t"/>
              </v:shape>
            </v:group>
            <v:group style="position:absolute;left:4265;top:433;width:15;height:3" coordorigin="4265,433" coordsize="15,3">
              <v:shape style="position:absolute;left:4265;top:433;width:15;height:3" coordorigin="4265,433" coordsize="15,3" path="m4279,433l4266,436e" filled="f" stroked="t" strokeweight="1.259pt" strokecolor="#000000">
                <v:path arrowok="t"/>
              </v:shape>
            </v:group>
            <v:group style="position:absolute;left:4279;top:931;width:7705;height:2" coordorigin="4279,931" coordsize="7705,2">
              <v:shape style="position:absolute;left:4279;top:931;width:7705;height:2" coordorigin="4279,931" coordsize="7705,0" path="m4279,931l11985,931e" filled="f" stroked="t" strokeweight=".729pt" strokecolor="#000000">
                <v:path arrowok="t"/>
              </v:shape>
            </v:group>
            <v:group style="position:absolute;left:4235;top:484;width:2;height:403" coordorigin="4235,484" coordsize="2,403">
              <v:shape style="position:absolute;left:4235;top:484;width:2;height:403" coordorigin="4235,484" coordsize="0,403" path="m4235,484l4235,887e" filled="f" stroked="t" strokeweight=".73pt" strokecolor="#000000">
                <v:path arrowok="t"/>
              </v:shape>
            </v:group>
            <v:group style="position:absolute;left:12029;top:484;width:2;height:403" coordorigin="12029,484" coordsize="2,403">
              <v:shape style="position:absolute;left:12029;top:484;width:2;height:403" coordorigin="12029,484" coordsize="0,403" path="m12029,484l12029,887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text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field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todo_item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'todo_text'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0" w:right="259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303030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text_field_tag(:todo_text)</w:t>
      </w:r>
      <w:r>
        <w:rPr>
          <w:rFonts w:ascii="Consolas" w:hAnsi="Consolas" w:cs="Consolas" w:eastAsia="Consolas"/>
          <w:b w:val="0"/>
          <w:bCs w:val="0"/>
          <w:color w:val="303030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right="107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params[:todo_text]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has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the</w:t>
      </w:r>
      <w:r>
        <w:rPr>
          <w:rFonts w:ascii="Arial" w:hAnsi="Arial" w:cs="Arial" w:eastAsia="Arial"/>
          <w:b w:val="0"/>
          <w:bCs w:val="0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value</w:t>
      </w:r>
      <w:r>
        <w:rPr>
          <w:rFonts w:ascii="Arial" w:hAnsi="Arial" w:cs="Arial" w:eastAsia="Arial"/>
          <w:b w:val="0"/>
          <w:bCs w:val="0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of</w:t>
      </w:r>
      <w:r>
        <w:rPr>
          <w:rFonts w:ascii="Arial" w:hAnsi="Arial" w:cs="Arial" w:eastAsia="Arial"/>
          <w:b w:val="0"/>
          <w:bCs w:val="0"/>
          <w:color w:val="303030"/>
          <w:spacing w:val="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the</w:t>
      </w:r>
      <w:r>
        <w:rPr>
          <w:rFonts w:ascii="Arial" w:hAnsi="Arial" w:cs="Arial" w:eastAsia="Arial"/>
          <w:b w:val="0"/>
          <w:bCs w:val="0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input</w:t>
      </w:r>
      <w:r>
        <w:rPr>
          <w:rFonts w:ascii="Arial" w:hAnsi="Arial" w:cs="Arial" w:eastAsia="Arial"/>
          <w:b w:val="0"/>
          <w:bCs w:val="0"/>
          <w:color w:val="303030"/>
          <w:spacing w:val="-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field.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5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5"/>
        <w:ind w:left="4219" w:right="4688"/>
        <w:jc w:val="center"/>
        <w:rPr>
          <w:rFonts w:ascii="Arial" w:hAnsi="Arial" w:cs="Arial" w:eastAsia="Arial"/>
          <w:b w:val="0"/>
          <w:bCs w:val="0"/>
        </w:rPr>
      </w:pPr>
      <w:r>
        <w:rPr>
          <w:rFonts w:ascii="Arial" w:hAnsi="Arial" w:cs="Arial" w:eastAsia="Arial"/>
          <w:color w:val="303030"/>
          <w:spacing w:val="0"/>
          <w:w w:val="100"/>
        </w:rPr>
        <w:t>Why</w:t>
      </w:r>
      <w:r>
        <w:rPr>
          <w:rFonts w:ascii="Arial" w:hAnsi="Arial" w:cs="Arial" w:eastAsia="Arial"/>
          <w:color w:val="303030"/>
          <w:spacing w:val="9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attr_accessible</w:t>
      </w:r>
      <w:r>
        <w:rPr>
          <w:rFonts w:ascii="Arial" w:hAnsi="Arial" w:cs="Arial" w:eastAsia="Arial"/>
          <w:color w:val="303030"/>
          <w:spacing w:val="12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?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55" w:lineRule="auto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372.734009pt;margin-top:1.653411pt;width:120.1088pt;height:13.59pt;mso-position-horizontal-relative:page;mso-position-vertical-relative:paragraph;z-index:-12880" coordorigin="7455,33" coordsize="2402,272">
            <v:group style="position:absolute;left:7465;top:43;width:2380;height:252" coordorigin="7465,43" coordsize="2380,252">
              <v:shape style="position:absolute;left:7465;top:43;width:2380;height:252" coordorigin="7465,43" coordsize="2380,252" path="m9806,43l7502,43,7481,50,7468,66,7465,81,7465,257,7471,278,7488,292,7502,295,9806,295,9828,288,9841,272,9844,257,9844,81,9838,60,9821,46,9806,43xe" filled="t" fillcolor="#F7F7F9" stroked="f">
                <v:path arrowok="t"/>
                <v:fill type="solid"/>
              </v:shape>
            </v:group>
            <v:group style="position:absolute;left:9822;top:47;width:22;height:34" coordorigin="9822,47" coordsize="22,34">
              <v:shape style="position:absolute;left:9822;top:47;width:22;height:34" coordorigin="9822,47" coordsize="22,34" path="m9844,81l9838,60,9823,47e" filled="f" stroked="t" strokeweight="1.259pt" strokecolor="#E1E1E8">
                <v:path arrowok="t"/>
              </v:shape>
            </v:group>
            <v:group style="position:absolute;left:7502;top:289;width:2304;height:2" coordorigin="7502,289" coordsize="2304,2">
              <v:shape style="position:absolute;left:7502;top:289;width:2304;height:2" coordorigin="7502,289" coordsize="2304,0" path="m7502,289l9806,289e" filled="f" stroked="t" strokeweight=".729pt" strokecolor="#E1E1E8">
                <v:path arrowok="t"/>
              </v:shape>
            </v:group>
            <v:group style="position:absolute;left:9838;top:272;width:3;height:4" coordorigin="9838,272" coordsize="3,4">
              <v:shape style="position:absolute;left:9838;top:272;width:3;height:4" coordorigin="9838,272" coordsize="3,4" path="m9838,276l9841,272e" filled="f" stroked="t" strokeweight="1.259pt" strokecolor="#E1E1E8">
                <v:path arrowok="t"/>
              </v:shape>
            </v:group>
            <v:group style="position:absolute;left:7471;top:81;width:2;height:176" coordorigin="7471,81" coordsize="2,176">
              <v:shape style="position:absolute;left:7471;top:81;width:2;height:176" coordorigin="7471,81" coordsize="0,176" path="m7471,81l7471,257e" filled="f" stroked="t" strokeweight=".73pt" strokecolor="#E1E1E8">
                <v:path arrowok="t"/>
              </v:shape>
            </v:group>
            <v:group style="position:absolute;left:9838;top:81;width:2;height:176" coordorigin="9838,81" coordsize="2,176">
              <v:shape style="position:absolute;left:9838;top:81;width:2;height:176" coordorigin="9838,81" coordsize="0,176" path="m9838,81l9838,257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Another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:attr_accessible</w:t>
      </w:r>
      <w:r>
        <w:rPr>
          <w:rFonts w:ascii="Consolas" w:hAnsi="Consolas" w:cs="Consolas" w:eastAsia="Consolas"/>
          <w:b w:val="0"/>
          <w:bCs w:val="0"/>
          <w:color w:val="DD1144"/>
          <w:spacing w:val="11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:todo_item</w:t>
      </w:r>
      <w:r>
        <w:rPr>
          <w:rFonts w:ascii="Consolas" w:hAnsi="Consolas" w:cs="Consolas" w:eastAsia="Consolas"/>
          <w:b w:val="0"/>
          <w:bCs w:val="0"/>
          <w:color w:val="DD1144"/>
          <w:spacing w:val="43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app/models/todo.r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function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assign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value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todo_item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entry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database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Todo.create.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3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ind w:right="107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error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80" w:lineRule="exact" w:before="1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5374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attempting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empty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7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3"/>
        <w:ind w:right="107"/>
        <w:jc w:val="left"/>
        <w:rPr>
          <w:rFonts w:ascii="Arial" w:hAnsi="Arial" w:cs="Arial" w:eastAsia="Arial"/>
        </w:rPr>
      </w:pPr>
      <w:r>
        <w:rPr/>
        <w:pict>
          <v:group style="position:absolute;margin-left:210.947006pt;margin-top:-323.717804pt;width:391.303pt;height:279.248pt;mso-position-horizontal-relative:page;mso-position-vertical-relative:paragraph;z-index:-12881" coordorigin="4219,-6474" coordsize="7826,5585">
            <v:group style="position:absolute;left:4229;top:-6464;width:7806;height:5565" coordorigin="4229,-6464" coordsize="7806,5565">
              <v:shape style="position:absolute;left:4229;top:-6464;width:7806;height:5565" coordorigin="4229,-6464" coordsize="7806,5565" path="m11985,-6464l4279,-6464,4258,-6459,4240,-6446,4231,-6427,4229,-6414,4229,-950,4234,-928,4247,-911,4267,-901,4279,-899,11985,-899,12006,-904,12023,-918,12033,-937,12035,-950,12035,-6414,12030,-6436,12017,-6453,11997,-6463,11985,-6464xe" filled="t" fillcolor="#F5F5F5" stroked="f">
                <v:path arrowok="t"/>
                <v:fill type="solid"/>
              </v:shape>
            </v:group>
            <v:group style="position:absolute;left:4279;top:-6458;width:7705;height:2" coordorigin="4279,-6458" coordsize="7705,2">
              <v:shape style="position:absolute;left:4279;top:-6458;width:7705;height:2" coordorigin="4279,-6458" coordsize="7705,0" path="m4279,-6458l11985,-6458e" filled="f" stroked="t" strokeweight=".729pt" strokecolor="#E4E4E4">
                <v:path arrowok="t"/>
              </v:shape>
            </v:group>
            <v:group style="position:absolute;left:4279;top:-906;width:7705;height:2" coordorigin="4279,-906" coordsize="7705,2">
              <v:shape style="position:absolute;left:4279;top:-906;width:7705;height:2" coordorigin="4279,-906" coordsize="7705,0" path="m4279,-906l11985,-906e" filled="f" stroked="t" strokeweight=".729pt" strokecolor="#E4E4E4">
                <v:path arrowok="t"/>
              </v:shape>
            </v:group>
            <v:group style="position:absolute;left:4235;top:-6414;width:2;height:5464" coordorigin="4235,-6414" coordsize="2,5464">
              <v:shape style="position:absolute;left:4235;top:-6414;width:2;height:5464" coordorigin="4235,-6414" coordsize="0,5464" path="m4235,-6414l4235,-950e" filled="f" stroked="t" strokeweight=".73pt" strokecolor="#E4E4E4">
                <v:path arrowok="t"/>
              </v:shape>
            </v:group>
            <v:group style="position:absolute;left:12029;top:-6414;width:2;height:5464" coordorigin="12029,-6414" coordsize="2,5464">
              <v:shape style="position:absolute;left:12029;top:-6414;width:2;height:5464" coordorigin="12029,-6414" coordsize="0,5464" path="m12029,-6414l12029,-950e" filled="f" stroked="t" strokeweight=".73pt" strokecolor="#E4E4E4">
                <v:path arrowok="t"/>
              </v:shape>
            </v:group>
            <v:group style="position:absolute;left:4481;top:-6213;width:7428;height:4621" coordorigin="4481,-6213" coordsize="7428,4621">
              <v:shape style="position:absolute;left:4481;top:-6213;width:7428;height:4621" coordorigin="4481,-6213" coordsize="7428,4621" path="m4481,-6213l11909,-6213,11909,-1592,4481,-1592,4481,-6213xe" filled="t" fillcolor="#FFFFFF" stroked="f">
                <v:path arrowok="t"/>
                <v:fill type="solid"/>
              </v:shape>
            </v:group>
            <v:group style="position:absolute;left:4481;top:-6206;width:7428;height:2" coordorigin="4481,-6206" coordsize="7428,2">
              <v:shape style="position:absolute;left:4481;top:-6206;width:7428;height:2" coordorigin="4481,-6206" coordsize="7428,0" path="m4481,-6206l11909,-6206e" filled="f" stroked="t" strokeweight=".729pt" strokecolor="#000000">
                <v:path arrowok="t"/>
              </v:shape>
            </v:group>
            <v:group style="position:absolute;left:4481;top:-1598;width:7428;height:2" coordorigin="4481,-1598" coordsize="7428,2">
              <v:shape style="position:absolute;left:4481;top:-1598;width:7428;height:2" coordorigin="4481,-1598" coordsize="7428,0" path="m4481,-1598l11909,-1598e" filled="f" stroked="t" strokeweight=".729pt" strokecolor="#000000">
                <v:path arrowok="t"/>
              </v:shape>
            </v:group>
            <v:group style="position:absolute;left:4487;top:-6213;width:2;height:4621" coordorigin="4487,-6213" coordsize="2,4621">
              <v:shape style="position:absolute;left:4487;top:-6213;width:2;height:4621" coordorigin="4487,-6213" coordsize="0,4621" path="m4487,-6213l4487,-1592e" filled="f" stroked="t" strokeweight=".73pt" strokecolor="#000000">
                <v:path arrowok="t"/>
              </v:shape>
            </v:group>
            <v:group style="position:absolute;left:11903;top:-6213;width:2;height:4621" coordorigin="11903,-6213" coordsize="2,4621">
              <v:shape style="position:absolute;left:11903;top:-6213;width:2;height:4621" coordorigin="11903,-6213" coordsize="0,4621" path="m11903,-6213l11903,-1592e" filled="f" stroked="t" strokeweight=".729pt" strokecolor="#000000">
                <v:path arrowok="t"/>
              </v:shape>
              <v:shape style="position:absolute;left:4544;top:-6150;width:7302;height:4495" type="#_x0000_t75">
                <v:imagedata r:id="rId525" o:title="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Mode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5A5A5A"/>
          <w:spacing w:val="-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validatio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5A5A5A"/>
          <w:spacing w:val="-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&amp;</w:t>
      </w:r>
      <w:r>
        <w:rPr>
          <w:rFonts w:ascii="Arial" w:hAnsi="Arial" w:cs="Arial" w:eastAsia="Arial"/>
          <w:b w:val="0"/>
          <w:bCs w:val="0"/>
          <w:color w:val="5A5A5A"/>
          <w:spacing w:val="1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flas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h</w:t>
      </w:r>
      <w:r>
        <w:rPr>
          <w:rFonts w:ascii="Arial" w:hAnsi="Arial" w:cs="Arial" w:eastAsia="Arial"/>
          <w:b w:val="0"/>
          <w:bCs w:val="0"/>
          <w:color w:val="5A5A5A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variable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120"/>
        </w:sectPr>
      </w:pPr>
    </w:p>
    <w:p>
      <w:pPr>
        <w:spacing w:line="180" w:lineRule="exact" w:before="8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 w:before="24"/>
        <w:ind w:right="122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47006pt;margin-top:-18.36532pt;width:390.303pt;height:.1pt;mso-position-horizontal-relative:page;mso-position-vertical-relative:paragraph;z-index:-12879" coordorigin="4229,-367" coordsize="7806,2">
            <v:shape style="position:absolute;left:4229;top:-367;width:7806;height:2" coordorigin="4229,-367" coordsize="7806,0" path="m4229,-367l12035,-367e" filled="f" stroked="t" strokeweight=".729pt" strokecolor="#EEEEEE">
              <v:path arrowok="t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accepts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empty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hitting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button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text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empty.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ind w:right="475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remove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validation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80" w:lineRule="exact" w:before="5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Heading5"/>
        <w:numPr>
          <w:ilvl w:val="0"/>
          <w:numId w:val="36"/>
        </w:numPr>
        <w:tabs>
          <w:tab w:pos="4581" w:val="left" w:leader="none"/>
        </w:tabs>
        <w:ind w:left="4581" w:right="0" w:hanging="353"/>
        <w:jc w:val="left"/>
        <w:rPr>
          <w:rFonts w:ascii="Arial" w:hAnsi="Arial" w:cs="Arial" w:eastAsia="Arial"/>
          <w:b w:val="0"/>
          <w:bCs w:val="0"/>
        </w:rPr>
      </w:pPr>
      <w:r>
        <w:rPr>
          <w:rFonts w:ascii="Arial" w:hAnsi="Arial" w:cs="Arial" w:eastAsia="Arial"/>
          <w:color w:val="303030"/>
          <w:spacing w:val="0"/>
          <w:w w:val="100"/>
        </w:rPr>
        <w:t>Adding</w:t>
      </w:r>
      <w:r>
        <w:rPr>
          <w:rFonts w:ascii="Arial" w:hAnsi="Arial" w:cs="Arial" w:eastAsia="Arial"/>
          <w:color w:val="303030"/>
          <w:spacing w:val="9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model</w:t>
      </w:r>
      <w:r>
        <w:rPr>
          <w:rFonts w:ascii="Arial" w:hAnsi="Arial" w:cs="Arial" w:eastAsia="Arial"/>
          <w:color w:val="303030"/>
          <w:spacing w:val="8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validation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3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4"/>
        <w:ind w:left="0" w:right="1861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app/models/todo.rb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50" w:lineRule="exact" w:before="2"/>
        <w:rPr>
          <w:sz w:val="15"/>
          <w:szCs w:val="15"/>
        </w:rPr>
      </w:pPr>
      <w:r>
        <w:rPr>
          <w:sz w:val="15"/>
          <w:szCs w:val="15"/>
        </w:rPr>
      </w:r>
    </w:p>
    <w:p>
      <w:pPr>
        <w:numPr>
          <w:ilvl w:val="1"/>
          <w:numId w:val="36"/>
        </w:numPr>
        <w:tabs>
          <w:tab w:pos="477" w:val="left" w:leader="none"/>
          <w:tab w:pos="4908" w:val="left" w:leader="none"/>
        </w:tabs>
        <w:ind w:left="4908" w:right="0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2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ActiveRecor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1"/>
          <w:w w:val="100"/>
          <w:sz w:val="16"/>
          <w:szCs w:val="16"/>
        </w:rPr>
        <w:t>d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8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Base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36"/>
        </w:numPr>
        <w:tabs>
          <w:tab w:pos="528" w:val="left" w:leader="none"/>
          <w:tab w:pos="5009" w:val="left" w:leader="none"/>
        </w:tabs>
        <w:spacing w:before="6"/>
        <w:ind w:left="5009" w:right="365" w:hanging="529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attr_accessible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4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todo_item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40" w:lineRule="exact" w:before="18"/>
        <w:rPr>
          <w:sz w:val="24"/>
          <w:szCs w:val="24"/>
        </w:rPr>
      </w:pPr>
      <w:r>
        <w:rPr>
          <w:sz w:val="24"/>
          <w:szCs w:val="24"/>
        </w:rPr>
      </w:r>
    </w:p>
    <w:p>
      <w:pPr>
        <w:numPr>
          <w:ilvl w:val="1"/>
          <w:numId w:val="36"/>
        </w:numPr>
        <w:tabs>
          <w:tab w:pos="766" w:val="left" w:leader="none"/>
          <w:tab w:pos="4908" w:val="left" w:leader="none"/>
        </w:tabs>
        <w:ind w:left="4908" w:right="0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validates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todo_ite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5"/>
          <w:w w:val="100"/>
          <w:sz w:val="16"/>
          <w:szCs w:val="16"/>
        </w:rPr>
        <w:t>m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3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presenc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4"/>
          <w:w w:val="100"/>
          <w:sz w:val="16"/>
          <w:szCs w:val="16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3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true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427" w:val="left" w:leader="none"/>
        </w:tabs>
        <w:spacing w:before="6"/>
        <w:ind w:left="0" w:right="2254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4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344" w:lineRule="auto"/>
        <w:ind w:left="4228" w:right="0" w:firstLine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100.328209pt;width:391.303pt;height:87.873pt;mso-position-horizontal-relative:page;mso-position-vertical-relative:paragraph;z-index:-12878" coordorigin="4219,-2007" coordsize="7826,1757">
            <v:group style="position:absolute;left:4229;top:-1745;width:7806;height:1486" coordorigin="4229,-1745" coordsize="7806,1486">
              <v:shape style="position:absolute;left:4229;top:-1745;width:7806;height:1486" coordorigin="4229,-1745" coordsize="7806,1486" path="m11985,-1745l4279,-1745,4258,-1740,4240,-1726,4231,-1707,4229,-1694,4229,-309,4234,-288,4247,-271,4267,-261,4279,-259,11985,-259,12006,-264,12023,-277,12033,-297,12035,-309,12035,-1694,12030,-1716,12017,-1733,11997,-1743,11985,-1745xe" filled="t" fillcolor="#F7F7F9" stroked="f">
                <v:path arrowok="t"/>
                <v:fill type="solid"/>
              </v:shape>
            </v:group>
            <v:group style="position:absolute;left:4279;top:-1738;width:7705;height:2" coordorigin="4279,-1738" coordsize="7705,2">
              <v:shape style="position:absolute;left:4279;top:-1738;width:7705;height:2" coordorigin="4279,-1738" coordsize="7705,0" path="m4279,-1738l11985,-1738e" filled="f" stroked="t" strokeweight=".73pt" strokecolor="#E1E1E8">
                <v:path arrowok="t"/>
              </v:shape>
            </v:group>
            <v:group style="position:absolute;left:4235;top:-1694;width:2;height:1385" coordorigin="4235,-1694" coordsize="2,1385">
              <v:shape style="position:absolute;left:4235;top:-1694;width:2;height:1385" coordorigin="4235,-1694" coordsize="0,1385" path="m4235,-1694l4235,-309e" filled="f" stroked="t" strokeweight=".73pt" strokecolor="#E1E1E8">
                <v:path arrowok="t"/>
              </v:shape>
            </v:group>
            <v:group style="position:absolute;left:12029;top:-1694;width:2;height:1385" coordorigin="12029,-1694" coordsize="2,1385">
              <v:shape style="position:absolute;left:12029;top:-1694;width:2;height:1385" coordorigin="12029,-1694" coordsize="0,1385" path="m12029,-1694l12029,-309e" filled="f" stroked="t" strokeweight=".73pt" strokecolor="#E1E1E8">
                <v:path arrowok="t"/>
              </v:shape>
            </v:group>
            <v:group style="position:absolute;left:4909;top:-876;width:7013;height:252" coordorigin="4909,-876" coordsize="7013,252">
              <v:shape style="position:absolute;left:4909;top:-876;width:7013;height:252" coordorigin="4909,-876" coordsize="7013,252" path="m4909,-876l11922,-876,11922,-624,4909,-624,4909,-876xe" filled="t" fillcolor="#FCF8E3" stroked="f">
                <v:path arrowok="t"/>
                <v:fill type="solid"/>
              </v:shape>
            </v:group>
            <v:group style="position:absolute;left:4229;top:-1997;width:1624;height:252" coordorigin="4229,-1997" coordsize="1624,252">
              <v:shape style="position:absolute;left:4229;top:-1997;width:1624;height:252" coordorigin="4229,-1997" coordsize="1624,252" path="m5815,-1997l4267,-1997,4246,-1990,4232,-1974,4229,-1959,4229,-1783,4235,-1761,4252,-1748,4267,-1745,5815,-1745,5836,-1751,5850,-1768,5853,-1783,5853,-1959,5847,-1980,5830,-1994,5815,-1997xe" filled="t" fillcolor="#F7F7F9" stroked="f">
                <v:path arrowok="t"/>
                <v:fill type="solid"/>
              </v:shape>
            </v:group>
            <v:group style="position:absolute;left:4267;top:-1990;width:1549;height:2" coordorigin="4267,-1990" coordsize="1549,2">
              <v:shape style="position:absolute;left:4267;top:-1990;width:1549;height:2" coordorigin="4267,-1990" coordsize="1549,0" path="m4267,-1990l5815,-1990e" filled="f" stroked="t" strokeweight=".728pt" strokecolor="#E1E1E8">
                <v:path arrowok="t"/>
              </v:shape>
            </v:group>
            <v:group style="position:absolute;left:4267;top:-1751;width:1549;height:2" coordorigin="4267,-1751" coordsize="1549,2">
              <v:shape style="position:absolute;left:4267;top:-1751;width:1549;height:2" coordorigin="4267,-1751" coordsize="1549,0" path="m4267,-1751l5815,-1751e" filled="f" stroked="t" strokeweight=".729pt" strokecolor="#E1E1E8">
                <v:path arrowok="t"/>
              </v:shape>
            </v:group>
            <v:group style="position:absolute;left:4236;top:-1761;width:16;height:14" coordorigin="4236,-1761" coordsize="16,14">
              <v:shape style="position:absolute;left:4236;top:-1761;width:16;height:14" coordorigin="4236,-1761" coordsize="16,14" path="m4236,-1761l4252,-1748e" filled="f" stroked="t" strokeweight="1.259pt" strokecolor="#E1E1E8">
                <v:path arrowok="t"/>
              </v:shape>
            </v:group>
            <v:group style="position:absolute;left:5815;top:-1751;width:20;height:6" coordorigin="5815,-1751" coordsize="20,6">
              <v:shape style="position:absolute;left:5815;top:-1751;width:20;height:6" coordorigin="5815,-1751" coordsize="20,6" path="m5815,-1745l5836,-1751e" filled="f" stroked="t" strokeweight="1.259pt" strokecolor="#E1E1E8">
                <v:path arrowok="t"/>
              </v:shape>
            </v:group>
            <v:group style="position:absolute;left:4235;top:-1959;width:2;height:176" coordorigin="4235,-1959" coordsize="2,176">
              <v:shape style="position:absolute;left:4235;top:-1959;width:2;height:176" coordorigin="4235,-1959" coordsize="0,176" path="m4235,-1959l4235,-1783e" filled="f" stroked="t" strokeweight=".73pt" strokecolor="#E1E1E8">
                <v:path arrowok="t"/>
              </v:shape>
            </v:group>
            <v:group style="position:absolute;left:5847;top:-1959;width:2;height:176" coordorigin="5847,-1959" coordsize="2,176">
              <v:shape style="position:absolute;left:5847;top:-1959;width:2;height:176" coordorigin="5847,-1959" coordsize="0,176" path="m5847,-1959l5847,-1783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validates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validation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helper.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hyperlink r:id="rId526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her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8"/>
            <w:w w:val="100"/>
          </w:rPr>
          <w:t>e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console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before="43"/>
        <w:ind w:left="2450" w:right="4721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322" w:lineRule="auto"/>
        <w:ind w:left="4619" w:right="2829" w:hanging="265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:002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Todo.create(:todo_item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"")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(0.1ms)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begin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transaction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4282" w:right="435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(0.1ms)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4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rollback</w:t>
      </w:r>
      <w:r>
        <w:rPr>
          <w:rFonts w:ascii="Consolas" w:hAnsi="Consolas" w:cs="Consolas" w:eastAsia="Consolas"/>
          <w:b w:val="0"/>
          <w:bCs w:val="0"/>
          <w:color w:val="303030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transaction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23" w:right="711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#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left="118" w:right="0"/>
        <w:jc w:val="center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82.701996pt;width:391.303pt;height:76.542pt;mso-position-horizontal-relative:page;mso-position-vertical-relative:paragraph;z-index:-12877" coordorigin="4219,-1654" coordsize="7826,1531">
            <v:group style="position:absolute;left:4229;top:-1392;width:7806;height:1259" coordorigin="4229,-1392" coordsize="7806,1259">
              <v:shape style="position:absolute;left:4229;top:-1392;width:7806;height:1259" coordorigin="4229,-1392" coordsize="7806,1259" path="m11985,-1392l4279,-1392,4258,-1387,4240,-1374,4231,-1355,4229,-1342,4229,-184,4234,-162,4247,-145,4267,-135,4279,-133,11985,-133,12006,-138,12023,-151,12033,-171,12035,-184,12035,-1342,12030,-1364,12017,-1381,11997,-1391,11985,-1392xe" filled="t" fillcolor="#F5F5F5" stroked="f">
                <v:path arrowok="t"/>
                <v:fill type="solid"/>
              </v:shape>
            </v:group>
            <v:group style="position:absolute;left:4279;top:-1386;width:7705;height:2" coordorigin="4279,-1386" coordsize="7705,2">
              <v:shape style="position:absolute;left:4279;top:-1386;width:7705;height:2" coordorigin="4279,-1386" coordsize="7705,0" path="m4279,-1386l11985,-1386e" filled="f" stroked="t" strokeweight=".73pt" strokecolor="#000000">
                <v:path arrowok="t"/>
              </v:shape>
            </v:group>
            <v:group style="position:absolute;left:4279;top:-139;width:7705;height:2" coordorigin="4279,-139" coordsize="7705,2">
              <v:shape style="position:absolute;left:4279;top:-139;width:7705;height:2" coordorigin="4279,-139" coordsize="7705,0" path="m4279,-139l11985,-139e" filled="f" stroked="t" strokeweight=".729pt" strokecolor="#000000">
                <v:path arrowok="t"/>
              </v:shape>
            </v:group>
            <v:group style="position:absolute;left:4235;top:-1342;width:2;height:1158" coordorigin="4235,-1342" coordsize="2,1158">
              <v:shape style="position:absolute;left:4235;top:-1342;width:2;height:1158" coordorigin="4235,-1342" coordsize="0,1158" path="m4235,-1342l4235,-184e" filled="f" stroked="t" strokeweight=".73pt" strokecolor="#000000">
                <v:path arrowok="t"/>
              </v:shape>
            </v:group>
            <v:group style="position:absolute;left:12029;top:-1342;width:2;height:1158" coordorigin="12029,-1342" coordsize="2,1158">
              <v:shape style="position:absolute;left:12029;top:-1342;width:2;height:1158" coordorigin="12029,-1342" coordsize="0,1158" path="m12029,-1342l12029,-184e" filled="f" stroked="t" strokeweight=".73pt" strokecolor="#000000">
                <v:path arrowok="t"/>
              </v:shape>
            </v:group>
            <v:group style="position:absolute;left:4229;top:-1644;width:1221;height:252" coordorigin="4229,-1644" coordsize="1221,252">
              <v:shape style="position:absolute;left:4229;top:-1644;width:1221;height:252" coordorigin="4229,-1644" coordsize="1221,252" path="m5412,-1644l4267,-1644,4246,-1638,4232,-1621,4229,-1606,4229,-1430,4235,-1409,4252,-1395,4267,-1392,5412,-1392,5434,-1399,5447,-1415,5450,-1430,5450,-1606,5444,-1627,5427,-1641,5412,-1644xe" filled="t" fillcolor="#F7F7F9" stroked="f">
                <v:path arrowok="t"/>
                <v:fill type="solid"/>
              </v:shape>
            </v:group>
            <v:group style="position:absolute;left:4267;top:-1638;width:1146;height:2" coordorigin="4267,-1638" coordsize="1146,2">
              <v:shape style="position:absolute;left:4267;top:-1638;width:1146;height:2" coordorigin="4267,-1638" coordsize="1146,0" path="m4267,-1638l5412,-1638e" filled="f" stroked="t" strokeweight=".729pt" strokecolor="#E1E1E8">
                <v:path arrowok="t"/>
              </v:shape>
            </v:group>
            <v:group style="position:absolute;left:4267;top:-1399;width:1146;height:2" coordorigin="4267,-1399" coordsize="1146,2">
              <v:shape style="position:absolute;left:4267;top:-1399;width:1146;height:2" coordorigin="4267,-1399" coordsize="1146,0" path="m4267,-1399l5412,-1399e" filled="f" stroked="t" strokeweight=".729pt" strokecolor="#E1E1E8">
                <v:path arrowok="t"/>
              </v:shape>
            </v:group>
            <v:group style="position:absolute;left:4239;top:-1406;width:13;height:11" coordorigin="4239,-1406" coordsize="13,11">
              <v:shape style="position:absolute;left:4239;top:-1406;width:13;height:11" coordorigin="4239,-1406" coordsize="13,11" path="m4239,-1406l4252,-1395e" filled="f" stroked="t" strokeweight="1.259pt" strokecolor="#E1E1E8">
                <v:path arrowok="t"/>
              </v:shape>
            </v:group>
            <v:group style="position:absolute;left:4235;top:-1606;width:2;height:176" coordorigin="4235,-1606" coordsize="2,176">
              <v:shape style="position:absolute;left:4235;top:-1606;width:2;height:176" coordorigin="4235,-1606" coordsize="0,176" path="m4235,-1606l4235,-1430e" filled="f" stroked="t" strokeweight=".73pt" strokecolor="#E1E1E8">
                <v:path arrowok="t"/>
              </v:shape>
            </v:group>
            <v:group style="position:absolute;left:5444;top:-1606;width:2;height:176" coordorigin="5444,-1606" coordsize="2,176">
              <v:shape style="position:absolute;left:5444;top:-1606;width:2;height:176" coordorigin="5444,-1606" coordsize="0,176" path="m5444,-1606l5444,-1430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21.169008pt;width:391.303pt;height:114.313pt;mso-position-horizontal-relative:page;mso-position-vertical-relative:paragraph;z-index:-12876" coordorigin="4219,423" coordsize="7826,2286">
            <v:group style="position:absolute;left:4229;top:433;width:7806;height:2266" coordorigin="4229,433" coordsize="7806,2266">
              <v:shape style="position:absolute;left:4229;top:433;width:7806;height:2266" coordorigin="4229,433" coordsize="7806,2266" path="m11985,433l4279,433,4258,438,4240,452,4231,471,4229,484,4229,2649,4234,2671,4247,2688,4267,2698,4279,2700,11985,2700,12006,2695,12023,2681,12033,2662,12035,2649,12035,484,12030,462,12017,445,11997,435,11985,433xe" filled="t" fillcolor="#F5F5F5" stroked="f">
                <v:path arrowok="t"/>
                <v:fill type="solid"/>
              </v:shape>
            </v:group>
            <v:group style="position:absolute;left:4279;top:440;width:7705;height:2" coordorigin="4279,440" coordsize="7705,2">
              <v:shape style="position:absolute;left:4279;top:440;width:7705;height:2" coordorigin="4279,440" coordsize="7705,0" path="m4279,440l11985,440e" filled="f" stroked="t" strokeweight=".73pt" strokecolor="#000000">
                <v:path arrowok="t"/>
              </v:shape>
            </v:group>
            <v:group style="position:absolute;left:4279;top:2693;width:7705;height:2" coordorigin="4279,2693" coordsize="7705,2">
              <v:shape style="position:absolute;left:4279;top:2693;width:7705;height:2" coordorigin="4279,2693" coordsize="7705,0" path="m4279,2693l11985,2693e" filled="f" stroked="t" strokeweight=".729pt" strokecolor="#000000">
                <v:path arrowok="t"/>
              </v:shape>
            </v:group>
            <v:group style="position:absolute;left:4235;top:484;width:2;height:2166" coordorigin="4235,484" coordsize="2,2166">
              <v:shape style="position:absolute;left:4235;top:484;width:2;height:2166" coordorigin="4235,484" coordsize="0,2166" path="m4235,484l4235,2649e" filled="f" stroked="t" strokeweight=".73pt" strokecolor="#000000">
                <v:path arrowok="t"/>
              </v:shape>
            </v:group>
            <v:group style="position:absolute;left:12029;top:484;width:2;height:2166" coordorigin="12029,484" coordsize="2,2166">
              <v:shape style="position:absolute;left:12029;top:484;width:2;height:2166" coordorigin="12029,484" coordsize="0,2166" path="m12029,484l12029,2649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Observe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"rollback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transaction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above.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43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:003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Todo.new(todo_item: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"")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23" w:right="711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#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22" w:lineRule="auto" w:before="64"/>
        <w:ind w:left="4619" w:right="4908" w:hanging="265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:004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t.save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(0.1ms)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begin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transaction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4282" w:right="435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(0.1ms)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4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rollback</w:t>
      </w:r>
      <w:r>
        <w:rPr>
          <w:rFonts w:ascii="Consolas" w:hAnsi="Consolas" w:cs="Consolas" w:eastAsia="Consolas"/>
          <w:b w:val="0"/>
          <w:bCs w:val="0"/>
          <w:color w:val="303030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transaction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24" w:right="675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false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39" w:right="528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:005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t.vali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d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?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24" w:right="675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false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right="105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'vali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?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method/function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object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valid.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method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hyperlink r:id="rId526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here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pStyle w:val="Heading5"/>
        <w:numPr>
          <w:ilvl w:val="0"/>
          <w:numId w:val="36"/>
        </w:numPr>
        <w:tabs>
          <w:tab w:pos="4581" w:val="left" w:leader="none"/>
        </w:tabs>
        <w:ind w:left="4581" w:right="0" w:hanging="353"/>
        <w:jc w:val="left"/>
        <w:rPr>
          <w:rFonts w:ascii="Arial" w:hAnsi="Arial" w:cs="Arial" w:eastAsia="Arial"/>
          <w:b w:val="0"/>
          <w:bCs w:val="0"/>
        </w:rPr>
      </w:pPr>
      <w:r>
        <w:rPr>
          <w:rFonts w:ascii="Arial" w:hAnsi="Arial" w:cs="Arial" w:eastAsia="Arial"/>
          <w:color w:val="303030"/>
          <w:spacing w:val="0"/>
          <w:w w:val="100"/>
        </w:rPr>
        <w:t>Catching</w:t>
      </w:r>
      <w:r>
        <w:rPr>
          <w:rFonts w:ascii="Arial" w:hAnsi="Arial" w:cs="Arial" w:eastAsia="Arial"/>
          <w:color w:val="303030"/>
          <w:spacing w:val="8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error</w:t>
      </w:r>
      <w:r>
        <w:rPr>
          <w:rFonts w:ascii="Arial" w:hAnsi="Arial" w:cs="Arial" w:eastAsia="Arial"/>
          <w:color w:val="303030"/>
          <w:spacing w:val="17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in</w:t>
      </w:r>
      <w:r>
        <w:rPr>
          <w:rFonts w:ascii="Arial" w:hAnsi="Arial" w:cs="Arial" w:eastAsia="Arial"/>
          <w:color w:val="303030"/>
          <w:spacing w:val="13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the</w:t>
      </w:r>
      <w:r>
        <w:rPr>
          <w:rFonts w:ascii="Arial" w:hAnsi="Arial" w:cs="Arial" w:eastAsia="Arial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controller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3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4"/>
        <w:ind w:left="4229" w:right="4678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app/controllers/todos_controller.rb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50" w:lineRule="exact" w:before="2"/>
        <w:rPr>
          <w:sz w:val="15"/>
          <w:szCs w:val="15"/>
        </w:rPr>
      </w:pPr>
      <w:r>
        <w:rPr>
          <w:sz w:val="15"/>
          <w:szCs w:val="15"/>
        </w:rPr>
      </w:r>
    </w:p>
    <w:p>
      <w:pPr>
        <w:numPr>
          <w:ilvl w:val="1"/>
          <w:numId w:val="36"/>
        </w:numPr>
        <w:tabs>
          <w:tab w:pos="427" w:val="left" w:leader="none"/>
          <w:tab w:pos="4908" w:val="left" w:leader="none"/>
        </w:tabs>
        <w:ind w:left="4908" w:right="1939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36"/>
        </w:numPr>
        <w:tabs>
          <w:tab w:pos="5059" w:val="left" w:leader="none"/>
        </w:tabs>
        <w:spacing w:before="6"/>
        <w:ind w:left="5059" w:right="0" w:hanging="58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3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3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Tod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7"/>
          <w:w w:val="100"/>
          <w:sz w:val="16"/>
          <w:szCs w:val="16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creat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5"/>
          <w:w w:val="100"/>
          <w:sz w:val="16"/>
          <w:szCs w:val="16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(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todo_item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=&gt;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param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3"/>
          <w:w w:val="100"/>
          <w:sz w:val="16"/>
          <w:szCs w:val="16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[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todo_tex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6"/>
          <w:w w:val="100"/>
          <w:sz w:val="16"/>
          <w:szCs w:val="16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])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40" w:lineRule="exact" w:before="18"/>
        <w:rPr>
          <w:sz w:val="24"/>
          <w:szCs w:val="24"/>
        </w:rPr>
      </w:pPr>
      <w:r>
        <w:rPr>
          <w:sz w:val="24"/>
          <w:szCs w:val="24"/>
        </w:rPr>
      </w:r>
    </w:p>
    <w:p>
      <w:pPr>
        <w:numPr>
          <w:ilvl w:val="1"/>
          <w:numId w:val="36"/>
        </w:numPr>
        <w:tabs>
          <w:tab w:pos="427" w:val="left" w:leader="none"/>
          <w:tab w:pos="4908" w:val="left" w:leader="none"/>
        </w:tabs>
        <w:ind w:left="4908" w:right="1437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!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1"/>
          <w:w w:val="100"/>
          <w:sz w:val="16"/>
          <w:szCs w:val="16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vali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4"/>
          <w:w w:val="100"/>
          <w:sz w:val="16"/>
          <w:szCs w:val="16"/>
        </w:rPr>
        <w:t>d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?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37"/>
        </w:numPr>
        <w:tabs>
          <w:tab w:pos="5311" w:val="left" w:leader="none"/>
        </w:tabs>
        <w:spacing w:before="6"/>
        <w:ind w:left="5311" w:right="0" w:hanging="831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"/>
          <w:w w:val="100"/>
          <w:sz w:val="16"/>
          <w:szCs w:val="16"/>
        </w:rPr>
        <w:t>f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la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"/>
          <w:w w:val="100"/>
          <w:sz w:val="16"/>
          <w:szCs w:val="16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6"/>
          <w:w w:val="100"/>
          <w:sz w:val="16"/>
          <w:szCs w:val="16"/>
        </w:rPr>
        <w:t>h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[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erro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9"/>
          <w:w w:val="100"/>
          <w:sz w:val="16"/>
          <w:szCs w:val="16"/>
        </w:rPr>
        <w:t>r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]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1"/>
          <w:w w:val="100"/>
          <w:sz w:val="16"/>
          <w:szCs w:val="16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error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"/>
          <w:w w:val="100"/>
          <w:sz w:val="16"/>
          <w:szCs w:val="16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full_message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3"/>
          <w:w w:val="100"/>
          <w:sz w:val="16"/>
          <w:szCs w:val="16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joi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"/>
          <w:w w:val="100"/>
          <w:sz w:val="16"/>
          <w:szCs w:val="16"/>
        </w:rPr>
        <w:t>n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8"/>
          <w:w w:val="100"/>
          <w:sz w:val="16"/>
          <w:szCs w:val="16"/>
        </w:rPr>
        <w:t>(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"&lt;br&gt;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)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html_safe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37"/>
        </w:numPr>
        <w:tabs>
          <w:tab w:pos="579" w:val="left" w:leader="none"/>
          <w:tab w:pos="5059" w:val="left" w:leader="none"/>
        </w:tabs>
        <w:spacing w:before="6"/>
        <w:ind w:left="5059" w:right="2104" w:hanging="58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37"/>
        </w:numPr>
        <w:tabs>
          <w:tab w:pos="579" w:val="left" w:leader="none"/>
          <w:tab w:pos="5059" w:val="left" w:leader="none"/>
        </w:tabs>
        <w:spacing w:before="6"/>
        <w:ind w:left="5059" w:right="986" w:hanging="58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redirect_to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37"/>
        </w:numPr>
        <w:tabs>
          <w:tab w:pos="427" w:val="left" w:leader="none"/>
          <w:tab w:pos="4908" w:val="left" w:leader="none"/>
        </w:tabs>
        <w:spacing w:before="6"/>
        <w:ind w:left="4908" w:right="2255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0" w:right="2700"/>
        <w:jc w:val="center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138.099701pt;width:391.303pt;height:125.7741pt;mso-position-horizontal-relative:page;mso-position-vertical-relative:paragraph;z-index:-12875" coordorigin="4219,-2762" coordsize="7826,2515">
            <v:group style="position:absolute;left:4229;top:-2500;width:7806;height:2241" coordorigin="4229,-2500" coordsize="7806,2241">
              <v:shape style="position:absolute;left:4229;top:-2500;width:7806;height:2241" coordorigin="4229,-2500" coordsize="7806,2241" path="m11985,-2500l4279,-2500,4258,-2495,4240,-2482,4231,-2463,4229,-2450,4229,-309,4234,-288,4247,-271,4267,-261,4279,-259,11985,-259,12006,-264,12023,-277,12033,-297,12035,-309,12035,-2450,12030,-2472,12017,-2489,11997,-2499,11985,-2500xe" filled="t" fillcolor="#F7F7F9" stroked="f">
                <v:path arrowok="t"/>
                <v:fill type="solid"/>
              </v:shape>
            </v:group>
            <v:group style="position:absolute;left:4279;top:-2494;width:7705;height:2" coordorigin="4279,-2494" coordsize="7705,2">
              <v:shape style="position:absolute;left:4279;top:-2494;width:7705;height:2" coordorigin="4279,-2494" coordsize="7705,0" path="m4279,-2494l11985,-2494e" filled="f" stroked="t" strokeweight=".729pt" strokecolor="#E1E1E8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29pt" strokecolor="#E1E1E8">
                <v:path arrowok="t"/>
              </v:shape>
            </v:group>
            <v:group style="position:absolute;left:11985;top:-264;width:21;height:5" coordorigin="11985,-264" coordsize="21,5">
              <v:shape style="position:absolute;left:11985;top:-264;width:21;height:5" coordorigin="11985,-264" coordsize="21,5" path="m11985,-259l12006,-264e" filled="f" stroked="t" strokeweight="1.259pt" strokecolor="#E1E1E8">
                <v:path arrowok="t"/>
              </v:shape>
            </v:group>
            <v:group style="position:absolute;left:4235;top:-2450;width:2;height:2140" coordorigin="4235,-2450" coordsize="2,2140">
              <v:shape style="position:absolute;left:4235;top:-2450;width:2;height:2140" coordorigin="4235,-2450" coordsize="0,2140" path="m4235,-2450l4235,-309e" filled="f" stroked="t" strokeweight=".73pt" strokecolor="#E1E1E8">
                <v:path arrowok="t"/>
              </v:shape>
            </v:group>
            <v:group style="position:absolute;left:12029;top:-2450;width:2;height:2140" coordorigin="12029,-2450" coordsize="2,2140">
              <v:shape style="position:absolute;left:12029;top:-2450;width:2;height:2140" coordorigin="12029,-2450" coordsize="0,2140" path="m12029,-2450l12029,-309e" filled="f" stroked="t" strokeweight=".73pt" strokecolor="#E1E1E8">
                <v:path arrowok="t"/>
              </v:shape>
            </v:group>
            <v:group style="position:absolute;left:4909;top:-1631;width:7013;height:252" coordorigin="4909,-1631" coordsize="7013,252">
              <v:shape style="position:absolute;left:4909;top:-1631;width:7013;height:252" coordorigin="4909,-1631" coordsize="7013,252" path="m4909,-1631l11922,-1631,11922,-1380,4909,-1380,4909,-1631xe" filled="t" fillcolor="#FCF8E3" stroked="f">
                <v:path arrowok="t"/>
                <v:fill type="solid"/>
              </v:shape>
            </v:group>
            <v:group style="position:absolute;left:4909;top:-1380;width:7013;height:252" coordorigin="4909,-1380" coordsize="7013,252">
              <v:shape style="position:absolute;left:4909;top:-1380;width:7013;height:252" coordorigin="4909,-1380" coordsize="7013,252" path="m4909,-1380l11922,-1380,11922,-1128,4909,-1128,4909,-1380xe" filled="t" fillcolor="#FCF8E3" stroked="f">
                <v:path arrowok="t"/>
                <v:fill type="solid"/>
              </v:shape>
            </v:group>
            <v:group style="position:absolute;left:4909;top:-1128;width:7013;height:252" coordorigin="4909,-1128" coordsize="7013,252">
              <v:shape style="position:absolute;left:4909;top:-1128;width:7013;height:252" coordorigin="4909,-1128" coordsize="7013,252" path="m4909,-1128l11922,-1128,11922,-876,4909,-876,4909,-1128xe" filled="t" fillcolor="#FCF8E3" stroked="f">
                <v:path arrowok="t"/>
                <v:fill type="solid"/>
              </v:shape>
            </v:group>
            <v:group style="position:absolute;left:4229;top:-2752;width:3034;height:252" coordorigin="4229,-2752" coordsize="3034,252">
              <v:shape style="position:absolute;left:4229;top:-2752;width:3034;height:252" coordorigin="4229,-2752" coordsize="3034,252" path="m7225,-2752l4267,-2752,4246,-2746,4232,-2729,4229,-2714,4229,-2538,4235,-2517,4252,-2503,4267,-2500,7225,-2500,7247,-2507,7260,-2523,7263,-2538,7263,-2714,7257,-2735,7240,-2749,7225,-2752xe" filled="t" fillcolor="#F7F7F9" stroked="f">
                <v:path arrowok="t"/>
                <v:fill type="solid"/>
              </v:shape>
            </v:group>
            <v:group style="position:absolute;left:4267;top:-2746;width:2959;height:2" coordorigin="4267,-2746" coordsize="2959,2">
              <v:shape style="position:absolute;left:4267;top:-2746;width:2959;height:2" coordorigin="4267,-2746" coordsize="2959,0" path="m4267,-2746l7225,-2746e" filled="f" stroked="t" strokeweight=".729pt" strokecolor="#E1E1E8">
                <v:path arrowok="t"/>
              </v:shape>
            </v:group>
            <v:group style="position:absolute;left:7240;top:-2749;width:23;height:35" coordorigin="7240,-2749" coordsize="23,35">
              <v:shape style="position:absolute;left:7240;top:-2749;width:23;height:35" coordorigin="7240,-2749" coordsize="23,35" path="m7263,-2714l7257,-2735,7240,-2749e" filled="f" stroked="t" strokeweight="1.259pt" strokecolor="#E1E1E8">
                <v:path arrowok="t"/>
              </v:shape>
            </v:group>
            <v:group style="position:absolute;left:4267;top:-2506;width:2959;height:2" coordorigin="4267,-2506" coordsize="2959,2">
              <v:shape style="position:absolute;left:4267;top:-2506;width:2959;height:2" coordorigin="4267,-2506" coordsize="2959,0" path="m4267,-2506l7225,-2506e" filled="f" stroked="t" strokeweight=".73pt" strokecolor="#E1E1E8">
                <v:path arrowok="t"/>
              </v:shape>
            </v:group>
            <v:group style="position:absolute;left:4235;top:-2714;width:2;height:176" coordorigin="4235,-2714" coordsize="2,176">
              <v:shape style="position:absolute;left:4235;top:-2714;width:2;height:176" coordorigin="4235,-2714" coordsize="0,176" path="m4235,-2714l4235,-2538e" filled="f" stroked="t" strokeweight=".73pt" strokecolor="#E1E1E8">
                <v:path arrowok="t"/>
              </v:shape>
            </v:group>
            <v:group style="position:absolute;left:7257;top:-2714;width:2;height:176" coordorigin="7257,-2714" coordsize="2,176">
              <v:shape style="position:absolute;left:7257;top:-2714;width:2;height:176" coordorigin="7257,-2714" coordsize="0,176" path="m7257,-2714l7257,-2538e" filled="f" stroked="t" strokeweight=".73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21.039196pt;width:391.303pt;height:13.7201pt;mso-position-horizontal-relative:page;mso-position-vertical-relative:paragraph;z-index:-12874" coordorigin="4219,421" coordsize="7826,274">
            <v:group style="position:absolute;left:4229;top:433;width:7806;height:252" coordorigin="4229,433" coordsize="7806,252">
              <v:shape style="position:absolute;left:4229;top:433;width:7806;height:252" coordorigin="4229,433" coordsize="7806,252" path="m11985,433l4279,433,4258,438,4240,452,4231,471,4229,484,4229,685,12035,685,12035,484,12030,462,12017,445,11997,435,11985,433xe" filled="t" fillcolor="#F5F5F5" stroked="f">
                <v:path arrowok="t"/>
                <v:fill type="solid"/>
              </v:shape>
            </v:group>
            <v:group style="position:absolute;left:4279;top:440;width:7705;height:2" coordorigin="4279,440" coordsize="7705,2">
              <v:shape style="position:absolute;left:4279;top:440;width:7705;height:2" coordorigin="4279,440" coordsize="7705,0" path="m4279,440l11985,440e" filled="f" stroked="t" strokeweight=".729pt" strokecolor="#000000">
                <v:path arrowok="t"/>
              </v:shape>
            </v:group>
            <v:group style="position:absolute;left:4260;top:433;width:19;height:4" coordorigin="4260,433" coordsize="19,4">
              <v:shape style="position:absolute;left:4260;top:433;width:19;height:4" coordorigin="4260,433" coordsize="19,4" path="m4279,433l4261,438e" filled="f" stroked="t" strokeweight="1.259pt" strokecolor="#000000">
                <v:path arrowok="t"/>
              </v:shape>
            </v:group>
            <v:group style="position:absolute;left:4235;top:484;width:2;height:201" coordorigin="4235,484" coordsize="2,201">
              <v:shape style="position:absolute;left:4235;top:484;width:2;height:201" coordorigin="4235,484" coordsize="0,201" path="m4235,484l4235,685e" filled="f" stroked="t" strokeweight=".73pt" strokecolor="#000000">
                <v:path arrowok="t"/>
              </v:shape>
            </v:group>
            <v:group style="position:absolute;left:12029;top:484;width:2;height:201" coordorigin="12029,484" coordsize="2,201">
              <v:shape style="position:absolute;left:12029;top:484;width:2;height:201" coordorigin="12029,484" coordsize="0,201" path="m12029,484l12029,685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/>
        <w:jc w:val="center"/>
        <w:rPr>
          <w:rFonts w:ascii="Lucida Sans Unicode" w:hAnsi="Lucida Sans Unicode" w:cs="Lucida Sans Unicode" w:eastAsia="Lucida Sans Unicode"/>
        </w:rPr>
        <w:sectPr>
          <w:pgSz w:w="12240" w:h="15840"/>
          <w:pgMar w:header="90" w:footer="21" w:top="280" w:bottom="220" w:left="0" w:right="300"/>
        </w:sectPr>
      </w:pPr>
    </w:p>
    <w:p>
      <w:pPr>
        <w:spacing w:line="180" w:lineRule="exact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before="74"/>
        <w:ind w:left="0" w:right="202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if</w:t>
      </w:r>
      <w:r>
        <w:rPr>
          <w:rFonts w:ascii="Consolas" w:hAnsi="Consolas" w:cs="Consolas" w:eastAsia="Consolas"/>
          <w:b w:val="0"/>
          <w:bCs w:val="0"/>
          <w:color w:val="303030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!todo.vali</w:t>
      </w:r>
      <w:r>
        <w:rPr>
          <w:rFonts w:ascii="Consolas" w:hAnsi="Consolas" w:cs="Consolas" w:eastAsia="Consolas"/>
          <w:b w:val="0"/>
          <w:bCs w:val="0"/>
          <w:color w:val="303030"/>
          <w:spacing w:val="3"/>
          <w:w w:val="100"/>
          <w:sz w:val="16"/>
          <w:szCs w:val="16"/>
        </w:rPr>
        <w:t>d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?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62" w:lineRule="auto"/>
        <w:ind w:right="130"/>
        <w:jc w:val="both"/>
        <w:rPr>
          <w:rFonts w:ascii="Arial" w:hAnsi="Arial" w:cs="Arial" w:eastAsia="Arial"/>
        </w:rPr>
      </w:pPr>
      <w:r>
        <w:rPr/>
        <w:pict>
          <v:group style="position:absolute;margin-left:210.947006pt;margin-top:-25.363901pt;width:391.303pt;height:19.6354pt;mso-position-horizontal-relative:page;mso-position-vertical-relative:paragraph;z-index:-12873" coordorigin="4219,-507" coordsize="7826,393">
            <v:group style="position:absolute;left:4229;top:-492;width:7806;height:365" coordorigin="4229,-492" coordsize="7806,365">
              <v:shape style="position:absolute;left:4229;top:-492;width:7806;height:365" coordorigin="4229,-492" coordsize="7806,365" path="m12035,-492l4229,-492,4229,-178,4234,-156,4247,-139,4267,-129,4279,-127,11985,-127,12006,-132,12023,-145,12033,-165,12035,-178,12035,-492xe" filled="t" fillcolor="#F5F5F5" stroked="f">
                <v:path arrowok="t"/>
                <v:fill type="solid"/>
              </v:shape>
            </v:group>
            <v:group style="position:absolute;left:4279;top:-133;width:7705;height:2" coordorigin="4279,-133" coordsize="7705,2">
              <v:shape style="position:absolute;left:4279;top:-133;width:7705;height:2" coordorigin="4279,-133" coordsize="7705,0" path="m4279,-133l11985,-133e" filled="f" stroked="t" strokeweight=".73pt" strokecolor="#000000">
                <v:path arrowok="t"/>
              </v:shape>
            </v:group>
            <v:group style="position:absolute;left:11985;top:-129;width:8;height:2" coordorigin="11985,-129" coordsize="8,2">
              <v:shape style="position:absolute;left:11985;top:-129;width:8;height:2" coordorigin="11985,-129" coordsize="8,2" path="m11985,-127l11993,-129e" filled="f" stroked="t" strokeweight="1.259pt" strokecolor="#000000">
                <v:path arrowok="t"/>
              </v:shape>
            </v:group>
            <v:group style="position:absolute;left:4235;top:-500;width:2;height:322" coordorigin="4235,-500" coordsize="2,322">
              <v:shape style="position:absolute;left:4235;top:-500;width:2;height:322" coordorigin="4235,-500" coordsize="0,322" path="m4235,-500l4235,-178e" filled="f" stroked="t" strokeweight=".73pt" strokecolor="#000000">
                <v:path arrowok="t"/>
              </v:shape>
            </v:group>
            <v:group style="position:absolute;left:12029;top:-500;width:2;height:322" coordorigin="12029,-500" coordsize="2,322">
              <v:shape style="position:absolute;left:12029;top:-500;width:2;height:322" coordorigin="12029,-500" coordsize="0,322" path="m12029,-500l12029,-178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is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an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if</w:t>
      </w:r>
      <w:r>
        <w:rPr>
          <w:rFonts w:ascii="Arial" w:hAnsi="Arial" w:cs="Arial" w:eastAsia="Arial"/>
          <w:b w:val="0"/>
          <w:bCs w:val="0"/>
          <w:color w:val="303030"/>
          <w:spacing w:val="-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statement</w:t>
      </w:r>
      <w:r>
        <w:rPr>
          <w:rFonts w:ascii="Arial" w:hAnsi="Arial" w:cs="Arial" w:eastAsia="Arial"/>
          <w:b w:val="0"/>
          <w:bCs w:val="0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with</w:t>
      </w:r>
      <w:r>
        <w:rPr>
          <w:rFonts w:ascii="Arial" w:hAnsi="Arial" w:cs="Arial" w:eastAsia="Arial"/>
          <w:b w:val="0"/>
          <w:bCs w:val="0"/>
          <w:color w:val="303030"/>
          <w:spacing w:val="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303030"/>
          <w:spacing w:val="-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condition.</w:t>
      </w:r>
      <w:r>
        <w:rPr>
          <w:rFonts w:ascii="Arial" w:hAnsi="Arial" w:cs="Arial" w:eastAsia="Arial"/>
          <w:b w:val="0"/>
          <w:bCs w:val="0"/>
          <w:color w:val="303030"/>
          <w:spacing w:val="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todo.vali</w:t>
      </w:r>
      <w:r>
        <w:rPr>
          <w:rFonts w:ascii="Arial" w:hAnsi="Arial" w:cs="Arial" w:eastAsia="Arial"/>
          <w:b w:val="0"/>
          <w:bCs w:val="0"/>
          <w:color w:val="303030"/>
          <w:spacing w:val="6"/>
          <w:w w:val="100"/>
        </w:rPr>
        <w:t>d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?</w:t>
      </w:r>
      <w:r>
        <w:rPr>
          <w:rFonts w:ascii="Arial" w:hAnsi="Arial" w:cs="Arial" w:eastAsia="Arial"/>
          <w:b w:val="0"/>
          <w:bCs w:val="0"/>
          <w:color w:val="303030"/>
          <w:spacing w:val="-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returns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true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if</w:t>
      </w:r>
      <w:r>
        <w:rPr>
          <w:rFonts w:ascii="Arial" w:hAnsi="Arial" w:cs="Arial" w:eastAsia="Arial"/>
          <w:b w:val="0"/>
          <w:bCs w:val="0"/>
          <w:color w:val="303030"/>
          <w:spacing w:val="-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todo</w:t>
      </w:r>
      <w:r>
        <w:rPr>
          <w:rFonts w:ascii="Arial" w:hAnsi="Arial" w:cs="Arial" w:eastAsia="Arial"/>
          <w:b w:val="0"/>
          <w:bCs w:val="0"/>
          <w:color w:val="303030"/>
          <w:spacing w:val="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object</w:t>
      </w:r>
      <w:r>
        <w:rPr>
          <w:rFonts w:ascii="Arial" w:hAnsi="Arial" w:cs="Arial" w:eastAsia="Arial"/>
          <w:b w:val="0"/>
          <w:bCs w:val="0"/>
          <w:color w:val="303030"/>
          <w:spacing w:val="-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is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valid.</w:t>
      </w:r>
      <w:r>
        <w:rPr>
          <w:rFonts w:ascii="Arial" w:hAnsi="Arial" w:cs="Arial" w:eastAsia="Arial"/>
          <w:b w:val="0"/>
          <w:bCs w:val="0"/>
          <w:color w:val="303030"/>
          <w:spacing w:val="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Putting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a</w:t>
      </w:r>
      <w:r>
        <w:rPr>
          <w:rFonts w:ascii="Arial" w:hAnsi="Arial" w:cs="Arial" w:eastAsia="Arial"/>
          <w:b w:val="0"/>
          <w:bCs w:val="0"/>
          <w:color w:val="303030"/>
          <w:spacing w:val="-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'!'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before</w:t>
      </w:r>
      <w:r>
        <w:rPr>
          <w:rFonts w:ascii="Arial" w:hAnsi="Arial" w:cs="Arial" w:eastAsia="Arial"/>
          <w:b w:val="0"/>
          <w:bCs w:val="0"/>
          <w:color w:val="303030"/>
          <w:spacing w:val="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it</w:t>
      </w:r>
      <w:r>
        <w:rPr>
          <w:rFonts w:ascii="Arial" w:hAnsi="Arial" w:cs="Arial" w:eastAsia="Arial"/>
          <w:b w:val="0"/>
          <w:bCs w:val="0"/>
          <w:color w:val="303030"/>
          <w:spacing w:val="-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inverts</w:t>
      </w:r>
      <w:r>
        <w:rPr>
          <w:rFonts w:ascii="Arial" w:hAnsi="Arial" w:cs="Arial" w:eastAsia="Arial"/>
          <w:b w:val="0"/>
          <w:bCs w:val="0"/>
          <w:color w:val="303030"/>
          <w:spacing w:val="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the</w:t>
      </w:r>
      <w:r>
        <w:rPr>
          <w:rFonts w:ascii="Arial" w:hAnsi="Arial" w:cs="Arial" w:eastAsia="Arial"/>
          <w:b w:val="0"/>
          <w:bCs w:val="0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logic.</w:t>
      </w:r>
      <w:r>
        <w:rPr>
          <w:rFonts w:ascii="Arial" w:hAnsi="Arial" w:cs="Arial" w:eastAsia="Arial"/>
          <w:b w:val="0"/>
          <w:bCs w:val="0"/>
          <w:color w:val="303030"/>
          <w:spacing w:val="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Hence</w:t>
      </w:r>
      <w:r>
        <w:rPr>
          <w:rFonts w:ascii="Arial" w:hAnsi="Arial" w:cs="Arial" w:eastAsia="Arial"/>
          <w:b w:val="0"/>
          <w:bCs w:val="0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control</w:t>
      </w:r>
      <w:r>
        <w:rPr>
          <w:rFonts w:ascii="Arial" w:hAnsi="Arial" w:cs="Arial" w:eastAsia="Arial"/>
          <w:b w:val="0"/>
          <w:bCs w:val="0"/>
          <w:color w:val="303030"/>
          <w:spacing w:val="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comes</w:t>
      </w:r>
      <w:r>
        <w:rPr>
          <w:rFonts w:ascii="Arial" w:hAnsi="Arial" w:cs="Arial" w:eastAsia="Arial"/>
          <w:b w:val="0"/>
          <w:bCs w:val="0"/>
          <w:color w:val="303030"/>
          <w:spacing w:val="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inside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the</w:t>
      </w:r>
      <w:r>
        <w:rPr>
          <w:rFonts w:ascii="Arial" w:hAnsi="Arial" w:cs="Arial" w:eastAsia="Arial"/>
          <w:b w:val="0"/>
          <w:bCs w:val="0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if</w:t>
      </w:r>
      <w:r>
        <w:rPr>
          <w:rFonts w:ascii="Arial" w:hAnsi="Arial" w:cs="Arial" w:eastAsia="Arial"/>
          <w:b w:val="0"/>
          <w:bCs w:val="0"/>
          <w:color w:val="303030"/>
          <w:spacing w:val="-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statement</w:t>
      </w:r>
      <w:r>
        <w:rPr>
          <w:rFonts w:ascii="Arial" w:hAnsi="Arial" w:cs="Arial" w:eastAsia="Arial"/>
          <w:b w:val="0"/>
          <w:bCs w:val="0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if</w:t>
      </w:r>
      <w:r>
        <w:rPr>
          <w:rFonts w:ascii="Arial" w:hAnsi="Arial" w:cs="Arial" w:eastAsia="Arial"/>
          <w:b w:val="0"/>
          <w:bCs w:val="0"/>
          <w:color w:val="303030"/>
          <w:spacing w:val="-6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the</w:t>
      </w:r>
      <w:r>
        <w:rPr>
          <w:rFonts w:ascii="Arial" w:hAnsi="Arial" w:cs="Arial" w:eastAsia="Arial"/>
          <w:b w:val="0"/>
          <w:bCs w:val="0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todo</w:t>
      </w:r>
      <w:r>
        <w:rPr>
          <w:rFonts w:ascii="Arial" w:hAnsi="Arial" w:cs="Arial" w:eastAsia="Arial"/>
          <w:b w:val="0"/>
          <w:bCs w:val="0"/>
          <w:color w:val="303030"/>
          <w:spacing w:val="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is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invalid.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spacing w:line="245" w:lineRule="auto"/>
        <w:ind w:right="108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flash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stores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value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available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next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HTTP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request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unlike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instance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variable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@todo_item.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redirect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makes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browser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request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consequently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access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flash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variable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value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stored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flash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hyperlink r:id="rId527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her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8"/>
            <w:w w:val="100"/>
          </w:rPr>
          <w:t>e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right="741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todo.errors[]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array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errors.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'full_messages',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'join'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'html_safe'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methods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worry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pStyle w:val="Heading5"/>
        <w:numPr>
          <w:ilvl w:val="0"/>
          <w:numId w:val="36"/>
        </w:numPr>
        <w:tabs>
          <w:tab w:pos="4581" w:val="left" w:leader="none"/>
        </w:tabs>
        <w:ind w:left="4581" w:right="0" w:hanging="353"/>
        <w:jc w:val="left"/>
        <w:rPr>
          <w:rFonts w:ascii="Arial" w:hAnsi="Arial" w:cs="Arial" w:eastAsia="Arial"/>
          <w:b w:val="0"/>
          <w:bCs w:val="0"/>
        </w:rPr>
      </w:pPr>
      <w:r>
        <w:rPr>
          <w:rFonts w:ascii="Arial" w:hAnsi="Arial" w:cs="Arial" w:eastAsia="Arial"/>
          <w:color w:val="303030"/>
          <w:spacing w:val="0"/>
          <w:w w:val="100"/>
        </w:rPr>
        <w:t>Showing</w:t>
      </w:r>
      <w:r>
        <w:rPr>
          <w:rFonts w:ascii="Arial" w:hAnsi="Arial" w:cs="Arial" w:eastAsia="Arial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error</w:t>
      </w:r>
      <w:r>
        <w:rPr>
          <w:rFonts w:ascii="Arial" w:hAnsi="Arial" w:cs="Arial" w:eastAsia="Arial"/>
          <w:color w:val="303030"/>
          <w:spacing w:val="17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on</w:t>
      </w:r>
      <w:r>
        <w:rPr>
          <w:rFonts w:ascii="Arial" w:hAnsi="Arial" w:cs="Arial" w:eastAsia="Arial"/>
          <w:color w:val="303030"/>
          <w:spacing w:val="13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the</w:t>
      </w:r>
      <w:r>
        <w:rPr>
          <w:rFonts w:ascii="Arial" w:hAnsi="Arial" w:cs="Arial" w:eastAsia="Arial"/>
          <w:color w:val="303030"/>
          <w:spacing w:val="4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view.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3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4"/>
        <w:ind w:left="4279" w:right="5303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app/views/todos/index.html.erb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50" w:lineRule="exact" w:before="2"/>
        <w:rPr>
          <w:sz w:val="15"/>
          <w:szCs w:val="15"/>
        </w:rPr>
      </w:pPr>
      <w:r>
        <w:rPr>
          <w:sz w:val="15"/>
          <w:szCs w:val="15"/>
        </w:rPr>
      </w:r>
    </w:p>
    <w:p>
      <w:pPr>
        <w:numPr>
          <w:ilvl w:val="1"/>
          <w:numId w:val="36"/>
        </w:numPr>
        <w:tabs>
          <w:tab w:pos="478" w:val="left" w:leader="none"/>
          <w:tab w:pos="4959" w:val="left" w:leader="none"/>
        </w:tabs>
        <w:ind w:left="4959" w:right="309" w:hanging="479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&lt;p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her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&lt;/p&gt;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36"/>
        </w:numPr>
        <w:tabs>
          <w:tab w:pos="4908" w:val="left" w:leader="none"/>
        </w:tabs>
        <w:spacing w:before="6"/>
        <w:ind w:left="4908" w:right="0" w:hanging="428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form_ta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g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8"/>
          <w:w w:val="100"/>
          <w:sz w:val="16"/>
          <w:szCs w:val="16"/>
        </w:rPr>
        <w:t>(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"/todos/add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5"/>
          <w:w w:val="100"/>
          <w:sz w:val="16"/>
          <w:szCs w:val="16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method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2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=&gt;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"post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6"/>
          <w:w w:val="100"/>
          <w:sz w:val="16"/>
          <w:szCs w:val="16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)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2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1"/>
          <w:numId w:val="36"/>
        </w:numPr>
        <w:tabs>
          <w:tab w:pos="664" w:val="left" w:leader="none"/>
          <w:tab w:pos="5009" w:val="left" w:leader="none"/>
        </w:tabs>
        <w:spacing w:before="6"/>
        <w:ind w:left="5009" w:right="0" w:hanging="529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3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text_field_ta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"/>
          <w:w w:val="100"/>
          <w:sz w:val="16"/>
          <w:szCs w:val="16"/>
        </w:rPr>
        <w:t>g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(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todo_tex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6"/>
          <w:w w:val="100"/>
          <w:sz w:val="16"/>
          <w:szCs w:val="16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)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3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38"/>
        </w:numPr>
        <w:tabs>
          <w:tab w:pos="5009" w:val="left" w:leader="none"/>
        </w:tabs>
        <w:spacing w:before="6"/>
        <w:ind w:left="5009" w:right="0" w:hanging="529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submit_ta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7"/>
          <w:w w:val="100"/>
          <w:sz w:val="16"/>
          <w:szCs w:val="16"/>
        </w:rPr>
        <w:t>g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8"/>
          <w:w w:val="100"/>
          <w:sz w:val="16"/>
          <w:szCs w:val="16"/>
        </w:rPr>
        <w:t>(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"Add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2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=&gt;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"btn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1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)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38"/>
        </w:numPr>
        <w:tabs>
          <w:tab w:pos="427" w:val="left" w:leader="none"/>
          <w:tab w:pos="4909" w:val="left" w:leader="none"/>
        </w:tabs>
        <w:spacing w:before="6"/>
        <w:ind w:left="4909" w:right="1815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&lt;%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40" w:lineRule="exact" w:before="18"/>
        <w:rPr>
          <w:sz w:val="24"/>
          <w:szCs w:val="24"/>
        </w:rPr>
      </w:pPr>
      <w:r>
        <w:rPr>
          <w:sz w:val="24"/>
          <w:szCs w:val="24"/>
        </w:rPr>
      </w:r>
    </w:p>
    <w:p>
      <w:pPr>
        <w:numPr>
          <w:ilvl w:val="0"/>
          <w:numId w:val="38"/>
        </w:numPr>
        <w:tabs>
          <w:tab w:pos="427" w:val="left" w:leader="none"/>
          <w:tab w:pos="4909" w:val="left" w:leader="none"/>
        </w:tabs>
        <w:ind w:left="4909" w:right="593" w:hanging="428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&lt;%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2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0"/>
          <w:w w:val="100"/>
          <w:sz w:val="16"/>
          <w:szCs w:val="16"/>
        </w:rPr>
        <w:t>!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flas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6"/>
          <w:w w:val="100"/>
          <w:sz w:val="16"/>
          <w:szCs w:val="16"/>
        </w:rPr>
        <w:t>h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[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erro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9"/>
          <w:w w:val="100"/>
          <w:sz w:val="16"/>
          <w:szCs w:val="16"/>
        </w:rPr>
        <w:t>r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]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ni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4"/>
          <w:w w:val="100"/>
          <w:sz w:val="16"/>
          <w:szCs w:val="16"/>
        </w:rPr>
        <w:t>l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?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38"/>
        </w:numPr>
        <w:tabs>
          <w:tab w:pos="478" w:val="left" w:leader="none"/>
          <w:tab w:pos="4960" w:val="left" w:leader="none"/>
        </w:tabs>
        <w:spacing w:before="6"/>
        <w:ind w:left="4960" w:right="161" w:hanging="479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&lt;div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3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clas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"alert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3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aler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7"/>
          <w:w w:val="100"/>
          <w:sz w:val="16"/>
          <w:szCs w:val="16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4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error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11"/>
          <w:w w:val="100"/>
          <w:sz w:val="16"/>
          <w:szCs w:val="16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38"/>
        </w:numPr>
        <w:tabs>
          <w:tab w:pos="5110" w:val="left" w:leader="none"/>
        </w:tabs>
        <w:spacing w:before="6"/>
        <w:ind w:left="5111" w:right="0" w:hanging="63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&lt;button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5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typ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10"/>
          <w:w w:val="100"/>
          <w:sz w:val="16"/>
          <w:szCs w:val="16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"button"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4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clas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"close"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3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dat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6"/>
          <w:w w:val="100"/>
          <w:sz w:val="16"/>
          <w:szCs w:val="16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4"/>
          <w:w w:val="100"/>
          <w:sz w:val="16"/>
          <w:szCs w:val="16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dismis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2"/>
          <w:w w:val="100"/>
          <w:sz w:val="16"/>
          <w:szCs w:val="16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"alert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10"/>
          <w:w w:val="100"/>
          <w:sz w:val="16"/>
          <w:szCs w:val="16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7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7"/>
          <w:w w:val="100"/>
          <w:sz w:val="16"/>
          <w:szCs w:val="16"/>
        </w:rPr>
        <w:t>×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&lt;/button&gt;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38"/>
        </w:numPr>
        <w:tabs>
          <w:tab w:pos="5111" w:val="left" w:leader="none"/>
        </w:tabs>
        <w:spacing w:before="6"/>
        <w:ind w:left="5111" w:right="0" w:hanging="63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&lt;strong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3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4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flas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6"/>
          <w:w w:val="100"/>
          <w:sz w:val="16"/>
          <w:szCs w:val="16"/>
        </w:rPr>
        <w:t>h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[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7"/>
          <w:w w:val="100"/>
          <w:sz w:val="16"/>
          <w:szCs w:val="16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erro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9"/>
          <w:w w:val="100"/>
          <w:sz w:val="16"/>
          <w:szCs w:val="16"/>
        </w:rPr>
        <w:t>r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]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4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%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1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&lt;/strong&gt;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39"/>
        </w:numPr>
        <w:tabs>
          <w:tab w:pos="730" w:val="left" w:leader="none"/>
          <w:tab w:pos="5111" w:val="left" w:leader="none"/>
        </w:tabs>
        <w:spacing w:before="6"/>
        <w:ind w:left="5111" w:right="2026" w:hanging="731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&lt;/div&gt;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39"/>
        </w:numPr>
        <w:tabs>
          <w:tab w:pos="528" w:val="left" w:leader="none"/>
          <w:tab w:pos="4909" w:val="left" w:leader="none"/>
        </w:tabs>
        <w:spacing w:before="6"/>
        <w:ind w:left="4909" w:right="1914" w:hanging="529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&lt;%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8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left="4228" w:right="274" w:firstLine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188.461594pt;width:391.303pt;height:176.1361pt;mso-position-horizontal-relative:page;mso-position-vertical-relative:paragraph;z-index:-12872" coordorigin="4219,-3769" coordsize="7826,3523">
            <v:group style="position:absolute;left:4229;top:-3507;width:7806;height:3248" coordorigin="4229,-3507" coordsize="7806,3248">
              <v:shape style="position:absolute;left:4229;top:-3507;width:7806;height:3248" coordorigin="4229,-3507" coordsize="7806,3248" path="m11985,-3507l4279,-3507,4258,-3502,4240,-3489,4231,-3470,4229,-3457,4229,-309,4234,-288,4247,-271,4267,-261,4279,-259,11985,-259,12006,-264,12023,-277,12033,-297,12035,-309,12035,-3457,12030,-3479,12017,-3496,11997,-3506,11985,-3507xe" filled="t" fillcolor="#F7F7F9" stroked="f">
                <v:path arrowok="t"/>
                <v:fill type="solid"/>
              </v:shape>
            </v:group>
            <v:group style="position:absolute;left:4279;top:-3501;width:7705;height:2" coordorigin="4279,-3501" coordsize="7705,2">
              <v:shape style="position:absolute;left:4279;top:-3501;width:7705;height:2" coordorigin="4279,-3501" coordsize="7705,0" path="m4279,-3501l11985,-3501e" filled="f" stroked="t" strokeweight=".73pt" strokecolor="#E1E1E8">
                <v:path arrowok="t"/>
              </v:shape>
            </v:group>
            <v:group style="position:absolute;left:4274;top:-3507;width:5;height:2" coordorigin="4274,-3507" coordsize="5,2">
              <v:shape style="position:absolute;left:4274;top:-3507;width:5;height:2" coordorigin="4274,-3507" coordsize="5,1" path="m4279,-3507l4274,-3506e" filled="f" stroked="t" strokeweight="1.259pt" strokecolor="#E1E1E8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29pt" strokecolor="#E1E1E8">
                <v:path arrowok="t"/>
              </v:shape>
            </v:group>
            <v:group style="position:absolute;left:4263;top:-263;width:4;height:2" coordorigin="4263,-263" coordsize="4,2">
              <v:shape style="position:absolute;left:4263;top:-263;width:4;height:2" coordorigin="4263,-263" coordsize="4,2" path="m4263,-262l4267,-261e" filled="f" stroked="t" strokeweight="1.259pt" strokecolor="#E1E1E8">
                <v:path arrowok="t"/>
              </v:shape>
            </v:group>
            <v:group style="position:absolute;left:11985;top:-264;width:21;height:5" coordorigin="11985,-264" coordsize="21,5">
              <v:shape style="position:absolute;left:11985;top:-264;width:21;height:5" coordorigin="11985,-264" coordsize="21,5" path="m11985,-259l12005,-264e" filled="f" stroked="t" strokeweight="1.259pt" strokecolor="#E1E1E8">
                <v:path arrowok="t"/>
              </v:shape>
            </v:group>
            <v:group style="position:absolute;left:4909;top:-1883;width:7013;height:252" coordorigin="4909,-1883" coordsize="7013,252">
              <v:shape style="position:absolute;left:4909;top:-1883;width:7013;height:252" coordorigin="4909,-1883" coordsize="7013,252" path="m4909,-1883l11922,-1883,11922,-1631,4909,-1631,4909,-1883xe" filled="t" fillcolor="#FCF8E3" stroked="f">
                <v:path arrowok="t"/>
                <v:fill type="solid"/>
              </v:shape>
            </v:group>
            <v:group style="position:absolute;left:4909;top:-1631;width:7013;height:252" coordorigin="4909,-1631" coordsize="7013,252">
              <v:shape style="position:absolute;left:4909;top:-1631;width:7013;height:252" coordorigin="4909,-1631" coordsize="7013,252" path="m4909,-1631l11922,-1631,11922,-1380,4909,-1380,4909,-1631xe" filled="t" fillcolor="#FCF8E3" stroked="f">
                <v:path arrowok="t"/>
                <v:fill type="solid"/>
              </v:shape>
            </v:group>
            <v:group style="position:absolute;left:4909;top:-1380;width:7013;height:252" coordorigin="4909,-1380" coordsize="7013,252">
              <v:shape style="position:absolute;left:4909;top:-1380;width:7013;height:252" coordorigin="4909,-1380" coordsize="7013,252" path="m4909,-1380l11922,-1380,11922,-1128,4909,-1128,4909,-1380xe" filled="t" fillcolor="#FCF8E3" stroked="f">
                <v:path arrowok="t"/>
                <v:fill type="solid"/>
              </v:shape>
            </v:group>
            <v:group style="position:absolute;left:4909;top:-1128;width:7013;height:252" coordorigin="4909,-1128" coordsize="7013,252">
              <v:shape style="position:absolute;left:4909;top:-1128;width:7013;height:252" coordorigin="4909,-1128" coordsize="7013,252" path="m4909,-1128l11922,-1128,11922,-876,4909,-876,4909,-1128xe" filled="t" fillcolor="#FCF8E3" stroked="f">
                <v:path arrowok="t"/>
                <v:fill type="solid"/>
              </v:shape>
            </v:group>
            <v:group style="position:absolute;left:4909;top:-876;width:7013;height:252" coordorigin="4909,-876" coordsize="7013,252">
              <v:shape style="position:absolute;left:4909;top:-876;width:7013;height:252" coordorigin="4909,-876" coordsize="7013,252" path="m4909,-876l11922,-876,11922,-624,4909,-624,4909,-876xe" filled="t" fillcolor="#FCF8E3" stroked="f">
                <v:path arrowok="t"/>
                <v:fill type="solid"/>
              </v:shape>
            </v:group>
            <v:group style="position:absolute;left:4909;top:-624;width:7013;height:252" coordorigin="4909,-624" coordsize="7013,252">
              <v:shape style="position:absolute;left:4909;top:-624;width:7013;height:252" coordorigin="4909,-624" coordsize="7013,252" path="m4909,-624l11922,-624,11922,-372,4909,-372,4909,-624xe" filled="t" fillcolor="#FCF8E3" stroked="f">
                <v:path arrowok="t"/>
                <v:fill type="solid"/>
              </v:shape>
            </v:group>
            <v:group style="position:absolute;left:4229;top:-3759;width:2619;height:252" coordorigin="4229,-3759" coordsize="2619,252">
              <v:shape style="position:absolute;left:4229;top:-3759;width:2619;height:252" coordorigin="4229,-3759" coordsize="2619,252" path="m6810,-3759l4267,-3759,4246,-3753,4232,-3736,4229,-3721,4229,-3545,4235,-3524,4252,-3510,4267,-3507,6810,-3507,6831,-3514,6845,-3530,6848,-3545,6848,-3721,6841,-3743,6825,-3756,6810,-3759xe" filled="t" fillcolor="#F7F7F9" stroked="f">
                <v:path arrowok="t"/>
                <v:fill type="solid"/>
              </v:shape>
            </v:group>
            <v:group style="position:absolute;left:4267;top:-3753;width:2543;height:2" coordorigin="4267,-3753" coordsize="2543,2">
              <v:shape style="position:absolute;left:4267;top:-3753;width:2543;height:2" coordorigin="4267,-3753" coordsize="2543,0" path="m4267,-3753l6810,-3753e" filled="f" stroked="t" strokeweight=".729pt" strokecolor="#E1E1E8">
                <v:path arrowok="t"/>
              </v:shape>
            </v:group>
            <v:group style="position:absolute;left:4267;top:-3514;width:2543;height:2" coordorigin="4267,-3514" coordsize="2543,2">
              <v:shape style="position:absolute;left:4267;top:-3514;width:2543;height:2" coordorigin="4267,-3514" coordsize="2543,0" path="m4267,-3514l6810,-3514e" filled="f" stroked="t" strokeweight=".729pt" strokecolor="#E1E1E8">
                <v:path arrowok="t"/>
              </v:shape>
            </v:group>
            <v:group style="position:absolute;left:4246;top:-3516;width:6;height:5" coordorigin="4246,-3516" coordsize="6,5">
              <v:shape style="position:absolute;left:4246;top:-3516;width:6;height:5" coordorigin="4246,-3516" coordsize="6,5" path="m4246,-3516l4252,-3510e" filled="f" stroked="t" strokeweight="1.259pt" strokecolor="#E1E1E8">
                <v:path arrowok="t"/>
              </v:shape>
            </v:group>
            <v:group style="position:absolute;left:4235;top:-3721;width:2;height:176" coordorigin="4235,-3721" coordsize="2,176">
              <v:shape style="position:absolute;left:4235;top:-3721;width:2;height:176" coordorigin="4235,-3721" coordsize="0,176" path="m4235,-3721l4235,-3545e" filled="f" stroked="t" strokeweight=".73pt" strokecolor="#E1E1E8">
                <v:path arrowok="t"/>
              </v:shape>
            </v:group>
            <v:group style="position:absolute;left:6841;top:-3721;width:2;height:176" coordorigin="6841,-3721" coordsize="2,176">
              <v:shape style="position:absolute;left:6841;top:-3721;width:2;height:176" coordorigin="6841,-3721" coordsize="0,176" path="m6841,-3721l6841,-3545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'vali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?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ni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?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method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object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nil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(undefined).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flash[:error]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contains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error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value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any)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previous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HTTP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request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(/todos/add).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55" w:lineRule="auto" w:before="24"/>
        <w:ind w:left="4228" w:right="404" w:firstLine="62"/>
        <w:jc w:val="left"/>
        <w:rPr>
          <w:rFonts w:ascii="Lucida Sans Unicode" w:hAnsi="Lucida Sans Unicode" w:cs="Lucida Sans Unicode" w:eastAsia="Lucida Sans Unicode"/>
          <w:sz w:val="20"/>
          <w:szCs w:val="20"/>
        </w:rPr>
      </w:pPr>
      <w:r>
        <w:rPr/>
        <w:pict>
          <v:group style="position:absolute;margin-left:210.947006pt;margin-top:55.104092pt;width:391.303pt;height:211.26pt;mso-position-horizontal-relative:page;mso-position-vertical-relative:paragraph;z-index:-12871" coordorigin="4219,1102" coordsize="7826,4225">
            <v:group style="position:absolute;left:4229;top:1112;width:7806;height:4205" coordorigin="4229,1112" coordsize="7806,4205">
              <v:shape style="position:absolute;left:4229;top:1112;width:7806;height:4205" coordorigin="4229,1112" coordsize="7806,4205" path="m11985,1112l4279,1112,4258,1117,4240,1130,4231,1150,4229,1162,4229,5317,12035,5317,12035,1162,12030,1141,12017,1124,11997,1114,11985,1112xe" filled="t" fillcolor="#F5F5F5" stroked="f">
                <v:path arrowok="t"/>
                <v:fill type="solid"/>
              </v:shape>
            </v:group>
            <v:group style="position:absolute;left:4279;top:1118;width:7705;height:2" coordorigin="4279,1118" coordsize="7705,2">
              <v:shape style="position:absolute;left:4279;top:1118;width:7705;height:2" coordorigin="4279,1118" coordsize="7705,0" path="m4279,1118l11985,1118e" filled="f" stroked="t" strokeweight=".729pt" strokecolor="#E4E4E4">
                <v:path arrowok="t"/>
              </v:shape>
            </v:group>
            <v:group style="position:absolute;left:4235;top:1162;width:2;height:4155" coordorigin="4235,1162" coordsize="2,4155">
              <v:shape style="position:absolute;left:4235;top:1162;width:2;height:4155" coordorigin="4235,1162" coordsize="0,4155" path="m4235,1162l4235,5317e" filled="f" stroked="t" strokeweight=".73pt" strokecolor="#E4E4E4">
                <v:path arrowok="t"/>
              </v:shape>
            </v:group>
            <v:group style="position:absolute;left:12029;top:1162;width:2;height:4155" coordorigin="12029,1162" coordsize="2,4155">
              <v:shape style="position:absolute;left:12029;top:1162;width:2;height:4155" coordorigin="12029,1162" coordsize="0,4155" path="m12029,1162l12029,5317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2.723893pt;width:184.82pt;height:13.7202pt;mso-position-horizontal-relative:page;mso-position-vertical-relative:paragraph;z-index:-12870" coordorigin="4219,54" coordsize="3696,274">
            <v:group style="position:absolute;left:4229;top:67;width:3676;height:252" coordorigin="4229,67" coordsize="3676,252">
              <v:shape style="position:absolute;left:4229;top:67;width:3676;height:252" coordorigin="4229,67" coordsize="3676,252" path="m7868,67l4267,67,4246,74,4232,90,4229,105,4229,281,4235,302,4252,316,4267,319,7868,319,7889,312,7902,296,7905,281,7905,105,7899,84,7882,70,7868,67xe" filled="t" fillcolor="#F7F7F9" stroked="f">
                <v:path arrowok="t"/>
                <v:fill type="solid"/>
              </v:shape>
            </v:group>
            <v:group style="position:absolute;left:4267;top:73;width:3601;height:2" coordorigin="4267,73" coordsize="3601,2">
              <v:shape style="position:absolute;left:4267;top:73;width:3601;height:2" coordorigin="4267,73" coordsize="3601,0" path="m4267,73l7868,73e" filled="f" stroked="t" strokeweight=".73pt" strokecolor="#E1E1E8">
                <v:path arrowok="t"/>
              </v:shape>
            </v:group>
            <v:group style="position:absolute;left:4252;top:67;width:15;height:5" coordorigin="4252,67" coordsize="15,5">
              <v:shape style="position:absolute;left:4252;top:67;width:15;height:5" coordorigin="4252,67" coordsize="15,5" path="m4267,67l4252,72e" filled="f" stroked="t" strokeweight="1.259pt" strokecolor="#E1E1E8">
                <v:path arrowok="t"/>
              </v:shape>
            </v:group>
            <v:group style="position:absolute;left:4267;top:313;width:3601;height:2" coordorigin="4267,313" coordsize="3601,2">
              <v:shape style="position:absolute;left:4267;top:313;width:3601;height:2" coordorigin="4267,313" coordsize="3601,0" path="m4267,313l7868,313e" filled="f" stroked="t" strokeweight=".73pt" strokecolor="#E1E1E8">
                <v:path arrowok="t"/>
              </v:shape>
            </v:group>
            <v:group style="position:absolute;left:4235;top:105;width:2;height:176" coordorigin="4235,105" coordsize="2,176">
              <v:shape style="position:absolute;left:4235;top:105;width:2;height:176" coordorigin="4235,105" coordsize="0,176" path="m4235,105l4235,281e" filled="f" stroked="t" strokeweight=".73pt" strokecolor="#E1E1E8">
                <v:path arrowok="t"/>
              </v:shape>
            </v:group>
            <v:group style="position:absolute;left:7899;top:105;width:2;height:176" coordorigin="7899,105" coordsize="2,176">
              <v:shape style="position:absolute;left:7899;top:105;width:2;height:176" coordorigin="7899,105" coordsize="0,176" path="m7899,105l7899,281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&lt;div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class="alert</w:t>
      </w:r>
      <w:r>
        <w:rPr>
          <w:rFonts w:ascii="Consolas" w:hAnsi="Consolas" w:cs="Consolas" w:eastAsia="Consolas"/>
          <w:b w:val="0"/>
          <w:bCs w:val="0"/>
          <w:color w:val="DD1144"/>
          <w:spacing w:val="16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alert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-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error"&gt;</w:t>
      </w:r>
      <w:r>
        <w:rPr>
          <w:rFonts w:ascii="Consolas" w:hAnsi="Consolas" w:cs="Consolas" w:eastAsia="Consolas"/>
          <w:b w:val="0"/>
          <w:bCs w:val="0"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...</w:t>
      </w:r>
      <w:r>
        <w:rPr>
          <w:rFonts w:ascii="Consolas" w:hAnsi="Consolas" w:cs="Consolas" w:eastAsia="Consolas"/>
          <w:b w:val="0"/>
          <w:bCs w:val="0"/>
          <w:color w:val="DD1144"/>
          <w:spacing w:val="8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&lt;/div&gt;</w:t>
      </w:r>
      <w:r>
        <w:rPr>
          <w:rFonts w:ascii="Consolas" w:hAnsi="Consolas" w:cs="Consolas" w:eastAsia="Consolas"/>
          <w:b w:val="0"/>
          <w:bCs w:val="0"/>
          <w:color w:val="DD1144"/>
          <w:spacing w:val="4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way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alert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box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Twitter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CSS.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'aler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20"/>
          <w:szCs w:val="2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error'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gives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alert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box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red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color.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Twitter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alert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box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sz w:val="20"/>
          <w:szCs w:val="20"/>
        </w:rPr>
        <w:t> </w:t>
      </w:r>
      <w:hyperlink r:id="rId528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20"/>
            <w:szCs w:val="20"/>
          </w:rPr>
          <w:t>here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20"/>
            <w:szCs w:val="20"/>
          </w:rPr>
        </w:r>
      </w:hyperlink>
    </w:p>
    <w:p>
      <w:pPr>
        <w:spacing w:after="0" w:line="255" w:lineRule="auto"/>
        <w:jc w:val="left"/>
        <w:rPr>
          <w:rFonts w:ascii="Lucida Sans Unicode" w:hAnsi="Lucida Sans Unicode" w:cs="Lucida Sans Unicode" w:eastAsia="Lucida Sans Unicode"/>
          <w:sz w:val="20"/>
          <w:szCs w:val="20"/>
        </w:rPr>
        <w:sectPr>
          <w:pgSz w:w="12240" w:h="15840"/>
          <w:pgMar w:header="90" w:footer="21" w:top="280" w:bottom="220" w:left="0" w:right="140"/>
        </w:sectPr>
      </w:pPr>
    </w:p>
    <w:p>
      <w:pPr>
        <w:spacing w:line="140" w:lineRule="exact" w:before="6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24"/>
        <w:ind w:left="5374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attempting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empty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40" w:lineRule="exact" w:before="4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216" w:val="left" w:leader="none"/>
        </w:tabs>
        <w:spacing w:before="39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619167pt;width:592.75pt;height:52.7493pt;mso-position-horizontal-relative:page;mso-position-vertical-relative:paragraph;z-index:-12869" coordorigin="190,832" coordsize="11855,1055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7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28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29pt" strokecolor="#E4E4E4">
                <v:path arrowok="t"/>
              </v:shape>
            </v:group>
            <v:group style="position:absolute;left:11985;top:1871;width:18;height:4" coordorigin="11985,1871" coordsize="18,4">
              <v:shape style="position:absolute;left:11985;top:1871;width:18;height:4" coordorigin="11985,1871" coordsize="18,4" path="m11985,1875l12003,1871e" filled="f" stroked="t" strokeweight="1.259pt" strokecolor="#E4E4E4">
                <v:path arrowok="t"/>
              </v:shape>
            </v:group>
            <v:group style="position:absolute;left:206;top:893;width:2;height:932" coordorigin="206,893" coordsize="2,932">
              <v:shape style="position:absolute;left:206;top:893;width:2;height:932" coordorigin="206,893" coordsize="0,932" path="m206,893l206,1824e" filled="f" stroked="t" strokeweight=".73pt" strokecolor="#E4E4E4">
                <v:path arrowok="t"/>
              </v:shape>
            </v:group>
            <v:group style="position:absolute;left:12029;top:893;width:2;height:932" coordorigin="12029,893" coordsize="2,932">
              <v:shape style="position:absolute;left:12029;top:893;width:2;height:932" coordorigin="12029,893" coordsize="0,932" path="m12029,893l12029,1824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-399.925842pt;width:391.351776pt;height:382.2396pt;mso-position-horizontal-relative:page;mso-position-vertical-relative:paragraph;z-index:-12868" coordorigin="4219,-7999" coordsize="7827,7645">
            <v:group style="position:absolute;left:4229;top:-7984;width:7806;height:7617" coordorigin="4229,-7984" coordsize="7806,7617">
              <v:shape style="position:absolute;left:4229;top:-7984;width:7806;height:7617" coordorigin="4229,-7984" coordsize="7806,7617" path="m12035,-7984l4229,-7984,4229,-417,4234,-395,4247,-378,4267,-368,4279,-366,11985,-366,12006,-371,12023,-385,12033,-404,12035,-417,12035,-7984xe" filled="t" fillcolor="#F5F5F5" stroked="f">
                <v:path arrowok="t"/>
                <v:fill type="solid"/>
              </v:shape>
            </v:group>
            <v:group style="position:absolute;left:4279;top:-373;width:7705;height:2" coordorigin="4279,-373" coordsize="7705,2">
              <v:shape style="position:absolute;left:4279;top:-373;width:7705;height:2" coordorigin="4279,-373" coordsize="7705,0" path="m4279,-373l11985,-373e" filled="f" stroked="t" strokeweight=".729pt" strokecolor="#E4E4E4">
                <v:path arrowok="t"/>
              </v:shape>
            </v:group>
            <v:group style="position:absolute;left:4253;top:-375;width:14;height:7" coordorigin="4253,-375" coordsize="14,7">
              <v:shape style="position:absolute;left:4253;top:-375;width:14;height:7" coordorigin="4253,-375" coordsize="14,7" path="m4253,-375l4267,-368e" filled="f" stroked="t" strokeweight="1.259pt" strokecolor="#E4E4E4">
                <v:path arrowok="t"/>
              </v:shape>
            </v:group>
            <v:group style="position:absolute;left:11985;top:-380;width:33;height:14" coordorigin="11985,-380" coordsize="33,14">
              <v:shape style="position:absolute;left:11985;top:-380;width:33;height:14" coordorigin="11985,-380" coordsize="33,14" path="m11985,-366l12006,-371,12016,-379e" filled="f" stroked="t" strokeweight="1.259pt" strokecolor="#E4E4E4">
                <v:path arrowok="t"/>
              </v:shape>
            </v:group>
            <v:group style="position:absolute;left:12032;top:-404;width:2;height:2" coordorigin="12032,-404" coordsize="2,2">
              <v:shape style="position:absolute;left:12032;top:-404;width:2;height:2" coordorigin="12032,-404" coordsize="1,2" path="m12033,-403l12033,-404e" filled="f" stroked="t" strokeweight="1.259pt" strokecolor="#E4E4E4">
                <v:path arrowok="t"/>
              </v:shape>
            </v:group>
            <v:group style="position:absolute;left:4235;top:-7991;width:2;height:7575" coordorigin="4235,-7991" coordsize="2,7575">
              <v:shape style="position:absolute;left:4235;top:-7991;width:2;height:7575" coordorigin="4235,-7991" coordsize="0,7575" path="m4235,-7991l4235,-417e" filled="f" stroked="t" strokeweight=".73pt" strokecolor="#E4E4E4">
                <v:path arrowok="t"/>
              </v:shape>
            </v:group>
            <v:group style="position:absolute;left:12029;top:-7991;width:2;height:7575" coordorigin="12029,-7991" coordsize="2,7575">
              <v:shape style="position:absolute;left:12029;top:-7991;width:2;height:7575" coordorigin="12029,-7991" coordsize="0,7575" path="m12029,-7991l12029,-417e" filled="f" stroked="t" strokeweight=".73pt" strokecolor="#E4E4E4">
                <v:path arrowok="t"/>
              </v:shape>
            </v:group>
            <v:group style="position:absolute;left:4481;top:-7971;width:7416;height:6912" coordorigin="4481,-7971" coordsize="7416,6912">
              <v:shape style="position:absolute;left:4481;top:-7971;width:7416;height:6912" coordorigin="4481,-7971" coordsize="7416,6912" path="m4481,-7971l11897,-7971,11897,-1059,4481,-1059,4481,-7971xe" filled="t" fillcolor="#FFFFFF" stroked="f">
                <v:path arrowok="t"/>
                <v:fill type="solid"/>
              </v:shape>
            </v:group>
            <v:group style="position:absolute;left:4481;top:-1065;width:7416;height:2" coordorigin="4481,-1065" coordsize="7416,2">
              <v:shape style="position:absolute;left:4481;top:-1065;width:7416;height:2" coordorigin="4481,-1065" coordsize="7416,0" path="m4481,-1065l11897,-1065e" filled="f" stroked="t" strokeweight=".73pt" strokecolor="#000000">
                <v:path arrowok="t"/>
              </v:shape>
            </v:group>
            <v:group style="position:absolute;left:4487;top:-7971;width:2;height:6912" coordorigin="4487,-7971" coordsize="2,6912">
              <v:shape style="position:absolute;left:4487;top:-7971;width:2;height:6912" coordorigin="4487,-7971" coordsize="0,6912" path="m4487,-7971l4487,-1059e" filled="f" stroked="t" strokeweight=".73pt" strokecolor="#000000">
                <v:path arrowok="t"/>
              </v:shape>
            </v:group>
            <v:group style="position:absolute;left:11890;top:-7971;width:2;height:6912" coordorigin="11890,-7971" coordsize="2,6912">
              <v:shape style="position:absolute;left:11890;top:-7971;width:2;height:6912" coordorigin="11890,-7971" coordsize="0,6912" path="m11890,-7971l11890,-1059e" filled="f" stroked="t" strokeweight=".73pt" strokecolor="#000000">
                <v:path arrowok="t"/>
              </v:shape>
              <v:shape style="position:absolute;left:4544;top:-7908;width:7290;height:6786" type="#_x0000_t75">
                <v:imagedata r:id="rId529" o:title=""/>
              </v:shape>
            </v:group>
            <w10:wrap type="none"/>
          </v:group>
        </w:pict>
      </w:r>
      <w:r>
        <w:rPr/>
        <w:pict>
          <v:group style="position:absolute;margin-left:220.525497pt;margin-top:-2.568297pt;width:49.878468pt;height:1.404132pt;mso-position-horizontal-relative:page;mso-position-vertical-relative:paragraph;z-index:-12867" coordorigin="4411,-51" coordsize="998,28">
            <v:group style="position:absolute;left:4418;top:-33;width:944;height:2" coordorigin="4418,-33" coordsize="944,2">
              <v:shape style="position:absolute;left:4418;top:-33;width:944;height:2" coordorigin="4418,-33" coordsize="944,0" path="m4418,-33l5362,-33e" filled="f" stroked="t" strokeweight=".729pt" strokecolor="#DEDEDE">
                <v:path arrowok="t"/>
              </v:shape>
            </v:group>
            <v:group style="position:absolute;left:5370;top:-39;width:25;height:3" coordorigin="5370,-39" coordsize="25,3">
              <v:shape style="position:absolute;left:5370;top:-39;width:25;height:3" coordorigin="5370,-39" coordsize="25,3" path="m5395,-36l5393,-36,5370,-39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7.612427pt;margin-top:16.963835pt;width:54.448442pt;height:1.862131pt;mso-position-horizontal-relative:page;mso-position-vertical-relative:paragraph;z-index:-12866" coordorigin="4352,339" coordsize="1089,37">
            <v:group style="position:absolute;left:4418;top:358;width:944;height:2" coordorigin="4418,358" coordsize="944,2">
              <v:shape style="position:absolute;left:4418;top:358;width:944;height:2" coordorigin="4418,358" coordsize="944,0" path="m4418,358l5362,358e" filled="f" stroked="t" strokeweight=".729pt" strokecolor="#DEDEDE">
                <v:path arrowok="t"/>
              </v:shape>
            </v:group>
            <v:group style="position:absolute;left:4365;top:356;width:45;height:7" coordorigin="4365,356" coordsize="45,7">
              <v:shape style="position:absolute;left:4365;top:356;width:45;height:7" coordorigin="4365,356" coordsize="45,7" path="m4365,356l4387,361,4410,364e" filled="f" stroked="t" strokeweight="1.259pt" strokecolor="#DEDEDE">
                <v:path arrowok="t"/>
              </v:shape>
            </v:group>
            <v:group style="position:absolute;left:5362;top:352;width:67;height:12" coordorigin="5362,352" coordsize="67,12">
              <v:shape style="position:absolute;left:5362;top:352;width:67;height:12" coordorigin="5362,352" coordsize="67,12" path="m5362,364l5385,363,5407,358,5429,352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47006pt;margin-top:7.494166pt;width:.629995pt;height:1.259pt;mso-position-horizontal-relative:page;mso-position-vertical-relative:paragraph;z-index:-12865" coordorigin="4229,150" coordsize="13,25">
            <v:shape style="position:absolute;left:4229;top:150;width:13;height:25" coordorigin="4229,150" coordsize="13,25" path="m4229,162l4242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4166pt;width:.63pt;height:1.259pt;mso-position-horizontal-relative:page;mso-position-vertical-relative:paragraph;z-index:-12864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-1.633334pt;width:31.476pt;height:.1pt;mso-position-horizontal-relative:page;mso-position-vertical-relative:paragraph;z-index:-12863" coordorigin="11217,-33" coordsize="630,2">
            <v:shape style="position:absolute;left:11217;top:-33;width:630;height:2" coordorigin="11217,-33" coordsize="630,0" path="m11217,-33l11846,-33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57.554016pt;margin-top:16.963755pt;width:38.710484pt;height:1.862211pt;mso-position-horizontal-relative:page;mso-position-vertical-relative:paragraph;z-index:-12862" coordorigin="11151,339" coordsize="774,37">
            <v:group style="position:absolute;left:11217;top:358;width:630;height:2" coordorigin="11217,358" coordsize="630,2">
              <v:shape style="position:absolute;left:11217;top:358;width:630;height:2" coordorigin="11217,358" coordsize="630,0" path="m11217,358l11846,358e" filled="f" stroked="t" strokeweight=".729pt" strokecolor="#DEDEDE">
                <v:path arrowok="t"/>
              </v:shape>
            </v:group>
            <v:group style="position:absolute;left:11164;top:356;width:45;height:7" coordorigin="11164,356" coordsize="45,7">
              <v:shape style="position:absolute;left:11164;top:356;width:45;height:7" coordorigin="11164,356" coordsize="45,7" path="m11164,356l11186,361,11208,364e" filled="f" stroked="t" strokeweight="1.259pt" strokecolor="#DEDEDE">
                <v:path arrowok="t"/>
              </v:shape>
            </v:group>
            <v:group style="position:absolute;left:11846;top:352;width:67;height:12" coordorigin="11846,352" coordsize="67,12">
              <v:shape style="position:absolute;left:11846;top:352;width:67;height:12" coordorigin="11846,352" coordsize="67,12" path="m11846,364l11869,363,11891,358,11913,352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1.388977pt;margin-top:7.494166pt;width:.628995pt;height:1.259pt;mso-position-horizontal-relative:page;mso-position-vertical-relative:paragraph;z-index:-12861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7.494166pt;width:.63pt;height:1.259pt;mso-position-horizontal-relative:page;mso-position-vertical-relative:paragraph;z-index:-12860" coordorigin="12022,150" coordsize="13,25">
            <v:shape style="position:absolute;left:12022;top:150;width:13;height:25" coordorigin="12022,150" coordsize="13,25" path="m12022,162l12035,162e" filled="f" stroked="t" strokeweight="1.359pt" strokecolor="#DEDEDE">
              <v:path arrowok="t"/>
            </v:shape>
            <w10:wrap type="none"/>
          </v:group>
        </w:pict>
      </w:r>
      <w:hyperlink w:history="true" w:anchor="_bookmark43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43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52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52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30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Implement adding todo | Ruby on Rails Tu" w:id="73"/>
      <w:bookmarkEnd w:id="73"/>
      <w:r>
        <w:rPr/>
      </w:r>
      <w:bookmarkStart w:name="_bookmark52" w:id="74"/>
      <w:bookmarkEnd w:id="74"/>
      <w:r>
        <w:rPr/>
      </w:r>
      <w:hyperlink w:history="true" w:anchor="_bookmark52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52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ind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Tas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k</w:t>
      </w:r>
      <w:r>
        <w:rPr>
          <w:rFonts w:ascii="Arial" w:hAnsi="Arial" w:cs="Arial" w:eastAsia="Arial"/>
          <w:b w:val="0"/>
          <w:bCs w:val="0"/>
          <w:color w:val="FFFFFF"/>
          <w:spacing w:val="-4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Implemen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FFFFFF"/>
          <w:spacing w:val="-4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addin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FFFFFF"/>
          <w:spacing w:val="-4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todo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7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12.1535pt;margin-top:-2.027927pt;width:187.3324pt;height:3.1969pt;mso-position-horizontal-relative:page;mso-position-vertical-relative:paragraph;z-index:-12859" coordorigin="243,-41" coordsize="3747,64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29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60.830994pt;margin-top:14.704073pt;width:31.476pt;height:.1pt;mso-position-horizontal-relative:page;mso-position-vertical-relative:paragraph;z-index:-12852" coordorigin="11217,294" coordsize="630,2">
            <v:shape style="position:absolute;left:11217;top:294;width:630;height:2" coordorigin="11217,294" coordsize="630,0" path="m11217,294l11846,294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354.347992pt;margin-top:14.704073pt;width:120.239pt;height:.1pt;mso-position-horizontal-relative:page;mso-position-vertical-relative:paragraph;z-index:-12848" coordorigin="7087,294" coordsize="2405,2">
            <v:shape style="position:absolute;left:7087;top:294;width:2405;height:2" coordorigin="7087,294" coordsize="2405,0" path="m7087,294l9492,294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9.5pt;margin-top:-134.677933pt;width:592.75pt;height:100.465pt;mso-position-horizontal-relative:page;mso-position-vertical-relative:paragraph;z-index:-12844" coordorigin="190,-2694" coordsize="11855,2009">
            <v:group style="position:absolute;left:200;top:-1953;width:11835;height:1259" coordorigin="200,-1953" coordsize="11835,1259">
              <v:shape style="position:absolute;left:200;top:-1953;width:11835;height:1259" coordorigin="200,-1953" coordsize="11835,1259" path="m200,-694l12035,-694,12035,-1953,200,-1953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180;width:11835;height:1473" type="#_x0000_t75">
                <v:imagedata r:id="rId532" o:title=""/>
              </v:shape>
            </v:group>
            <v:group style="position:absolute;left:200;top:-2684;width:2;height:730" coordorigin="200,-2684" coordsize="2,730">
              <v:shape style="position:absolute;left:200;top:-2684;width:2;height:730" coordorigin="200,-2684" coordsize="0,730" path="m200,-1953l200,-2684,200,-1953xe" filled="t" fillcolor="#000000" stroked="f">
                <v:path arrowok="t"/>
                <v:fill type="solid"/>
              </v:shape>
            </v:group>
            <v:group style="position:absolute;left:200;top:-2684;width:11835;height:730" coordorigin="200,-2684" coordsize="11835,730">
              <v:shape style="position:absolute;left:200;top:-2684;width:11835;height:730" coordorigin="200,-2684" coordsize="11835,730" path="m200,-1953l12035,-1953,12035,-2684,200,-2684,200,-1953xe" filled="t" fillcolor="#FAFAFA" stroked="f">
                <v:path arrowok="t"/>
                <v:fill type="solid"/>
              </v:shape>
              <v:shape style="position:absolute;left:452;top:-2633;width:630;height:630" type="#_x0000_t75">
                <v:imagedata r:id="rId533" o:title=""/>
              </v:shape>
            </v:group>
            <v:group style="position:absolute;left:2668;top:-2482;width:1561;height:252" coordorigin="2668,-2482" coordsize="1561,252">
              <v:shape style="position:absolute;left:2668;top:-2482;width:1561;height:252" coordorigin="2668,-2482" coordsize="1561,252" path="m4191,-2482l2705,-2482,2684,-2476,2671,-2459,2668,-2444,2668,-2268,2674,-2247,2691,-2233,2705,-2230,4191,-2230,4212,-2237,4226,-2253,4229,-2268,4229,-2444,4223,-2465,4206,-2479,4191,-2482xe" filled="t" fillcolor="#F8F8F8" stroked="f">
                <v:path arrowok="t"/>
                <v:fill type="solid"/>
              </v:shape>
            </v:group>
            <v:group style="position:absolute;left:2675;top:-2482;width:30;height:18" coordorigin="2675,-2482" coordsize="30,18">
              <v:shape style="position:absolute;left:2675;top:-2482;width:30;height:18" coordorigin="2675,-2482" coordsize="30,18" path="m2705,-2482l2684,-2476,2676,-2465e" filled="f" stroked="t" strokeweight="1.259pt" strokecolor="#CDCDCD">
                <v:path arrowok="t"/>
              </v:shape>
            </v:group>
            <v:group style="position:absolute;left:4212;top:-2474;width:17;height:30" coordorigin="4212,-2474" coordsize="17,30">
              <v:shape style="position:absolute;left:4212;top:-2474;width:17;height:30" coordorigin="4212,-2474" coordsize="17,30" path="m4229,-2444l4223,-2465,4213,-2473e" filled="f" stroked="t" strokeweight="1.259pt" strokecolor="#CDCDCD">
                <v:path arrowok="t"/>
              </v:shape>
            </v:group>
            <v:group style="position:absolute;left:2706;top:-2237;width:1486;height:2" coordorigin="2706,-2237" coordsize="1486,2">
              <v:shape style="position:absolute;left:2706;top:-2237;width:1486;height:2" coordorigin="2706,-2237" coordsize="1486,0" path="m2706,-2237l4191,-2237e" filled="f" stroked="t" strokeweight=".729pt" strokecolor="#CDCDCD">
                <v:path arrowok="t"/>
              </v:shape>
            </v:group>
            <v:group style="position:absolute;left:2668;top:-2268;width:3;height:10" coordorigin="2668,-2268" coordsize="3,10">
              <v:shape style="position:absolute;left:2668;top:-2268;width:3;height:10" coordorigin="2668,-2268" coordsize="3,10" path="m2668,-2268l2671,-2258e" filled="f" stroked="t" strokeweight="1.259pt" strokecolor="#CDCDCD">
                <v:path arrowok="t"/>
              </v:shape>
            </v:group>
            <v:group style="position:absolute;left:2674;top:-2444;width:2;height:176" coordorigin="2674,-2444" coordsize="2,176">
              <v:shape style="position:absolute;left:2674;top:-2444;width:2;height:176" coordorigin="2674,-2444" coordsize="0,176" path="m2674,-2444l2674,-2268e" filled="f" stroked="t" strokeweight=".73pt" strokecolor="#CDCDCD">
                <v:path arrowok="t"/>
              </v:shape>
            </v:group>
            <v:group style="position:absolute;left:4223;top:-2444;width:2;height:176" coordorigin="4223,-2444" coordsize="2,176">
              <v:shape style="position:absolute;left:4223;top:-2444;width:2;height:176" coordorigin="4223,-2444" coordsize="0,176" path="m4223,-2444l4223,-2268e" filled="f" stroked="t" strokeweight=".73pt" strokecolor="#CDCDCD">
                <v:path arrowok="t"/>
              </v:shape>
              <v:shape style="position:absolute;left:2705;top:-2419;width:201;height:164" type="#_x0000_t75">
                <v:imagedata r:id="rId534" o:title=""/>
              </v:shape>
            </v:group>
            <v:group style="position:absolute;left:4632;top:-2482;width:579;height:252" coordorigin="4632,-2482" coordsize="579,252">
              <v:shape style="position:absolute;left:4632;top:-2482;width:579;height:252" coordorigin="4632,-2482" coordsize="579,252" path="m5173,-2482l4670,-2482,4649,-2476,4635,-2459,4632,-2444,4632,-2268,4638,-2247,4655,-2233,4670,-2230,5173,-2230,5194,-2237,5208,-2253,5211,-2268,5211,-2444,5205,-2465,5188,-2479,5173,-2482xe" filled="t" fillcolor="#ECEEF5" stroked="f">
                <v:path arrowok="t"/>
                <v:fill type="solid"/>
              </v:shape>
            </v:group>
            <v:group style="position:absolute;left:4670;top:-2476;width:504;height:2" coordorigin="4670,-2476" coordsize="504,2">
              <v:shape style="position:absolute;left:4670;top:-2476;width:504;height:2" coordorigin="4670,-2476" coordsize="504,0" path="m4670,-2476l5173,-2476e" filled="f" stroked="t" strokeweight=".73pt" strokecolor="#CAD4E7">
                <v:path arrowok="t"/>
              </v:shape>
            </v:group>
            <v:group style="position:absolute;left:4657;top:-2482;width:13;height:4" coordorigin="4657,-2482" coordsize="13,4">
              <v:shape style="position:absolute;left:4657;top:-2482;width:13;height:4" coordorigin="4657,-2482" coordsize="13,4" path="m4670,-2482l4658,-2478e" filled="f" stroked="t" strokeweight="1.259pt" strokecolor="#CAD4E7">
                <v:path arrowok="t"/>
              </v:shape>
            </v:group>
            <v:group style="position:absolute;left:4670;top:-2237;width:504;height:2" coordorigin="4670,-2237" coordsize="504,2">
              <v:shape style="position:absolute;left:4670;top:-2237;width:504;height:2" coordorigin="4670,-2237" coordsize="504,0" path="m4670,-2237l5173,-2237e" filled="f" stroked="t" strokeweight=".729pt" strokecolor="#CAD4E7">
                <v:path arrowok="t"/>
              </v:shape>
            </v:group>
            <v:group style="position:absolute;left:4638;top:-2444;width:2;height:176" coordorigin="4638,-2444" coordsize="2,176">
              <v:shape style="position:absolute;left:4638;top:-2444;width:2;height:176" coordorigin="4638,-2444" coordsize="0,176" path="m4638,-2444l4638,-2268e" filled="f" stroked="t" strokeweight=".729pt" strokecolor="#CAD4E7">
                <v:path arrowok="t"/>
              </v:shape>
            </v:group>
            <v:group style="position:absolute;left:5205;top:-2444;width:2;height:176" coordorigin="5205,-2444" coordsize="2,176">
              <v:shape style="position:absolute;left:5205;top:-2444;width:2;height:176" coordorigin="5205,-2444" coordsize="0,176" path="m5205,-2444l5205,-2268e" filled="f" stroked="t" strokeweight=".729pt" strokecolor="#CAD4E7">
                <v:path arrowok="t"/>
              </v:shape>
              <v:shape style="position:absolute;left:4695;top:-2444;width:176;height:176" type="#_x0000_t75">
                <v:imagedata r:id="rId535" o:title=""/>
              </v:shape>
            </v:group>
            <v:group style="position:absolute;left:5236;top:-2407;width:2;height:101" coordorigin="5236,-2407" coordsize="2,101">
              <v:shape style="position:absolute;left:5236;top:-2407;width:2;height:101" coordorigin="5236,-2407" coordsize="0,101" path="m5236,-2306l5236,-2356,5236,-2407,5236,-2306xe" filled="t" fillcolor="#D8D8D8" stroked="f">
                <v:path arrowok="t"/>
                <v:fill type="solid"/>
              </v:shape>
            </v:group>
            <v:group style="position:absolute;left:5236;top:-2376;width:25;height:40" coordorigin="5236,-2376" coordsize="25,40">
              <v:shape style="position:absolute;left:5236;top:-2376;width:25;height:40" coordorigin="5236,-2376" coordsize="25,40" path="m5261,-2376l5236,-2356,5261,-2336,5261,-2376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52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line="237" w:lineRule="exact"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370502pt;margin-top:3.508472pt;width:190.115398pt;height:339.991491pt;mso-position-horizontal-relative:page;mso-position-vertical-relative:paragraph;z-index:-12858" coordorigin="187,70" coordsize="3802,6800">
            <v:group style="position:absolute;left:250;top:127;width:3676;height:2" coordorigin="250,127" coordsize="3676,2">
              <v:shape style="position:absolute;left:250;top:127;width:3676;height:2" coordorigin="250,127" coordsize="3676,0" path="m250,127l3927,127e" filled="f" stroked="t" strokeweight=".73pt" strokecolor="#E6E6E6">
                <v:path arrowok="t"/>
              </v:shape>
            </v:group>
            <v:group style="position:absolute;left:219;top:122;width:19;height:10" coordorigin="219,122" coordsize="19,10">
              <v:shape style="position:absolute;left:219;top:122;width:19;height:10" coordorigin="219,122" coordsize="19,10" path="m219,122l238,132e" filled="f" stroked="t" strokeweight="1.259pt" strokecolor="#E6E6E6">
                <v:path arrowok="t"/>
              </v:shape>
            </v:group>
            <v:group style="position:absolute;left:3927;top:115;width:39;height:18" coordorigin="3927,115" coordsize="39,18">
              <v:shape style="position:absolute;left:3927;top:115;width:39;height:18" coordorigin="3927,115" coordsize="39,18" path="m3927,133l3949,128,3966,115e" filled="f" stroked="t" strokeweight="1.259pt" strokecolor="#E6E6E6">
                <v:path arrowok="t"/>
              </v:shape>
            </v:group>
            <v:group style="position:absolute;left:3967;top:95;width:8;height:16" coordorigin="3967,95" coordsize="8,16">
              <v:shape style="position:absolute;left:3967;top:95;width:8;height:16" coordorigin="3967,95" coordsize="8,16" path="m3967,112l3976,95e" filled="f" stroked="t" strokeweight="1.259pt" strokecolor="#E6E6E6">
                <v:path arrowok="t"/>
              </v:shape>
            </v:group>
            <v:group style="position:absolute;left:250;top:165;width:3676;height:2" coordorigin="250,165" coordsize="3676,2">
              <v:shape style="position:absolute;left:250;top:165;width:3676;height:2" coordorigin="250,165" coordsize="3676,0" path="m250,165l3927,165e" filled="f" stroked="t" strokeweight=".729pt" strokecolor="#E6E6E6">
                <v:path arrowok="t"/>
              </v:shape>
            </v:group>
            <v:group style="position:absolute;left:3971;top:185;width:6;height:23" coordorigin="3971,185" coordsize="6,23">
              <v:shape style="position:absolute;left:3971;top:185;width:6;height:23" coordorigin="3971,185" coordsize="6,23" path="m3977,209l3972,187,3971,186e" filled="f" stroked="t" strokeweight="1.259pt" strokecolor="#E6E6E6">
                <v:path arrowok="t"/>
              </v:shape>
            </v:group>
            <v:group style="position:absolute;left:250;top:630;width:3676;height:2" coordorigin="250,630" coordsize="3676,2">
              <v:shape style="position:absolute;left:250;top:630;width:3676;height:2" coordorigin="250,630" coordsize="3676,0" path="m250,630l3927,630e" filled="f" stroked="t" strokeweight=".73pt" strokecolor="#E6E6E6">
                <v:path arrowok="t"/>
              </v:shape>
            </v:group>
            <v:group style="position:absolute;left:206;top:209;width:2;height:378" coordorigin="206,209" coordsize="2,378">
              <v:shape style="position:absolute;left:206;top:209;width:2;height:378" coordorigin="206,209" coordsize="0,378" path="m206,209l206,586e" filled="f" stroked="t" strokeweight=".73pt" strokecolor="#E6E6E6">
                <v:path arrowok="t"/>
              </v:shape>
            </v:group>
            <v:group style="position:absolute;left:3971;top:209;width:2;height:378" coordorigin="3971,209" coordsize="2,378">
              <v:shape style="position:absolute;left:3971;top:209;width:2;height:378" coordorigin="3971,209" coordsize="0,378" path="m3971,209l3971,586e" filled="f" stroked="t" strokeweight=".73pt" strokecolor="#E6E6E6">
                <v:path arrowok="t"/>
              </v:shape>
            </v:group>
            <v:group style="position:absolute;left:250;top:668;width:3676;height:2" coordorigin="250,668" coordsize="3676,2">
              <v:shape style="position:absolute;left:250;top:668;width:3676;height:2" coordorigin="250,668" coordsize="3676,0" path="m250,668l3927,668e" filled="f" stroked="t" strokeweight=".73pt" strokecolor="#E6E6E6">
                <v:path arrowok="t"/>
              </v:shape>
            </v:group>
            <v:group style="position:absolute;left:3972;top:690;width:5;height:22" coordorigin="3972,690" coordsize="5,22">
              <v:shape style="position:absolute;left:3972;top:690;width:5;height:22" coordorigin="3972,690" coordsize="5,22" path="m3977,712l3972,690e" filled="f" stroked="t" strokeweight="1.259pt" strokecolor="#E6E6E6">
                <v:path arrowok="t"/>
              </v:shape>
            </v:group>
            <v:group style="position:absolute;left:250;top:6863;width:3676;height:2" coordorigin="250,6863" coordsize="3676,2">
              <v:shape style="position:absolute;left:250;top:6863;width:3676;height:2" coordorigin="250,6863" coordsize="3676,0" path="m250,6863l3927,6863e" filled="f" stroked="t" strokeweight=".73pt" strokecolor="#E6E6E6">
                <v:path arrowok="t"/>
              </v:shape>
            </v:group>
            <v:group style="position:absolute;left:206;top:712;width:2;height:6106" coordorigin="206,712" coordsize="2,6106">
              <v:shape style="position:absolute;left:206;top:712;width:2;height:6106" coordorigin="206,712" coordsize="0,6106" path="m206,712l206,6819e" filled="f" stroked="t" strokeweight=".73pt" strokecolor="#E6E6E6">
                <v:path arrowok="t"/>
              </v:shape>
            </v:group>
            <v:group style="position:absolute;left:3971;top:712;width:2;height:6106" coordorigin="3971,712" coordsize="2,6106">
              <v:shape style="position:absolute;left:3971;top:712;width:2;height:6106" coordorigin="3971,712" coordsize="0,6106" path="m3971,712l3971,6819e" filled="f" stroked="t" strokeweight=".73pt" strokecolor="#E6E6E6">
                <v:path arrowok="t"/>
              </v:shape>
            </v:group>
            <v:group style="position:absolute;left:213;top:1386;width:3752;height:2" coordorigin="213,1386" coordsize="3752,2">
              <v:shape style="position:absolute;left:213;top:1386;width:3752;height:2" coordorigin="213,1386" coordsize="3752,0" path="m213,1386l3965,1386e" filled="f" stroked="t" strokeweight=".729pt" strokecolor="#E6E6E6">
                <v:path arrowok="t"/>
              </v:shape>
              <v:shape style="position:absolute;left:1107;top:3205;width:176;height:176" type="#_x0000_t75">
                <v:imagedata r:id="rId536" o:title=""/>
              </v:shape>
              <v:shape style="position:absolute;left:1107;top:4389;width:176;height:176" type="#_x0000_t75">
                <v:imagedata r:id="rId537" o:title=""/>
              </v:shape>
              <v:shape style="position:absolute;left:1107;top:5106;width:176;height:176" type="#_x0000_t75">
                <v:imagedata r:id="rId538" o:title=""/>
              </v:shape>
              <v:shape style="position:absolute;left:3108;top:2022;width:164;height:176" type="#_x0000_t75">
                <v:imagedata r:id="rId539" o:title=""/>
              </v:shape>
              <v:shape style="position:absolute;left:3108;top:3457;width:164;height:176" type="#_x0000_t75">
                <v:imagedata r:id="rId540" o:title=""/>
              </v:shape>
              <v:shape style="position:absolute;left:3108;top:3923;width:164;height:176" type="#_x0000_t75">
                <v:imagedata r:id="rId541" o:title=""/>
              </v:shape>
              <v:shape style="position:absolute;left:3108;top:4640;width:164;height:176" type="#_x0000_t75">
                <v:imagedata r:id="rId542" o:title=""/>
              </v:shape>
              <v:shape style="position:absolute;left:3108;top:5106;width:164;height:176" type="#_x0000_t75">
                <v:imagedata r:id="rId543" o:title=""/>
              </v:shape>
              <v:shape style="position:absolute;left:3108;top:5572;width:164;height:176" type="#_x0000_t75">
                <v:imagedata r:id="rId544" o:title=""/>
              </v:shape>
              <v:shape style="position:absolute;left:3108;top:6038;width:164;height:176" type="#_x0000_t75">
                <v:imagedata r:id="rId545" o:title=""/>
              </v:shape>
              <v:shape style="position:absolute;left:3108;top:2739;width:164;height:176" type="#_x0000_t75">
                <v:imagedata r:id="rId546" o:title=""/>
              </v:shape>
              <v:shape style="position:absolute;left:1094;top:2739;width:176;height:176" type="#_x0000_t75">
                <v:imagedata r:id="rId547" o:title=""/>
              </v:shape>
            </v:group>
            <w10:wrap type="none"/>
          </v:group>
        </w:pict>
      </w:r>
      <w:r>
        <w:rPr/>
        <w:pict>
          <v:group style="position:absolute;margin-left:211.447006pt;margin-top:8.544964pt;width:.63pt;height:1.259pt;mso-position-horizontal-relative:page;mso-position-vertical-relative:paragraph;z-index:-12854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964pt;width:.63pt;height:1.259pt;mso-position-horizontal-relative:page;mso-position-vertical-relative:paragraph;z-index:-12853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8.544964pt;width:.629pt;height:1.259pt;mso-position-horizontal-relative:page;mso-position-vertical-relative:paragraph;z-index:-12850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964pt;width:.63pt;height:1.259pt;mso-position-horizontal-relative:page;mso-position-vertical-relative:paragraph;z-index:-12849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344.275787pt;margin-top:6.667988pt;width:1.532443pt;height:5.400551pt;mso-position-horizontal-relative:page;mso-position-vertical-relative:paragraph;z-index:-12847" coordorigin="6886,133" coordsize="31,108">
            <v:group style="position:absolute;left:6898;top:146;width:2;height:17" coordorigin="6898,146" coordsize="2,17">
              <v:shape style="position:absolute;left:6898;top:146;width:2;height:17" coordorigin="6898,146" coordsize="2,17" path="m6900,149l6898,163e" filled="f" stroked="t" strokeweight="1.259pt" strokecolor="#DEDEDE">
                <v:path arrowok="t"/>
              </v:shape>
            </v:group>
            <v:group style="position:absolute;left:6898;top:183;width:5;height:45" coordorigin="6898,183" coordsize="5,45">
              <v:shape style="position:absolute;left:6898;top:183;width:5;height:45" coordorigin="6898,183" coordsize="5,45" path="m6898,183l6900,207,6903,227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3.035004pt;margin-top:5.522813pt;width:1.624pt;height:6.479966pt;mso-position-horizontal-relative:page;mso-position-vertical-relative:paragraph;z-index:-12846" coordorigin="9661,110" coordsize="32,130">
            <v:group style="position:absolute;left:9674;top:123;width:6;height:48" coordorigin="9674,123" coordsize="6,48">
              <v:shape style="position:absolute;left:9674;top:123;width:6;height:48" coordorigin="9674,123" coordsize="6,48" path="m9681,171l9679,148,9675,126,9674,123e" filled="f" stroked="t" strokeweight="1.259pt" strokecolor="#DEDEDE">
                <v:path arrowok="t"/>
              </v:shape>
            </v:group>
            <v:group style="position:absolute;left:9675;top:192;width:5;height:36" coordorigin="9675,192" coordsize="5,36">
              <v:shape style="position:absolute;left:9675;top:192;width:5;height:36" coordorigin="9675,192" coordsize="5,36" path="m9675,227l9678,215,9680,192e" filled="f" stroked="t" strokeweight="1.259pt" strokecolor="#DEDEDE">
                <v:path arrowok="t"/>
              </v:shape>
            </v:group>
            <v:group style="position:absolute;left:9668;top:171;width:13;height:13" coordorigin="9668,171" coordsize="13,13">
              <v:shape style="position:absolute;left:9668;top:171;width:13;height:13" coordorigin="9668,171" coordsize="13,13" path="m9668,177l9681,177e" filled="f" stroked="t" strokeweight=".73pt" strokecolor="#DEDEDE">
                <v:path arrowok="t"/>
              </v:shape>
            </v:group>
            <w10:wrap type="none"/>
          </v:group>
        </w:pict>
      </w:r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55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55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pStyle w:val="BodyText"/>
        <w:spacing w:line="206" w:lineRule="exac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7.984024pt;margin-top:3.416373pt;width:53.22537pt;height:1.59791pt;mso-position-horizontal-relative:page;mso-position-vertical-relative:paragraph;z-index:-12855" coordorigin="4360,68" coordsize="1065,32">
            <v:group style="position:absolute;left:4418;top:81;width:944;height:2" coordorigin="4418,81" coordsize="944,2">
              <v:shape style="position:absolute;left:4418;top:81;width:944;height:2" coordorigin="4418,81" coordsize="944,0" path="m4418,81l5362,81e" filled="f" stroked="t" strokeweight=".73pt" strokecolor="#DEDEDE">
                <v:path arrowok="t"/>
              </v:shape>
            </v:group>
            <v:group style="position:absolute;left:4372;top:82;width:37;height:6" coordorigin="4372,82" coordsize="37,6">
              <v:shape style="position:absolute;left:4372;top:82;width:37;height:6" coordorigin="4372,82" coordsize="37,6" path="m4374,82l4387,85,4410,88e" filled="f" stroked="t" strokeweight="1.259pt" strokecolor="#DEDEDE">
                <v:path arrowok="t"/>
              </v:shape>
            </v:group>
            <v:group style="position:absolute;left:5362;top:81;width:50;height:7" coordorigin="5362,81" coordsize="50,7">
              <v:shape style="position:absolute;left:5362;top:81;width:50;height:7" coordorigin="5362,81" coordsize="50,7" path="m5362,88l5385,86,5407,82,5412,81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7.554749pt;margin-top:3.379218pt;width:37.805023pt;height:1.635065pt;mso-position-horizontal-relative:page;mso-position-vertical-relative:paragraph;z-index:-12851" coordorigin="11151,68" coordsize="756,33">
            <v:group style="position:absolute;left:11217;top:81;width:630;height:2" coordorigin="11217,81" coordsize="630,2">
              <v:shape style="position:absolute;left:11217;top:81;width:630;height:2" coordorigin="11217,81" coordsize="630,0" path="m11217,81l11846,81e" filled="f" stroked="t" strokeweight=".73pt" strokecolor="#DEDEDE">
                <v:path arrowok="t"/>
              </v:shape>
            </v:group>
            <v:group style="position:absolute;left:11164;top:80;width:45;height:7" coordorigin="11164,80" coordsize="45,7">
              <v:shape style="position:absolute;left:11164;top:80;width:45;height:7" coordorigin="11164,80" coordsize="45,7" path="m11166,81l11186,85,11208,88e" filled="f" stroked="t" strokeweight="1.259pt" strokecolor="#DEDEDE">
                <v:path arrowok="t"/>
              </v:shape>
            </v:group>
            <v:group style="position:absolute;left:11846;top:81;width:48;height:6" coordorigin="11846,81" coordsize="48,6">
              <v:shape style="position:absolute;left:11846;top:81;width:48;height:6" coordorigin="11846,81" coordsize="48,6" path="m11846,88l11869,86,11891,82,11895,81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0.027588pt;margin-top:2.098808pt;width:129.468098pt;height:2.285875pt;mso-position-horizontal-relative:page;mso-position-vertical-relative:paragraph;z-index:-12845" coordorigin="7001,42" coordsize="2589,46">
            <v:group style="position:absolute;left:7087;top:69;width:2405;height:2" coordorigin="7087,69" coordsize="2405,2">
              <v:shape style="position:absolute;left:7087;top:69;width:2405;height:2" coordorigin="7087,69" coordsize="2405,0" path="m7087,69l9492,69e" filled="f" stroked="t" strokeweight=".73pt" strokecolor="#DEDEDE">
                <v:path arrowok="t"/>
              </v:shape>
            </v:group>
            <v:group style="position:absolute;left:7013;top:60;width:66;height:15" coordorigin="7013,60" coordsize="66,15">
              <v:shape style="position:absolute;left:7013;top:60;width:66;height:15" coordorigin="7013,60" coordsize="66,15" path="m7015,61l7034,68,7056,73,7079,75e" filled="f" stroked="t" strokeweight="1.259pt" strokecolor="#DEDEDE">
                <v:path arrowok="t"/>
              </v:shape>
            </v:group>
            <v:group style="position:absolute;left:9492;top:55;width:86;height:21" coordorigin="9492,55" coordsize="86,21">
              <v:shape style="position:absolute;left:9492;top:55;width:86;height:21" coordorigin="9492,55" coordsize="86,21" path="m9492,75l9515,74,9537,70,9558,63,9576,55e" filled="f" stroked="t" strokeweight="1.259pt" strokecolor="#DEDEDE">
                <v:path arrowok="t"/>
              </v:shape>
            </v:group>
            <w10:wrap type="none"/>
          </v:group>
        </w:pict>
      </w:r>
      <w:hyperlink w:history="true" w:anchor="_bookmark52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90" w:lineRule="exact" w:before="8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after="0" w:line="190" w:lineRule="exact"/>
        <w:rPr>
          <w:sz w:val="19"/>
          <w:szCs w:val="19"/>
        </w:rPr>
        <w:sectPr>
          <w:headerReference w:type="default" r:id="rId530"/>
          <w:footerReference w:type="default" r:id="rId531"/>
          <w:pgSz w:w="12240" w:h="15840"/>
          <w:pgMar w:header="90" w:footer="21" w:top="280" w:bottom="220" w:left="0" w:right="120"/>
        </w:sectPr>
      </w:pPr>
    </w:p>
    <w:p>
      <w:pPr>
        <w:pStyle w:val="BodyText"/>
        <w:spacing w:line="262" w:lineRule="auto"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shape style="position:absolute;margin-left:38.908001pt;margin-top:59.035561pt;width:131.404500pt;height:224.839pt;mso-position-horizontal-relative:page;mso-position-vertical-relative:paragraph;z-index:-12843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22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6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the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view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0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5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Form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5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112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5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form_for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5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instead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of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5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form_tag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5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5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Mark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complete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48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Marking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r:id="rId48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complete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48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Toggle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48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Edit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49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Ajaxifying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operations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hyperlink w:history="true" w:anchor="_bookmark53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53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30" w:lineRule="exact" w:before="2"/>
        <w:rPr>
          <w:sz w:val="13"/>
          <w:szCs w:val="13"/>
        </w:rPr>
      </w:pPr>
      <w:r>
        <w:rPr/>
        <w:br w:type="column"/>
      </w:r>
      <w:r>
        <w:rPr>
          <w:sz w:val="13"/>
          <w:szCs w:val="13"/>
        </w:rPr>
      </w:r>
    </w:p>
    <w:p>
      <w:pPr>
        <w:pStyle w:val="BodyText"/>
        <w:ind w:left="640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45" w:lineRule="auto"/>
        <w:ind w:left="590" w:right="1507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_bookmark53" w:id="75"/>
      <w:bookmarkEnd w:id="75"/>
      <w:r>
        <w:rPr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problems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completing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assistance,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reach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at</w:t>
      </w:r>
      <w:hyperlink r:id="rId4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2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sz w:val="16"/>
            <w:szCs w:val="16"/>
          </w:rPr>
          <w:t>hemanth@codelearn.org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left="401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78.425194pt;width:391.303pt;height:66.0997pt;mso-position-horizontal-relative:page;mso-position-vertical-relative:paragraph;z-index:-12857" coordorigin="4219,-1569" coordsize="7826,1322">
            <v:group style="position:absolute;left:4229;top:-1556;width:7806;height:1297" coordorigin="4229,-1556" coordsize="7806,1297">
              <v:shape style="position:absolute;left:4229;top:-1556;width:7806;height:1297" coordorigin="4229,-1556" coordsize="7806,1297" path="m11985,-1556l4279,-1556,4258,-1551,4240,-1538,4231,-1518,4229,-1506,4229,-309,4234,-288,4247,-271,4267,-261,4279,-259,11985,-259,12006,-264,12023,-277,12033,-297,12035,-309,12035,-1506,12030,-1527,12017,-1544,11997,-1554,11985,-1556xe" filled="t" fillcolor="#FCF8E3" stroked="f">
                <v:path arrowok="t"/>
                <v:fill type="solid"/>
              </v:shape>
            </v:group>
            <v:group style="position:absolute;left:4279;top:-1550;width:7705;height:2" coordorigin="4279,-1550" coordsize="7705,2">
              <v:shape style="position:absolute;left:4279;top:-1550;width:7705;height:2" coordorigin="4279,-1550" coordsize="7705,0" path="m4279,-1550l11985,-1550e" filled="f" stroked="t" strokeweight=".73pt" strokecolor="#FBEED5">
                <v:path arrowok="t"/>
              </v:shape>
            </v:group>
            <v:group style="position:absolute;left:4275;top:-1556;width:4;height:2" coordorigin="4275,-1556" coordsize="4,2">
              <v:shape style="position:absolute;left:4275;top:-1556;width:4;height:2" coordorigin="4275,-1556" coordsize="4,1" path="m4279,-1556l4275,-1555e" filled="f" stroked="t" strokeweight="1.259pt" strokecolor="#FBEED5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3pt" strokecolor="#FBEED5">
                <v:path arrowok="t"/>
              </v:shape>
            </v:group>
            <v:group style="position:absolute;left:11985;top:-263;width:18;height:4" coordorigin="11985,-263" coordsize="18,4">
              <v:shape style="position:absolute;left:11985;top:-263;width:18;height:4" coordorigin="11985,-263" coordsize="18,4" path="m11985,-259l12002,-263e" filled="f" stroked="t" strokeweight="1.259pt" strokecolor="#FBEED5">
                <v:path arrowok="t"/>
              </v:shape>
            </v:group>
            <v:group style="position:absolute;left:4235;top:-1506;width:2;height:1196" coordorigin="4235,-1506" coordsize="2,1196">
              <v:shape style="position:absolute;left:4235;top:-1506;width:2;height:1196" coordorigin="4235,-1506" coordsize="0,1196" path="m4235,-1506l4235,-309e" filled="f" stroked="t" strokeweight=".73pt" strokecolor="#FBEED5">
                <v:path arrowok="t"/>
              </v:shape>
            </v:group>
            <v:group style="position:absolute;left:12029;top:-1506;width:2;height:1196" coordorigin="12029,-1506" coordsize="2,1196">
              <v:shape style="position:absolute;left:12029;top:-1506;width:2;height:1196" coordorigin="12029,-1506" coordsize="0,1196" path="m12029,-1506l12029,-309e" filled="f" stroked="t" strokeweight=".73pt" strokecolor="#FBEED5">
                <v:path arrowok="t"/>
              </v:shape>
            </v:group>
            <v:group style="position:absolute;left:4418;top:-1367;width:453;height:201" coordorigin="4418,-1367" coordsize="453,201">
              <v:shape style="position:absolute;left:4418;top:-1367;width:453;height:201" coordorigin="4418,-1367" coordsize="453,201" path="m4833,-1367l4456,-1367,4434,-1361,4421,-1344,4418,-1329,4418,-1203,4424,-1182,4441,-1169,4455,-1166,4833,-1166,4854,-1172,4868,-1189,4871,-1203,4871,-1329,4865,-1350,4848,-1364,4833,-1367xe" filled="t" fillcolor="#B94A48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implement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taught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left="401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'</w:t>
      </w:r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Add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todo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from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the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vie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w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numPr>
          <w:ilvl w:val="0"/>
          <w:numId w:val="40"/>
        </w:numPr>
        <w:tabs>
          <w:tab w:pos="665" w:val="left" w:leader="none"/>
        </w:tabs>
        <w:ind w:left="401" w:right="0" w:firstLine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built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Module.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numPr>
          <w:ilvl w:val="0"/>
          <w:numId w:val="40"/>
        </w:numPr>
        <w:tabs>
          <w:tab w:pos="665" w:val="left" w:leader="none"/>
        </w:tabs>
        <w:spacing w:line="245" w:lineRule="auto"/>
        <w:ind w:left="401" w:right="200" w:firstLine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80.96888pt;width:391.303pt;height:326.462pt;mso-position-horizontal-relative:page;mso-position-vertical-relative:paragraph;z-index:-12856" coordorigin="4219,1619" coordsize="7826,6529">
            <v:group style="position:absolute;left:4229;top:1629;width:7806;height:6509" coordorigin="4229,1629" coordsize="7806,6509">
              <v:shape style="position:absolute;left:4229;top:1629;width:7806;height:6509" coordorigin="4229,1629" coordsize="7806,6509" path="m11985,1629l4279,1629,4258,1634,4240,1648,4231,1667,4229,1680,4229,8139,12035,8139,12035,1680,12030,1658,12017,1641,11997,1631,11985,1629xe" filled="t" fillcolor="#F5F5F5" stroked="f">
                <v:path arrowok="t"/>
                <v:fill type="solid"/>
              </v:shape>
            </v:group>
            <v:group style="position:absolute;left:4279;top:1636;width:7705;height:2" coordorigin="4279,1636" coordsize="7705,2">
              <v:shape style="position:absolute;left:4279;top:1636;width:7705;height:2" coordorigin="4279,1636" coordsize="7705,0" path="m4279,1636l11985,1636e" filled="f" stroked="t" strokeweight=".73pt" strokecolor="#E4E4E4">
                <v:path arrowok="t"/>
              </v:shape>
            </v:group>
            <v:group style="position:absolute;left:4235;top:1680;width:2;height:6459" coordorigin="4235,1680" coordsize="2,6459">
              <v:shape style="position:absolute;left:4235;top:1680;width:2;height:6459" coordorigin="4235,1680" coordsize="0,6459" path="m4235,1680l4235,8139e" filled="f" stroked="t" strokeweight=".73pt" strokecolor="#E4E4E4">
                <v:path arrowok="t"/>
              </v:shape>
            </v:group>
            <v:group style="position:absolute;left:12029;top:1680;width:2;height:6459" coordorigin="12029,1680" coordsize="2,6459">
              <v:shape style="position:absolute;left:12029;top:1680;width:2;height:6459" coordorigin="12029,1680" coordsize="0,6459" path="m12029,1680l12029,8139e" filled="f" stroked="t" strokeweight=".73pt" strokecolor="#E4E4E4">
                <v:path arrowok="t"/>
              </v:shape>
            </v:group>
            <v:group style="position:absolute;left:5148;top:1881;width:5968;height:5552" coordorigin="5148,1881" coordsize="5968,5552">
              <v:shape style="position:absolute;left:5148;top:1881;width:5968;height:5552" coordorigin="5148,1881" coordsize="5968,5552" path="m5148,1881l11116,1881,11116,7434,5148,7434,5148,1881xe" filled="t" fillcolor="#FFFFFF" stroked="f">
                <v:path arrowok="t"/>
                <v:fill type="solid"/>
              </v:shape>
            </v:group>
            <v:group style="position:absolute;left:5148;top:1887;width:5968;height:2" coordorigin="5148,1887" coordsize="5968,2">
              <v:shape style="position:absolute;left:5148;top:1887;width:5968;height:2" coordorigin="5148,1887" coordsize="5968,0" path="m5148,1887l11116,1887e" filled="f" stroked="t" strokeweight=".73pt" strokecolor="#000000">
                <v:path arrowok="t"/>
              </v:shape>
            </v:group>
            <v:group style="position:absolute;left:5148;top:7427;width:5968;height:2" coordorigin="5148,7427" coordsize="5968,2">
              <v:shape style="position:absolute;left:5148;top:7427;width:5968;height:2" coordorigin="5148,7427" coordsize="5968,0" path="m5148,7427l11116,7427e" filled="f" stroked="t" strokeweight=".73pt" strokecolor="#000000">
                <v:path arrowok="t"/>
              </v:shape>
            </v:group>
            <v:group style="position:absolute;left:5154;top:1881;width:2;height:5552" coordorigin="5154,1881" coordsize="2,5552">
              <v:shape style="position:absolute;left:5154;top:1881;width:2;height:5552" coordorigin="5154,1881" coordsize="0,5552" path="m5154,1881l5154,7434e" filled="f" stroked="t" strokeweight=".73pt" strokecolor="#000000">
                <v:path arrowok="t"/>
              </v:shape>
            </v:group>
            <v:group style="position:absolute;left:11110;top:1881;width:2;height:5552" coordorigin="11110,1881" coordsize="2,5552">
              <v:shape style="position:absolute;left:11110;top:1881;width:2;height:5552" coordorigin="11110,1881" coordsize="0,5552" path="m11110,1881l11110,7434e" filled="f" stroked="t" strokeweight=".73pt" strokecolor="#000000">
                <v:path arrowok="t"/>
              </v:shape>
              <v:shape style="position:absolute;left:5211;top:1944;width:5842;height:5426" type="#_x0000_t75">
                <v:imagedata r:id="rId548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field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accept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'add'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routes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entry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'add'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implement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validation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mentioned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later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expected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120"/>
          <w:cols w:num="2" w:equalWidth="0">
            <w:col w:w="3117" w:space="710"/>
            <w:col w:w="8293"/>
          </w:cols>
        </w:sectPr>
      </w:pPr>
    </w:p>
    <w:p>
      <w:pPr>
        <w:spacing w:line="150" w:lineRule="exact" w:before="8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 w:before="24"/>
        <w:ind w:left="7540" w:right="165" w:hanging="2569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error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empty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submission.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12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9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before="74"/>
        <w:ind w:left="1903" w:right="4333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/>
        <w:pict>
          <v:group style="position:absolute;margin-left:210.947006pt;margin-top:-83.319603pt;width:391.303pt;height:16.4878pt;mso-position-horizontal-relative:page;mso-position-vertical-relative:paragraph;z-index:-12841" coordorigin="4219,-1666" coordsize="7826,330">
            <v:group style="position:absolute;left:4229;top:-1651;width:7806;height:302" coordorigin="4229,-1651" coordsize="7806,302">
              <v:shape style="position:absolute;left:4229;top:-1651;width:7806;height:302" coordorigin="4229,-1651" coordsize="7806,302" path="m12035,-1651l4229,-1651,4229,-1400,4234,-1378,4247,-1361,4267,-1351,4279,-1349,11985,-1349,12006,-1354,12023,-1367,12033,-1387,12035,-1400,12035,-1651xe" filled="t" fillcolor="#F5F5F5" stroked="f">
                <v:path arrowok="t"/>
                <v:fill type="solid"/>
              </v:shape>
            </v:group>
            <v:group style="position:absolute;left:4279;top:-1356;width:7705;height:2" coordorigin="4279,-1356" coordsize="7705,2">
              <v:shape style="position:absolute;left:4279;top:-1356;width:7705;height:2" coordorigin="4279,-1356" coordsize="7705,0" path="m4279,-1356l11985,-1356e" filled="f" stroked="t" strokeweight=".73pt" strokecolor="#E4E4E4">
                <v:path arrowok="t"/>
              </v:shape>
            </v:group>
            <v:group style="position:absolute;left:4255;top:-1357;width:11;height:6" coordorigin="4255,-1357" coordsize="11,6">
              <v:shape style="position:absolute;left:4255;top:-1357;width:11;height:6" coordorigin="4255,-1357" coordsize="11,6" path="m4255,-1357l4267,-1351e" filled="f" stroked="t" strokeweight="1.259pt" strokecolor="#E4E4E4">
                <v:path arrowok="t"/>
              </v:shape>
            </v:group>
            <v:group style="position:absolute;left:11985;top:-1356;width:24;height:7" coordorigin="11985,-1356" coordsize="24,7">
              <v:shape style="position:absolute;left:11985;top:-1356;width:24;height:7" coordorigin="11985,-1356" coordsize="24,7" path="m11985,-1349l12006,-1354,12007,-1355e" filled="f" stroked="t" strokeweight="1.259pt" strokecolor="#E4E4E4">
                <v:path arrowok="t"/>
              </v:shape>
            </v:group>
            <v:group style="position:absolute;left:4235;top:-1659;width:2;height:260" coordorigin="4235,-1659" coordsize="2,260">
              <v:shape style="position:absolute;left:4235;top:-1659;width:2;height:260" coordorigin="4235,-1659" coordsize="0,260" path="m4235,-1659l4235,-1400e" filled="f" stroked="t" strokeweight=".73pt" strokecolor="#E4E4E4">
                <v:path arrowok="t"/>
              </v:shape>
            </v:group>
            <v:group style="position:absolute;left:12029;top:-1659;width:2;height:260" coordorigin="12029,-1659" coordsize="2,260">
              <v:shape style="position:absolute;left:12029;top:-1659;width:2;height:260" coordorigin="12029,-1659" coordsize="0,260" path="m12029,-1659l12029,-1400e" filled="f" stroked="t" strokeweight=".73pt" strokecolor="#E4E4E4">
                <v:path arrowok="t"/>
              </v:shape>
            </v:group>
            <w10:wrap type="none"/>
          </v:group>
        </w:pict>
      </w:r>
      <w:bookmarkStart w:name="_bookmark54" w:id="76"/>
      <w:bookmarkEnd w:id="76"/>
      <w:r>
        <w:rPr/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Test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Output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before="74"/>
        <w:ind w:left="44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Click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'Run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test'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button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above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verify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if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your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task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solution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is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right.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216" w:val="left" w:leader="none"/>
        </w:tabs>
        <w:spacing w:before="39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488777pt;width:592.75pt;height:52.8798pt;mso-position-horizontal-relative:page;mso-position-vertical-relative:paragraph;z-index:-12842" coordorigin="190,830" coordsize="11855,1058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7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3pt" strokecolor="#E4E4E4">
                <v:path arrowok="t"/>
              </v:shape>
            </v:group>
            <v:group style="position:absolute;left:224;top:842;width:27;height:9" coordorigin="224,842" coordsize="27,9">
              <v:shape style="position:absolute;left:224;top:842;width:27;height:9" coordorigin="224,842" coordsize="27,9" path="m250,842l229,847,224,851e" filled="f" stroked="t" strokeweight="1.259pt" strokecolor="#E4E4E4">
                <v:path arrowok="t"/>
              </v:shape>
            </v:group>
            <v:group style="position:absolute;left:11997;top:844;width:16;height:8" coordorigin="11997,844" coordsize="16,8">
              <v:shape style="position:absolute;left:11997;top:844;width:16;height:8" coordorigin="11997,844" coordsize="16,8" path="m12013,852l11997,844e" filled="f" stroked="t" strokeweight="1.259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3pt" strokecolor="#E4E4E4">
                <v:path arrowok="t"/>
              </v:shape>
            </v:group>
            <v:group style="position:absolute;left:11985;top:1870;width:21;height:5" coordorigin="11985,1870" coordsize="21,5">
              <v:shape style="position:absolute;left:11985;top:1870;width:21;height:5" coordorigin="11985,1870" coordsize="21,5" path="m11985,1875l12005,1870e" filled="f" stroked="t" strokeweight="1.259pt" strokecolor="#E4E4E4">
                <v:path arrowok="t"/>
              </v:shape>
            </v:group>
            <v:group style="position:absolute;left:206;top:893;width:2;height:932" coordorigin="206,893" coordsize="2,932">
              <v:shape style="position:absolute;left:206;top:893;width:2;height:932" coordorigin="206,893" coordsize="0,932" path="m206,893l206,1824e" filled="f" stroked="t" strokeweight=".73pt" strokecolor="#E4E4E4">
                <v:path arrowok="t"/>
              </v:shape>
            </v:group>
            <v:group style="position:absolute;left:12029;top:893;width:2;height:932" coordorigin="12029,893" coordsize="2,932">
              <v:shape style="position:absolute;left:12029;top:893;width:2;height:932" coordorigin="12029,893" coordsize="0,932" path="m12029,893l12029,1824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889999pt;margin-top:-1.633022pt;width:47.214pt;height:.1pt;mso-position-horizontal-relative:page;mso-position-vertical-relative:paragraph;z-index:-12840" coordorigin="4418,-33" coordsize="944,2">
            <v:shape style="position:absolute;left:4418;top:-33;width:944;height:2" coordorigin="4418,-33" coordsize="944,0" path="m4418,-33l5362,-33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220.889999pt;margin-top:17.881477pt;width:47.214pt;height:.1pt;mso-position-horizontal-relative:page;mso-position-vertical-relative:paragraph;z-index:-12839" coordorigin="4418,358" coordsize="944,2">
            <v:shape style="position:absolute;left:4418;top:358;width:944;height:2" coordorigin="4418,358" coordsize="944,0" path="m4418,358l5362,358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211.447006pt;margin-top:7.494478pt;width:.629995pt;height:1.259pt;mso-position-horizontal-relative:page;mso-position-vertical-relative:paragraph;z-index:-12838" coordorigin="4229,150" coordsize="13,25">
            <v:shape style="position:absolute;left:4229;top:150;width:13;height:25" coordorigin="4229,150" coordsize="13,25" path="m4229,162l4242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4478pt;width:.63pt;height:1.259pt;mso-position-horizontal-relative:page;mso-position-vertical-relative:paragraph;z-index:-12837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-1.633022pt;width:31.476pt;height:.1pt;mso-position-horizontal-relative:page;mso-position-vertical-relative:paragraph;z-index:-12836" coordorigin="11217,-33" coordsize="630,2">
            <v:shape style="position:absolute;left:11217;top:-33;width:630;height:2" coordorigin="11217,-33" coordsize="630,0" path="m11217,-33l11846,-33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17.881477pt;width:31.476pt;height:.1pt;mso-position-horizontal-relative:page;mso-position-vertical-relative:paragraph;z-index:-12835" coordorigin="11217,358" coordsize="630,2">
            <v:shape style="position:absolute;left:11217;top:358;width:630;height:2" coordorigin="11217,358" coordsize="630,0" path="m11217,358l11846,358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7.494478pt;width:.628995pt;height:1.259pt;mso-position-horizontal-relative:page;mso-position-vertical-relative:paragraph;z-index:-12834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7.494478pt;width:.63pt;height:1.259pt;mso-position-horizontal-relative:page;mso-position-vertical-relative:paragraph;z-index:-12833" coordorigin="12022,150" coordsize="13,25">
            <v:shape style="position:absolute;left:12022;top:150;width:13;height:25" coordorigin="12022,150" coordsize="13,25" path="m12022,162l12035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10.947006pt;margin-top:-169.900528pt;width:391.303pt;height:152.2143pt;mso-position-horizontal-relative:page;mso-position-vertical-relative:paragraph;z-index:-12832" coordorigin="4219,-3398" coordsize="7826,3044">
            <v:group style="position:absolute;left:4229;top:-3388;width:1058;height:252" coordorigin="4229,-3388" coordsize="1058,252">
              <v:shape style="position:absolute;left:4229;top:-3388;width:1058;height:252" coordorigin="4229,-3388" coordsize="1058,252" path="m5249,-3388l4267,-3388,4246,-3382,4232,-3365,4229,-3350,4229,-3174,4235,-3153,4252,-3139,4267,-3136,5249,-3136,5270,-3143,5284,-3159,5287,-3174,5287,-3350,5280,-3371,5264,-3385,5249,-3388xe" filled="t" fillcolor="#F7F7F9" stroked="f">
                <v:path arrowok="t"/>
                <v:fill type="solid"/>
              </v:shape>
            </v:group>
            <v:group style="position:absolute;left:4267;top:-3382;width:982;height:2" coordorigin="4267,-3382" coordsize="982,2">
              <v:shape style="position:absolute;left:4267;top:-3382;width:982;height:2" coordorigin="4267,-3382" coordsize="982,0" path="m4267,-3382l5249,-3382e" filled="f" stroked="t" strokeweight=".73pt" strokecolor="#E1E1E8">
                <v:path arrowok="t"/>
              </v:shape>
            </v:group>
            <v:group style="position:absolute;left:4267;top:-3142;width:982;height:2" coordorigin="4267,-3142" coordsize="982,2">
              <v:shape style="position:absolute;left:4267;top:-3142;width:982;height:2" coordorigin="4267,-3142" coordsize="982,0" path="m4267,-3142l5249,-3142e" filled="f" stroked="t" strokeweight=".73pt" strokecolor="#E1E1E8">
                <v:path arrowok="t"/>
              </v:shape>
            </v:group>
            <v:group style="position:absolute;left:4242;top:-3148;width:10;height:8" coordorigin="4242,-3148" coordsize="10,8">
              <v:shape style="position:absolute;left:4242;top:-3148;width:10;height:8" coordorigin="4242,-3148" coordsize="10,8" path="m4242,-3148l4252,-3139e" filled="f" stroked="t" strokeweight="1.259pt" strokecolor="#E1E1E8">
                <v:path arrowok="t"/>
              </v:shape>
            </v:group>
            <v:group style="position:absolute;left:5249;top:-3143;width:21;height:6" coordorigin="5249,-3143" coordsize="21,6">
              <v:shape style="position:absolute;left:5249;top:-3143;width:21;height:6" coordorigin="5249,-3143" coordsize="21,6" path="m5249,-3136l5270,-3143e" filled="f" stroked="t" strokeweight="1.259pt" strokecolor="#E1E1E8">
                <v:path arrowok="t"/>
              </v:shape>
            </v:group>
            <v:group style="position:absolute;left:5280;top:-3350;width:2;height:176" coordorigin="5280,-3350" coordsize="2,176">
              <v:shape style="position:absolute;left:5280;top:-3350;width:2;height:176" coordorigin="5280,-3350" coordsize="0,176" path="m5280,-3350l5280,-3174e" filled="f" stroked="t" strokeweight=".729pt" strokecolor="#E1E1E8">
                <v:path arrowok="t"/>
              </v:shape>
            </v:group>
            <v:group style="position:absolute;left:4229;top:-3136;width:7806;height:2770" coordorigin="4229,-3136" coordsize="7806,2770">
              <v:shape style="position:absolute;left:4229;top:-3136;width:7806;height:2770" coordorigin="4229,-3136" coordsize="7806,2770" path="m11985,-3136l4279,-3136,4257,-3131,4240,-3118,4231,-3099,4229,-3086,4229,-417,4234,-395,4247,-378,4267,-368,4279,-366,11985,-366,12006,-371,12023,-385,12033,-404,12035,-417,12035,-3086,12030,-3108,12017,-3125,11997,-3135,11985,-3136xe" filled="t" fillcolor="#F5F5F5" stroked="f">
                <v:path arrowok="t"/>
                <v:fill type="solid"/>
              </v:shape>
            </v:group>
            <v:group style="position:absolute;left:4279;top:-3130;width:7705;height:2" coordorigin="4279,-3130" coordsize="7705,2">
              <v:shape style="position:absolute;left:4279;top:-3130;width:7705;height:2" coordorigin="4279,-3130" coordsize="7705,0" path="m4279,-3130l11985,-3130e" filled="f" stroked="t" strokeweight=".729pt" strokecolor="#000000">
                <v:path arrowok="t"/>
              </v:shape>
            </v:group>
            <v:group style="position:absolute;left:4279;top:-373;width:7705;height:2" coordorigin="4279,-373" coordsize="7705,2">
              <v:shape style="position:absolute;left:4279;top:-373;width:7705;height:2" coordorigin="4279,-373" coordsize="7705,0" path="m4279,-373l11985,-373e" filled="f" stroked="t" strokeweight=".73pt" strokecolor="#000000">
                <v:path arrowok="t"/>
              </v:shape>
            </v:group>
            <v:group style="position:absolute;left:11985;top:-370;width:18;height:4" coordorigin="11985,-370" coordsize="18,4">
              <v:shape style="position:absolute;left:11985;top:-370;width:18;height:4" coordorigin="11985,-370" coordsize="18,4" path="m11985,-366l12003,-370e" filled="f" stroked="t" strokeweight="1.259pt" strokecolor="#000000">
                <v:path arrowok="t"/>
              </v:shape>
            </v:group>
            <v:group style="position:absolute;left:4235;top:-3086;width:2;height:2669" coordorigin="4235,-3086" coordsize="2,2669">
              <v:shape style="position:absolute;left:4235;top:-3086;width:2;height:2669" coordorigin="4235,-3086" coordsize="0,2669" path="m4235,-3086l4235,-417e" filled="f" stroked="t" strokeweight=".73pt" strokecolor="#000000">
                <v:path arrowok="t"/>
              </v:shape>
            </v:group>
            <v:group style="position:absolute;left:12029;top:-3086;width:2;height:2669" coordorigin="12029,-3086" coordsize="2,2669">
              <v:shape style="position:absolute;left:12029;top:-3086;width:2;height:2669" coordorigin="12029,-3086" coordsize="0,2669" path="m12029,-3086l12029,-417e" filled="f" stroked="t" strokeweight=".73pt" strokecolor="#000000">
                <v:path arrowok="t"/>
              </v:shape>
            </v:group>
            <w10:wrap type="none"/>
          </v:group>
        </w:pict>
      </w:r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55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55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30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How to use form_for | Ruby on Rails Tuto" w:id="77"/>
      <w:bookmarkEnd w:id="77"/>
      <w:r>
        <w:rPr/>
      </w:r>
      <w:bookmarkStart w:name="_bookmark55" w:id="78"/>
      <w:bookmarkEnd w:id="78"/>
      <w:r>
        <w:rPr/>
      </w:r>
      <w:hyperlink w:history="true" w:anchor="_bookmark55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55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ind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Tas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k</w:t>
      </w:r>
      <w:r>
        <w:rPr>
          <w:rFonts w:ascii="Arial" w:hAnsi="Arial" w:cs="Arial" w:eastAsia="Arial"/>
          <w:b w:val="0"/>
          <w:bCs w:val="0"/>
          <w:color w:val="FFFFFF"/>
          <w:spacing w:val="-4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Ho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w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us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FFFFFF"/>
          <w:spacing w:val="-4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form_for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7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12.1535pt;margin-top:-2.027927pt;width:187.3324pt;height:3.1969pt;mso-position-horizontal-relative:page;mso-position-vertical-relative:paragraph;z-index:-12831" coordorigin="243,-41" coordsize="3747,64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29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60.830994pt;margin-top:14.704073pt;width:31.476pt;height:.1pt;mso-position-horizontal-relative:page;mso-position-vertical-relative:paragraph;z-index:-12824" coordorigin="11217,294" coordsize="630,2">
            <v:shape style="position:absolute;left:11217;top:294;width:630;height:2" coordorigin="11217,294" coordsize="630,0" path="m11217,294l11846,294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354.347992pt;margin-top:14.704073pt;width:120.239pt;height:.1pt;mso-position-horizontal-relative:page;mso-position-vertical-relative:paragraph;z-index:-12820" coordorigin="7087,294" coordsize="2405,2">
            <v:shape style="position:absolute;left:7087;top:294;width:2405;height:2" coordorigin="7087,294" coordsize="2405,0" path="m7087,294l9492,294e" filled="f" stroked="t" strokeweight=".73pt" strokecolor="#DEDEDE">
              <v:path arrowok="t"/>
            </v:shape>
            <w10:wrap type="none"/>
          </v:group>
        </w:pict>
      </w:r>
      <w:r>
        <w:rPr/>
        <w:pict>
          <v:group style="position:absolute;margin-left:9.5pt;margin-top:-134.677933pt;width:592.75pt;height:100.465pt;mso-position-horizontal-relative:page;mso-position-vertical-relative:paragraph;z-index:-12815" coordorigin="190,-2694" coordsize="11855,2009">
            <v:group style="position:absolute;left:200;top:-1953;width:11835;height:1259" coordorigin="200,-1953" coordsize="11835,1259">
              <v:shape style="position:absolute;left:200;top:-1953;width:11835;height:1259" coordorigin="200,-1953" coordsize="11835,1259" path="m200,-694l12035,-694,12035,-1953,200,-1953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180;width:11835;height:1473" type="#_x0000_t75">
                <v:imagedata r:id="rId551" o:title=""/>
              </v:shape>
            </v:group>
            <v:group style="position:absolute;left:200;top:-2684;width:2;height:730" coordorigin="200,-2684" coordsize="2,730">
              <v:shape style="position:absolute;left:200;top:-2684;width:2;height:730" coordorigin="200,-2684" coordsize="0,730" path="m200,-1953l200,-2684,200,-1953xe" filled="t" fillcolor="#000000" stroked="f">
                <v:path arrowok="t"/>
                <v:fill type="solid"/>
              </v:shape>
            </v:group>
            <v:group style="position:absolute;left:200;top:-2684;width:11835;height:730" coordorigin="200,-2684" coordsize="11835,730">
              <v:shape style="position:absolute;left:200;top:-2684;width:11835;height:730" coordorigin="200,-2684" coordsize="11835,730" path="m200,-1953l12035,-1953,12035,-2684,200,-2684,200,-1953xe" filled="t" fillcolor="#FAFAFA" stroked="f">
                <v:path arrowok="t"/>
                <v:fill type="solid"/>
              </v:shape>
              <v:shape style="position:absolute;left:452;top:-2633;width:630;height:630" type="#_x0000_t75">
                <v:imagedata r:id="rId552" o:title=""/>
              </v:shape>
            </v:group>
            <v:group style="position:absolute;left:2668;top:-2482;width:1561;height:252" coordorigin="2668,-2482" coordsize="1561,252">
              <v:shape style="position:absolute;left:2668;top:-2482;width:1561;height:252" coordorigin="2668,-2482" coordsize="1561,252" path="m4191,-2482l2705,-2482,2684,-2476,2671,-2459,2668,-2444,2668,-2268,2674,-2247,2691,-2233,2705,-2230,4191,-2230,4212,-2237,4226,-2253,4229,-2268,4229,-2444,4223,-2465,4206,-2479,4191,-2482xe" filled="t" fillcolor="#F8F8F8" stroked="f">
                <v:path arrowok="t"/>
                <v:fill type="solid"/>
              </v:shape>
            </v:group>
            <v:group style="position:absolute;left:2675;top:-2482;width:30;height:18" coordorigin="2675,-2482" coordsize="30,18">
              <v:shape style="position:absolute;left:2675;top:-2482;width:30;height:18" coordorigin="2675,-2482" coordsize="30,18" path="m2705,-2482l2684,-2476,2676,-2465e" filled="f" stroked="t" strokeweight="1.259pt" strokecolor="#CDCDCD">
                <v:path arrowok="t"/>
              </v:shape>
            </v:group>
            <v:group style="position:absolute;left:4212;top:-2474;width:17;height:30" coordorigin="4212,-2474" coordsize="17,30">
              <v:shape style="position:absolute;left:4212;top:-2474;width:17;height:30" coordorigin="4212,-2474" coordsize="17,30" path="m4229,-2444l4223,-2465,4213,-2473e" filled="f" stroked="t" strokeweight="1.259pt" strokecolor="#CDCDCD">
                <v:path arrowok="t"/>
              </v:shape>
            </v:group>
            <v:group style="position:absolute;left:2706;top:-2237;width:1486;height:2" coordorigin="2706,-2237" coordsize="1486,2">
              <v:shape style="position:absolute;left:2706;top:-2237;width:1486;height:2" coordorigin="2706,-2237" coordsize="1486,0" path="m2706,-2237l4191,-2237e" filled="f" stroked="t" strokeweight=".729pt" strokecolor="#CDCDCD">
                <v:path arrowok="t"/>
              </v:shape>
            </v:group>
            <v:group style="position:absolute;left:2668;top:-2268;width:3;height:10" coordorigin="2668,-2268" coordsize="3,10">
              <v:shape style="position:absolute;left:2668;top:-2268;width:3;height:10" coordorigin="2668,-2268" coordsize="3,10" path="m2668,-2268l2671,-2258e" filled="f" stroked="t" strokeweight="1.259pt" strokecolor="#CDCDCD">
                <v:path arrowok="t"/>
              </v:shape>
            </v:group>
            <v:group style="position:absolute;left:2674;top:-2444;width:2;height:176" coordorigin="2674,-2444" coordsize="2,176">
              <v:shape style="position:absolute;left:2674;top:-2444;width:2;height:176" coordorigin="2674,-2444" coordsize="0,176" path="m2674,-2444l2674,-2268e" filled="f" stroked="t" strokeweight=".73pt" strokecolor="#CDCDCD">
                <v:path arrowok="t"/>
              </v:shape>
            </v:group>
            <v:group style="position:absolute;left:4223;top:-2444;width:2;height:176" coordorigin="4223,-2444" coordsize="2,176">
              <v:shape style="position:absolute;left:4223;top:-2444;width:2;height:176" coordorigin="4223,-2444" coordsize="0,176" path="m4223,-2444l4223,-2268e" filled="f" stroked="t" strokeweight=".73pt" strokecolor="#CDCDCD">
                <v:path arrowok="t"/>
              </v:shape>
              <v:shape style="position:absolute;left:2705;top:-2419;width:201;height:164" type="#_x0000_t75">
                <v:imagedata r:id="rId553" o:title=""/>
              </v:shape>
            </v:group>
            <v:group style="position:absolute;left:4632;top:-2482;width:579;height:252" coordorigin="4632,-2482" coordsize="579,252">
              <v:shape style="position:absolute;left:4632;top:-2482;width:579;height:252" coordorigin="4632,-2482" coordsize="579,252" path="m5173,-2482l4670,-2482,4649,-2476,4635,-2459,4632,-2444,4632,-2268,4638,-2247,4655,-2233,4670,-2230,5173,-2230,5194,-2237,5208,-2253,5211,-2268,5211,-2444,5205,-2465,5188,-2479,5173,-2482xe" filled="t" fillcolor="#ECEEF5" stroked="f">
                <v:path arrowok="t"/>
                <v:fill type="solid"/>
              </v:shape>
            </v:group>
            <v:group style="position:absolute;left:4670;top:-2476;width:504;height:2" coordorigin="4670,-2476" coordsize="504,2">
              <v:shape style="position:absolute;left:4670;top:-2476;width:504;height:2" coordorigin="4670,-2476" coordsize="504,0" path="m4670,-2476l5173,-2476e" filled="f" stroked="t" strokeweight=".73pt" strokecolor="#CAD4E7">
                <v:path arrowok="t"/>
              </v:shape>
            </v:group>
            <v:group style="position:absolute;left:4657;top:-2482;width:13;height:4" coordorigin="4657,-2482" coordsize="13,4">
              <v:shape style="position:absolute;left:4657;top:-2482;width:13;height:4" coordorigin="4657,-2482" coordsize="13,4" path="m4670,-2482l4658,-2478e" filled="f" stroked="t" strokeweight="1.259pt" strokecolor="#CAD4E7">
                <v:path arrowok="t"/>
              </v:shape>
            </v:group>
            <v:group style="position:absolute;left:4670;top:-2237;width:504;height:2" coordorigin="4670,-2237" coordsize="504,2">
              <v:shape style="position:absolute;left:4670;top:-2237;width:504;height:2" coordorigin="4670,-2237" coordsize="504,0" path="m4670,-2237l5173,-2237e" filled="f" stroked="t" strokeweight=".729pt" strokecolor="#CAD4E7">
                <v:path arrowok="t"/>
              </v:shape>
            </v:group>
            <v:group style="position:absolute;left:4638;top:-2444;width:2;height:176" coordorigin="4638,-2444" coordsize="2,176">
              <v:shape style="position:absolute;left:4638;top:-2444;width:2;height:176" coordorigin="4638,-2444" coordsize="0,176" path="m4638,-2444l4638,-2268e" filled="f" stroked="t" strokeweight=".729pt" strokecolor="#CAD4E7">
                <v:path arrowok="t"/>
              </v:shape>
            </v:group>
            <v:group style="position:absolute;left:5205;top:-2444;width:2;height:176" coordorigin="5205,-2444" coordsize="2,176">
              <v:shape style="position:absolute;left:5205;top:-2444;width:2;height:176" coordorigin="5205,-2444" coordsize="0,176" path="m5205,-2444l5205,-2268e" filled="f" stroked="t" strokeweight=".729pt" strokecolor="#CAD4E7">
                <v:path arrowok="t"/>
              </v:shape>
              <v:shape style="position:absolute;left:4695;top:-2444;width:176;height:176" type="#_x0000_t75">
                <v:imagedata r:id="rId554" o:title=""/>
              </v:shape>
            </v:group>
            <v:group style="position:absolute;left:5236;top:-2407;width:2;height:101" coordorigin="5236,-2407" coordsize="2,101">
              <v:shape style="position:absolute;left:5236;top:-2407;width:2;height:101" coordorigin="5236,-2407" coordsize="0,101" path="m5236,-2306l5236,-2356,5236,-2407,5236,-2306xe" filled="t" fillcolor="#D8D8D8" stroked="f">
                <v:path arrowok="t"/>
                <v:fill type="solid"/>
              </v:shape>
            </v:group>
            <v:group style="position:absolute;left:5236;top:-2376;width:25;height:40" coordorigin="5236,-2376" coordsize="25,40">
              <v:shape style="position:absolute;left:5236;top:-2376;width:25;height:40" coordorigin="5236,-2376" coordsize="25,40" path="m5261,-2376l5236,-2356,5261,-2336,5261,-2376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55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line="237" w:lineRule="exact"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370502pt;margin-top:3.508472pt;width:190.115398pt;height:339.991491pt;mso-position-horizontal-relative:page;mso-position-vertical-relative:paragraph;z-index:-12830" coordorigin="187,70" coordsize="3802,6800">
            <v:group style="position:absolute;left:250;top:127;width:3676;height:2" coordorigin="250,127" coordsize="3676,2">
              <v:shape style="position:absolute;left:250;top:127;width:3676;height:2" coordorigin="250,127" coordsize="3676,0" path="m250,127l3927,127e" filled="f" stroked="t" strokeweight=".73pt" strokecolor="#E6E6E6">
                <v:path arrowok="t"/>
              </v:shape>
            </v:group>
            <v:group style="position:absolute;left:219;top:122;width:19;height:10" coordorigin="219,122" coordsize="19,10">
              <v:shape style="position:absolute;left:219;top:122;width:19;height:10" coordorigin="219,122" coordsize="19,10" path="m219,122l238,132e" filled="f" stroked="t" strokeweight="1.259pt" strokecolor="#E6E6E6">
                <v:path arrowok="t"/>
              </v:shape>
            </v:group>
            <v:group style="position:absolute;left:3927;top:115;width:39;height:18" coordorigin="3927,115" coordsize="39,18">
              <v:shape style="position:absolute;left:3927;top:115;width:39;height:18" coordorigin="3927,115" coordsize="39,18" path="m3927,133l3949,128,3966,115e" filled="f" stroked="t" strokeweight="1.259pt" strokecolor="#E6E6E6">
                <v:path arrowok="t"/>
              </v:shape>
            </v:group>
            <v:group style="position:absolute;left:3967;top:95;width:8;height:16" coordorigin="3967,95" coordsize="8,16">
              <v:shape style="position:absolute;left:3967;top:95;width:8;height:16" coordorigin="3967,95" coordsize="8,16" path="m3967,112l3976,95e" filled="f" stroked="t" strokeweight="1.259pt" strokecolor="#E6E6E6">
                <v:path arrowok="t"/>
              </v:shape>
            </v:group>
            <v:group style="position:absolute;left:250;top:165;width:3676;height:2" coordorigin="250,165" coordsize="3676,2">
              <v:shape style="position:absolute;left:250;top:165;width:3676;height:2" coordorigin="250,165" coordsize="3676,0" path="m250,165l3927,165e" filled="f" stroked="t" strokeweight=".729pt" strokecolor="#E6E6E6">
                <v:path arrowok="t"/>
              </v:shape>
            </v:group>
            <v:group style="position:absolute;left:3971;top:185;width:6;height:23" coordorigin="3971,185" coordsize="6,23">
              <v:shape style="position:absolute;left:3971;top:185;width:6;height:23" coordorigin="3971,185" coordsize="6,23" path="m3977,209l3972,187,3971,186e" filled="f" stroked="t" strokeweight="1.259pt" strokecolor="#E6E6E6">
                <v:path arrowok="t"/>
              </v:shape>
            </v:group>
            <v:group style="position:absolute;left:250;top:630;width:3676;height:2" coordorigin="250,630" coordsize="3676,2">
              <v:shape style="position:absolute;left:250;top:630;width:3676;height:2" coordorigin="250,630" coordsize="3676,0" path="m250,630l3927,630e" filled="f" stroked="t" strokeweight=".73pt" strokecolor="#E6E6E6">
                <v:path arrowok="t"/>
              </v:shape>
            </v:group>
            <v:group style="position:absolute;left:206;top:209;width:2;height:378" coordorigin="206,209" coordsize="2,378">
              <v:shape style="position:absolute;left:206;top:209;width:2;height:378" coordorigin="206,209" coordsize="0,378" path="m206,209l206,586e" filled="f" stroked="t" strokeweight=".73pt" strokecolor="#E6E6E6">
                <v:path arrowok="t"/>
              </v:shape>
            </v:group>
            <v:group style="position:absolute;left:3971;top:209;width:2;height:378" coordorigin="3971,209" coordsize="2,378">
              <v:shape style="position:absolute;left:3971;top:209;width:2;height:378" coordorigin="3971,209" coordsize="0,378" path="m3971,209l3971,586e" filled="f" stroked="t" strokeweight=".73pt" strokecolor="#E6E6E6">
                <v:path arrowok="t"/>
              </v:shape>
            </v:group>
            <v:group style="position:absolute;left:250;top:668;width:3676;height:2" coordorigin="250,668" coordsize="3676,2">
              <v:shape style="position:absolute;left:250;top:668;width:3676;height:2" coordorigin="250,668" coordsize="3676,0" path="m250,668l3927,668e" filled="f" stroked="t" strokeweight=".73pt" strokecolor="#E6E6E6">
                <v:path arrowok="t"/>
              </v:shape>
            </v:group>
            <v:group style="position:absolute;left:3972;top:690;width:5;height:22" coordorigin="3972,690" coordsize="5,22">
              <v:shape style="position:absolute;left:3972;top:690;width:5;height:22" coordorigin="3972,690" coordsize="5,22" path="m3977,712l3972,690e" filled="f" stroked="t" strokeweight="1.259pt" strokecolor="#E6E6E6">
                <v:path arrowok="t"/>
              </v:shape>
            </v:group>
            <v:group style="position:absolute;left:250;top:6863;width:3676;height:2" coordorigin="250,6863" coordsize="3676,2">
              <v:shape style="position:absolute;left:250;top:6863;width:3676;height:2" coordorigin="250,6863" coordsize="3676,0" path="m250,6863l3927,6863e" filled="f" stroked="t" strokeweight=".73pt" strokecolor="#E6E6E6">
                <v:path arrowok="t"/>
              </v:shape>
            </v:group>
            <v:group style="position:absolute;left:206;top:712;width:2;height:6106" coordorigin="206,712" coordsize="2,6106">
              <v:shape style="position:absolute;left:206;top:712;width:2;height:6106" coordorigin="206,712" coordsize="0,6106" path="m206,712l206,6819e" filled="f" stroked="t" strokeweight=".73pt" strokecolor="#E6E6E6">
                <v:path arrowok="t"/>
              </v:shape>
            </v:group>
            <v:group style="position:absolute;left:3971;top:712;width:2;height:6106" coordorigin="3971,712" coordsize="2,6106">
              <v:shape style="position:absolute;left:3971;top:712;width:2;height:6106" coordorigin="3971,712" coordsize="0,6106" path="m3971,712l3971,6819e" filled="f" stroked="t" strokeweight=".73pt" strokecolor="#E6E6E6">
                <v:path arrowok="t"/>
              </v:shape>
            </v:group>
            <v:group style="position:absolute;left:213;top:1386;width:3752;height:2" coordorigin="213,1386" coordsize="3752,2">
              <v:shape style="position:absolute;left:213;top:1386;width:3752;height:2" coordorigin="213,1386" coordsize="3752,0" path="m213,1386l3965,1386e" filled="f" stroked="t" strokeweight=".729pt" strokecolor="#E6E6E6">
                <v:path arrowok="t"/>
              </v:shape>
              <v:shape style="position:absolute;left:1107;top:2739;width:176;height:176" type="#_x0000_t75">
                <v:imagedata r:id="rId555" o:title=""/>
              </v:shape>
              <v:shape style="position:absolute;left:1107;top:4389;width:176;height:176" type="#_x0000_t75">
                <v:imagedata r:id="rId556" o:title=""/>
              </v:shape>
              <v:shape style="position:absolute;left:1107;top:5106;width:176;height:176" type="#_x0000_t75">
                <v:imagedata r:id="rId557" o:title=""/>
              </v:shape>
              <v:shape style="position:absolute;left:3108;top:2022;width:164;height:176" type="#_x0000_t75">
                <v:imagedata r:id="rId558" o:title=""/>
              </v:shape>
              <v:shape style="position:absolute;left:3108;top:2739;width:164;height:176" type="#_x0000_t75">
                <v:imagedata r:id="rId559" o:title=""/>
              </v:shape>
              <v:shape style="position:absolute;left:3108;top:3923;width:164;height:176" type="#_x0000_t75">
                <v:imagedata r:id="rId560" o:title=""/>
              </v:shape>
              <v:shape style="position:absolute;left:3108;top:4640;width:164;height:176" type="#_x0000_t75">
                <v:imagedata r:id="rId561" o:title=""/>
              </v:shape>
              <v:shape style="position:absolute;left:3108;top:5106;width:164;height:176" type="#_x0000_t75">
                <v:imagedata r:id="rId562" o:title=""/>
              </v:shape>
              <v:shape style="position:absolute;left:3108;top:5572;width:164;height:176" type="#_x0000_t75">
                <v:imagedata r:id="rId563" o:title=""/>
              </v:shape>
              <v:shape style="position:absolute;left:3108;top:6038;width:164;height:176" type="#_x0000_t75">
                <v:imagedata r:id="rId564" o:title=""/>
              </v:shape>
              <v:shape style="position:absolute;left:3108;top:3457;width:164;height:176" type="#_x0000_t75">
                <v:imagedata r:id="rId565" o:title=""/>
              </v:shape>
              <v:shape style="position:absolute;left:1094;top:3205;width:176;height:176" type="#_x0000_t75">
                <v:imagedata r:id="rId566" o:title=""/>
              </v:shape>
            </v:group>
            <w10:wrap type="none"/>
          </v:group>
        </w:pict>
      </w:r>
      <w:r>
        <w:rPr/>
        <w:pict>
          <v:group style="position:absolute;margin-left:211.447006pt;margin-top:8.544964pt;width:.63pt;height:1.259pt;mso-position-horizontal-relative:page;mso-position-vertical-relative:paragraph;z-index:-12826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964pt;width:.63pt;height:1.259pt;mso-position-horizontal-relative:page;mso-position-vertical-relative:paragraph;z-index:-12825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8.544964pt;width:.629pt;height:1.259pt;mso-position-horizontal-relative:page;mso-position-vertical-relative:paragraph;z-index:-12822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964pt;width:.63pt;height:1.259pt;mso-position-horizontal-relative:page;mso-position-vertical-relative:paragraph;z-index:-12821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344.275787pt;margin-top:6.667988pt;width:1.532443pt;height:5.400551pt;mso-position-horizontal-relative:page;mso-position-vertical-relative:paragraph;z-index:-12819" coordorigin="6886,133" coordsize="31,108">
            <v:group style="position:absolute;left:6898;top:146;width:2;height:17" coordorigin="6898,146" coordsize="2,17">
              <v:shape style="position:absolute;left:6898;top:146;width:2;height:17" coordorigin="6898,146" coordsize="2,17" path="m6900,149l6898,163e" filled="f" stroked="t" strokeweight="1.259pt" strokecolor="#DEDEDE">
                <v:path arrowok="t"/>
              </v:shape>
            </v:group>
            <v:group style="position:absolute;left:6898;top:183;width:5;height:45" coordorigin="6898,183" coordsize="5,45">
              <v:shape style="position:absolute;left:6898;top:183;width:5;height:45" coordorigin="6898,183" coordsize="5,45" path="m6898,183l6900,207,6903,227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83.035004pt;margin-top:5.522813pt;width:1.624pt;height:6.479966pt;mso-position-horizontal-relative:page;mso-position-vertical-relative:paragraph;z-index:-12818" coordorigin="9661,110" coordsize="32,130">
            <v:group style="position:absolute;left:9674;top:123;width:6;height:48" coordorigin="9674,123" coordsize="6,48">
              <v:shape style="position:absolute;left:9674;top:123;width:6;height:48" coordorigin="9674,123" coordsize="6,48" path="m9681,171l9679,148,9675,126,9674,123e" filled="f" stroked="t" strokeweight="1.259pt" strokecolor="#DEDEDE">
                <v:path arrowok="t"/>
              </v:shape>
            </v:group>
            <v:group style="position:absolute;left:9675;top:192;width:5;height:36" coordorigin="9675,192" coordsize="5,36">
              <v:shape style="position:absolute;left:9675;top:192;width:5;height:36" coordorigin="9675,192" coordsize="5,36" path="m9675,227l9678,215,9680,192e" filled="f" stroked="t" strokeweight="1.259pt" strokecolor="#DEDEDE">
                <v:path arrowok="t"/>
              </v:shape>
            </v:group>
            <v:group style="position:absolute;left:9668;top:171;width:13;height:13" coordorigin="9668,171" coordsize="13,13">
              <v:shape style="position:absolute;left:9668;top:171;width:13;height:13" coordorigin="9668,171" coordsize="13,13" path="m9668,177l9681,177e" filled="f" stroked="t" strokeweight=".73pt" strokecolor="#DEDEDE">
                <v:path arrowok="t"/>
              </v:shape>
            </v:group>
            <w10:wrap type="none"/>
          </v:group>
        </w:pict>
      </w:r>
      <w:hyperlink w:history="true" w:anchor="_bookmark52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52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5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5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pStyle w:val="BodyText"/>
        <w:spacing w:line="206" w:lineRule="exac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7.984024pt;margin-top:3.416373pt;width:53.22537pt;height:1.59791pt;mso-position-horizontal-relative:page;mso-position-vertical-relative:paragraph;z-index:-12827" coordorigin="4360,68" coordsize="1065,32">
            <v:group style="position:absolute;left:4418;top:81;width:944;height:2" coordorigin="4418,81" coordsize="944,2">
              <v:shape style="position:absolute;left:4418;top:81;width:944;height:2" coordorigin="4418,81" coordsize="944,0" path="m4418,81l5362,81e" filled="f" stroked="t" strokeweight=".73pt" strokecolor="#DEDEDE">
                <v:path arrowok="t"/>
              </v:shape>
            </v:group>
            <v:group style="position:absolute;left:4372;top:82;width:37;height:6" coordorigin="4372,82" coordsize="37,6">
              <v:shape style="position:absolute;left:4372;top:82;width:37;height:6" coordorigin="4372,82" coordsize="37,6" path="m4374,82l4387,85,4410,88e" filled="f" stroked="t" strokeweight="1.259pt" strokecolor="#DEDEDE">
                <v:path arrowok="t"/>
              </v:shape>
            </v:group>
            <v:group style="position:absolute;left:5362;top:81;width:50;height:7" coordorigin="5362,81" coordsize="50,7">
              <v:shape style="position:absolute;left:5362;top:81;width:50;height:7" coordorigin="5362,81" coordsize="50,7" path="m5362,88l5385,86,5407,82,5412,81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7.554749pt;margin-top:3.379218pt;width:37.805023pt;height:1.635065pt;mso-position-horizontal-relative:page;mso-position-vertical-relative:paragraph;z-index:-12823" coordorigin="11151,68" coordsize="756,33">
            <v:group style="position:absolute;left:11217;top:81;width:630;height:2" coordorigin="11217,81" coordsize="630,2">
              <v:shape style="position:absolute;left:11217;top:81;width:630;height:2" coordorigin="11217,81" coordsize="630,0" path="m11217,81l11846,81e" filled="f" stroked="t" strokeweight=".73pt" strokecolor="#DEDEDE">
                <v:path arrowok="t"/>
              </v:shape>
            </v:group>
            <v:group style="position:absolute;left:11164;top:80;width:45;height:7" coordorigin="11164,80" coordsize="45,7">
              <v:shape style="position:absolute;left:11164;top:80;width:45;height:7" coordorigin="11164,80" coordsize="45,7" path="m11166,81l11186,85,11208,88e" filled="f" stroked="t" strokeweight="1.259pt" strokecolor="#DEDEDE">
                <v:path arrowok="t"/>
              </v:shape>
            </v:group>
            <v:group style="position:absolute;left:11846;top:81;width:48;height:6" coordorigin="11846,81" coordsize="48,6">
              <v:shape style="position:absolute;left:11846;top:81;width:48;height:6" coordorigin="11846,81" coordsize="48,6" path="m11846,88l11869,86,11891,82,11895,81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50.027588pt;margin-top:2.098808pt;width:129.468098pt;height:2.285875pt;mso-position-horizontal-relative:page;mso-position-vertical-relative:paragraph;z-index:-12817" coordorigin="7001,42" coordsize="2589,46">
            <v:group style="position:absolute;left:7087;top:69;width:2405;height:2" coordorigin="7087,69" coordsize="2405,2">
              <v:shape style="position:absolute;left:7087;top:69;width:2405;height:2" coordorigin="7087,69" coordsize="2405,0" path="m7087,69l9492,69e" filled="f" stroked="t" strokeweight=".73pt" strokecolor="#DEDEDE">
                <v:path arrowok="t"/>
              </v:shape>
            </v:group>
            <v:group style="position:absolute;left:7013;top:60;width:66;height:15" coordorigin="7013,60" coordsize="66,15">
              <v:shape style="position:absolute;left:7013;top:60;width:66;height:15" coordorigin="7013,60" coordsize="66,15" path="m7015,61l7034,68,7056,73,7079,75e" filled="f" stroked="t" strokeweight="1.259pt" strokecolor="#DEDEDE">
                <v:path arrowok="t"/>
              </v:shape>
            </v:group>
            <v:group style="position:absolute;left:9492;top:55;width:86;height:21" coordorigin="9492,55" coordsize="86,21">
              <v:shape style="position:absolute;left:9492;top:55;width:86;height:21" coordorigin="9492,55" coordsize="86,21" path="m9492,75l9515,74,9537,70,9558,63,9576,55e" filled="f" stroked="t" strokeweight="1.259pt" strokecolor="#DEDEDE">
                <v:path arrowok="t"/>
              </v:shape>
            </v:group>
            <w10:wrap type="none"/>
          </v:group>
        </w:pict>
      </w:r>
      <w:hyperlink w:history="true" w:anchor="_bookmark55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90" w:lineRule="exact" w:before="8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after="0" w:line="190" w:lineRule="exact"/>
        <w:rPr>
          <w:sz w:val="19"/>
          <w:szCs w:val="19"/>
        </w:rPr>
        <w:sectPr>
          <w:headerReference w:type="default" r:id="rId549"/>
          <w:footerReference w:type="default" r:id="rId550"/>
          <w:pgSz w:w="12240" w:h="15840"/>
          <w:pgMar w:header="90" w:footer="21" w:top="280" w:bottom="220" w:left="0" w:right="240"/>
        </w:sectPr>
      </w:pPr>
    </w:p>
    <w:p>
      <w:pPr>
        <w:pStyle w:val="BodyText"/>
        <w:spacing w:line="262" w:lineRule="auto"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shape style="position:absolute;margin-left:38.908001pt;margin-top:59.035561pt;width:131.404500pt;height:224.839pt;mso-position-horizontal-relative:page;mso-position-vertical-relative:paragraph;z-index:-12814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175" w:right="22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from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6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the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view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5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Form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5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08" w:right="367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5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form_for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5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instead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of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FFFFFF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w:history="true" w:anchor="_bookmark5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sz w:val="20"/>
                              <w:szCs w:val="20"/>
                            </w:rPr>
                            <w:t>form_tag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5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5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Mark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complete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spacing w:line="262" w:lineRule="auto"/>
                          <w:ind w:left="313" w:right="0" w:firstLine="251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48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Marking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sz w:val="20"/>
                            <w:szCs w:val="20"/>
                          </w:rPr>
                          <w:t> </w:t>
                        </w:r>
                        <w:hyperlink r:id="rId48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complete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56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48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Toggle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5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48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Edit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delete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1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49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Ajaxifying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sz w:val="20"/>
                              <w:szCs w:val="20"/>
                            </w:rPr>
                            <w:t>operations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hyperlink w:history="true" w:anchor="_bookmark56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56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30" w:lineRule="exact" w:before="2"/>
        <w:rPr>
          <w:sz w:val="13"/>
          <w:szCs w:val="13"/>
        </w:rPr>
      </w:pPr>
      <w:r>
        <w:rPr/>
        <w:br w:type="column"/>
      </w:r>
      <w:r>
        <w:rPr>
          <w:sz w:val="13"/>
          <w:szCs w:val="13"/>
        </w:rPr>
      </w:r>
    </w:p>
    <w:p>
      <w:pPr>
        <w:pStyle w:val="BodyText"/>
        <w:ind w:left="640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4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 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45" w:lineRule="auto"/>
        <w:ind w:left="590" w:right="1387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_bookmark56" w:id="79"/>
      <w:bookmarkEnd w:id="79"/>
      <w:r>
        <w:rPr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problems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completing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assistance,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reach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at</w:t>
      </w:r>
      <w:hyperlink r:id="rId4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2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sz w:val="16"/>
            <w:szCs w:val="16"/>
          </w:rPr>
          <w:t>hemanth@codelearn.org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left="401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78.425194pt;width:391.303pt;height:66.0997pt;mso-position-horizontal-relative:page;mso-position-vertical-relative:paragraph;z-index:-12829" coordorigin="4219,-1569" coordsize="7826,1322">
            <v:group style="position:absolute;left:4229;top:-1556;width:7806;height:1297" coordorigin="4229,-1556" coordsize="7806,1297">
              <v:shape style="position:absolute;left:4229;top:-1556;width:7806;height:1297" coordorigin="4229,-1556" coordsize="7806,1297" path="m11985,-1556l4279,-1556,4258,-1551,4240,-1538,4231,-1518,4229,-1506,4229,-309,4234,-288,4247,-271,4267,-261,4279,-259,11985,-259,12006,-264,12023,-277,12033,-297,12035,-309,12035,-1506,12030,-1527,12017,-1544,11997,-1554,11985,-1556xe" filled="t" fillcolor="#FCF8E3" stroked="f">
                <v:path arrowok="t"/>
                <v:fill type="solid"/>
              </v:shape>
            </v:group>
            <v:group style="position:absolute;left:4279;top:-1550;width:7705;height:2" coordorigin="4279,-1550" coordsize="7705,2">
              <v:shape style="position:absolute;left:4279;top:-1550;width:7705;height:2" coordorigin="4279,-1550" coordsize="7705,0" path="m4279,-1550l11985,-1550e" filled="f" stroked="t" strokeweight=".73pt" strokecolor="#FBEED5">
                <v:path arrowok="t"/>
              </v:shape>
            </v:group>
            <v:group style="position:absolute;left:4275;top:-1556;width:4;height:2" coordorigin="4275,-1556" coordsize="4,2">
              <v:shape style="position:absolute;left:4275;top:-1556;width:4;height:2" coordorigin="4275,-1556" coordsize="4,1" path="m4279,-1556l4275,-1555e" filled="f" stroked="t" strokeweight="1.259pt" strokecolor="#FBEED5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3pt" strokecolor="#FBEED5">
                <v:path arrowok="t"/>
              </v:shape>
            </v:group>
            <v:group style="position:absolute;left:11985;top:-263;width:18;height:4" coordorigin="11985,-263" coordsize="18,4">
              <v:shape style="position:absolute;left:11985;top:-263;width:18;height:4" coordorigin="11985,-263" coordsize="18,4" path="m11985,-259l12002,-263e" filled="f" stroked="t" strokeweight="1.259pt" strokecolor="#FBEED5">
                <v:path arrowok="t"/>
              </v:shape>
            </v:group>
            <v:group style="position:absolute;left:4235;top:-1506;width:2;height:1196" coordorigin="4235,-1506" coordsize="2,1196">
              <v:shape style="position:absolute;left:4235;top:-1506;width:2;height:1196" coordorigin="4235,-1506" coordsize="0,1196" path="m4235,-1506l4235,-309e" filled="f" stroked="t" strokeweight=".73pt" strokecolor="#FBEED5">
                <v:path arrowok="t"/>
              </v:shape>
            </v:group>
            <v:group style="position:absolute;left:12029;top:-1506;width:2;height:1196" coordorigin="12029,-1506" coordsize="2,1196">
              <v:shape style="position:absolute;left:12029;top:-1506;width:2;height:1196" coordorigin="12029,-1506" coordsize="0,1196" path="m12029,-1506l12029,-309e" filled="f" stroked="t" strokeweight=".73pt" strokecolor="#FBEED5">
                <v:path arrowok="t"/>
              </v:shape>
            </v:group>
            <v:group style="position:absolute;left:4418;top:-1367;width:453;height:201" coordorigin="4418,-1367" coordsize="453,201">
              <v:shape style="position:absolute;left:4418;top:-1367;width:453;height:201" coordorigin="4418,-1367" coordsize="453,201" path="m4833,-1367l4456,-1367,4434,-1361,4421,-1344,4418,-1329,4418,-1203,4424,-1182,4441,-1169,4455,-1166,4833,-1166,4854,-1172,4868,-1189,4871,-1203,4871,-1329,4865,-1350,4848,-1364,4833,-1367xe" filled="t" fillcolor="#B94A48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hands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commonly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widely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helper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function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41"/>
        </w:numPr>
        <w:tabs>
          <w:tab w:pos="665" w:val="left" w:leader="none"/>
        </w:tabs>
        <w:spacing w:line="245" w:lineRule="auto"/>
        <w:ind w:left="401" w:right="181" w:firstLine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built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previous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task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'</w:t>
      </w:r>
      <w:hyperlink w:history="true" w:anchor="_bookmark52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Form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2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add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tod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</w:rPr>
          <w:t>o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implemented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form_tag,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validation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stop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empty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submission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browser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through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Twitter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Bootstrap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alert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box.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0"/>
          <w:numId w:val="41"/>
        </w:numPr>
        <w:tabs>
          <w:tab w:pos="665" w:val="left" w:leader="none"/>
        </w:tabs>
        <w:ind w:left="665" w:right="0" w:hanging="265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Replace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form_tag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left="401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app/vie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s/todos/index.html.er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explaination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end.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numPr>
          <w:ilvl w:val="0"/>
          <w:numId w:val="41"/>
        </w:numPr>
        <w:tabs>
          <w:tab w:pos="665" w:val="left" w:leader="none"/>
        </w:tabs>
        <w:spacing w:line="245" w:lineRule="auto"/>
        <w:ind w:left="401" w:right="559" w:firstLine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small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feature.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display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message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successfull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submission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displayed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left="401" w:right="118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36.906986pt;width:391.303pt;height:247.772pt;mso-position-horizontal-relative:page;mso-position-vertical-relative:paragraph;z-index:-12828" coordorigin="4219,738" coordsize="7826,4955">
            <v:group style="position:absolute;left:4229;top:748;width:7806;height:4935" coordorigin="4229,748" coordsize="7806,4935">
              <v:shape style="position:absolute;left:4229;top:748;width:7806;height:4935" coordorigin="4229,748" coordsize="7806,4935" path="m11985,748l4279,748,4257,753,4240,766,4231,786,4229,798,4229,5684,12035,5684,12035,798,12030,777,12017,760,11997,750,11985,748xe" filled="t" fillcolor="#F5F5F5" stroked="f">
                <v:path arrowok="t"/>
                <v:fill type="solid"/>
              </v:shape>
            </v:group>
            <v:group style="position:absolute;left:4279;top:754;width:7705;height:2" coordorigin="4279,754" coordsize="7705,2">
              <v:shape style="position:absolute;left:4279;top:754;width:7705;height:2" coordorigin="4279,754" coordsize="7705,0" path="m4279,754l11985,754e" filled="f" stroked="t" strokeweight=".73pt" strokecolor="#E4E4E4">
                <v:path arrowok="t"/>
              </v:shape>
            </v:group>
            <v:group style="position:absolute;left:4235;top:798;width:2;height:4885" coordorigin="4235,798" coordsize="2,4885">
              <v:shape style="position:absolute;left:4235;top:798;width:2;height:4885" coordorigin="4235,798" coordsize="0,4885" path="m4235,798l4235,5684e" filled="f" stroked="t" strokeweight=".73pt" strokecolor="#E4E4E4">
                <v:path arrowok="t"/>
              </v:shape>
            </v:group>
            <v:group style="position:absolute;left:12029;top:798;width:2;height:4885" coordorigin="12029,798" coordsize="2,4885">
              <v:shape style="position:absolute;left:12029;top:798;width:2;height:4885" coordorigin="12029,798" coordsize="0,4885" path="m12029,798l12029,5684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47006pt;margin-top:3.412986pt;width:20.774pt;height:10.072pt;mso-position-horizontal-relative:page;mso-position-vertical-relative:paragraph;z-index:-12816" coordorigin="4229,68" coordsize="415,201">
            <v:shape style="position:absolute;left:4229;top:68;width:415;height:201" coordorigin="4229,68" coordsize="415,201" path="m4607,68l4267,68,4246,75,4232,91,4229,106,4229,232,4235,253,4252,267,4267,270,4607,270,4628,263,4641,247,4644,232,4644,106,4638,85,4621,71,4607,68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Hint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43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flash[:error]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flash[:success]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success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value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240"/>
          <w:cols w:num="2" w:equalWidth="0">
            <w:col w:w="3117" w:space="710"/>
            <w:col w:w="8173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6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spacing w:before="24"/>
        <w:ind w:left="4556"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"Todo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successfully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message"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8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5"/>
        <w:ind w:right="0"/>
        <w:jc w:val="left"/>
        <w:rPr>
          <w:rFonts w:ascii="Arial" w:hAnsi="Arial" w:cs="Arial" w:eastAsia="Arial"/>
          <w:b w:val="0"/>
          <w:bCs w:val="0"/>
        </w:rPr>
      </w:pPr>
      <w:r>
        <w:rPr/>
        <w:pict>
          <v:group style="position:absolute;margin-left:210.947006pt;margin-top:-292.62738pt;width:391.351864pt;height:277.7392pt;mso-position-horizontal-relative:page;mso-position-vertical-relative:paragraph;z-index:-12813" coordorigin="4219,-5853" coordsize="7827,5555">
            <v:group style="position:absolute;left:4229;top:-5838;width:7806;height:5527" coordorigin="4229,-5838" coordsize="7806,5527">
              <v:shape style="position:absolute;left:4229;top:-5838;width:7806;height:5527" coordorigin="4229,-5838" coordsize="7806,5527" path="m12035,-5838l4229,-5838,4229,-361,4234,-339,4247,-322,4267,-312,4279,-310,11985,-310,12006,-315,12023,-329,12033,-348,12035,-361,12035,-5838xe" filled="t" fillcolor="#F5F5F5" stroked="f">
                <v:path arrowok="t"/>
                <v:fill type="solid"/>
              </v:shape>
            </v:group>
            <v:group style="position:absolute;left:4279;top:-317;width:7705;height:2" coordorigin="4279,-317" coordsize="7705,2">
              <v:shape style="position:absolute;left:4279;top:-317;width:7705;height:2" coordorigin="4279,-317" coordsize="7705,0" path="m4279,-317l11985,-317e" filled="f" stroked="t" strokeweight=".73pt" strokecolor="#E4E4E4">
                <v:path arrowok="t"/>
              </v:shape>
            </v:group>
            <v:group style="position:absolute;left:4262;top:-314;width:4;height:2" coordorigin="4262,-314" coordsize="4,2">
              <v:shape style="position:absolute;left:4262;top:-314;width:4;height:2" coordorigin="4262,-314" coordsize="4,2" path="m4263,-314l4267,-312e" filled="f" stroked="t" strokeweight="1.259pt" strokecolor="#E4E4E4">
                <v:path arrowok="t"/>
              </v:shape>
            </v:group>
            <v:group style="position:absolute;left:11985;top:-315;width:22;height:5" coordorigin="11985,-315" coordsize="22,5">
              <v:shape style="position:absolute;left:11985;top:-315;width:22;height:5" coordorigin="11985,-315" coordsize="22,5" path="m11985,-310l12006,-315e" filled="f" stroked="t" strokeweight="1.259pt" strokecolor="#E4E4E4">
                <v:path arrowok="t"/>
              </v:shape>
            </v:group>
            <v:group style="position:absolute;left:12032;top:-348;width:2;height:3" coordorigin="12032,-348" coordsize="2,3">
              <v:shape style="position:absolute;left:12032;top:-348;width:2;height:3" coordorigin="12032,-348" coordsize="2,3" path="m12033,-347l12033,-348e" filled="f" stroked="t" strokeweight="1.259pt" strokecolor="#E4E4E4">
                <v:path arrowok="t"/>
              </v:shape>
            </v:group>
            <v:group style="position:absolute;left:4235;top:-5845;width:2;height:5485" coordorigin="4235,-5845" coordsize="2,5485">
              <v:shape style="position:absolute;left:4235;top:-5845;width:2;height:5485" coordorigin="4235,-5845" coordsize="0,5485" path="m4235,-5845l4235,-361e" filled="f" stroked="t" strokeweight=".73pt" strokecolor="#E4E4E4">
                <v:path arrowok="t"/>
              </v:shape>
            </v:group>
            <v:group style="position:absolute;left:12029;top:-5845;width:2;height:5485" coordorigin="12029,-5845" coordsize="2,5485">
              <v:shape style="position:absolute;left:12029;top:-5845;width:2;height:5485" coordorigin="12029,-5845" coordsize="0,5485" path="m12029,-5845l12029,-361e" filled="f" stroked="t" strokeweight=".73pt" strokecolor="#E4E4E4">
                <v:path arrowok="t"/>
              </v:shape>
            </v:group>
            <v:group style="position:absolute;left:5148;top:-5825;width:5968;height:4822" coordorigin="5148,-5825" coordsize="5968,4822">
              <v:shape style="position:absolute;left:5148;top:-5825;width:5968;height:4822" coordorigin="5148,-5825" coordsize="5968,4822" path="m5148,-5825l11116,-5825,11116,-1003,5148,-1003,5148,-5825xe" filled="t" fillcolor="#FFFFFF" stroked="f">
                <v:path arrowok="t"/>
                <v:fill type="solid"/>
              </v:shape>
            </v:group>
            <v:group style="position:absolute;left:5148;top:-1009;width:5968;height:2" coordorigin="5148,-1009" coordsize="5968,2">
              <v:shape style="position:absolute;left:5148;top:-1009;width:5968;height:2" coordorigin="5148,-1009" coordsize="5968,0" path="m5148,-1009l11116,-1009e" filled="f" stroked="t" strokeweight=".729pt" strokecolor="#000000">
                <v:path arrowok="t"/>
              </v:shape>
            </v:group>
            <v:group style="position:absolute;left:5154;top:-5825;width:2;height:4822" coordorigin="5154,-5825" coordsize="2,4822">
              <v:shape style="position:absolute;left:5154;top:-5825;width:2;height:4822" coordorigin="5154,-5825" coordsize="0,4822" path="m5154,-5825l5154,-1003e" filled="f" stroked="t" strokeweight=".73pt" strokecolor="#000000">
                <v:path arrowok="t"/>
              </v:shape>
            </v:group>
            <v:group style="position:absolute;left:11110;top:-5825;width:2;height:4822" coordorigin="11110,-5825" coordsize="2,4822">
              <v:shape style="position:absolute;left:11110;top:-5825;width:2;height:4822" coordorigin="11110,-5825" coordsize="0,4822" path="m11110,-5825l11110,-1003e" filled="f" stroked="t" strokeweight=".73pt" strokecolor="#000000">
                <v:path arrowok="t"/>
              </v:shape>
              <v:shape style="position:absolute;left:5211;top:-5762;width:5842;height:4696" type="#_x0000_t75">
                <v:imagedata r:id="rId567" o:title=""/>
              </v:shape>
            </v:group>
            <w10:wrap type="none"/>
          </v:group>
        </w:pict>
      </w:r>
      <w:r>
        <w:rPr>
          <w:rFonts w:ascii="Arial" w:hAnsi="Arial" w:cs="Arial" w:eastAsia="Arial"/>
          <w:color w:val="303030"/>
          <w:spacing w:val="0"/>
          <w:w w:val="100"/>
        </w:rPr>
        <w:t>Explaining</w:t>
      </w:r>
      <w:r>
        <w:rPr>
          <w:rFonts w:ascii="Arial" w:hAnsi="Arial" w:cs="Arial" w:eastAsia="Arial"/>
          <w:color w:val="303030"/>
          <w:spacing w:val="12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form_for</w:t>
      </w:r>
      <w:r>
        <w:rPr>
          <w:rFonts w:ascii="Arial" w:hAnsi="Arial" w:cs="Arial" w:eastAsia="Arial"/>
          <w:color w:val="303030"/>
          <w:spacing w:val="9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helper</w:t>
      </w:r>
      <w:r>
        <w:rPr>
          <w:rFonts w:ascii="Arial" w:hAnsi="Arial" w:cs="Arial" w:eastAsia="Arial"/>
          <w:color w:val="303030"/>
          <w:spacing w:val="17"/>
          <w:w w:val="100"/>
        </w:rPr>
        <w:t> </w:t>
      </w:r>
      <w:r>
        <w:rPr>
          <w:rFonts w:ascii="Arial" w:hAnsi="Arial" w:cs="Arial" w:eastAsia="Arial"/>
          <w:color w:val="303030"/>
          <w:spacing w:val="0"/>
          <w:w w:val="100"/>
        </w:rPr>
        <w:t>function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right="47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form_tag,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serves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purpose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major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difference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works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object.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65" w:lineRule="auto"/>
        <w:ind w:left="4228" w:right="0" w:hanging="1"/>
        <w:jc w:val="left"/>
        <w:rPr>
          <w:rFonts w:ascii="Lucida Sans Unicode" w:hAnsi="Lucida Sans Unicode" w:cs="Lucida Sans Unicode" w:eastAsia="Lucida Sans Unicode"/>
          <w:sz w:val="20"/>
          <w:szCs w:val="20"/>
        </w:rPr>
      </w:pPr>
      <w:r>
        <w:rPr/>
        <w:pict>
          <v:group style="position:absolute;margin-left:457.718994pt;margin-top:1.654162pt;width:91.651pt;height:13.59pt;mso-position-horizontal-relative:page;mso-position-vertical-relative:paragraph;z-index:-12811" coordorigin="9154,33" coordsize="1833,272">
            <v:group style="position:absolute;left:9164;top:43;width:1813;height:252" coordorigin="9164,43" coordsize="1813,252">
              <v:shape style="position:absolute;left:9164;top:43;width:1813;height:252" coordorigin="9164,43" coordsize="1813,252" path="m10940,43l9202,43,9181,50,9167,66,9164,81,9164,257,9171,278,9187,292,9202,295,10940,295,10961,288,10974,272,10977,257,10977,81,10971,60,10954,46,10940,43xe" filled="t" fillcolor="#F7F7F9" stroked="f">
                <v:path arrowok="t"/>
                <v:fill type="solid"/>
              </v:shape>
            </v:group>
            <v:group style="position:absolute;left:9171;top:81;width:2;height:176" coordorigin="9171,81" coordsize="2,176">
              <v:shape style="position:absolute;left:9171;top:81;width:2;height:176" coordorigin="9171,81" coordsize="0,176" path="m9171,81l9171,257e" filled="f" stroked="t" strokeweight=".73pt" strokecolor="#E1E1E8">
                <v:path arrowok="t"/>
              </v:shape>
            </v:group>
            <v:group style="position:absolute;left:10971;top:81;width:2;height:176" coordorigin="10971,81" coordsize="2,176">
              <v:shape style="position:absolute;left:10971;top:81;width:2;height:176" coordorigin="10971,81" coordsize="0,176" path="m10971,81l10971,257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55.014008pt;margin-top:18.521261pt;width:236.44pt;height:13.7199pt;mso-position-horizontal-relative:page;mso-position-vertical-relative:paragraph;z-index:-12810" coordorigin="5100,370" coordsize="4729,274">
            <v:group style="position:absolute;left:5110;top:383;width:4709;height:252" coordorigin="5110,383" coordsize="4709,252">
              <v:shape style="position:absolute;left:5110;top:383;width:4709;height:252" coordorigin="5110,383" coordsize="4709,252" path="m9781,383l5148,383,5127,389,5113,406,5110,421,5110,597,5117,618,5133,632,5148,635,9781,635,9802,628,9816,612,9819,597,9819,421,9813,400,9796,386,9781,383xe" filled="t" fillcolor="#F7F7F9" stroked="f">
                <v:path arrowok="t"/>
                <v:fill type="solid"/>
              </v:shape>
            </v:group>
            <v:group style="position:absolute;left:5148;top:389;width:4633;height:2" coordorigin="5148,389" coordsize="4633,2">
              <v:shape style="position:absolute;left:5148;top:389;width:4633;height:2" coordorigin="5148,389" coordsize="4633,0" path="m5148,389l9781,389e" filled="f" stroked="t" strokeweight=".73pt" strokecolor="#E1E1E8">
                <v:path arrowok="t"/>
              </v:shape>
            </v:group>
            <v:group style="position:absolute;left:5127;top:383;width:21;height:6" coordorigin="5127,383" coordsize="21,6">
              <v:shape style="position:absolute;left:5127;top:383;width:21;height:6" coordorigin="5127,383" coordsize="21,6" path="m5148,383l5127,389e" filled="f" stroked="t" strokeweight="1.259pt" strokecolor="#E1E1E8">
                <v:path arrowok="t"/>
              </v:shape>
            </v:group>
            <v:group style="position:absolute;left:9796;top:386;width:17;height:14" coordorigin="9796,386" coordsize="17,14">
              <v:shape style="position:absolute;left:9796;top:386;width:17;height:14" coordorigin="9796,386" coordsize="17,14" path="m9813,400l9796,386e" filled="f" stroked="t" strokeweight="1.259pt" strokecolor="#E1E1E8">
                <v:path arrowok="t"/>
              </v:shape>
            </v:group>
            <v:group style="position:absolute;left:5148;top:629;width:4633;height:2" coordorigin="5148,629" coordsize="4633,2">
              <v:shape style="position:absolute;left:5148;top:629;width:4633;height:2" coordorigin="5148,629" coordsize="4633,0" path="m5148,629l9781,629e" filled="f" stroked="t" strokeweight=".729pt" strokecolor="#E1E1E8">
                <v:path arrowok="t"/>
              </v:shape>
            </v:group>
            <v:group style="position:absolute;left:5117;top:421;width:2;height:176" coordorigin="5117,421" coordsize="2,176">
              <v:shape style="position:absolute;left:5117;top:421;width:2;height:176" coordorigin="5117,421" coordsize="0,176" path="m5117,421l5117,597e" filled="f" stroked="t" strokeweight=".729pt" strokecolor="#E1E1E8">
                <v:path arrowok="t"/>
              </v:shape>
            </v:group>
            <v:group style="position:absolute;left:9813;top:421;width:2;height:176" coordorigin="9813,421" coordsize="2,176">
              <v:shape style="position:absolute;left:9813;top:421;width:2;height:176" coordorigin="9813,421" coordsize="0,176" path="m9813,421l9813,597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55.014008pt;margin-top:35.648163pt;width:171.599pt;height:13.59pt;mso-position-horizontal-relative:page;mso-position-vertical-relative:paragraph;z-index:-12809" coordorigin="5100,713" coordsize="3432,272">
            <v:group style="position:absolute;left:5110;top:723;width:3412;height:252" coordorigin="5110,723" coordsize="3412,252">
              <v:shape style="position:absolute;left:5110;top:723;width:3412;height:252" coordorigin="5110,723" coordsize="3412,252" path="m8485,723l5148,723,5127,729,5113,746,5110,761,5110,937,5117,958,5133,972,5148,975,8485,975,8506,968,8519,952,8522,937,8522,761,8516,740,8499,726,8485,723xe" filled="t" fillcolor="#F7F7F9" stroked="f">
                <v:path arrowok="t"/>
                <v:fill type="solid"/>
              </v:shape>
            </v:group>
            <v:group style="position:absolute;left:5148;top:729;width:3336;height:2" coordorigin="5148,729" coordsize="3336,2">
              <v:shape style="position:absolute;left:5148;top:729;width:3336;height:2" coordorigin="5148,729" coordsize="3336,0" path="m5148,729l8485,729e" filled="f" stroked="t" strokeweight=".73pt" strokecolor="#E1E1E8">
                <v:path arrowok="t"/>
              </v:shape>
            </v:group>
            <v:group style="position:absolute;left:5148;top:968;width:3336;height:2" coordorigin="5148,968" coordsize="3336,2">
              <v:shape style="position:absolute;left:5148;top:968;width:3336;height:2" coordorigin="5148,968" coordsize="3336,0" path="m5148,968l8485,968e" filled="f" stroked="t" strokeweight=".729pt" strokecolor="#E1E1E8">
                <v:path arrowok="t"/>
              </v:shape>
            </v:group>
            <v:group style="position:absolute;left:5117;top:761;width:2;height:176" coordorigin="5117,761" coordsize="2,176">
              <v:shape style="position:absolute;left:5117;top:761;width:2;height:176" coordorigin="5117,761" coordsize="0,176" path="m5117,761l5117,937e" filled="f" stroked="t" strokeweight=".729pt" strokecolor="#E1E1E8">
                <v:path arrowok="t"/>
              </v:shape>
            </v:group>
            <v:group style="position:absolute;left:8516;top:761;width:2;height:176" coordorigin="8516,761" coordsize="2,176">
              <v:shape style="position:absolute;left:8516;top:761;width:2;height:176" coordorigin="8516,761" coordsize="0,176" path="m8516,761l8516,937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eg.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create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object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@new_todo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2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@new_todo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=</w:t>
      </w:r>
      <w:r>
        <w:rPr>
          <w:rFonts w:ascii="Consolas" w:hAnsi="Consolas" w:cs="Consolas" w:eastAsia="Consolas"/>
          <w:b w:val="0"/>
          <w:bCs w:val="0"/>
          <w:color w:val="DD1144"/>
          <w:spacing w:val="10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Todo.new</w:t>
      </w:r>
      <w:r>
        <w:rPr>
          <w:rFonts w:ascii="Consolas" w:hAnsi="Consolas" w:cs="Consolas" w:eastAsia="Consolas"/>
          <w:b w:val="0"/>
          <w:bCs w:val="0"/>
          <w:color w:val="DD1144"/>
          <w:spacing w:val="-17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now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2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form_for</w:t>
      </w:r>
      <w:r>
        <w:rPr>
          <w:rFonts w:ascii="Consolas" w:hAnsi="Consolas" w:cs="Consolas" w:eastAsia="Consolas"/>
          <w:b w:val="0"/>
          <w:bCs w:val="0"/>
          <w:color w:val="DD1144"/>
          <w:spacing w:val="8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@new_todo,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:url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=&gt;</w:t>
      </w:r>
      <w:r>
        <w:rPr>
          <w:rFonts w:ascii="Consolas" w:hAnsi="Consolas" w:cs="Consolas" w:eastAsia="Consolas"/>
          <w:b w:val="0"/>
          <w:bCs w:val="0"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{:action</w:t>
      </w:r>
      <w:r>
        <w:rPr>
          <w:rFonts w:ascii="Consolas" w:hAnsi="Consolas" w:cs="Consolas" w:eastAsia="Consolas"/>
          <w:b w:val="0"/>
          <w:bCs w:val="0"/>
          <w:color w:val="DD1144"/>
          <w:spacing w:val="8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=&gt;</w:t>
      </w:r>
      <w:r>
        <w:rPr>
          <w:rFonts w:ascii="Consolas" w:hAnsi="Consolas" w:cs="Consolas" w:eastAsia="Consolas"/>
          <w:b w:val="0"/>
          <w:bCs w:val="0"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"add"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}</w:t>
      </w:r>
      <w:r>
        <w:rPr>
          <w:rFonts w:ascii="Consolas" w:hAnsi="Consolas" w:cs="Consolas" w:eastAsia="Consolas"/>
          <w:b w:val="0"/>
          <w:bCs w:val="0"/>
          <w:color w:val="DD1144"/>
          <w:spacing w:val="10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do</w:t>
      </w:r>
      <w:r>
        <w:rPr>
          <w:rFonts w:ascii="Consolas" w:hAnsi="Consolas" w:cs="Consolas" w:eastAsia="Consolas"/>
          <w:b w:val="0"/>
          <w:bCs w:val="0"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|f|</w:t>
      </w:r>
      <w:r>
        <w:rPr>
          <w:rFonts w:ascii="Consolas" w:hAnsi="Consolas" w:cs="Consolas" w:eastAsia="Consolas"/>
          <w:b w:val="0"/>
          <w:bCs w:val="0"/>
          <w:color w:val="DD1144"/>
          <w:spacing w:val="4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view.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used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form_tag</w:t>
      </w:r>
      <w:r>
        <w:rPr>
          <w:rFonts w:ascii="Consolas" w:hAnsi="Consolas" w:cs="Consolas" w:eastAsia="Consolas"/>
          <w:b w:val="0"/>
          <w:bCs w:val="0"/>
          <w:color w:val="DD1144"/>
          <w:spacing w:val="8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"/todos/add",</w:t>
      </w:r>
      <w:r>
        <w:rPr>
          <w:rFonts w:ascii="Consolas" w:hAnsi="Consolas" w:cs="Consolas" w:eastAsia="Consolas"/>
          <w:b w:val="0"/>
          <w:bCs w:val="0"/>
          <w:color w:val="DD1144"/>
          <w:spacing w:val="8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:method</w:t>
      </w:r>
      <w:r>
        <w:rPr>
          <w:rFonts w:ascii="Consolas" w:hAnsi="Consolas" w:cs="Consolas" w:eastAsia="Consolas"/>
          <w:b w:val="0"/>
          <w:bCs w:val="0"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=&gt;</w:t>
      </w:r>
      <w:r>
        <w:rPr>
          <w:rFonts w:ascii="Consolas" w:hAnsi="Consolas" w:cs="Consolas" w:eastAsia="Consolas"/>
          <w:b w:val="0"/>
          <w:bCs w:val="0"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:post</w:t>
      </w:r>
      <w:r>
        <w:rPr>
          <w:rFonts w:ascii="Consolas" w:hAnsi="Consolas" w:cs="Consolas" w:eastAsia="Consolas"/>
          <w:b w:val="0"/>
          <w:bCs w:val="0"/>
          <w:color w:val="DD1144"/>
          <w:spacing w:val="43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earlier.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45" w:lineRule="auto"/>
        <w:ind w:right="72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form_tag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mention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method,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requires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mention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object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(@new_todo)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right="130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47006pt;margin-top:4.612209pt;width:22.663pt;height:10.072pt;mso-position-horizontal-relative:page;mso-position-vertical-relative:paragraph;z-index:-12808" coordorigin="4229,92" coordsize="453,201">
            <v:shape style="position:absolute;left:4229;top:92;width:453;height:201" coordorigin="4229,92" coordsize="453,201" path="m4644,92l4267,92,4246,99,4232,115,4229,130,4229,256,4235,277,4252,291,4267,294,4644,294,4666,287,4679,271,4682,256,4682,130,4676,109,4659,95,4644,92xe" filled="t" fillcolor="#9A9A9A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39.145798pt;margin-top:34.330208pt;width:108.7772pt;height:13.7192pt;mso-position-horizontal-relative:page;mso-position-vertical-relative:paragraph;z-index:-12807" coordorigin="4783,687" coordsize="2176,274">
            <v:group style="position:absolute;left:4795;top:697;width:2153;height:252" coordorigin="4795,697" coordsize="2153,252">
              <v:shape style="position:absolute;left:4795;top:697;width:2153;height:252" coordorigin="4795,697" coordsize="2153,252" path="m6911,697l4833,697,4812,703,4798,720,4795,734,4795,911,4802,932,4819,945,4833,948,6911,948,6932,942,6945,925,6948,911,6948,734,6942,713,6925,700,6911,697xe" filled="t" fillcolor="#F7F7F9" stroked="f">
                <v:path arrowok="t"/>
                <v:fill type="solid"/>
              </v:shape>
            </v:group>
            <v:group style="position:absolute;left:4833;top:703;width:2077;height:2" coordorigin="4833,703" coordsize="2077,2">
              <v:shape style="position:absolute;left:4833;top:703;width:2077;height:2" coordorigin="4833,703" coordsize="2077,0" path="m4833,703l6911,703e" filled="f" stroked="t" strokeweight=".729pt" strokecolor="#E1E1E8">
                <v:path arrowok="t"/>
              </v:shape>
            </v:group>
            <v:group style="position:absolute;left:4833;top:942;width:2077;height:2" coordorigin="4833,942" coordsize="2077,2">
              <v:shape style="position:absolute;left:4833;top:942;width:2077;height:2" coordorigin="4833,942" coordsize="2077,0" path="m4833,942l6911,942e" filled="f" stroked="t" strokeweight=".73pt" strokecolor="#E1E1E8">
                <v:path arrowok="t"/>
              </v:shape>
            </v:group>
            <v:group style="position:absolute;left:4796;top:911;width:23;height:35" coordorigin="4796,911" coordsize="23,35">
              <v:shape style="position:absolute;left:4796;top:911;width:23;height:35" coordorigin="4796,911" coordsize="23,35" path="m4796,911l4802,932,4819,945e" filled="f" stroked="t" strokeweight="1.259pt" strokecolor="#E1E1E8">
                <v:path arrowok="t"/>
              </v:shape>
            </v:group>
            <v:group style="position:absolute;left:6911;top:942;width:21;height:6" coordorigin="6911,942" coordsize="21,6">
              <v:shape style="position:absolute;left:6911;top:942;width:21;height:6" coordorigin="6911,942" coordsize="21,6" path="m6911,948l6932,942e" filled="f" stroked="t" strokeweight="1.259pt" strokecolor="#E1E1E8">
                <v:path arrowok="t"/>
              </v:shape>
            </v:group>
            <v:group style="position:absolute;left:4802;top:734;width:2;height:176" coordorigin="4802,734" coordsize="2,176">
              <v:shape style="position:absolute;left:4802;top:734;width:2;height:176" coordorigin="4802,734" coordsize="0,176" path="m4802,734l4802,911e" filled="f" stroked="t" strokeweight=".73pt" strokecolor="#E1E1E8">
                <v:path arrowok="t"/>
              </v:shape>
            </v:group>
            <v:group style="position:absolute;left:6942;top:734;width:2;height:176" coordorigin="6942,734" coordsize="2,176">
              <v:shape style="position:absolute;left:6942;top:734;width:2;height:176" coordorigin="6942,734" coordsize="0,176" path="m6942,734l6942,911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decides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method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based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object.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@new_todo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empty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Todo.new),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method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POST.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@new_todo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contained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@new_todo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=</w:t>
      </w:r>
      <w:r>
        <w:rPr>
          <w:rFonts w:ascii="Consolas" w:hAnsi="Consolas" w:cs="Consolas" w:eastAsia="Consolas"/>
          <w:b w:val="0"/>
          <w:bCs w:val="0"/>
          <w:color w:val="DD1144"/>
          <w:spacing w:val="10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Todo.find(1)</w:t>
      </w:r>
      <w:r>
        <w:rPr>
          <w:rFonts w:ascii="Consolas" w:hAnsi="Consolas" w:cs="Consolas" w:eastAsia="Consolas"/>
          <w:b w:val="0"/>
          <w:bCs w:val="0"/>
          <w:color w:val="DD1144"/>
          <w:spacing w:val="-1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method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PUT.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1"/>
        <w:rPr>
          <w:sz w:val="15"/>
          <w:szCs w:val="15"/>
        </w:rPr>
      </w:pPr>
      <w:r>
        <w:rPr>
          <w:sz w:val="15"/>
          <w:szCs w:val="15"/>
        </w:rPr>
      </w:r>
    </w:p>
    <w:p>
      <w:pPr>
        <w:ind w:left="4228" w:right="0" w:firstLine="0"/>
        <w:jc w:val="left"/>
        <w:rPr>
          <w:rFonts w:ascii="Lucida Sans Unicode" w:hAnsi="Lucida Sans Unicode" w:cs="Lucida Sans Unicode" w:eastAsia="Lucida Sans Unicode"/>
          <w:sz w:val="20"/>
          <w:szCs w:val="20"/>
        </w:rPr>
      </w:pPr>
      <w:r>
        <w:rPr/>
        <w:pict>
          <v:group style="position:absolute;margin-left:426.743103pt;margin-top:1.51907pt;width:115.8318pt;height:13.7199pt;mso-position-horizontal-relative:page;mso-position-vertical-relative:paragraph;z-index:-12806" coordorigin="8535,30" coordsize="2317,274">
            <v:group style="position:absolute;left:8547;top:43;width:2291;height:252" coordorigin="8547,43" coordsize="2291,252">
              <v:shape style="position:absolute;left:8547;top:43;width:2291;height:252" coordorigin="8547,43" coordsize="2291,252" path="m10801,43l8585,43,8564,49,8550,66,8547,81,8547,257,8554,278,8570,292,8585,295,10801,295,10822,288,10836,272,10839,257,10839,81,10832,60,10816,46,10801,43xe" filled="t" fillcolor="#F7F7F9" stroked="f">
                <v:path arrowok="t"/>
                <v:fill type="solid"/>
              </v:shape>
            </v:group>
            <v:group style="position:absolute;left:8585;top:49;width:2216;height:2" coordorigin="8585,49" coordsize="2216,2">
              <v:shape style="position:absolute;left:8585;top:49;width:2216;height:2" coordorigin="8585,49" coordsize="2216,0" path="m8585,49l10801,49e" filled="f" stroked="t" strokeweight=".73pt" strokecolor="#E1E1E8">
                <v:path arrowok="t"/>
              </v:shape>
            </v:group>
            <v:group style="position:absolute;left:8550;top:43;width:35;height:23" coordorigin="8550,43" coordsize="35,23">
              <v:shape style="position:absolute;left:8550;top:43;width:35;height:23" coordorigin="8550,43" coordsize="35,23" path="m8585,43l8564,49,8550,66e" filled="f" stroked="t" strokeweight="1.259pt" strokecolor="#E1E1E8">
                <v:path arrowok="t"/>
              </v:shape>
            </v:group>
            <v:group style="position:absolute;left:10832;top:60;width:6;height:21" coordorigin="10832,60" coordsize="6,21">
              <v:shape style="position:absolute;left:10832;top:60;width:6;height:21" coordorigin="10832,60" coordsize="6,21" path="m10839,81l10832,60e" filled="f" stroked="t" strokeweight="1.259pt" strokecolor="#E1E1E8">
                <v:path arrowok="t"/>
              </v:shape>
            </v:group>
            <v:group style="position:absolute;left:10816;top:46;width:15;height:13" coordorigin="10816,46" coordsize="15,13">
              <v:shape style="position:absolute;left:10816;top:46;width:15;height:13" coordorigin="10816,46" coordsize="15,13" path="m10831,58l10816,46e" filled="f" stroked="t" strokeweight="1.259pt" strokecolor="#E1E1E8">
                <v:path arrowok="t"/>
              </v:shape>
            </v:group>
            <v:group style="position:absolute;left:8585;top:288;width:2216;height:2" coordorigin="8585,288" coordsize="2216,2">
              <v:shape style="position:absolute;left:8585;top:288;width:2216;height:2" coordorigin="8585,288" coordsize="2216,0" path="m8585,288l10801,288e" filled="f" stroked="t" strokeweight=".729pt" strokecolor="#E1E1E8">
                <v:path arrowok="t"/>
              </v:shape>
            </v:group>
            <v:group style="position:absolute;left:8547;top:257;width:6;height:21" coordorigin="8547,257" coordsize="6,21">
              <v:shape style="position:absolute;left:8547;top:257;width:6;height:21" coordorigin="8547,257" coordsize="6,21" path="m8547,257l8554,278e" filled="f" stroked="t" strokeweight="1.25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form_for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encapsulates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child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element.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text_field_tag(:text_item)</w:t>
      </w:r>
      <w:r>
        <w:rPr>
          <w:rFonts w:ascii="Consolas" w:hAnsi="Consolas" w:cs="Consolas" w:eastAsia="Consolas"/>
          <w:b w:val="0"/>
          <w:bCs w:val="0"/>
          <w:color w:val="DD1144"/>
          <w:spacing w:val="4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becomes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before="32"/>
        <w:ind w:left="4291" w:right="18" w:firstLine="0"/>
        <w:jc w:val="left"/>
        <w:rPr>
          <w:rFonts w:ascii="Lucida Sans Unicode" w:hAnsi="Lucida Sans Unicode" w:cs="Lucida Sans Unicode" w:eastAsia="Lucida Sans Unicode"/>
          <w:sz w:val="20"/>
          <w:szCs w:val="20"/>
        </w:rPr>
      </w:pPr>
      <w:r>
        <w:rPr/>
        <w:pict>
          <v:group style="position:absolute;margin-left:210.947006pt;margin-top:24.027798pt;width:391.303pt;height:51.49110pt;mso-position-horizontal-relative:page;mso-position-vertical-relative:paragraph;z-index:-12812" coordorigin="4219,481" coordsize="7826,1030">
            <v:group style="position:absolute;left:4229;top:491;width:7806;height:1007" coordorigin="4229,491" coordsize="7806,1007">
              <v:shape style="position:absolute;left:4229;top:491;width:7806;height:1007" coordorigin="4229,491" coordsize="7806,1007" path="m11985,491l4279,491,4258,496,4240,509,4231,528,4229,541,4229,1447,4234,1469,4247,1486,4267,1496,4279,1498,11985,1498,12006,1493,12023,1480,12033,1460,12035,1447,12035,541,12030,519,12017,502,11997,492,11985,491xe" filled="t" fillcolor="#F5F5F5" stroked="f">
                <v:path arrowok="t"/>
                <v:fill type="solid"/>
              </v:shape>
            </v:group>
            <v:group style="position:absolute;left:4279;top:497;width:7705;height:2" coordorigin="4279,497" coordsize="7705,2">
              <v:shape style="position:absolute;left:4279;top:497;width:7705;height:2" coordorigin="4279,497" coordsize="7705,0" path="m4279,497l11985,497e" filled="f" stroked="t" strokeweight=".73pt" strokecolor="#000000">
                <v:path arrowok="t"/>
              </v:shape>
            </v:group>
            <v:group style="position:absolute;left:4279;top:1491;width:7705;height:2" coordorigin="4279,1491" coordsize="7705,2">
              <v:shape style="position:absolute;left:4279;top:1491;width:7705;height:2" coordorigin="4279,1491" coordsize="7705,0" path="m4279,1491l11985,1491e" filled="f" stroked="t" strokeweight=".73pt" strokecolor="#000000">
                <v:path arrowok="t"/>
              </v:shape>
            </v:group>
            <v:group style="position:absolute;left:4263;top:1495;width:3;height:2" coordorigin="4263,1495" coordsize="3,2">
              <v:shape style="position:absolute;left:4263;top:1495;width:3;height:2" coordorigin="4263,1495" coordsize="3,2" path="m4263,1495l4267,1496e" filled="f" stroked="t" strokeweight="1.259pt" strokecolor="#000000">
                <v:path arrowok="t"/>
              </v:shape>
            </v:group>
            <v:group style="position:absolute;left:11985;top:1493;width:21;height:5" coordorigin="11985,1493" coordsize="21,5">
              <v:shape style="position:absolute;left:11985;top:1493;width:21;height:5" coordorigin="11985,1493" coordsize="21,5" path="m11985,1498l12006,1493e" filled="f" stroked="t" strokeweight="1.259pt" strokecolor="#000000">
                <v:path arrowok="t"/>
              </v:shape>
            </v:group>
            <v:group style="position:absolute;left:4235;top:541;width:2;height:907" coordorigin="4235,541" coordsize="2,907">
              <v:shape style="position:absolute;left:4235;top:541;width:2;height:907" coordorigin="4235,541" coordsize="0,907" path="m4235,541l4235,1447e" filled="f" stroked="t" strokeweight=".73pt" strokecolor="#000000">
                <v:path arrowok="t"/>
              </v:shape>
            </v:group>
            <v:group style="position:absolute;left:12029;top:541;width:2;height:907" coordorigin="12029,541" coordsize="2,907">
              <v:shape style="position:absolute;left:12029;top:541;width:2;height:907" coordorigin="12029,541" coordsize="0,907" path="m12029,541l12029,1447e" filled="f" stroked="t" strokeweight=".73pt" strokecolor="#000000">
                <v:path arrowok="t"/>
              </v:shape>
            </v:group>
            <v:group style="position:absolute;left:9089;top:642;width:642;height:189" coordorigin="9089,642" coordsize="642,189">
              <v:shape style="position:absolute;left:9089;top:642;width:642;height:189" coordorigin="9089,642" coordsize="642,189" path="m9089,642l9731,642,9731,830,9089,830,9089,642xe" filled="t" fillcolor="#FCF8E3" stroked="f">
                <v:path arrowok="t"/>
                <v:fill type="solid"/>
              </v:shape>
            </v:group>
            <w10:wrap type="none"/>
          </v:group>
        </w:pict>
      </w:r>
      <w:r>
        <w:rPr/>
        <w:pict>
          <v:group style="position:absolute;margin-left:210.947006pt;margin-top:3.253797pt;width:107.5184pt;height:13.719455pt;mso-position-horizontal-relative:page;mso-position-vertical-relative:paragraph;z-index:-12805" coordorigin="4219,65" coordsize="2150,274">
            <v:group style="position:absolute;left:4229;top:75;width:2128;height:252" coordorigin="4229,75" coordsize="2128,252">
              <v:shape style="position:absolute;left:4229;top:75;width:2128;height:252" coordorigin="4229,75" coordsize="2128,252" path="m6319,75l4267,75,4246,82,4232,98,4229,113,4229,289,4235,310,4252,324,4267,327,6319,327,6340,320,6354,304,6357,289,6357,113,6350,92,6334,78,6319,75xe" filled="t" fillcolor="#F7F7F9" stroked="f">
                <v:path arrowok="t"/>
                <v:fill type="solid"/>
              </v:shape>
            </v:group>
            <v:group style="position:absolute;left:4267;top:81;width:2052;height:2" coordorigin="4267,81" coordsize="2052,2">
              <v:shape style="position:absolute;left:4267;top:81;width:2052;height:2" coordorigin="4267,81" coordsize="2052,0" path="m4267,81l6319,81e" filled="f" stroked="t" strokeweight=".73pt" strokecolor="#E1E1E8">
                <v:path arrowok="t"/>
              </v:shape>
            </v:group>
            <v:group style="position:absolute;left:6353;top:102;width:3;height:11" coordorigin="6353,102" coordsize="3,11">
              <v:shape style="position:absolute;left:6353;top:102;width:3;height:11" coordorigin="6353,102" coordsize="3,11" path="m6357,113l6353,102e" filled="f" stroked="t" strokeweight="1.259pt" strokecolor="#E1E1E8">
                <v:path arrowok="t"/>
              </v:shape>
            </v:group>
            <v:group style="position:absolute;left:4267;top:321;width:2052;height:2" coordorigin="4267,321" coordsize="2052,2">
              <v:shape style="position:absolute;left:4267;top:321;width:2052;height:2" coordorigin="4267,321" coordsize="2052,0" path="m4267,321l6319,321e" filled="f" stroked="t" strokeweight=".729pt" strokecolor="#E1E1E8">
                <v:path arrowok="t"/>
              </v:shape>
            </v:group>
            <v:group style="position:absolute;left:6340;top:317;width:3;height:4" coordorigin="6340,317" coordsize="3,4">
              <v:shape style="position:absolute;left:6340;top:317;width:3;height:4" coordorigin="6340,317" coordsize="3,4" path="m6340,320l6343,317e" filled="f" stroked="t" strokeweight="1.259pt" strokecolor="#E1E1E8">
                <v:path arrowok="t"/>
              </v:shape>
            </v:group>
            <v:group style="position:absolute;left:4235;top:113;width:2;height:176" coordorigin="4235,113" coordsize="2,176">
              <v:shape style="position:absolute;left:4235;top:113;width:2;height:176" coordorigin="4235,113" coordsize="0,176" path="m4235,113l4235,289e" filled="f" stroked="t" strokeweight=".73pt" strokecolor="#E1E1E8">
                <v:path arrowok="t"/>
              </v:shape>
            </v:group>
            <v:group style="position:absolute;left:6350;top:113;width:2;height:176" coordorigin="6350,113" coordsize="2,176">
              <v:shape style="position:absolute;left:6350;top:113;width:2;height:176" coordorigin="6350,113" coordsize="0,176" path="m6350,113l6350,289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f.text_field(:text_item)</w:t>
      </w:r>
      <w:r>
        <w:rPr>
          <w:rFonts w:ascii="Consolas" w:hAnsi="Consolas" w:cs="Consolas" w:eastAsia="Consolas"/>
          <w:b w:val="0"/>
          <w:bCs w:val="0"/>
          <w:color w:val="DD1144"/>
          <w:spacing w:val="-12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'f'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has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appeared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(hi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  <w:sz w:val="20"/>
          <w:szCs w:val="20"/>
        </w:rPr>
        <w:t>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hlighted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belo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  <w:sz w:val="20"/>
          <w:szCs w:val="2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).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line="100" w:lineRule="exact" w:before="6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4354" w:right="52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form_for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@new_todo,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:url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{:action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"add"</w:t>
      </w:r>
      <w:r>
        <w:rPr>
          <w:rFonts w:ascii="Consolas" w:hAnsi="Consolas" w:cs="Consolas" w:eastAsia="Consolas"/>
          <w:b w:val="0"/>
          <w:bCs w:val="0"/>
          <w:color w:val="303030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}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do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|f|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2324" w:right="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#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put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the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child</w:t>
      </w:r>
      <w:r>
        <w:rPr>
          <w:rFonts w:ascii="Consolas" w:hAnsi="Consolas" w:cs="Consolas" w:eastAsia="Consolas"/>
          <w:b w:val="0"/>
          <w:bCs w:val="0"/>
          <w:color w:val="303030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elements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text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field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&amp;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the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submit</w:t>
      </w:r>
      <w:r>
        <w:rPr>
          <w:rFonts w:ascii="Consolas" w:hAnsi="Consolas" w:cs="Consolas" w:eastAsia="Consolas"/>
          <w:b w:val="0"/>
          <w:bCs w:val="0"/>
          <w:color w:val="303030"/>
          <w:spacing w:val="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button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25" w:right="689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&lt;%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245" w:lineRule="auto"/>
        <w:ind w:left="4228" w:right="530" w:firstLine="0"/>
        <w:jc w:val="left"/>
        <w:rPr>
          <w:rFonts w:ascii="Consolas" w:hAnsi="Consolas" w:cs="Consolas" w:eastAsia="Consolas"/>
          <w:sz w:val="15"/>
          <w:szCs w:val="15"/>
        </w:rPr>
      </w:pPr>
      <w:r>
        <w:rPr/>
        <w:pict>
          <v:group style="position:absolute;margin-left:423.725006pt;margin-top:17.262125pt;width:144.531pt;height:13.719469pt;mso-position-horizontal-relative:page;mso-position-vertical-relative:paragraph;z-index:-12804" coordorigin="8475,345" coordsize="2891,274">
            <v:group style="position:absolute;left:8485;top:358;width:2871;height:252" coordorigin="8485,358" coordsize="2871,252">
              <v:shape style="position:absolute;left:8485;top:358;width:2871;height:252" coordorigin="8485,358" coordsize="2871,252" path="m11355,358l8522,358,8501,364,8487,381,8485,396,8485,572,8491,593,8508,607,8522,610,11355,610,11355,358xe" filled="t" fillcolor="#F7F7F9" stroked="f">
                <v:path arrowok="t"/>
                <v:fill type="solid"/>
              </v:shape>
            </v:group>
            <v:group style="position:absolute;left:8501;top:364;width:2;height:2" coordorigin="8501,364" coordsize="2,2">
              <v:shape style="position:absolute;left:8501;top:364;width:2;height:2" coordorigin="8501,364" coordsize="0,0" path="m8501,364l8501,364e" filled="f" stroked="t" strokeweight="1.259pt" strokecolor="#E1E1E8">
                <v:path arrowok="t"/>
              </v:shape>
            </v:group>
            <v:group style="position:absolute;left:8522;top:603;width:2795;height:2" coordorigin="8522,603" coordsize="2795,2">
              <v:shape style="position:absolute;left:8522;top:603;width:2795;height:2" coordorigin="8522,603" coordsize="2795,0" path="m8522,603l11317,603e" filled="f" stroked="t" strokeweight=".729pt" strokecolor="#E1E1E8">
                <v:path arrowok="t"/>
              </v:shape>
            </v:group>
            <v:group style="position:absolute;left:8491;top:396;width:2;height:176" coordorigin="8491,396" coordsize="2,176">
              <v:shape style="position:absolute;left:8491;top:396;width:2;height:176" coordorigin="8491,396" coordsize="0,176" path="m8491,396l8491,572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implication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receives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form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data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post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submission,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data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becomes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available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2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params</w:t>
      </w:r>
      <w:r>
        <w:rPr>
          <w:rFonts w:ascii="Consolas" w:hAnsi="Consolas" w:cs="Consolas" w:eastAsia="Consolas"/>
          <w:b w:val="0"/>
          <w:bCs w:val="0"/>
          <w:color w:val="DD1144"/>
          <w:spacing w:val="10"/>
          <w:w w:val="100"/>
          <w:sz w:val="15"/>
          <w:szCs w:val="15"/>
        </w:rPr>
        <w:t>[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0"/>
          <w:w w:val="100"/>
          <w:sz w:val="15"/>
          <w:szCs w:val="15"/>
        </w:rPr>
        <w:t>name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0"/>
          <w:w w:val="100"/>
          <w:sz w:val="15"/>
          <w:szCs w:val="15"/>
        </w:rPr>
        <w:t>of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0"/>
          <w:w w:val="100"/>
          <w:sz w:val="15"/>
          <w:szCs w:val="15"/>
        </w:rPr>
        <w:t>the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8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0"/>
          <w:w w:val="100"/>
          <w:sz w:val="15"/>
          <w:szCs w:val="15"/>
        </w:rPr>
        <w:t>model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0"/>
          <w:w w:val="100"/>
          <w:sz w:val="15"/>
          <w:szCs w:val="15"/>
        </w:rPr>
        <w:t>of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0"/>
          <w:w w:val="100"/>
          <w:sz w:val="15"/>
          <w:szCs w:val="15"/>
        </w:rPr>
        <w:t>which</w:t>
      </w:r>
      <w:r>
        <w:rPr>
          <w:rFonts w:ascii="Consolas" w:hAnsi="Consolas" w:cs="Consolas" w:eastAsia="Consolas"/>
          <w:b w:val="0"/>
          <w:bCs w:val="0"/>
          <w:i w:val="0"/>
          <w:color w:val="000000"/>
          <w:spacing w:val="0"/>
          <w:w w:val="100"/>
          <w:sz w:val="15"/>
          <w:szCs w:val="15"/>
        </w:rPr>
      </w:r>
    </w:p>
    <w:p>
      <w:pPr>
        <w:spacing w:before="25"/>
        <w:ind w:left="4228" w:right="0" w:firstLine="0"/>
        <w:jc w:val="left"/>
        <w:rPr>
          <w:rFonts w:ascii="Lucida Sans Unicode" w:hAnsi="Lucida Sans Unicode" w:cs="Lucida Sans Unicode" w:eastAsia="Lucida Sans Unicode"/>
          <w:sz w:val="20"/>
          <w:szCs w:val="20"/>
        </w:rPr>
      </w:pPr>
      <w:r>
        <w:rPr/>
        <w:pict>
          <v:group style="position:absolute;margin-left:210.947006pt;margin-top:2.903494pt;width:230.775pt;height:13.7199pt;mso-position-horizontal-relative:page;mso-position-vertical-relative:paragraph;z-index:-12803" coordorigin="4219,58" coordsize="4616,274">
            <v:group style="position:absolute;left:4229;top:68;width:4596;height:252" coordorigin="4229,68" coordsize="4596,252">
              <v:shape style="position:absolute;left:4229;top:68;width:4596;height:252" coordorigin="4229,68" coordsize="4596,252" path="m8787,68l4229,68,4229,320,8787,320,8808,313,8821,297,8824,282,8824,106,8818,85,8801,71,8787,68xe" filled="t" fillcolor="#F7F7F9" stroked="f">
                <v:path arrowok="t"/>
                <v:fill type="solid"/>
              </v:shape>
            </v:group>
            <v:group style="position:absolute;left:4267;top:74;width:4520;height:2" coordorigin="4267,74" coordsize="4520,2">
              <v:shape style="position:absolute;left:4267;top:74;width:4520;height:2" coordorigin="4267,74" coordsize="4520,0" path="m4267,74l8787,74e" filled="f" stroked="t" strokeweight=".73pt" strokecolor="#E1E1E8">
                <v:path arrowok="t"/>
              </v:shape>
            </v:group>
            <v:group style="position:absolute;left:4267;top:314;width:4520;height:2" coordorigin="4267,314" coordsize="4520,2">
              <v:shape style="position:absolute;left:4267;top:314;width:4520;height:2" coordorigin="4267,314" coordsize="4520,0" path="m4267,314l8787,314e" filled="f" stroked="t" strokeweight=".73pt" strokecolor="#E1E1E8">
                <v:path arrowok="t"/>
              </v:shape>
            </v:group>
            <v:group style="position:absolute;left:4267;top:307;width:2;height:13" coordorigin="4267,307" coordsize="2,13">
              <v:shape style="position:absolute;left:4267;top:307;width:2;height:13" coordorigin="4267,307" coordsize="0,13" path="m4267,307l4267,320e" filled="f" stroked="t" strokeweight=".003432pt" strokecolor="#E1E1E8">
                <v:path arrowok="t"/>
              </v:shape>
            </v:group>
            <v:group style="position:absolute;left:8787;top:313;width:21;height:6" coordorigin="8787,313" coordsize="21,6">
              <v:shape style="position:absolute;left:8787;top:313;width:21;height:6" coordorigin="8787,313" coordsize="21,6" path="m8787,320l8808,313e" filled="f" stroked="t" strokeweight="1.259pt" strokecolor="#E1E1E8">
                <v:path arrowok="t"/>
              </v:shape>
            </v:group>
            <v:group style="position:absolute;left:8818;top:106;width:2;height:176" coordorigin="8818,106" coordsize="2,176">
              <v:shape style="position:absolute;left:8818;top:106;width:2;height:176" coordorigin="8818,106" coordsize="0,176" path="m8818,106l8818,282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i/>
          <w:color w:val="DD1144"/>
          <w:spacing w:val="0"/>
          <w:w w:val="100"/>
          <w:sz w:val="15"/>
          <w:szCs w:val="15"/>
        </w:rPr>
        <w:t>@new_todo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0"/>
          <w:w w:val="100"/>
          <w:sz w:val="15"/>
          <w:szCs w:val="15"/>
        </w:rPr>
        <w:t>is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0"/>
          <w:w w:val="100"/>
          <w:sz w:val="15"/>
          <w:szCs w:val="15"/>
        </w:rPr>
        <w:t>objec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5"/>
          <w:w w:val="100"/>
          <w:sz w:val="15"/>
          <w:szCs w:val="15"/>
        </w:rPr>
        <w:t>t</w:t>
      </w:r>
      <w:r>
        <w:rPr>
          <w:rFonts w:ascii="Consolas" w:hAnsi="Consolas" w:cs="Consolas" w:eastAsia="Consolas"/>
          <w:b w:val="0"/>
          <w:bCs w:val="0"/>
          <w:i w:val="0"/>
          <w:color w:val="DD1144"/>
          <w:spacing w:val="0"/>
          <w:w w:val="100"/>
          <w:sz w:val="15"/>
          <w:szCs w:val="15"/>
        </w:rPr>
        <w:t>]</w:t>
      </w:r>
      <w:r>
        <w:rPr>
          <w:rFonts w:ascii="Consolas" w:hAnsi="Consolas" w:cs="Consolas" w:eastAsia="Consolas"/>
          <w:b w:val="0"/>
          <w:bCs w:val="0"/>
          <w:i w:val="0"/>
          <w:color w:val="DD1144"/>
          <w:spacing w:val="10"/>
          <w:w w:val="100"/>
          <w:sz w:val="15"/>
          <w:szCs w:val="15"/>
        </w:rPr>
        <w:t>[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0"/>
          <w:w w:val="100"/>
          <w:sz w:val="15"/>
          <w:szCs w:val="15"/>
        </w:rPr>
        <w:t>name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0"/>
          <w:w w:val="100"/>
          <w:sz w:val="15"/>
          <w:szCs w:val="15"/>
        </w:rPr>
        <w:t>of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0"/>
          <w:w w:val="100"/>
          <w:sz w:val="15"/>
          <w:szCs w:val="15"/>
        </w:rPr>
        <w:t>the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8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0"/>
          <w:w w:val="100"/>
          <w:sz w:val="15"/>
          <w:szCs w:val="15"/>
        </w:rPr>
        <w:t>element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0"/>
          <w:w w:val="100"/>
          <w:sz w:val="15"/>
          <w:szCs w:val="15"/>
        </w:rPr>
        <w:t>in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0"/>
          <w:w w:val="100"/>
          <w:sz w:val="15"/>
          <w:szCs w:val="15"/>
        </w:rPr>
        <w:t>the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8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0"/>
          <w:w w:val="100"/>
          <w:sz w:val="15"/>
          <w:szCs w:val="15"/>
        </w:rPr>
        <w:t>for</w:t>
      </w:r>
      <w:r>
        <w:rPr>
          <w:rFonts w:ascii="Consolas" w:hAnsi="Consolas" w:cs="Consolas" w:eastAsia="Consolas"/>
          <w:b w:val="0"/>
          <w:bCs w:val="0"/>
          <w:i/>
          <w:color w:val="DD1144"/>
          <w:spacing w:val="7"/>
          <w:w w:val="100"/>
          <w:sz w:val="15"/>
          <w:szCs w:val="15"/>
        </w:rPr>
        <w:t>m</w:t>
      </w:r>
      <w:r>
        <w:rPr>
          <w:rFonts w:ascii="Consolas" w:hAnsi="Consolas" w:cs="Consolas" w:eastAsia="Consolas"/>
          <w:b w:val="0"/>
          <w:bCs w:val="0"/>
          <w:i w:val="0"/>
          <w:color w:val="DD1144"/>
          <w:spacing w:val="0"/>
          <w:w w:val="100"/>
          <w:sz w:val="15"/>
          <w:szCs w:val="15"/>
        </w:rPr>
        <w:t>]</w:t>
      </w:r>
      <w:r>
        <w:rPr>
          <w:rFonts w:ascii="Consolas" w:hAnsi="Consolas" w:cs="Consolas" w:eastAsia="Consolas"/>
          <w:b w:val="0"/>
          <w:bCs w:val="0"/>
          <w:i w:val="0"/>
          <w:color w:val="DD1144"/>
          <w:spacing w:val="-1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i w:val="0"/>
          <w:color w:val="545454"/>
          <w:spacing w:val="0"/>
          <w:w w:val="100"/>
          <w:sz w:val="20"/>
          <w:szCs w:val="2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i w:val="0"/>
          <w:color w:val="545454"/>
          <w:spacing w:val="1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i w:val="0"/>
          <w:color w:val="545454"/>
          <w:spacing w:val="0"/>
          <w:w w:val="100"/>
          <w:sz w:val="20"/>
          <w:szCs w:val="2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i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i w:val="0"/>
          <w:color w:val="545454"/>
          <w:spacing w:val="0"/>
          <w:w w:val="100"/>
          <w:sz w:val="20"/>
          <w:szCs w:val="20"/>
        </w:rPr>
        <w:t>our</w:t>
      </w:r>
      <w:r>
        <w:rPr>
          <w:rFonts w:ascii="Lucida Sans Unicode" w:hAnsi="Lucida Sans Unicode" w:cs="Lucida Sans Unicode" w:eastAsia="Lucida Sans Unicode"/>
          <w:b w:val="0"/>
          <w:bCs w:val="0"/>
          <w:i w:val="0"/>
          <w:color w:val="545454"/>
          <w:spacing w:val="8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i w:val="0"/>
          <w:color w:val="545454"/>
          <w:spacing w:val="0"/>
          <w:w w:val="100"/>
          <w:sz w:val="20"/>
          <w:szCs w:val="20"/>
        </w:rPr>
        <w:t>case,</w:t>
      </w:r>
      <w:r>
        <w:rPr>
          <w:rFonts w:ascii="Lucida Sans Unicode" w:hAnsi="Lucida Sans Unicode" w:cs="Lucida Sans Unicode" w:eastAsia="Lucida Sans Unicode"/>
          <w:b w:val="0"/>
          <w:bCs w:val="0"/>
          <w:i w:val="0"/>
          <w:color w:val="545454"/>
          <w:spacing w:val="1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i w:val="0"/>
          <w:color w:val="545454"/>
          <w:spacing w:val="0"/>
          <w:w w:val="100"/>
          <w:sz w:val="20"/>
          <w:szCs w:val="2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i w:val="0"/>
          <w:color w:val="545454"/>
          <w:spacing w:val="4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i w:val="0"/>
          <w:color w:val="545454"/>
          <w:spacing w:val="0"/>
          <w:w w:val="100"/>
          <w:sz w:val="20"/>
          <w:szCs w:val="2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i w:val="0"/>
          <w:color w:val="000000"/>
          <w:spacing w:val="0"/>
          <w:w w:val="100"/>
          <w:sz w:val="20"/>
          <w:szCs w:val="20"/>
        </w:rPr>
      </w:r>
    </w:p>
    <w:p>
      <w:pPr>
        <w:spacing w:before="32"/>
        <w:ind w:left="3992" w:right="5304" w:firstLine="0"/>
        <w:jc w:val="center"/>
        <w:rPr>
          <w:rFonts w:ascii="Lucida Sans Unicode" w:hAnsi="Lucida Sans Unicode" w:cs="Lucida Sans Unicode" w:eastAsia="Lucida Sans Unicode"/>
          <w:sz w:val="20"/>
          <w:szCs w:val="20"/>
        </w:rPr>
      </w:pPr>
      <w:r>
        <w:rPr/>
        <w:pict>
          <v:group style="position:absolute;margin-left:210.947006pt;margin-top:3.2535pt;width:111.166pt;height:13.72pt;mso-position-horizontal-relative:page;mso-position-vertical-relative:paragraph;z-index:-12802" coordorigin="4219,65" coordsize="2223,274">
            <v:group style="position:absolute;left:4229;top:75;width:2203;height:252" coordorigin="4229,75" coordsize="2203,252">
              <v:shape style="position:absolute;left:4229;top:75;width:2203;height:252" coordorigin="4229,75" coordsize="2203,252" path="m6394,75l4267,75,4246,82,4232,98,4229,113,4229,289,4235,310,4252,324,4267,327,6395,327,6416,320,6429,304,6432,289,6432,113,6426,92,6409,78,6394,75xe" filled="t" fillcolor="#F7F7F9" stroked="f">
                <v:path arrowok="t"/>
                <v:fill type="solid"/>
              </v:shape>
            </v:group>
            <v:group style="position:absolute;left:4267;top:81;width:2128;height:2" coordorigin="4267,81" coordsize="2128,2">
              <v:shape style="position:absolute;left:4267;top:81;width:2128;height:2" coordorigin="4267,81" coordsize="2128,0" path="m4267,81l6394,81e" filled="f" stroked="t" strokeweight=".73pt" strokecolor="#E1E1E8">
                <v:path arrowok="t"/>
              </v:shape>
            </v:group>
            <v:group style="position:absolute;left:4267;top:321;width:2128;height:2" coordorigin="4267,321" coordsize="2128,2">
              <v:shape style="position:absolute;left:4267;top:321;width:2128;height:2" coordorigin="4267,321" coordsize="2128,0" path="m4267,321l6394,321e" filled="f" stroked="t" strokeweight=".73pt" strokecolor="#E1E1E8">
                <v:path arrowok="t"/>
              </v:shape>
            </v:group>
            <v:group style="position:absolute;left:6394;top:320;width:21;height:6" coordorigin="6394,320" coordsize="21,6">
              <v:shape style="position:absolute;left:6394;top:320;width:21;height:6" coordorigin="6394,320" coordsize="21,6" path="m6394,327l6416,320e" filled="f" stroked="t" strokeweight="1.259pt" strokecolor="#E1E1E8">
                <v:path arrowok="t"/>
              </v:shape>
            </v:group>
            <v:group style="position:absolute;left:4235;top:113;width:2;height:176" coordorigin="4235,113" coordsize="2,176">
              <v:shape style="position:absolute;left:4235;top:113;width:2;height:176" coordorigin="4235,113" coordsize="0,176" path="m4235,113l4235,289e" filled="f" stroked="t" strokeweight=".73pt" strokecolor="#E1E1E8">
                <v:path arrowok="t"/>
              </v:shape>
            </v:group>
            <v:group style="position:absolute;left:6426;top:113;width:2;height:176" coordorigin="6426,113" coordsize="2,176">
              <v:shape style="position:absolute;left:6426;top:113;width:2;height:176" coordorigin="6426,113" coordsize="0,176" path="m6426,113l6426,289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params[:todo][:text_item]</w:t>
      </w:r>
      <w:r>
        <w:rPr>
          <w:rFonts w:ascii="Consolas" w:hAnsi="Consolas" w:cs="Consolas" w:eastAsia="Consolas"/>
          <w:b w:val="0"/>
          <w:bCs w:val="0"/>
          <w:color w:val="DD1144"/>
          <w:spacing w:val="-19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20"/>
          <w:szCs w:val="20"/>
        </w:rPr>
      </w:r>
    </w:p>
    <w:p>
      <w:pPr>
        <w:spacing w:after="0"/>
        <w:jc w:val="center"/>
        <w:rPr>
          <w:rFonts w:ascii="Lucida Sans Unicode" w:hAnsi="Lucida Sans Unicode" w:cs="Lucida Sans Unicode" w:eastAsia="Lucida Sans Unicode"/>
          <w:sz w:val="20"/>
          <w:szCs w:val="20"/>
        </w:rPr>
        <w:sectPr>
          <w:pgSz w:w="12240" w:h="15840"/>
          <w:pgMar w:header="90" w:footer="21" w:top="280" w:bottom="220" w:left="0" w:right="14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7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74"/>
        <w:ind w:left="1903" w:right="4333" w:firstLine="0"/>
        <w:jc w:val="center"/>
        <w:rPr>
          <w:rFonts w:ascii="Consolas" w:hAnsi="Consolas" w:cs="Consolas" w:eastAsia="Consolas"/>
          <w:sz w:val="15"/>
          <w:szCs w:val="15"/>
        </w:rPr>
      </w:pPr>
      <w:bookmarkStart w:name="_bookmark57" w:id="80"/>
      <w:bookmarkEnd w:id="80"/>
      <w:r>
        <w:rPr/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Test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Output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10" w:lineRule="exact" w:before="9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before="74"/>
        <w:ind w:left="44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Click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'Run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test'</w:t>
      </w:r>
      <w:r>
        <w:rPr>
          <w:rFonts w:ascii="Consolas" w:hAnsi="Consolas" w:cs="Consolas" w:eastAsia="Consolas"/>
          <w:b w:val="0"/>
          <w:bCs w:val="0"/>
          <w:color w:val="303030"/>
          <w:spacing w:val="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button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above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verify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if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your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task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solution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is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right.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90" w:lineRule="exact" w:before="4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216" w:val="left" w:leader="none"/>
        </w:tabs>
        <w:spacing w:before="39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618496pt;width:592.879498pt;height:52.7501pt;mso-position-horizontal-relative:page;mso-position-vertical-relative:paragraph;z-index:-12801" coordorigin="190,832" coordsize="11858,1055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7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3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3pt" strokecolor="#E4E4E4">
                <v:path arrowok="t"/>
              </v:shape>
            </v:group>
            <v:group style="position:absolute;left:11985;top:1870;width:22;height:5" coordorigin="11985,1870" coordsize="22,5">
              <v:shape style="position:absolute;left:11985;top:1870;width:22;height:5" coordorigin="11985,1870" coordsize="22,5" path="m11985,1875l12006,1870e" filled="f" stroked="t" strokeweight="1.259pt" strokecolor="#E4E4E4">
                <v:path arrowok="t"/>
              </v:shape>
            </v:group>
            <v:group style="position:absolute;left:12030;top:1837;width:3;height:6" coordorigin="12030,1837" coordsize="3,6">
              <v:shape style="position:absolute;left:12030;top:1837;width:3;height:6" coordorigin="12030,1837" coordsize="3,6" path="m12031,1842l12033,1837e" filled="f" stroked="t" strokeweight="1.259pt" strokecolor="#E4E4E4">
                <v:path arrowok="t"/>
              </v:shape>
            </v:group>
            <v:group style="position:absolute;left:206;top:893;width:2;height:932" coordorigin="206,893" coordsize="2,932">
              <v:shape style="position:absolute;left:206;top:893;width:2;height:932" coordorigin="206,893" coordsize="0,932" path="m206,893l206,1824e" filled="f" stroked="t" strokeweight=".73pt" strokecolor="#E4E4E4">
                <v:path arrowok="t"/>
              </v:shape>
            </v:group>
            <v:group style="position:absolute;left:12029;top:893;width:2;height:932" coordorigin="12029,893" coordsize="2,932">
              <v:shape style="position:absolute;left:12029;top:893;width:2;height:932" coordorigin="12029,893" coordsize="0,932" path="m12029,893l12029,1824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889999pt;margin-top:-1.633005pt;width:47.214pt;height:.1pt;mso-position-horizontal-relative:page;mso-position-vertical-relative:paragraph;z-index:-12800" coordorigin="4418,-33" coordsize="944,2">
            <v:shape style="position:absolute;left:4418;top:-33;width:944;height:2" coordorigin="4418,-33" coordsize="944,0" path="m4418,-33l5362,-33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220.889999pt;margin-top:17.881994pt;width:47.214pt;height:.1pt;mso-position-horizontal-relative:page;mso-position-vertical-relative:paragraph;z-index:-12799" coordorigin="4418,358" coordsize="944,2">
            <v:shape style="position:absolute;left:4418;top:358;width:944;height:2" coordorigin="4418,358" coordsize="944,0" path="m4418,358l5362,358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211.447006pt;margin-top:7.494494pt;width:.629995pt;height:1.259pt;mso-position-horizontal-relative:page;mso-position-vertical-relative:paragraph;z-index:-12798" coordorigin="4229,150" coordsize="13,25">
            <v:shape style="position:absolute;left:4229;top:150;width:13;height:25" coordorigin="4229,150" coordsize="13,25" path="m4229,162l4242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4494pt;width:.63pt;height:1.259pt;mso-position-horizontal-relative:page;mso-position-vertical-relative:paragraph;z-index:-12797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-1.633005pt;width:31.476pt;height:.1pt;mso-position-horizontal-relative:page;mso-position-vertical-relative:paragraph;z-index:-12796" coordorigin="11217,-33" coordsize="630,2">
            <v:shape style="position:absolute;left:11217;top:-33;width:630;height:2" coordorigin="11217,-33" coordsize="630,0" path="m11217,-33l11846,-33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830994pt;margin-top:17.881994pt;width:31.476pt;height:.1pt;mso-position-horizontal-relative:page;mso-position-vertical-relative:paragraph;z-index:-12795" coordorigin="11217,358" coordsize="630,2">
            <v:shape style="position:absolute;left:11217;top:358;width:630;height:2" coordorigin="11217,358" coordsize="630,0" path="m11217,358l11846,358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7.494494pt;width:.628995pt;height:1.259pt;mso-position-horizontal-relative:page;mso-position-vertical-relative:paragraph;z-index:-12794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7.494494pt;width:.63pt;height:1.259pt;mso-position-horizontal-relative:page;mso-position-vertical-relative:paragraph;z-index:-12793" coordorigin="12022,150" coordsize="13,25">
            <v:shape style="position:absolute;left:12022;top:150;width:13;height:25" coordorigin="12022,150" coordsize="13,25" path="m12022,162l12035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10.947006pt;margin-top:-170.030304pt;width:391.303pt;height:152.3442pt;mso-position-horizontal-relative:page;mso-position-vertical-relative:paragraph;z-index:-12792" coordorigin="4219,-3401" coordsize="7826,3047">
            <v:group style="position:absolute;left:4229;top:-3388;width:1058;height:252" coordorigin="4229,-3388" coordsize="1058,252">
              <v:shape style="position:absolute;left:4229;top:-3388;width:1058;height:252" coordorigin="4229,-3388" coordsize="1058,252" path="m5249,-3388l4267,-3388,4246,-3382,4232,-3365,4229,-3350,4229,-3174,4235,-3153,4252,-3139,4267,-3136,5249,-3136,5270,-3143,5284,-3159,5287,-3174,5287,-3350,5280,-3371,5264,-3385,5249,-3388xe" filled="t" fillcolor="#F7F7F9" stroked="f">
                <v:path arrowok="t"/>
                <v:fill type="solid"/>
              </v:shape>
            </v:group>
            <v:group style="position:absolute;left:4267;top:-3382;width:982;height:2" coordorigin="4267,-3382" coordsize="982,2">
              <v:shape style="position:absolute;left:4267;top:-3382;width:982;height:2" coordorigin="4267,-3382" coordsize="982,0" path="m4267,-3382l5249,-3382e" filled="f" stroked="t" strokeweight=".73pt" strokecolor="#E1E1E8">
                <v:path arrowok="t"/>
              </v:shape>
            </v:group>
            <v:group style="position:absolute;left:4246;top:-3388;width:21;height:6" coordorigin="4246,-3388" coordsize="21,6">
              <v:shape style="position:absolute;left:4246;top:-3388;width:21;height:6" coordorigin="4246,-3388" coordsize="21,6" path="m4267,-3388l4246,-3382e" filled="f" stroked="t" strokeweight="1.259pt" strokecolor="#E1E1E8">
                <v:path arrowok="t"/>
              </v:shape>
            </v:group>
            <v:group style="position:absolute;left:4267;top:-3143;width:982;height:2" coordorigin="4267,-3143" coordsize="982,2">
              <v:shape style="position:absolute;left:4267;top:-3143;width:982;height:2" coordorigin="4267,-3143" coordsize="982,0" path="m4267,-3143l5249,-3143e" filled="f" stroked="t" strokeweight=".729pt" strokecolor="#E1E1E8">
                <v:path arrowok="t"/>
              </v:shape>
            </v:group>
            <v:group style="position:absolute;left:5280;top:-3350;width:2;height:176" coordorigin="5280,-3350" coordsize="2,176">
              <v:shape style="position:absolute;left:5280;top:-3350;width:2;height:176" coordorigin="5280,-3350" coordsize="0,176" path="m5280,-3350l5280,-3174e" filled="f" stroked="t" strokeweight=".729pt" strokecolor="#E1E1E8">
                <v:path arrowok="t"/>
              </v:shape>
            </v:group>
            <v:group style="position:absolute;left:4229;top:-3136;width:7806;height:2770" coordorigin="4229,-3136" coordsize="7806,2770">
              <v:shape style="position:absolute;left:4229;top:-3136;width:7806;height:2770" coordorigin="4229,-3136" coordsize="7806,2770" path="m11985,-3136l4279,-3136,4258,-3131,4240,-3118,4231,-3099,4229,-3086,4229,-417,4234,-395,4247,-378,4267,-368,4279,-366,11985,-366,12006,-371,12023,-385,12033,-404,12035,-417,12035,-3086,12030,-3108,12017,-3125,11997,-3135,11985,-3136xe" filled="t" fillcolor="#F5F5F5" stroked="f">
                <v:path arrowok="t"/>
                <v:fill type="solid"/>
              </v:shape>
            </v:group>
            <v:group style="position:absolute;left:4279;top:-3130;width:7705;height:2" coordorigin="4279,-3130" coordsize="7705,2">
              <v:shape style="position:absolute;left:4279;top:-3130;width:7705;height:2" coordorigin="4279,-3130" coordsize="7705,0" path="m4279,-3130l11985,-3130e" filled="f" stroked="t" strokeweight=".73pt" strokecolor="#000000">
                <v:path arrowok="t"/>
              </v:shape>
            </v:group>
            <v:group style="position:absolute;left:4264;top:-3136;width:15;height:3" coordorigin="4264,-3136" coordsize="15,3">
              <v:shape style="position:absolute;left:4264;top:-3136;width:15;height:3" coordorigin="4264,-3136" coordsize="15,3" path="m4279,-3136l4264,-3133e" filled="f" stroked="t" strokeweight="1.259pt" strokecolor="#000000">
                <v:path arrowok="t"/>
              </v:shape>
            </v:group>
            <v:group style="position:absolute;left:11997;top:-3135;width:7;height:4" coordorigin="11997,-3135" coordsize="7,4">
              <v:shape style="position:absolute;left:11997;top:-3135;width:7;height:4" coordorigin="11997,-3135" coordsize="7,4" path="m12004,-3131l11997,-3135e" filled="f" stroked="t" strokeweight="1.259pt" strokecolor="#000000">
                <v:path arrowok="t"/>
              </v:shape>
            </v:group>
            <v:group style="position:absolute;left:11985;top:-369;width:12;height:3" coordorigin="11985,-369" coordsize="12,3">
              <v:shape style="position:absolute;left:11985;top:-369;width:12;height:3" coordorigin="11985,-369" coordsize="12,3" path="m11985,-366l11995,-369e" filled="f" stroked="t" strokeweight="1.259pt" strokecolor="#000000">
                <v:path arrowok="t"/>
              </v:shape>
            </v:group>
            <w10:wrap type="none"/>
          </v:group>
        </w:pict>
      </w:r>
      <w:hyperlink w:history="true" w:anchor="_bookmark52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52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w:history="true" w:anchor="_bookmark5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</w:hyperlink>
      <w:hyperlink w:history="true" w:anchor="_bookmark5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300"/>
        </w:sectPr>
      </w:pP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896" w:val="left" w:leader="none"/>
          <w:tab w:pos="5638" w:val="left" w:leader="none"/>
          <w:tab w:pos="6482" w:val="left" w:leader="none"/>
          <w:tab w:pos="7728" w:val="left" w:leader="none"/>
          <w:tab w:pos="9856" w:val="left" w:leader="none"/>
        </w:tabs>
        <w:spacing w:before="41"/>
        <w:ind w:left="2919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Rails migration, form_for &amp; checkboxes |" w:id="81"/>
      <w:bookmarkEnd w:id="81"/>
      <w:r>
        <w:rPr/>
      </w:r>
      <w:bookmarkStart w:name="_bookmark58" w:id="82"/>
      <w:bookmarkEnd w:id="82"/>
      <w:r>
        <w:rPr/>
      </w:r>
      <w:hyperlink w:history="true" w:anchor="_bookmark58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-2"/>
            <w:w w:val="100"/>
            <w:position w:val="-2"/>
            <w:sz w:val="14"/>
            <w:szCs w:val="14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2"/>
            <w:sz w:val="14"/>
            <w:szCs w:val="14"/>
          </w:rPr>
          <w:tab/>
        </w:r>
      </w:hyperlink>
      <w:hyperlink w:history="true" w:anchor="_bookmark58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2"/>
            <w:sz w:val="14"/>
            <w:szCs w:val="14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4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9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Heading1"/>
        <w:spacing w:line="566" w:lineRule="exact" w:before="55"/>
        <w:ind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3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Lesso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n</w:t>
      </w:r>
      <w:r>
        <w:rPr>
          <w:rFonts w:ascii="Arial" w:hAnsi="Arial" w:cs="Arial" w:eastAsia="Arial"/>
          <w:b w:val="0"/>
          <w:bCs w:val="0"/>
          <w:color w:val="FFFFFF"/>
          <w:spacing w:val="-5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4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migration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,</w:t>
      </w:r>
      <w:r>
        <w:rPr>
          <w:rFonts w:ascii="Arial" w:hAnsi="Arial" w:cs="Arial" w:eastAsia="Arial"/>
          <w:b w:val="0"/>
          <w:bCs w:val="0"/>
          <w:color w:val="FFFFFF"/>
          <w:spacing w:val="-47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form_fo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FFFFFF"/>
          <w:spacing w:val="-5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&amp;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6"/>
          <w:w w:val="100"/>
        </w:rPr>
        <w:t>checkboxes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50" w:lineRule="exact" w:before="10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4417" w:val="left" w:leader="none"/>
          <w:tab w:pos="5362" w:val="left" w:leader="none"/>
        </w:tabs>
        <w:spacing w:before="75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9.950pt;margin-top:-2.028419pt;width:189.5359pt;height:28.3782pt;mso-position-horizontal-relative:page;mso-position-vertical-relative:paragraph;z-index:-12791" coordorigin="199,-41" coordsize="3791,568">
            <v:group style="position:absolute;left:250;top:-33;width:3676;height:2" coordorigin="250,-33" coordsize="3676,2">
              <v:shape style="position:absolute;left:250;top:-33;width:3676;height:2" coordorigin="250,-33" coordsize="3676,0" path="m250,-33l3927,-33e" filled="f" stroked="t" strokeweight=".73pt" strokecolor="#E6E6E6">
                <v:path arrowok="t"/>
              </v:shape>
            </v:group>
            <v:group style="position:absolute;left:3972;top:-11;width:5;height:22" coordorigin="3972,-11" coordsize="5,22">
              <v:shape style="position:absolute;left:3972;top:-11;width:5;height:22" coordorigin="3972,-11" coordsize="5,22" path="m3977,11l3972,-11e" filled="f" stroked="t" strokeweight="1.259pt" strokecolor="#E6E6E6">
                <v:path arrowok="t"/>
              </v:shape>
            </v:group>
            <v:group style="position:absolute;left:250;top:433;width:3676;height:2" coordorigin="250,433" coordsize="3676,2">
              <v:shape style="position:absolute;left:250;top:433;width:3676;height:2" coordorigin="250,433" coordsize="3676,0" path="m250,433l3927,433e" filled="f" stroked="t" strokeweight=".73pt" strokecolor="#E6E6E6">
                <v:path arrowok="t"/>
              </v:shape>
            </v:group>
            <v:group style="position:absolute;left:3927;top:434;width:22;height:5" coordorigin="3927,434" coordsize="22,5">
              <v:shape style="position:absolute;left:3927;top:434;width:22;height:5" coordorigin="3927,434" coordsize="22,5" path="m3927,439l3949,434e" filled="f" stroked="t" strokeweight="1.259pt" strokecolor="#E6E6E6">
                <v:path arrowok="t"/>
              </v:shape>
            </v:group>
            <v:group style="position:absolute;left:3968;top:401;width:7;height:14" coordorigin="3968,401" coordsize="7,14">
              <v:shape style="position:absolute;left:3968;top:401;width:7;height:14" coordorigin="3968,401" coordsize="7,14" path="m3968,415l3976,401e" filled="f" stroked="t" strokeweight="1.259pt" strokecolor="#E6E6E6">
                <v:path arrowok="t"/>
              </v:shape>
            </v:group>
            <v:group style="position:absolute;left:206;top:11;width:2;height:378" coordorigin="206,11" coordsize="2,378">
              <v:shape style="position:absolute;left:206;top:11;width:2;height:378" coordorigin="206,11" coordsize="0,378" path="m206,11l206,389e" filled="f" stroked="t" strokeweight=".73pt" strokecolor="#E6E6E6">
                <v:path arrowok="t"/>
              </v:shape>
            </v:group>
            <v:group style="position:absolute;left:3971;top:11;width:2;height:378" coordorigin="3971,11" coordsize="2,378">
              <v:shape style="position:absolute;left:3971;top:11;width:2;height:378" coordorigin="3971,11" coordsize="0,378" path="m3971,11l3971,389e" filled="f" stroked="t" strokeweight=".73pt" strokecolor="#E6E6E6">
                <v:path arrowok="t"/>
              </v:shape>
            </v:group>
            <v:group style="position:absolute;left:250;top:470;width:3676;height:2" coordorigin="250,470" coordsize="3676,2">
              <v:shape style="position:absolute;left:250;top:470;width:3676;height:2" coordorigin="250,470" coordsize="3676,0" path="m250,470l3927,470e" filled="f" stroked="t" strokeweight=".73pt" strokecolor="#E6E6E6">
                <v:path arrowok="t"/>
              </v:shape>
            </v:group>
            <v:group style="position:absolute;left:3972;top:492;width:5;height:22" coordorigin="3972,492" coordsize="5,22">
              <v:shape style="position:absolute;left:3972;top:492;width:5;height:22" coordorigin="3972,492" coordsize="5,22" path="m3977,514l3972,493,3972,492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9.202072pt;margin-top:14.388882pt;width:1.687527pt;height:.167627pt;mso-position-horizontal-relative:page;mso-position-vertical-relative:paragraph;z-index:-12786" coordorigin="4384,288" coordsize="34,3">
            <v:shape style="position:absolute;left:4384;top:288;width:34;height:3" coordorigin="4384,288" coordsize="34,3" path="m4418,288l4395,289,4384,291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268.516571pt;margin-top:14.397554pt;width:1.138972pt;height:.118127pt;mso-position-horizontal-relative:page;mso-position-vertical-relative:paragraph;z-index:-12785" coordorigin="5370,288" coordsize="23,2">
            <v:shape style="position:absolute;left:5370;top:288;width:23;height:2" coordorigin="5370,288" coordsize="23,2" path="m5393,290l5370,288e" filled="f" stroked="t" strokeweight="1.2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8.315674pt;margin-top:13.759381pt;width:34.356347pt;height:1.462994pt;mso-position-horizontal-relative:page;mso-position-vertical-relative:paragraph;z-index:-12781" coordorigin="11166,275" coordsize="687,29">
            <v:group style="position:absolute;left:11217;top:294;width:630;height:2" coordorigin="11217,294" coordsize="630,2">
              <v:shape style="position:absolute;left:11217;top:294;width:630;height:2" coordorigin="11217,294" coordsize="630,0" path="m11217,294l11846,294e" filled="f" stroked="t" strokeweight=".73pt" strokecolor="#DEDEDE">
                <v:path arrowok="t"/>
              </v:shape>
            </v:group>
            <v:group style="position:absolute;left:11179;top:288;width:38;height:4" coordorigin="11179,288" coordsize="38,4">
              <v:shape style="position:absolute;left:11179;top:288;width:38;height:4" coordorigin="11179,288" coordsize="38,4" path="m11217,288l11194,289,11179,292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9.5pt;margin-top:-163.006424pt;width:592.75pt;height:128.793pt;mso-position-horizontal-relative:page;mso-position-vertical-relative:paragraph;z-index:-12776" coordorigin="190,-3260" coordsize="11855,2576">
            <v:group style="position:absolute;left:200;top:-2520;width:11835;height:1826" coordorigin="200,-2520" coordsize="11835,1826">
              <v:shape style="position:absolute;left:200;top:-2520;width:11835;height:1826" coordorigin="200,-2520" coordsize="11835,1826" path="m200,-694l12035,-694,12035,-2520,200,-2520,200,-694xe" filled="t" fillcolor="#020031" stroked="f">
                <v:path arrowok="t"/>
                <v:fill type="solid"/>
              </v:shape>
            </v:group>
            <v:group style="position:absolute;left:200;top:-701;width:11835;height:2" coordorigin="200,-701" coordsize="11835,2">
              <v:shape style="position:absolute;left:200;top:-701;width:11835;height:2" coordorigin="200,-701" coordsize="11835,0" path="m200,-701l12035,-701e" filled="f" stroked="t" strokeweight=".73pt" strokecolor="#DEDEDE">
                <v:path arrowok="t"/>
              </v:shape>
              <v:shape style="position:absolute;left:200;top:-2747;width:11835;height:2040" type="#_x0000_t75">
                <v:imagedata r:id="rId570" o:title=""/>
              </v:shape>
            </v:group>
            <v:group style="position:absolute;left:200;top:-3250;width:2;height:730" coordorigin="200,-3250" coordsize="2,730">
              <v:shape style="position:absolute;left:200;top:-3250;width:2;height:730" coordorigin="200,-3250" coordsize="0,730" path="m200,-2520l200,-3250,200,-2520xe" filled="t" fillcolor="#000000" stroked="f">
                <v:path arrowok="t"/>
                <v:fill type="solid"/>
              </v:shape>
            </v:group>
            <v:group style="position:absolute;left:200;top:-3250;width:11835;height:730" coordorigin="200,-3250" coordsize="11835,730">
              <v:shape style="position:absolute;left:200;top:-3250;width:11835;height:730" coordorigin="200,-3250" coordsize="11835,730" path="m200,-2520l12035,-2520,12035,-3250,200,-3250,200,-2520xe" filled="t" fillcolor="#FAFAFA" stroked="f">
                <v:path arrowok="t"/>
                <v:fill type="solid"/>
              </v:shape>
              <v:shape style="position:absolute;left:452;top:-3200;width:630;height:630" type="#_x0000_t75">
                <v:imagedata r:id="rId571" o:title=""/>
              </v:shape>
            </v:group>
            <v:group style="position:absolute;left:2668;top:-3049;width:1561;height:252" coordorigin="2668,-3049" coordsize="1561,252">
              <v:shape style="position:absolute;left:2668;top:-3049;width:1561;height:252" coordorigin="2668,-3049" coordsize="1561,252" path="m4191,-3049l2705,-3049,2684,-3042,2671,-3026,2668,-3011,2668,-2835,2674,-2814,2691,-2800,2705,-2797,4191,-2797,4212,-2803,4226,-2820,4229,-2835,4229,-3011,4223,-3032,4206,-3046,4191,-3049xe" filled="t" fillcolor="#F8F8F8" stroked="f">
                <v:path arrowok="t"/>
                <v:fill type="solid"/>
              </v:shape>
            </v:group>
            <v:group style="position:absolute;left:2675;top:-3049;width:30;height:18" coordorigin="2675,-3049" coordsize="30,18">
              <v:shape style="position:absolute;left:2675;top:-3049;width:30;height:18" coordorigin="2675,-3049" coordsize="30,18" path="m2705,-3049l2684,-3042,2676,-3032e" filled="f" stroked="t" strokeweight="1.259pt" strokecolor="#CDCDCD">
                <v:path arrowok="t"/>
              </v:shape>
            </v:group>
            <v:group style="position:absolute;left:4212;top:-3041;width:17;height:30" coordorigin="4212,-3041" coordsize="17,30">
              <v:shape style="position:absolute;left:4212;top:-3041;width:17;height:30" coordorigin="4212,-3041" coordsize="17,30" path="m4229,-3011l4223,-3032,4213,-3040e" filled="f" stroked="t" strokeweight="1.259pt" strokecolor="#CDCDCD">
                <v:path arrowok="t"/>
              </v:shape>
            </v:group>
            <v:group style="position:absolute;left:2706;top:-2803;width:1486;height:2" coordorigin="2706,-2803" coordsize="1486,2">
              <v:shape style="position:absolute;left:2706;top:-2803;width:1486;height:2" coordorigin="2706,-2803" coordsize="1486,0" path="m2706,-2803l4191,-2803e" filled="f" stroked="t" strokeweight=".729pt" strokecolor="#CDCDCD">
                <v:path arrowok="t"/>
              </v:shape>
            </v:group>
            <v:group style="position:absolute;left:2668;top:-2835;width:3;height:10" coordorigin="2668,-2835" coordsize="3,10">
              <v:shape style="position:absolute;left:2668;top:-2835;width:3;height:10" coordorigin="2668,-2835" coordsize="3,10" path="m2668,-2835l2671,-2825e" filled="f" stroked="t" strokeweight="1.259pt" strokecolor="#CDCDCD">
                <v:path arrowok="t"/>
              </v:shape>
            </v:group>
            <v:group style="position:absolute;left:2674;top:-3011;width:2;height:176" coordorigin="2674,-3011" coordsize="2,176">
              <v:shape style="position:absolute;left:2674;top:-3011;width:2;height:176" coordorigin="2674,-3011" coordsize="0,176" path="m2674,-3011l2674,-2835e" filled="f" stroked="t" strokeweight=".73pt" strokecolor="#CDCDCD">
                <v:path arrowok="t"/>
              </v:shape>
            </v:group>
            <v:group style="position:absolute;left:4223;top:-3011;width:2;height:176" coordorigin="4223,-3011" coordsize="2,176">
              <v:shape style="position:absolute;left:4223;top:-3011;width:2;height:176" coordorigin="4223,-3011" coordsize="0,176" path="m4223,-3011l4223,-2835e" filled="f" stroked="t" strokeweight=".73pt" strokecolor="#CDCDCD">
                <v:path arrowok="t"/>
              </v:shape>
              <v:shape style="position:absolute;left:2705;top:-2986;width:201;height:164" type="#_x0000_t75">
                <v:imagedata r:id="rId572" o:title=""/>
              </v:shape>
            </v:group>
            <v:group style="position:absolute;left:4632;top:-3049;width:579;height:252" coordorigin="4632,-3049" coordsize="579,252">
              <v:shape style="position:absolute;left:4632;top:-3049;width:579;height:252" coordorigin="4632,-3049" coordsize="579,252" path="m5173,-3049l4670,-3049,4649,-3042,4635,-3026,4632,-3011,4632,-2835,4638,-2814,4655,-2800,4670,-2797,5173,-2797,5194,-2803,5208,-2820,5211,-2835,5211,-3011,5205,-3032,5188,-3046,5173,-3049xe" filled="t" fillcolor="#ECEEF5" stroked="f">
                <v:path arrowok="t"/>
                <v:fill type="solid"/>
              </v:shape>
            </v:group>
            <v:group style="position:absolute;left:4670;top:-3042;width:504;height:2" coordorigin="4670,-3042" coordsize="504,2">
              <v:shape style="position:absolute;left:4670;top:-3042;width:504;height:2" coordorigin="4670,-3042" coordsize="504,0" path="m4670,-3042l5173,-3042e" filled="f" stroked="t" strokeweight=".73pt" strokecolor="#CAD4E7">
                <v:path arrowok="t"/>
              </v:shape>
            </v:group>
            <v:group style="position:absolute;left:4657;top:-3049;width:13;height:4" coordorigin="4657,-3049" coordsize="13,4">
              <v:shape style="position:absolute;left:4657;top:-3049;width:13;height:4" coordorigin="4657,-3049" coordsize="13,4" path="m4670,-3049l4658,-3045e" filled="f" stroked="t" strokeweight="1.259pt" strokecolor="#CAD4E7">
                <v:path arrowok="t"/>
              </v:shape>
            </v:group>
            <v:group style="position:absolute;left:4670;top:-2803;width:504;height:2" coordorigin="4670,-2803" coordsize="504,2">
              <v:shape style="position:absolute;left:4670;top:-2803;width:504;height:2" coordorigin="4670,-2803" coordsize="504,0" path="m4670,-2803l5173,-2803e" filled="f" stroked="t" strokeweight=".729pt" strokecolor="#CAD4E7">
                <v:path arrowok="t"/>
              </v:shape>
            </v:group>
            <v:group style="position:absolute;left:4638;top:-3011;width:2;height:176" coordorigin="4638,-3011" coordsize="2,176">
              <v:shape style="position:absolute;left:4638;top:-3011;width:2;height:176" coordorigin="4638,-3011" coordsize="0,176" path="m4638,-3011l4638,-2835e" filled="f" stroked="t" strokeweight=".729pt" strokecolor="#CAD4E7">
                <v:path arrowok="t"/>
              </v:shape>
            </v:group>
            <v:group style="position:absolute;left:5205;top:-3011;width:2;height:176" coordorigin="5205,-3011" coordsize="2,176">
              <v:shape style="position:absolute;left:5205;top:-3011;width:2;height:176" coordorigin="5205,-3011" coordsize="0,176" path="m5205,-3011l5205,-2835e" filled="f" stroked="t" strokeweight=".729pt" strokecolor="#CAD4E7">
                <v:path arrowok="t"/>
              </v:shape>
              <v:shape style="position:absolute;left:4695;top:-3011;width:176;height:176" type="#_x0000_t75">
                <v:imagedata r:id="rId573" o:title=""/>
              </v:shape>
            </v:group>
            <v:group style="position:absolute;left:5236;top:-2973;width:2;height:101" coordorigin="5236,-2973" coordsize="2,101">
              <v:shape style="position:absolute;left:5236;top:-2973;width:2;height:101" coordorigin="5236,-2973" coordsize="0,101" path="m5236,-2872l5236,-2923,5236,-2973,5236,-2872xe" filled="t" fillcolor="#D8D8D8" stroked="f">
                <v:path arrowok="t"/>
                <v:fill type="solid"/>
              </v:shape>
            </v:group>
            <v:group style="position:absolute;left:5236;top:-2943;width:25;height:40" coordorigin="5236,-2943" coordsize="25,40">
              <v:shape style="position:absolute;left:5236;top:-2943;width:25;height:40" coordorigin="5236,-2943" coordsize="25,40" path="m5261,-2943l5236,-2923,5261,-2903,5261,-2943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58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u w:val="none"/>
        </w:rPr>
      </w:r>
    </w:p>
    <w:p>
      <w:pPr>
        <w:tabs>
          <w:tab w:pos="11216" w:val="left" w:leader="none"/>
        </w:tabs>
        <w:spacing w:line="237" w:lineRule="exact" w:before="60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11.447006pt;margin-top:8.544472pt;width:.63pt;height:1.259pt;mso-position-horizontal-relative:page;mso-position-vertical-relative:paragraph;z-index:-12783" coordorigin="4229,171" coordsize="13,25">
            <v:shape style="position:absolute;left:4229;top:171;width:13;height:25" coordorigin="4229,171" coordsize="13,25" path="m4229,183l4242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8.544472pt;width:.63pt;height:1.259pt;mso-position-horizontal-relative:page;mso-position-vertical-relative:paragraph;z-index:-12782" coordorigin="5538,171" coordsize="13,25">
            <v:shape style="position:absolute;left:5538;top:171;width:13;height:25" coordorigin="5538,171" coordsize="13,25" path="m5538,183l5551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1.388977pt;margin-top:8.544472pt;width:.629pt;height:1.259pt;mso-position-horizontal-relative:page;mso-position-vertical-relative:paragraph;z-index:-12779" coordorigin="11028,171" coordsize="13,25">
            <v:shape style="position:absolute;left:11028;top:171;width:13;height:25" coordorigin="11028,171" coordsize="13,25" path="m11028,183l11040,183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8.544472pt;width:.63pt;height:1.259pt;mso-position-horizontal-relative:page;mso-position-vertical-relative:paragraph;z-index:-12778" coordorigin="12022,171" coordsize="13,25">
            <v:shape style="position:absolute;left:12022;top:171;width:13;height:25" coordorigin="12022,171" coordsize="13,25" path="m12022,183l12035,183e" filled="f" stroked="t" strokeweight="1.359pt" strokecolor="#DEDEDE">
              <v:path arrowok="t"/>
            </v:shape>
            <w10:wrap type="none"/>
          </v:group>
        </w:pict>
      </w:r>
      <w:hyperlink w:history="true" w:anchor="_bookmark55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55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r:id="rId487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pStyle w:val="BodyText"/>
        <w:spacing w:line="206" w:lineRule="exact"/>
        <w:ind w:left="401"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10.798534pt;margin-top:14.461957pt;width:188.687365pt;height:6.919826pt;mso-position-horizontal-relative:page;mso-position-vertical-relative:paragraph;z-index:-12790" coordorigin="216,289" coordsize="3774,138">
            <v:group style="position:absolute;left:250;top:333;width:3676;height:2" coordorigin="250,333" coordsize="3676,2">
              <v:shape style="position:absolute;left:250;top:333;width:3676;height:2" coordorigin="250,333" coordsize="3676,0" path="m250,333l3927,333e" filled="f" stroked="t" strokeweight=".729pt" strokecolor="#E6E6E6">
                <v:path arrowok="t"/>
              </v:shape>
            </v:group>
            <v:group style="position:absolute;left:3972;top:302;width:4;height:7" coordorigin="3972,302" coordsize="4,7">
              <v:shape style="position:absolute;left:3972;top:302;width:4;height:7" coordorigin="3972,302" coordsize="4,7" path="m3972,309l3976,302e" filled="f" stroked="t" strokeweight="1.259pt" strokecolor="#E6E6E6">
                <v:path arrowok="t"/>
              </v:shape>
            </v:group>
            <v:group style="position:absolute;left:250;top:371;width:3676;height:2" coordorigin="250,371" coordsize="3676,2">
              <v:shape style="position:absolute;left:250;top:371;width:3676;height:2" coordorigin="250,371" coordsize="3676,0" path="m250,371l3927,371e" filled="f" stroked="t" strokeweight=".73pt" strokecolor="#E6E6E6">
                <v:path arrowok="t"/>
              </v:shape>
            </v:group>
            <v:group style="position:absolute;left:229;top:365;width:22;height:5" coordorigin="229,365" coordsize="22,5">
              <v:shape style="position:absolute;left:229;top:365;width:22;height:5" coordorigin="229,365" coordsize="22,5" path="m250,365l229,370e" filled="f" stroked="t" strokeweight="1.259pt" strokecolor="#E6E6E6">
                <v:path arrowok="t"/>
              </v:shape>
            </v:group>
            <v:group style="position:absolute;left:3970;top:391;width:7;height:24" coordorigin="3970,391" coordsize="7,24">
              <v:shape style="position:absolute;left:3970;top:391;width:7;height:24" coordorigin="3970,391" coordsize="7,24" path="m3977,415l3972,393,3970,391e" filled="f" stroked="t" strokeweight="1.259pt" strokecolor="#E6E6E6">
                <v:path arrowok="t"/>
              </v:shape>
            </v:group>
            <v:group style="position:absolute;left:3939;top:366;width:14;height:7" coordorigin="3939,366" coordsize="14,7">
              <v:shape style="position:absolute;left:3939;top:366;width:14;height:7" coordorigin="3939,366" coordsize="14,7" path="m3954,374l3939,366e" filled="f" stroked="t" strokeweight="1.259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889999pt;margin-top:4.070183pt;width:47.214pt;height:.1pt;mso-position-horizontal-relative:page;mso-position-vertical-relative:paragraph;z-index:-12784" coordorigin="4418,81" coordsize="944,2">
            <v:shape style="position:absolute;left:4418;top:81;width:944;height:2" coordorigin="4418,81" coordsize="944,0" path="m4418,81l5362,81e" filled="f" stroked="t" strokeweight=".729pt" strokecolor="#DEDEDE">
              <v:path arrowok="t"/>
            </v:shape>
            <w10:wrap type="none"/>
          </v:group>
        </w:pict>
      </w:r>
      <w:r>
        <w:rPr/>
        <w:pict>
          <v:group style="position:absolute;margin-left:560.466492pt;margin-top:3.705683pt;width:32.563522pt;height:1.3085pt;mso-position-horizontal-relative:page;mso-position-vertical-relative:paragraph;z-index:-12780" coordorigin="11209,74" coordsize="651,26">
            <v:group style="position:absolute;left:11217;top:81;width:630;height:2" coordorigin="11217,81" coordsize="630,2">
              <v:shape style="position:absolute;left:11217;top:81;width:630;height:2" coordorigin="11217,81" coordsize="630,0" path="m11217,81l11846,81e" filled="f" stroked="t" strokeweight=".729pt" strokecolor="#DEDEDE">
                <v:path arrowok="t"/>
              </v:shape>
            </v:group>
            <w10:wrap type="none"/>
          </v:group>
        </w:pict>
      </w:r>
      <w:hyperlink w:history="true" w:anchor="_bookmark58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8"/>
            <w:w w:val="100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-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90" w:lineRule="exact" w:before="2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after="0" w:line="190" w:lineRule="exact"/>
        <w:rPr>
          <w:sz w:val="19"/>
          <w:szCs w:val="19"/>
        </w:rPr>
        <w:sectPr>
          <w:headerReference w:type="default" r:id="rId568"/>
          <w:footerReference w:type="default" r:id="rId569"/>
          <w:pgSz w:w="12240" w:h="15840"/>
          <w:pgMar w:header="90" w:footer="21" w:top="280" w:bottom="220" w:left="0" w:right="300"/>
        </w:sectPr>
      </w:pPr>
    </w:p>
    <w:p>
      <w:pPr>
        <w:pStyle w:val="BodyText"/>
        <w:spacing w:line="262" w:lineRule="auto" w:before="81"/>
        <w:ind w:left="401" w:right="0"/>
        <w:jc w:val="left"/>
        <w:rPr>
          <w:rFonts w:ascii="Arial" w:hAnsi="Arial" w:cs="Arial" w:eastAsia="Arial"/>
        </w:rPr>
      </w:pPr>
      <w:r>
        <w:rPr/>
        <w:pict>
          <v:shape style="position:absolute;margin-left:55.326pt;margin-top:102.193069pt;width:8.813pt;height:8.813pt;mso-position-horizontal-relative:page;mso-position-vertical-relative:paragraph;z-index:-12774" type="#_x0000_t75">
            <v:imagedata r:id="rId574" o:title=""/>
          </v:shape>
        </w:pict>
      </w:r>
      <w:r>
        <w:rPr/>
        <w:pict>
          <v:shape style="position:absolute;margin-left:55.326pt;margin-top:125.485069pt;width:8.813pt;height:8.813pt;mso-position-horizontal-relative:page;mso-position-vertical-relative:paragraph;z-index:-12773" type="#_x0000_t75">
            <v:imagedata r:id="rId575" o:title=""/>
          </v:shape>
        </w:pict>
      </w:r>
      <w:r>
        <w:rPr/>
        <w:pict>
          <v:shape style="position:absolute;margin-left:55.326pt;margin-top:423.613007pt;width:8.813pt;height:8.813pt;mso-position-horizontal-relative:page;mso-position-vertical-relative:page;z-index:-12772" type="#_x0000_t75">
            <v:imagedata r:id="rId576" o:title=""/>
          </v:shape>
        </w:pict>
      </w:r>
      <w:r>
        <w:rPr/>
        <w:pict>
          <v:shape style="position:absolute;margin-left:55.326pt;margin-top:459.496002pt;width:8.813pt;height:8.813pt;mso-position-horizontal-relative:page;mso-position-vertical-relative:page;z-index:-12771" type="#_x0000_t75">
            <v:imagedata r:id="rId577" o:title=""/>
          </v:shape>
        </w:pict>
      </w:r>
      <w:r>
        <w:rPr/>
        <w:pict>
          <v:shape style="position:absolute;margin-left:155.419006pt;margin-top:66.310074pt;width:8.1840pt;height:8.813pt;mso-position-horizontal-relative:page;mso-position-vertical-relative:paragraph;z-index:-12770" type="#_x0000_t75">
            <v:imagedata r:id="rId578" o:title=""/>
          </v:shape>
        </w:pict>
      </w:r>
      <w:r>
        <w:rPr/>
        <w:pict>
          <v:shape style="position:absolute;margin-left:38.908001pt;margin-top:59.335072pt;width:131.404500pt;height:224.839pt;mso-position-horizontal-relative:page;mso-position-vertical-relative:paragraph;z-index:-12762" type="#_x0000_t202" filled="f" stroked="f">
            <v:textbox inset="0,0,0,0">
              <w:txbxContent>
                <w:tbl>
                  <w:tblPr>
                    <w:tblW w:w="0" w:type="auto"/>
                    <w:jc w:val="left"/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/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spacing w:line="260" w:lineRule="auto"/>
                          <w:ind w:left="175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4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1.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4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5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from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6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the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3pt;mso-position-horizontal-relative:char;mso-position-vertical-relative:line" type="#_x0000_t75">
                              <v:imagedata r:id="rId579" o:title=""/>
                            </v:shape>
                          </w:pict>
                        </w:r>
                        <w:r>
                          <w:rPr>
                            <w:rFonts w:ascii="Times New Roman" w:hAnsi="Times New Roman" w:cs="Times New Roman" w:eastAsia="Times New Roman"/>
                            <w:b w:val="0"/>
                            <w:bCs w:val="0"/>
                            <w:color w:val="0088CC"/>
                            <w:spacing w:val="0"/>
                            <w:w w:val="100"/>
                            <w:position w:val="0"/>
                            <w:sz w:val="20"/>
                            <w:szCs w:val="20"/>
                          </w:rPr>
                          <w:t> </w:t>
                        </w:r>
                        <w:hyperlink w:history="true" w:anchor="_bookmark4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  <w:t>view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ind w:left="313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r>
                          <w:rPr/>
                          <w:pict>
                            <v:shape style="width:8.813pt;height:8.813pt;mso-position-horizontal-relative:char;mso-position-vertical-relative:line" type="#_x0000_t75">
                              <v:imagedata r:id="rId580" o:title=""/>
                            </v:shape>
                          </w:pict>
                        </w:r>
                        <w:r>
                          <w:rPr/>
                        </w:r>
                        <w:r>
                          <w:rPr>
                            <w:rFonts w:ascii="Times New Roman" w:hAnsi="Times New Roman" w:cs="Times New Roman" w:eastAsia="Times New Roman"/>
                            <w:position w:val="1"/>
                            <w:sz w:val="20"/>
                            <w:szCs w:val="20"/>
                          </w:rPr>
                          <w:t>  </w:t>
                        </w:r>
                        <w:hyperlink w:history="true" w:anchor="_bookmark5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Form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52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add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3pt;mso-position-horizontal-relative:char;mso-position-vertical-relative:line" type="#_x0000_t75">
                              <v:imagedata r:id="rId581" o:title=""/>
                            </v:shape>
                          </w:pict>
                        </w:r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spacing w:line="262" w:lineRule="auto"/>
                          <w:ind w:left="313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r>
                          <w:rPr/>
                          <w:pict>
                            <v:shape style="width:8.813pt;height:8.813pt;mso-position-horizontal-relative:char;mso-position-vertical-relative:line" type="#_x0000_t75">
                              <v:imagedata r:id="rId582" o:title=""/>
                            </v:shape>
                          </w:pict>
                        </w:r>
                        <w:r>
                          <w:rPr/>
                        </w:r>
                        <w:r>
                          <w:rPr>
                            <w:rFonts w:ascii="Times New Roman" w:hAnsi="Times New Roman" w:cs="Times New Roman" w:eastAsia="Times New Roman"/>
                            <w:position w:val="1"/>
                            <w:sz w:val="20"/>
                            <w:szCs w:val="20"/>
                          </w:rPr>
                          <w:t>  </w:t>
                        </w:r>
                        <w:hyperlink w:history="true" w:anchor="_bookmark5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form_for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5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instead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of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position w:val="1"/>
                            <w:sz w:val="20"/>
                            <w:szCs w:val="20"/>
                          </w:rPr>
                          <w:t> </w:t>
                        </w:r>
                        <w:hyperlink w:history="true" w:anchor="_bookmark55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form_tag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583" o:title=""/>
                            </v:shape>
                          </w:pict>
                        </w:r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nil" w:sz="6" w:space="0" w:color="auto"/>
                          <w:bottom w:val="single" w:sz="6" w:space="0" w:color="E6E6E6"/>
                          <w:right w:val="nil" w:sz="6" w:space="0" w:color="auto"/>
                        </w:tcBorders>
                        <w:shd w:val="clear" w:color="auto" w:fill="0088CC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82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w:history="true" w:anchor="_bookmark5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2.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</w:hyperlink>
                        <w:hyperlink w:history="true" w:anchor="_bookmark5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Mark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todo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5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complete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28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FFFFFF"/>
                              <w:spacing w:val="-28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3pt;mso-position-horizontal-relative:char;mso-position-vertical-relative:line" type="#_x0000_t75">
                              <v:imagedata r:id="rId584" o:title=""/>
                            </v:shape>
                          </w:pict>
                        </w:r>
                      </w:p>
                    </w:tc>
                  </w:tr>
                  <w:tr>
                    <w:trPr>
                      <w:trHeight w:val="718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spacing w:line="262" w:lineRule="auto"/>
                          <w:ind w:left="313" w:right="112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r>
                          <w:rPr/>
                          <w:pict>
                            <v:shape style="width:8.813pt;height:8.813pt;mso-position-horizontal-relative:char;mso-position-vertical-relative:line" type="#_x0000_t75">
                              <v:imagedata r:id="rId585" o:title=""/>
                            </v:shape>
                          </w:pict>
                        </w:r>
                        <w:r>
                          <w:rPr/>
                        </w:r>
                        <w:r>
                          <w:rPr>
                            <w:rFonts w:ascii="Times New Roman" w:hAnsi="Times New Roman" w:cs="Times New Roman" w:eastAsia="Times New Roman"/>
                            <w:position w:val="1"/>
                            <w:sz w:val="20"/>
                            <w:szCs w:val="20"/>
                          </w:rPr>
                          <w:t>  </w:t>
                        </w:r>
                        <w:hyperlink r:id="rId48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Marking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4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todos</w:t>
                          </w:r>
                        </w:hyperlink>
                        <w:r>
                          <w:rPr>
                            <w:rFonts w:ascii="Arial" w:hAnsi="Arial" w:cs="Arial" w:eastAsia="Arial"/>
                            <w:b w:val="0"/>
                            <w:bCs w:val="0"/>
                            <w:color w:val="0088CC"/>
                            <w:spacing w:val="0"/>
                            <w:w w:val="100"/>
                            <w:position w:val="1"/>
                            <w:sz w:val="20"/>
                            <w:szCs w:val="20"/>
                          </w:rPr>
                          <w:t> </w:t>
                        </w:r>
                        <w:hyperlink r:id="rId487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complete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586" o:title=""/>
                            </v:shape>
                          </w:pict>
                        </w:r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  <w:shd w:val="clear" w:color="auto" w:fill="F5F5F5"/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ind w:left="313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r>
                          <w:rPr/>
                          <w:pict>
                            <v:shape style="width:8.813pt;height:8.813pt;mso-position-horizontal-relative:char;mso-position-vertical-relative:line" type="#_x0000_t75">
                              <v:imagedata r:id="rId587" o:title=""/>
                            </v:shape>
                          </w:pict>
                        </w:r>
                        <w:r>
                          <w:rPr/>
                        </w:r>
                        <w:r>
                          <w:rPr>
                            <w:rFonts w:ascii="Times New Roman" w:hAnsi="Times New Roman" w:cs="Times New Roman" w:eastAsia="Times New Roman"/>
                            <w:position w:val="1"/>
                            <w:sz w:val="20"/>
                            <w:szCs w:val="20"/>
                          </w:rPr>
                          <w:t>  </w:t>
                        </w:r>
                        <w:hyperlink r:id="rId488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Toggle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5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3pt;mso-position-horizontal-relative:char;mso-position-vertical-relative:line" type="#_x0000_t75">
                              <v:imagedata r:id="rId588" o:title=""/>
                            </v:shape>
                          </w:pict>
                        </w:r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tabs>
                            <w:tab w:pos="2315" w:val="left" w:leader="none"/>
                          </w:tabs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489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3.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Edit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&amp;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delete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todos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ab/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3pt;mso-position-horizontal-relative:char;mso-position-vertical-relative:line" type="#_x0000_t75">
                              <v:imagedata r:id="rId589" o:title=""/>
                            </v:shape>
                          </w:pict>
                        </w:r>
                      </w:p>
                    </w:tc>
                  </w:tr>
                  <w:tr>
                    <w:trPr>
                      <w:trHeight w:val="466" w:hRule="exact"/>
                    </w:trPr>
                    <w:tc>
                      <w:tcPr>
                        <w:tcW w:w="2606" w:type="dxa"/>
                        <w:tcBorders>
                          <w:top w:val="single" w:sz="6" w:space="0" w:color="E6E6E6"/>
                          <w:left w:val="single" w:sz="6" w:space="0" w:color="E6E6E6"/>
                          <w:bottom w:val="single" w:sz="6" w:space="0" w:color="E6E6E6"/>
                          <w:right w:val="single" w:sz="6" w:space="0" w:color="E6E6E6"/>
                        </w:tcBorders>
                      </w:tcPr>
                      <w:p>
                        <w:pPr>
                          <w:pStyle w:val="TableParagraph"/>
                          <w:spacing w:line="100" w:lineRule="exact" w:before="4"/>
                          <w:rPr>
                            <w:sz w:val="10"/>
                            <w:szCs w:val="10"/>
                          </w:rPr>
                        </w:pPr>
                        <w:r>
                          <w:rPr>
                            <w:sz w:val="10"/>
                            <w:szCs w:val="10"/>
                          </w:rPr>
                        </w:r>
                      </w:p>
                      <w:p>
                        <w:pPr>
                          <w:pStyle w:val="TableParagraph"/>
                          <w:ind w:left="175" w:right="0"/>
                          <w:jc w:val="left"/>
                          <w:rPr>
                            <w:rFonts w:ascii="Arial" w:hAnsi="Arial" w:cs="Arial" w:eastAsia="Arial"/>
                            <w:sz w:val="20"/>
                            <w:szCs w:val="20"/>
                          </w:rPr>
                        </w:pPr>
                        <w:hyperlink r:id="rId490"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4.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3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Ajaxifying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1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0"/>
                              <w:w w:val="100"/>
                              <w:position w:val="1"/>
                              <w:sz w:val="20"/>
                              <w:szCs w:val="20"/>
                            </w:rPr>
                            <w:t>operations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position w:val="1"/>
                              <w:sz w:val="20"/>
                              <w:szCs w:val="20"/>
                            </w:rPr>
                            <w:t> </w:t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88CC"/>
                              <w:spacing w:val="-2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  <w:r>
                            <w:rPr>
                              <w:rFonts w:ascii="Arial" w:hAnsi="Arial" w:cs="Arial" w:eastAsia="Arial"/>
                              <w:b w:val="0"/>
                              <w:bCs w:val="0"/>
                              <w:color w:val="000000"/>
                              <w:spacing w:val="0"/>
                              <w:w w:val="100"/>
                              <w:position w:val="0"/>
                              <w:sz w:val="20"/>
                              <w:szCs w:val="20"/>
                            </w:rPr>
                          </w:r>
                        </w:hyperlink>
                        <w:r>
                          <w:rPr/>
                          <w:pict>
                            <v:shape style="width:8.1840pt;height:8.814pt;mso-position-horizontal-relative:char;mso-position-vertical-relative:line" type="#_x0000_t75">
                              <v:imagedata r:id="rId590" o:title=""/>
                            </v:shape>
                          </w:pict>
                        </w:r>
                      </w:p>
                    </w:tc>
                  </w:tr>
                </w:tbl>
                <w:p>
                  <w:pPr/>
                </w:p>
              </w:txbxContent>
            </v:textbox>
            <w10:wrap type="none"/>
          </v:shape>
        </w:pict>
      </w:r>
      <w:hyperlink w:history="true" w:anchor="_bookmark59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-5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0"/>
        </w:rPr>
        <w:t> </w:t>
      </w:r>
      <w:hyperlink w:history="true" w:anchor="_bookmark59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</w:rPr>
        </w:r>
      </w:hyperlink>
    </w:p>
    <w:p>
      <w:pPr>
        <w:pStyle w:val="BodyText"/>
        <w:spacing w:line="245" w:lineRule="auto" w:before="24"/>
        <w:ind w:left="401" w:right="108" w:hanging="1"/>
        <w:jc w:val="both"/>
        <w:rPr>
          <w:rFonts w:ascii="Lucida Sans Unicode" w:hAnsi="Lucida Sans Unicode" w:cs="Lucida Sans Unicode" w:eastAsia="Lucida Sans Unicode"/>
        </w:rPr>
      </w:pPr>
      <w:r>
        <w:rPr>
          <w:spacing w:val="0"/>
          <w:w w:val="100"/>
        </w:rPr>
        <w:br w:type="column"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previous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'</w:t>
      </w:r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Add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todo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from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the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vie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w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learnt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browser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bookmarkStart w:name="_bookmark59" w:id="83"/>
      <w:bookmarkEnd w:id="83"/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9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line="245" w:lineRule="auto"/>
        <w:ind w:left="590" w:right="635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082001pt;margin-top:78.604683pt;width:391.033pt;height:28.1139pt;mso-position-horizontal-relative:page;mso-position-vertical-relative:paragraph;z-index:-12787" coordorigin="4222,1572" coordsize="7821,562">
            <v:group style="position:absolute;left:4229;top:2127;width:7806;height:2" coordorigin="4229,2127" coordsize="7806,2">
              <v:shape style="position:absolute;left:4229;top:2127;width:7806;height:2" coordorigin="4229,2127" coordsize="7806,0" path="m4229,2127l12035,2127e" filled="f" stroked="t" strokeweight=".73pt" strokecolor="#DEDEDE">
                <v:path arrowok="t"/>
              </v:shape>
            </v:group>
            <v:group style="position:absolute;left:4229;top:1586;width:2367;height:2" coordorigin="4229,1586" coordsize="2367,2">
              <v:shape style="position:absolute;left:4229;top:1586;width:2367;height:2" coordorigin="4229,1586" coordsize="2367,0" path="m4229,1586l6596,1586e" filled="f" stroked="t" strokeweight=".73pt" strokecolor="#DEDEDE">
                <v:path arrowok="t"/>
              </v:shape>
            </v:group>
            <v:group style="position:absolute;left:4235;top:1579;width:2;height:478" coordorigin="4235,1579" coordsize="2,478">
              <v:shape style="position:absolute;left:4235;top:1579;width:2;height:478" coordorigin="4235,1579" coordsize="0,478" path="m4235,1579l4235,2058e" filled="f" stroked="t" strokeweight=".729pt" strokecolor="#DEDEDE">
                <v:path arrowok="t"/>
              </v:shape>
            </v:group>
            <v:group style="position:absolute;left:6590;top:1579;width:2;height:466" coordorigin="6590,1579" coordsize="2,466">
              <v:shape style="position:absolute;left:6590;top:1579;width:2;height:466" coordorigin="6590,1579" coordsize="0,466" path="m6590,1579l6590,2045e" filled="f" stroked="t" strokeweight=".73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0.63pt;margin-top:-25.845413pt;width:187.597pt;height:.1pt;mso-position-horizontal-relative:page;mso-position-vertical-relative:paragraph;z-index:-12775" coordorigin="213,-517" coordsize="3752,2">
            <v:shape style="position:absolute;left:213;top:-517;width:3752;height:2" coordorigin="213,-517" coordsize="3752,0" path="m213,-517l3965,-517e" filled="f" stroked="t" strokeweight=".73pt" strokecolor="#E6E6E6">
              <v:path arrowok="t"/>
            </v:shape>
            <w10:wrap type="none"/>
          </v:group>
        </w:pict>
      </w:r>
      <w:r>
        <w:rPr/>
        <w:pict>
          <v:shape style="position:absolute;margin-left:155.419006pt;margin-top:41.828587pt;width:8.1840pt;height:8.813pt;mso-position-horizontal-relative:page;mso-position-vertical-relative:paragraph;z-index:-12769" type="#_x0000_t75">
            <v:imagedata r:id="rId591" o:title=""/>
          </v:shape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chapter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talks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implementing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'mark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feature.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learn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checkboxes,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handling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database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fields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migration.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1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tabs>
          <w:tab w:pos="2957" w:val="left" w:leader="none"/>
        </w:tabs>
        <w:ind w:left="565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90.2565pt;width:391.303pt;height:65.84pt;mso-position-horizontal-relative:page;mso-position-vertical-relative:paragraph;z-index:-12788" coordorigin="4219,-1805" coordsize="7826,1317">
            <v:group style="position:absolute;left:4229;top:-1795;width:7806;height:1297" coordorigin="4229,-1795" coordsize="7806,1297">
              <v:shape style="position:absolute;left:4229;top:-1795;width:7806;height:1297" coordorigin="4229,-1795" coordsize="7806,1297" path="m11985,-1795l4279,-1795,4258,-1790,4240,-1777,4231,-1757,4229,-1745,4229,-549,4234,-527,4247,-510,4267,-500,4279,-498,11985,-498,12006,-503,12023,-517,12033,-536,12035,-549,12035,-1745,12030,-1767,12017,-1784,11997,-1794,11985,-1795xe" filled="t" fillcolor="#FCF8E3" stroked="f">
                <v:path arrowok="t"/>
                <v:fill type="solid"/>
              </v:shape>
            </v:group>
            <v:group style="position:absolute;left:4279;top:-1789;width:7705;height:2" coordorigin="4279,-1789" coordsize="7705,2">
              <v:shape style="position:absolute;left:4279;top:-1789;width:7705;height:2" coordorigin="4279,-1789" coordsize="7705,0" path="m4279,-1789l11985,-1789e" filled="f" stroked="t" strokeweight=".73pt" strokecolor="#FBEED5">
                <v:path arrowok="t"/>
              </v:shape>
            </v:group>
            <v:group style="position:absolute;left:4279;top:-505;width:7705;height:2" coordorigin="4279,-505" coordsize="7705,2">
              <v:shape style="position:absolute;left:4279;top:-505;width:7705;height:2" coordorigin="4279,-505" coordsize="7705,0" path="m4279,-505l11985,-505e" filled="f" stroked="t" strokeweight=".729pt" strokecolor="#FBEED5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35.018497pt;width:391.303pt;height:291.838pt;mso-position-horizontal-relative:page;mso-position-vertical-relative:paragraph;z-index:-12777" coordorigin="4219,700" coordsize="7826,5837">
            <v:group style="position:absolute;left:4229;top:710;width:7806;height:5817" coordorigin="4229,710" coordsize="7806,5817">
              <v:shape style="position:absolute;left:4229;top:710;width:7806;height:5817" coordorigin="4229,710" coordsize="7806,5817" path="m11985,710l4279,710,4258,715,4240,729,4231,748,4229,761,4229,6477,4234,6499,4247,6516,4267,6526,4279,6527,11985,6527,12006,6522,12023,6509,12033,6489,12035,6477,12035,761,12030,739,12017,722,11997,712,11985,710xe" filled="t" fillcolor="#F5F5F5" stroked="f">
                <v:path arrowok="t"/>
                <v:fill type="solid"/>
              </v:shape>
            </v:group>
            <v:group style="position:absolute;left:4279;top:717;width:7705;height:2" coordorigin="4279,717" coordsize="7705,2">
              <v:shape style="position:absolute;left:4279;top:717;width:7705;height:2" coordorigin="4279,717" coordsize="7705,0" path="m4279,717l11985,717e" filled="f" stroked="t" strokeweight=".73pt" strokecolor="#E4E4E4">
                <v:path arrowok="t"/>
              </v:shape>
            </v:group>
            <v:group style="position:absolute;left:4279;top:6521;width:7705;height:2" coordorigin="4279,6521" coordsize="7705,2">
              <v:shape style="position:absolute;left:4279;top:6521;width:7705;height:2" coordorigin="4279,6521" coordsize="7705,0" path="m4279,6521l11985,6521e" filled="f" stroked="t" strokeweight=".729pt" strokecolor="#E4E4E4">
                <v:path arrowok="t"/>
              </v:shape>
            </v:group>
            <v:group style="position:absolute;left:5513;top:962;width:5238;height:4873" coordorigin="5513,962" coordsize="5238,4873">
              <v:shape style="position:absolute;left:5513;top:962;width:5238;height:4873" coordorigin="5513,962" coordsize="5238,4873" path="m5513,962l10751,962,10751,5835,5513,5835,5513,962xe" filled="t" fillcolor="#FFFFFF" stroked="f">
                <v:path arrowok="t"/>
                <v:fill type="solid"/>
              </v:shape>
            </v:group>
            <v:group style="position:absolute;left:5513;top:968;width:5238;height:2" coordorigin="5513,968" coordsize="5238,2">
              <v:shape style="position:absolute;left:5513;top:968;width:5238;height:2" coordorigin="5513,968" coordsize="5238,0" path="m5513,968l10751,968e" filled="f" stroked="t" strokeweight=".73pt" strokecolor="#000000">
                <v:path arrowok="t"/>
              </v:shape>
            </v:group>
            <v:group style="position:absolute;left:5513;top:5828;width:5238;height:2" coordorigin="5513,5828" coordsize="5238,2">
              <v:shape style="position:absolute;left:5513;top:5828;width:5238;height:2" coordorigin="5513,5828" coordsize="5238,0" path="m5513,5828l10751,5828e" filled="f" stroked="t" strokeweight=".73pt" strokecolor="#000000">
                <v:path arrowok="t"/>
              </v:shape>
            </v:group>
            <v:group style="position:absolute;left:5519;top:962;width:2;height:4873" coordorigin="5519,962" coordsize="2,4873">
              <v:shape style="position:absolute;left:5519;top:962;width:2;height:4873" coordorigin="5519,962" coordsize="0,4873" path="m5519,962l5519,5835e" filled="f" stroked="t" strokeweight=".729pt" strokecolor="#000000">
                <v:path arrowok="t"/>
              </v:shape>
            </v:group>
            <v:group style="position:absolute;left:10744;top:962;width:2;height:4873" coordorigin="10744,962" coordsize="2,4873">
              <v:shape style="position:absolute;left:10744;top:962;width:2;height:4873" coordorigin="10744,962" coordsize="0,4873" path="m10744,962l10744,5835e" filled="f" stroked="t" strokeweight=".729pt" strokecolor="#000000">
                <v:path arrowok="t"/>
              </v:shape>
              <v:shape style="position:absolute;left:5576;top:1025;width:5112;height:4747" type="#_x0000_t75">
                <v:imagedata r:id="rId592" o:title=""/>
              </v:shape>
            </v:group>
            <w10:wrap type="none"/>
          </v:group>
        </w:pict>
      </w:r>
      <w:r>
        <w:rPr/>
        <w:pict>
          <v:shape style="position:absolute;margin-left:155.419006pt;margin-top:-6.030502pt;width:8.1840pt;height:8.814pt;mso-position-horizontal-relative:page;mso-position-vertical-relative:paragraph;z-index:-12768" type="#_x0000_t75">
            <v:imagedata r:id="rId593" o:title=""/>
          </v:shape>
        </w:pict>
      </w:r>
      <w:r>
        <w:rPr/>
        <w:pict>
          <v:shape style="position:absolute;margin-left:155.419006pt;margin-top:53.144497pt;width:8.1840pt;height:8.814pt;mso-position-horizontal-relative:page;mso-position-vertical-relative:paragraph;z-index:-12767" type="#_x0000_t75">
            <v:imagedata r:id="rId594" o:title=""/>
          </v:shape>
        </w:pict>
      </w:r>
      <w:r>
        <w:rPr/>
        <w:pict>
          <v:shape style="position:absolute;margin-left:155.419006pt;margin-top:76.4375pt;width:8.1840pt;height:8.813pt;mso-position-horizontal-relative:page;mso-position-vertical-relative:paragraph;z-index:-12766" type="#_x0000_t75">
            <v:imagedata r:id="rId595" o:title=""/>
          </v:shape>
        </w:pict>
      </w:r>
      <w:r>
        <w:rPr/>
        <w:pict>
          <v:shape style="position:absolute;margin-left:155.419006pt;margin-top:99.7295pt;width:8.1840pt;height:8.813pt;mso-position-horizontal-relative:page;mso-position-vertical-relative:paragraph;z-index:-12765" type="#_x0000_t75">
            <v:imagedata r:id="rId596" o:title=""/>
          </v:shape>
        </w:pict>
      </w:r>
      <w:r>
        <w:rPr/>
        <w:pict>
          <v:shape style="position:absolute;margin-left:155.419006pt;margin-top:123.0215pt;width:8.1840pt;height:8.814pt;mso-position-horizontal-relative:page;mso-position-vertical-relative:paragraph;z-index:-12764" type="#_x0000_t75">
            <v:imagedata r:id="rId597" o:title=""/>
          </v:shape>
        </w:pict>
      </w:r>
      <w:r>
        <w:rPr/>
        <w:pict>
          <v:shape style="position:absolute;margin-left:155.419006pt;margin-top:17.262497pt;width:8.1840pt;height:8.813pt;mso-position-horizontal-relative:page;mso-position-vertical-relative:paragraph;z-index:-12763" type="#_x0000_t75">
            <v:imagedata r:id="rId598" o:title=""/>
          </v:shape>
        </w:pict>
      </w:r>
      <w:hyperlink w:history="true" w:anchor="_bookmark6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</w:rPr>
          <w:t>Your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8"/>
            <w:w w:val="100"/>
          </w:rPr>
          <w:t> </w:t>
        </w:r>
      </w:hyperlink>
      <w:hyperlink w:history="true" w:anchor="_bookmark6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</w:rPr>
          <w:t>app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</w:rPr>
          <w:t>at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2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</w:rPr>
          <w:t>the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1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</w:rPr>
          <w:t>start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</w:rPr>
          <w:tab/>
        </w:r>
      </w:hyperlink>
      <w:hyperlink w:history="true" w:anchor="_bookmark58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Your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8"/>
            <w:w w:val="100"/>
          </w:rPr>
          <w:t> </w:t>
        </w:r>
      </w:hyperlink>
      <w:hyperlink w:history="true" w:anchor="_bookmark58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app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2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the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end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30" w:lineRule="exact" w:before="5"/>
        <w:rPr>
          <w:sz w:val="13"/>
          <w:szCs w:val="13"/>
        </w:rPr>
      </w:pPr>
      <w:r>
        <w:rPr>
          <w:sz w:val="13"/>
          <w:szCs w:val="13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left="1862"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12.1535pt;margin-top:-130.040924pt;width:187.251764pt;height:2.562626pt;mso-position-horizontal-relative:page;mso-position-vertical-relative:paragraph;z-index:-12789" coordorigin="243,-2601" coordsize="3745,51">
            <v:group style="position:absolute;left:250;top:-2557;width:3676;height:2" coordorigin="250,-2557" coordsize="3676,2">
              <v:shape style="position:absolute;left:250;top:-2557;width:3676;height:2" coordorigin="250,-2557" coordsize="3676,0" path="m250,-2557l3927,-2557e" filled="f" stroked="t" strokeweight=".729pt" strokecolor="#E6E6E6">
                <v:path arrowok="t"/>
              </v:shape>
            </v:group>
            <v:group style="position:absolute;left:3969;top:-2588;width:6;height:12" coordorigin="3969,-2588" coordsize="6,12">
              <v:shape style="position:absolute;left:3969;top:-2588;width:6;height:12" coordorigin="3969,-2588" coordsize="6,12" path="m3969,-2576l3976,-2588e" filled="f" stroked="t" strokeweight="1.259pt" strokecolor="#E6E6E6">
                <v:path arrowok="t"/>
              </v:shape>
            </v:group>
            <w10:wrap type="none"/>
          </v:group>
        </w:pict>
      </w:r>
      <w:bookmarkStart w:name="_bookmark60" w:id="84"/>
      <w:bookmarkEnd w:id="84"/>
      <w:r>
        <w:rPr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lesson2.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</w:rPr>
        <w:sectPr>
          <w:type w:val="continuous"/>
          <w:pgSz w:w="12240" w:h="15840"/>
          <w:pgMar w:top="280" w:bottom="220" w:left="0" w:right="300"/>
          <w:cols w:num="2" w:equalWidth="0">
            <w:col w:w="3273" w:space="555"/>
            <w:col w:w="8112"/>
          </w:cols>
        </w:sectPr>
      </w:pPr>
    </w:p>
    <w:p>
      <w:pPr>
        <w:spacing w:line="220" w:lineRule="exact" w:before="2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Heading3"/>
        <w:spacing w:before="59"/>
        <w:ind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1.447006pt;margin-top:38.243759pt;width:390.303pt;height:.1pt;mso-position-horizontal-relative:page;mso-position-vertical-relative:paragraph;z-index:-12761" coordorigin="4229,765" coordsize="7806,2">
            <v:shape style="position:absolute;left:4229;top:765;width:7806;height:2" coordorigin="4229,765" coordsize="7806,0" path="m4229,765l12035,765e" filled="f" stroked="t" strokeweight=".73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Plannin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5A5A5A"/>
          <w:spacing w:val="2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'mar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k</w:t>
      </w:r>
      <w:r>
        <w:rPr>
          <w:rFonts w:ascii="Arial" w:hAnsi="Arial" w:cs="Arial" w:eastAsia="Arial"/>
          <w:b w:val="0"/>
          <w:bCs w:val="0"/>
          <w:color w:val="5A5A5A"/>
          <w:spacing w:val="10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tod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o</w:t>
      </w:r>
      <w:r>
        <w:rPr>
          <w:rFonts w:ascii="Arial" w:hAnsi="Arial" w:cs="Arial" w:eastAsia="Arial"/>
          <w:b w:val="0"/>
          <w:bCs w:val="0"/>
          <w:color w:val="5A5A5A"/>
          <w:spacing w:val="9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complete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'</w:t>
      </w:r>
      <w:r>
        <w:rPr>
          <w:rFonts w:ascii="Arial" w:hAnsi="Arial" w:cs="Arial" w:eastAsia="Arial"/>
          <w:b w:val="0"/>
          <w:bCs w:val="0"/>
          <w:color w:val="5A5A5A"/>
          <w:spacing w:val="8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feature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2"/>
        <w:rPr>
          <w:sz w:val="26"/>
          <w:szCs w:val="26"/>
        </w:rPr>
      </w:pPr>
      <w:r>
        <w:rPr>
          <w:sz w:val="26"/>
          <w:szCs w:val="26"/>
        </w:rPr>
      </w:r>
    </w:p>
    <w:p>
      <w:pPr>
        <w:pStyle w:val="BodyText"/>
        <w:ind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usual,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plan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feature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implemented.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30" w:lineRule="exact" w:before="3"/>
        <w:rPr>
          <w:sz w:val="13"/>
          <w:szCs w:val="13"/>
        </w:rPr>
      </w:pPr>
      <w:r>
        <w:rPr>
          <w:sz w:val="13"/>
          <w:szCs w:val="13"/>
        </w:rPr>
      </w:r>
    </w:p>
    <w:p>
      <w:pPr>
        <w:pStyle w:val="BodyText"/>
        <w:numPr>
          <w:ilvl w:val="1"/>
          <w:numId w:val="41"/>
        </w:numPr>
        <w:tabs>
          <w:tab w:pos="4493" w:val="left" w:leader="none"/>
        </w:tabs>
        <w:spacing w:line="245" w:lineRule="auto"/>
        <w:ind w:left="4228" w:right="266" w:firstLine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checkboxes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next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item.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hitting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button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saying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good.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Checkboxes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mark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multiple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time.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1"/>
          <w:numId w:val="41"/>
        </w:numPr>
        <w:tabs>
          <w:tab w:pos="4493" w:val="left" w:leader="none"/>
        </w:tabs>
        <w:spacing w:line="245" w:lineRule="auto"/>
        <w:ind w:left="4228" w:right="233" w:hanging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hitting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/todos/complete/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POST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(refer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Designing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2"/>
            <w:w w:val="100"/>
          </w:rPr>
          <w:t>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-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do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list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7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app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).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(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app/controllers/todos_controllers.r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)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handle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update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database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1"/>
          <w:numId w:val="41"/>
        </w:numPr>
        <w:tabs>
          <w:tab w:pos="4493" w:val="left" w:leader="none"/>
        </w:tabs>
        <w:spacing w:line="245" w:lineRule="auto"/>
        <w:ind w:left="4228" w:right="152" w:firstLine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update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status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pending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completed.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wait,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status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field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yet.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time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introduce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through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migration.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numPr>
          <w:ilvl w:val="1"/>
          <w:numId w:val="41"/>
        </w:numPr>
        <w:tabs>
          <w:tab w:pos="4493" w:val="left" w:leader="none"/>
        </w:tabs>
        <w:spacing w:line="245" w:lineRule="auto"/>
        <w:ind w:left="4228" w:right="110" w:firstLine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back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discussed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Module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2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2,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redirect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wait,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different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status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now.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striked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ind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things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better.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implementing.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4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ind w:right="0"/>
        <w:jc w:val="left"/>
        <w:rPr>
          <w:rFonts w:ascii="Arial" w:hAnsi="Arial" w:cs="Arial" w:eastAsia="Arial"/>
        </w:rPr>
      </w:pPr>
      <w:r>
        <w:rPr/>
        <w:pict>
          <v:group style="position:absolute;margin-left:211.447006pt;margin-top:35.293583pt;width:390.303pt;height:.1pt;mso-position-horizontal-relative:page;mso-position-vertical-relative:paragraph;z-index:-12760" coordorigin="4229,706" coordsize="7806,2">
            <v:shape style="position:absolute;left:4229;top:706;width:7806;height:2" coordorigin="4229,706" coordsize="7806,0" path="m4229,706l12035,706e" filled="f" stroked="t" strokeweight=".729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Implementin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g</w:t>
      </w:r>
      <w:r>
        <w:rPr>
          <w:rFonts w:ascii="Arial" w:hAnsi="Arial" w:cs="Arial" w:eastAsia="Arial"/>
          <w:b w:val="0"/>
          <w:bCs w:val="0"/>
          <w:color w:val="5A5A5A"/>
          <w:spacing w:val="2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th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5A5A5A"/>
          <w:spacing w:val="14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feature.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3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5"/>
        <w:numPr>
          <w:ilvl w:val="0"/>
          <w:numId w:val="42"/>
        </w:numPr>
        <w:tabs>
          <w:tab w:pos="4581" w:val="left" w:leader="none"/>
        </w:tabs>
        <w:ind w:left="4228" w:right="0" w:firstLine="0"/>
        <w:jc w:val="left"/>
        <w:rPr>
          <w:b w:val="0"/>
          <w:bCs w:val="0"/>
        </w:rPr>
      </w:pPr>
      <w:r>
        <w:rPr>
          <w:color w:val="303030"/>
          <w:spacing w:val="0"/>
          <w:w w:val="100"/>
        </w:rPr>
        <w:t>Form</w:t>
      </w:r>
      <w:r>
        <w:rPr>
          <w:color w:val="303030"/>
          <w:spacing w:val="4"/>
          <w:w w:val="100"/>
        </w:rPr>
        <w:t> </w:t>
      </w:r>
      <w:r>
        <w:rPr>
          <w:color w:val="303030"/>
          <w:spacing w:val="0"/>
          <w:w w:val="100"/>
        </w:rPr>
        <w:t>with</w:t>
      </w:r>
      <w:r>
        <w:rPr>
          <w:color w:val="303030"/>
          <w:spacing w:val="4"/>
          <w:w w:val="100"/>
        </w:rPr>
        <w:t> </w:t>
      </w:r>
      <w:r>
        <w:rPr>
          <w:color w:val="303030"/>
          <w:spacing w:val="0"/>
          <w:w w:val="100"/>
        </w:rPr>
        <w:t>checkboxes</w:t>
      </w:r>
      <w:r>
        <w:rPr>
          <w:color w:val="303030"/>
          <w:spacing w:val="12"/>
          <w:w w:val="100"/>
        </w:rPr>
        <w:t> </w:t>
      </w:r>
      <w:r>
        <w:rPr>
          <w:color w:val="303030"/>
          <w:spacing w:val="0"/>
          <w:w w:val="100"/>
        </w:rPr>
        <w:t>&amp;</w:t>
      </w:r>
      <w:r>
        <w:rPr>
          <w:color w:val="303030"/>
          <w:spacing w:val="13"/>
          <w:w w:val="100"/>
        </w:rPr>
        <w:t> </w:t>
      </w:r>
      <w:r>
        <w:rPr>
          <w:color w:val="303030"/>
          <w:spacing w:val="0"/>
          <w:w w:val="100"/>
        </w:rPr>
        <w:t>'Complete</w:t>
      </w:r>
      <w:r>
        <w:rPr>
          <w:color w:val="303030"/>
          <w:spacing w:val="16"/>
          <w:w w:val="100"/>
        </w:rPr>
        <w:t> </w:t>
      </w:r>
      <w:r>
        <w:rPr>
          <w:color w:val="303030"/>
          <w:spacing w:val="0"/>
          <w:w w:val="100"/>
        </w:rPr>
        <w:t>todos'</w:t>
      </w:r>
      <w:r>
        <w:rPr>
          <w:color w:val="303030"/>
          <w:spacing w:val="16"/>
          <w:w w:val="100"/>
        </w:rPr>
        <w:t> </w:t>
      </w:r>
      <w:r>
        <w:rPr>
          <w:color w:val="303030"/>
          <w:spacing w:val="0"/>
          <w:w w:val="100"/>
        </w:rPr>
        <w:t>button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21.79891pt;width:391.303pt;height:243.365pt;mso-position-horizontal-relative:page;mso-position-vertical-relative:paragraph;z-index:-12759" coordorigin="4219,436" coordsize="7826,4867">
            <v:group style="position:absolute;left:4229;top:698;width:7806;height:4596" coordorigin="4229,698" coordsize="7806,4596">
              <v:shape style="position:absolute;left:4229;top:698;width:7806;height:4596" coordorigin="4229,698" coordsize="7806,4596" path="m11985,698l4279,698,4258,703,4240,716,4231,735,4229,748,4229,5293,12035,5293,12035,748,12030,726,12017,709,11997,699,11985,698xe" filled="t" fillcolor="#F7F7F9" stroked="f">
                <v:path arrowok="t"/>
                <v:fill type="solid"/>
              </v:shape>
            </v:group>
            <v:group style="position:absolute;left:4279;top:704;width:7705;height:2" coordorigin="4279,704" coordsize="7705,2">
              <v:shape style="position:absolute;left:4279;top:704;width:7705;height:2" coordorigin="4279,704" coordsize="7705,0" path="m4279,704l11985,704e" filled="f" stroked="t" strokeweight=".73pt" strokecolor="#E1E1E8">
                <v:path arrowok="t"/>
              </v:shape>
            </v:group>
            <v:group style="position:absolute;left:4235;top:748;width:2;height:4545" coordorigin="4235,748" coordsize="2,4545">
              <v:shape style="position:absolute;left:4235;top:748;width:2;height:4545" coordorigin="4235,748" coordsize="0,4545" path="m4235,748l4235,5293e" filled="f" stroked="t" strokeweight=".73pt" strokecolor="#E1E1E8">
                <v:path arrowok="t"/>
              </v:shape>
            </v:group>
            <v:group style="position:absolute;left:12029;top:748;width:2;height:4545" coordorigin="12029,748" coordsize="2,4545">
              <v:shape style="position:absolute;left:12029;top:748;width:2;height:4545" coordorigin="12029,748" coordsize="0,4545" path="m12029,748l12029,5293e" filled="f" stroked="t" strokeweight=".73pt" strokecolor="#E1E1E8">
                <v:path arrowok="t"/>
              </v:shape>
            </v:group>
            <v:group style="position:absolute;left:4342;top:3581;width:7579;height:1712" coordorigin="4342,3581" coordsize="7579,1712">
              <v:shape style="position:absolute;left:4342;top:3581;width:7579;height:1712" coordorigin="4342,3581" coordsize="7579,1712" path="m4342,5293l11922,5293,11922,3581,4342,3581,4342,5293xe" filled="t" fillcolor="#FCF8E3" stroked="f">
                <v:path arrowok="t"/>
                <v:fill type="solid"/>
              </v:shape>
            </v:group>
            <v:group style="position:absolute;left:4229;top:446;width:2619;height:252" coordorigin="4229,446" coordsize="2619,252">
              <v:shape style="position:absolute;left:4229;top:446;width:2619;height:252" coordorigin="4229,446" coordsize="2619,252" path="m6810,446l4267,446,4246,452,4232,469,4229,484,4229,660,4235,681,4252,695,4267,698,6810,698,6831,691,6845,675,6848,660,6848,484,6841,463,6825,449,6810,446xe" filled="t" fillcolor="#F7F7F9" stroked="f">
                <v:path arrowok="t"/>
                <v:fill type="solid"/>
              </v:shape>
            </v:group>
            <v:group style="position:absolute;left:4267;top:452;width:2543;height:2" coordorigin="4267,452" coordsize="2543,2">
              <v:shape style="position:absolute;left:4267;top:452;width:2543;height:2" coordorigin="4267,452" coordsize="2543,0" path="m4267,452l6810,452e" filled="f" stroked="t" strokeweight=".729pt" strokecolor="#E1E1E8">
                <v:path arrowok="t"/>
              </v:shape>
            </v:group>
            <v:group style="position:absolute;left:4267;top:691;width:2543;height:2" coordorigin="4267,691" coordsize="2543,2">
              <v:shape style="position:absolute;left:4267;top:691;width:2543;height:2" coordorigin="4267,691" coordsize="2543,0" path="m4267,691l6810,691e" filled="f" stroked="t" strokeweight=".73pt" strokecolor="#E1E1E8">
                <v:path arrowok="t"/>
              </v:shape>
            </v:group>
            <v:group style="position:absolute;left:6810;top:691;width:21;height:6" coordorigin="6810,691" coordsize="21,6">
              <v:shape style="position:absolute;left:6810;top:691;width:21;height:6" coordorigin="6810,691" coordsize="21,6" path="m6810,698l6831,691e" filled="f" stroked="t" strokeweight="1.259pt" strokecolor="#E1E1E8">
                <v:path arrowok="t"/>
              </v:shape>
            </v:group>
            <v:group style="position:absolute;left:4235;top:484;width:2;height:176" coordorigin="4235,484" coordsize="2,176">
              <v:shape style="position:absolute;left:4235;top:484;width:2;height:176" coordorigin="4235,484" coordsize="0,176" path="m4235,484l4235,660e" filled="f" stroked="t" strokeweight=".73pt" strokecolor="#E1E1E8">
                <v:path arrowok="t"/>
              </v:shape>
            </v:group>
            <v:group style="position:absolute;left:6841;top:484;width:2;height:176" coordorigin="6841,484" coordsize="2,176">
              <v:shape style="position:absolute;left:6841;top:484;width:2;height:176" coordorigin="6841,484" coordsize="0,176" path="m6841,484l6841,660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Remove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striked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before="74"/>
        <w:ind w:left="0" w:right="1064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app/views/todos/index.html.erb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80" w:lineRule="exact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0" w:right="109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&lt;p</w:t>
      </w:r>
      <w:r>
        <w:rPr>
          <w:rFonts w:ascii="Consolas" w:hAnsi="Consolas" w:cs="Consolas" w:eastAsia="Consolas"/>
          <w:b w:val="0"/>
          <w:bCs w:val="0"/>
          <w:color w:val="303030"/>
          <w:spacing w:val="5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All</w:t>
      </w:r>
      <w:r>
        <w:rPr>
          <w:rFonts w:ascii="Consolas" w:hAnsi="Consolas" w:cs="Consolas" w:eastAsia="Consolas"/>
          <w:b w:val="0"/>
          <w:bCs w:val="0"/>
          <w:color w:val="48484C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your</w:t>
      </w:r>
      <w:r>
        <w:rPr>
          <w:rFonts w:ascii="Consolas" w:hAnsi="Consolas" w:cs="Consolas" w:eastAsia="Consolas"/>
          <w:b w:val="0"/>
          <w:bCs w:val="0"/>
          <w:color w:val="48484C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todos</w:t>
      </w:r>
      <w:r>
        <w:rPr>
          <w:rFonts w:ascii="Consolas" w:hAnsi="Consolas" w:cs="Consolas" w:eastAsia="Consolas"/>
          <w:b w:val="0"/>
          <w:bCs w:val="0"/>
          <w:color w:val="48484C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her</w:t>
      </w:r>
      <w:r>
        <w:rPr>
          <w:rFonts w:ascii="Consolas" w:hAnsi="Consolas" w:cs="Consolas" w:eastAsia="Consolas"/>
          <w:b w:val="0"/>
          <w:bCs w:val="0"/>
          <w:color w:val="48484C"/>
          <w:spacing w:val="4"/>
          <w:w w:val="100"/>
          <w:sz w:val="16"/>
          <w:szCs w:val="16"/>
        </w:rPr>
        <w:t>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&lt;/p&gt;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23" w:right="7689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#</w:t>
      </w:r>
      <w:r>
        <w:rPr>
          <w:rFonts w:ascii="Consolas" w:hAnsi="Consolas" w:cs="Consolas" w:eastAsia="Consolas"/>
          <w:b w:val="0"/>
          <w:bCs w:val="0"/>
          <w:color w:val="48484C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Form</w:t>
      </w:r>
      <w:r>
        <w:rPr>
          <w:rFonts w:ascii="Consolas" w:hAnsi="Consolas" w:cs="Consolas" w:eastAsia="Consolas"/>
          <w:b w:val="0"/>
          <w:bCs w:val="0"/>
          <w:color w:val="48484C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48484C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add</w:t>
      </w:r>
      <w:r>
        <w:rPr>
          <w:rFonts w:ascii="Consolas" w:hAnsi="Consolas" w:cs="Consolas" w:eastAsia="Consolas"/>
          <w:b w:val="0"/>
          <w:bCs w:val="0"/>
          <w:color w:val="48484C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a</w:t>
      </w:r>
      <w:r>
        <w:rPr>
          <w:rFonts w:ascii="Consolas" w:hAnsi="Consolas" w:cs="Consolas" w:eastAsia="Consolas"/>
          <w:b w:val="0"/>
          <w:bCs w:val="0"/>
          <w:color w:val="48484C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todo</w:t>
      </w:r>
      <w:r>
        <w:rPr>
          <w:rFonts w:ascii="Consolas" w:hAnsi="Consolas" w:cs="Consolas" w:eastAsia="Consolas"/>
          <w:b w:val="0"/>
          <w:bCs w:val="0"/>
          <w:color w:val="48484C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here</w:t>
      </w:r>
      <w:r>
        <w:rPr>
          <w:rFonts w:ascii="Consolas" w:hAnsi="Consolas" w:cs="Consolas" w:eastAsia="Consolas"/>
          <w:b w:val="0"/>
          <w:bCs w:val="0"/>
          <w:color w:val="48484C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followed</w:t>
      </w:r>
      <w:r>
        <w:rPr>
          <w:rFonts w:ascii="Consolas" w:hAnsi="Consolas" w:cs="Consolas" w:eastAsia="Consolas"/>
          <w:b w:val="0"/>
          <w:bCs w:val="0"/>
          <w:color w:val="48484C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by</w:t>
      </w:r>
      <w:r>
        <w:rPr>
          <w:rFonts w:ascii="Consolas" w:hAnsi="Consolas" w:cs="Consolas" w:eastAsia="Consolas"/>
          <w:b w:val="0"/>
          <w:bCs w:val="0"/>
          <w:color w:val="48484C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flash[:error]</w:t>
      </w:r>
      <w:r>
        <w:rPr>
          <w:rFonts w:ascii="Consolas" w:hAnsi="Consolas" w:cs="Consolas" w:eastAsia="Consolas"/>
          <w:b w:val="0"/>
          <w:bCs w:val="0"/>
          <w:color w:val="48484C"/>
          <w:spacing w:val="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&amp;</w:t>
      </w:r>
      <w:r>
        <w:rPr>
          <w:rFonts w:ascii="Consolas" w:hAnsi="Consolas" w:cs="Consolas" w:eastAsia="Consolas"/>
          <w:b w:val="0"/>
          <w:bCs w:val="0"/>
          <w:color w:val="48484C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flash[:success]</w:t>
      </w:r>
      <w:r>
        <w:rPr>
          <w:rFonts w:ascii="Consolas" w:hAnsi="Consolas" w:cs="Consolas" w:eastAsia="Consolas"/>
          <w:b w:val="0"/>
          <w:bCs w:val="0"/>
          <w:color w:val="48484C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code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23" w:right="7689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181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&lt;div</w:t>
      </w:r>
      <w:r>
        <w:rPr>
          <w:rFonts w:ascii="Consolas" w:hAnsi="Consolas" w:cs="Consolas" w:eastAsia="Consolas"/>
          <w:b w:val="0"/>
          <w:bCs w:val="0"/>
          <w:color w:val="303030"/>
          <w:spacing w:val="3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clas</w:t>
      </w:r>
      <w:r>
        <w:rPr>
          <w:rFonts w:ascii="Consolas" w:hAnsi="Consolas" w:cs="Consolas" w:eastAsia="Consolas"/>
          <w:b w:val="0"/>
          <w:bCs w:val="0"/>
          <w:color w:val="008080"/>
          <w:spacing w:val="2"/>
          <w:w w:val="100"/>
          <w:sz w:val="16"/>
          <w:szCs w:val="16"/>
        </w:rPr>
        <w:t>s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"well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1685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0"/>
          <w:w w:val="100"/>
          <w:sz w:val="16"/>
          <w:szCs w:val="16"/>
        </w:rPr>
        <w:t>&lt;ul&gt;</w:t>
      </w:r>
      <w:r>
        <w:rPr>
          <w:rFonts w:ascii="Consolas" w:hAnsi="Consolas" w:cs="Consolas" w:eastAsia="Consolas"/>
          <w:b w:val="0"/>
          <w:bCs w:val="0"/>
          <w:strike w:val="0"/>
          <w:color w:val="303030"/>
          <w:spacing w:val="0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 w:val="0"/>
          <w:color w:val="000000"/>
          <w:spacing w:val="0"/>
          <w:w w:val="100"/>
          <w:sz w:val="16"/>
          <w:szCs w:val="16"/>
        </w:rPr>
      </w:r>
    </w:p>
    <w:p>
      <w:pPr>
        <w:tabs>
          <w:tab w:pos="5752" w:val="left" w:leader="none"/>
        </w:tabs>
        <w:spacing w:before="65"/>
        <w:ind w:left="43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/>
          <w:color w:val="93A1A1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93A1A1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0"/>
          <w:w w:val="100"/>
          <w:sz w:val="16"/>
          <w:szCs w:val="16"/>
        </w:rPr>
        <w:t>&lt;%</w:t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195F91"/>
          <w:spacing w:val="0"/>
          <w:w w:val="100"/>
          <w:sz w:val="16"/>
          <w:szCs w:val="16"/>
        </w:rPr>
        <w:t>@todo_item</w:t>
      </w:r>
      <w:r>
        <w:rPr>
          <w:rFonts w:ascii="Consolas" w:hAnsi="Consolas" w:cs="Consolas" w:eastAsia="Consolas"/>
          <w:b w:val="0"/>
          <w:bCs w:val="0"/>
          <w:strike/>
          <w:color w:val="195F91"/>
          <w:spacing w:val="3"/>
          <w:w w:val="100"/>
          <w:sz w:val="16"/>
          <w:szCs w:val="16"/>
        </w:rPr>
        <w:t>s</w:t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0"/>
          <w:w w:val="100"/>
          <w:sz w:val="16"/>
          <w:szCs w:val="16"/>
        </w:rPr>
        <w:t>each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1E347B"/>
          <w:spacing w:val="0"/>
          <w:w w:val="100"/>
          <w:sz w:val="16"/>
          <w:szCs w:val="16"/>
        </w:rPr>
        <w:t>do</w:t>
      </w:r>
      <w:r>
        <w:rPr>
          <w:rFonts w:ascii="Consolas" w:hAnsi="Consolas" w:cs="Consolas" w:eastAsia="Consolas"/>
          <w:b w:val="0"/>
          <w:bCs w:val="0"/>
          <w:strike/>
          <w:color w:val="1E347B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9"/>
          <w:w w:val="100"/>
          <w:sz w:val="16"/>
          <w:szCs w:val="16"/>
        </w:rPr>
        <w:t>|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9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0"/>
          <w:w w:val="100"/>
          <w:sz w:val="16"/>
          <w:szCs w:val="16"/>
        </w:rPr>
        <w:t>|</w:t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strike w:val="0"/>
          <w:color w:val="48484C"/>
          <w:spacing w:val="0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 w:val="0"/>
          <w:color w:val="000000"/>
          <w:spacing w:val="0"/>
          <w:w w:val="100"/>
          <w:sz w:val="16"/>
          <w:szCs w:val="16"/>
        </w:rPr>
      </w:r>
    </w:p>
    <w:p>
      <w:pPr>
        <w:tabs>
          <w:tab w:pos="6457" w:val="left" w:leader="none"/>
        </w:tabs>
        <w:spacing w:before="64"/>
        <w:ind w:left="43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/>
          <w:color w:val="30303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30303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0"/>
          <w:w w:val="100"/>
          <w:sz w:val="16"/>
          <w:szCs w:val="16"/>
        </w:rPr>
        <w:t>&lt;li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4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9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0"/>
          <w:w w:val="100"/>
          <w:sz w:val="16"/>
          <w:szCs w:val="16"/>
        </w:rPr>
        <w:t>name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0"/>
          <w:w w:val="100"/>
          <w:sz w:val="16"/>
          <w:szCs w:val="16"/>
        </w:rPr>
        <w:t>%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7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0"/>
          <w:w w:val="100"/>
          <w:sz w:val="16"/>
          <w:szCs w:val="16"/>
        </w:rPr>
        <w:t>&lt;/li&gt;</w:t>
      </w:r>
      <w:r>
        <w:rPr>
          <w:rFonts w:ascii="Consolas" w:hAnsi="Consolas" w:cs="Consolas" w:eastAsia="Consolas"/>
          <w:b w:val="0"/>
          <w:bCs w:val="0"/>
          <w:strike w:val="0"/>
          <w:color w:val="303030"/>
          <w:spacing w:val="0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 w:val="0"/>
          <w:color w:val="000000"/>
          <w:spacing w:val="0"/>
          <w:w w:val="100"/>
          <w:sz w:val="16"/>
          <w:szCs w:val="16"/>
        </w:rPr>
      </w:r>
    </w:p>
    <w:p>
      <w:pPr>
        <w:tabs>
          <w:tab w:pos="1409" w:val="left" w:leader="none"/>
        </w:tabs>
        <w:spacing w:before="64"/>
        <w:ind w:left="0" w:right="122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/>
          <w:color w:val="93A1A1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93A1A1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0"/>
          <w:w w:val="100"/>
          <w:sz w:val="16"/>
          <w:szCs w:val="16"/>
        </w:rPr>
        <w:t>&lt;%</w:t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strike/>
          <w:color w:val="1E347B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strike w:val="0"/>
          <w:color w:val="48484C"/>
          <w:spacing w:val="0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 w:val="0"/>
          <w:color w:val="000000"/>
          <w:spacing w:val="0"/>
          <w:w w:val="100"/>
          <w:sz w:val="16"/>
          <w:szCs w:val="16"/>
        </w:rPr>
      </w:r>
    </w:p>
    <w:p>
      <w:pPr>
        <w:tabs>
          <w:tab w:pos="705" w:val="left" w:leader="none"/>
        </w:tabs>
        <w:spacing w:before="64"/>
        <w:ind w:left="0" w:right="230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/>
          <w:color w:val="30303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30303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0"/>
          <w:w w:val="100"/>
          <w:sz w:val="16"/>
          <w:szCs w:val="16"/>
        </w:rPr>
        <w:t>&lt;/ul&gt;</w:t>
      </w:r>
      <w:r>
        <w:rPr>
          <w:rFonts w:ascii="Consolas" w:hAnsi="Consolas" w:cs="Consolas" w:eastAsia="Consolas"/>
          <w:b w:val="0"/>
          <w:bCs w:val="0"/>
          <w:strike w:val="0"/>
          <w:color w:val="303030"/>
          <w:spacing w:val="0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 w:val="0"/>
          <w:color w:val="000000"/>
          <w:spacing w:val="0"/>
          <w:w w:val="100"/>
          <w:sz w:val="16"/>
          <w:szCs w:val="16"/>
        </w:rPr>
      </w:r>
    </w:p>
    <w:p>
      <w:pPr>
        <w:spacing w:line="240" w:lineRule="exact" w:before="2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74"/>
        <w:ind w:left="43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93A1A1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form_ta</w:t>
      </w:r>
      <w:r>
        <w:rPr>
          <w:rFonts w:ascii="Consolas" w:hAnsi="Consolas" w:cs="Consolas" w:eastAsia="Consolas"/>
          <w:b w:val="0"/>
          <w:bCs w:val="0"/>
          <w:color w:val="48484C"/>
          <w:spacing w:val="9"/>
          <w:w w:val="100"/>
          <w:sz w:val="16"/>
          <w:szCs w:val="16"/>
        </w:rPr>
        <w:t>g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(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"/todos/complete/</w:t>
      </w:r>
      <w:r>
        <w:rPr>
          <w:rFonts w:ascii="Consolas" w:hAnsi="Consolas" w:cs="Consolas" w:eastAsia="Consolas"/>
          <w:b w:val="0"/>
          <w:bCs w:val="0"/>
          <w:color w:val="DD1144"/>
          <w:spacing w:val="3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93A1A1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method</w:t>
      </w:r>
      <w:r>
        <w:rPr>
          <w:rFonts w:ascii="Consolas" w:hAnsi="Consolas" w:cs="Consolas" w:eastAsia="Consolas"/>
          <w:b w:val="0"/>
          <w:bCs w:val="0"/>
          <w:color w:val="48484C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93A1A1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"post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)</w:t>
      </w:r>
      <w:r>
        <w:rPr>
          <w:rFonts w:ascii="Consolas" w:hAnsi="Consolas" w:cs="Consolas" w:eastAsia="Consolas"/>
          <w:b w:val="0"/>
          <w:bCs w:val="0"/>
          <w:color w:val="93A1A1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do</w:t>
      </w:r>
      <w:r>
        <w:rPr>
          <w:rFonts w:ascii="Consolas" w:hAnsi="Consolas" w:cs="Consolas" w:eastAsia="Consolas"/>
          <w:b w:val="0"/>
          <w:bCs w:val="0"/>
          <w:color w:val="1E347B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27" w:right="4622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&lt;ul</w:t>
      </w:r>
      <w:r>
        <w:rPr>
          <w:rFonts w:ascii="Consolas" w:hAnsi="Consolas" w:cs="Consolas" w:eastAsia="Consolas"/>
          <w:b w:val="0"/>
          <w:bCs w:val="0"/>
          <w:color w:val="303030"/>
          <w:spacing w:val="7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styl</w:t>
      </w:r>
      <w:r>
        <w:rPr>
          <w:rFonts w:ascii="Consolas" w:hAnsi="Consolas" w:cs="Consolas" w:eastAsia="Consolas"/>
          <w:b w:val="0"/>
          <w:bCs w:val="0"/>
          <w:color w:val="008080"/>
          <w:spacing w:val="2"/>
          <w:w w:val="100"/>
          <w:sz w:val="16"/>
          <w:szCs w:val="16"/>
        </w:rPr>
        <w:t>e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DD1144"/>
          <w:spacing w:val="9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lis</w:t>
      </w:r>
      <w:r>
        <w:rPr>
          <w:rFonts w:ascii="Consolas" w:hAnsi="Consolas" w:cs="Consolas" w:eastAsia="Consolas"/>
          <w:b w:val="0"/>
          <w:bCs w:val="0"/>
          <w:color w:val="48484C"/>
          <w:spacing w:val="4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styl</w:t>
      </w:r>
      <w:r>
        <w:rPr>
          <w:rFonts w:ascii="Consolas" w:hAnsi="Consolas" w:cs="Consolas" w:eastAsia="Consolas"/>
          <w:b w:val="0"/>
          <w:bCs w:val="0"/>
          <w:color w:val="48484C"/>
          <w:spacing w:val="2"/>
          <w:w w:val="100"/>
          <w:sz w:val="16"/>
          <w:szCs w:val="16"/>
        </w:rPr>
        <w:t>e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typ</w:t>
      </w:r>
      <w:r>
        <w:rPr>
          <w:rFonts w:ascii="Consolas" w:hAnsi="Consolas" w:cs="Consolas" w:eastAsia="Consolas"/>
          <w:b w:val="0"/>
          <w:bCs w:val="0"/>
          <w:color w:val="48484C"/>
          <w:spacing w:val="4"/>
          <w:w w:val="100"/>
          <w:sz w:val="16"/>
          <w:szCs w:val="16"/>
        </w:rPr>
        <w:t>e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non</w:t>
      </w:r>
      <w:r>
        <w:rPr>
          <w:rFonts w:ascii="Consolas" w:hAnsi="Consolas" w:cs="Consolas" w:eastAsia="Consolas"/>
          <w:b w:val="0"/>
          <w:bCs w:val="0"/>
          <w:color w:val="48484C"/>
          <w:spacing w:val="4"/>
          <w:w w:val="100"/>
          <w:sz w:val="16"/>
          <w:szCs w:val="16"/>
        </w:rPr>
        <w:t>e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;</w:t>
      </w:r>
      <w:r>
        <w:rPr>
          <w:rFonts w:ascii="Consolas" w:hAnsi="Consolas" w:cs="Consolas" w:eastAsia="Consolas"/>
          <w:b w:val="0"/>
          <w:bCs w:val="0"/>
          <w:color w:val="DD1144"/>
          <w:spacing w:val="9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3839" w:right="462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&lt;%</w:t>
      </w:r>
      <w:r>
        <w:rPr>
          <w:rFonts w:ascii="Consolas" w:hAnsi="Consolas" w:cs="Consolas" w:eastAsia="Consolas"/>
          <w:b w:val="0"/>
          <w:bCs w:val="0"/>
          <w:color w:val="93A1A1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@todo_item</w:t>
      </w:r>
      <w:r>
        <w:rPr>
          <w:rFonts w:ascii="Consolas" w:hAnsi="Consolas" w:cs="Consolas" w:eastAsia="Consolas"/>
          <w:b w:val="0"/>
          <w:bCs w:val="0"/>
          <w:color w:val="195F91"/>
          <w:spacing w:val="3"/>
          <w:w w:val="100"/>
          <w:sz w:val="16"/>
          <w:szCs w:val="16"/>
        </w:rPr>
        <w:t>s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each</w:t>
      </w:r>
      <w:r>
        <w:rPr>
          <w:rFonts w:ascii="Consolas" w:hAnsi="Consolas" w:cs="Consolas" w:eastAsia="Consolas"/>
          <w:b w:val="0"/>
          <w:bCs w:val="0"/>
          <w:color w:val="48484C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do</w:t>
      </w:r>
      <w:r>
        <w:rPr>
          <w:rFonts w:ascii="Consolas" w:hAnsi="Consolas" w:cs="Consolas" w:eastAsia="Consolas"/>
          <w:b w:val="0"/>
          <w:bCs w:val="0"/>
          <w:color w:val="1E347B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|</w:t>
      </w:r>
      <w:r>
        <w:rPr>
          <w:rFonts w:ascii="Consolas" w:hAnsi="Consolas" w:cs="Consolas" w:eastAsia="Consolas"/>
          <w:b w:val="0"/>
          <w:bCs w:val="0"/>
          <w:color w:val="48484C"/>
          <w:spacing w:val="9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|</w:t>
      </w:r>
      <w:r>
        <w:rPr>
          <w:rFonts w:ascii="Consolas" w:hAnsi="Consolas" w:cs="Consolas" w:eastAsia="Consolas"/>
          <w:b w:val="0"/>
          <w:bCs w:val="0"/>
          <w:color w:val="93A1A1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693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&lt;li&gt;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93A1A1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check_box_tag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"todos_checkbox[]</w:t>
      </w:r>
      <w:r>
        <w:rPr>
          <w:rFonts w:ascii="Consolas" w:hAnsi="Consolas" w:cs="Consolas" w:eastAsia="Consolas"/>
          <w:b w:val="0"/>
          <w:bCs w:val="0"/>
          <w:color w:val="DD1144"/>
          <w:spacing w:val="3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48484C"/>
          <w:spacing w:val="9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id</w:t>
      </w:r>
      <w:r>
        <w:rPr>
          <w:rFonts w:ascii="Consolas" w:hAnsi="Consolas" w:cs="Consolas" w:eastAsia="Consolas"/>
          <w:b w:val="0"/>
          <w:bCs w:val="0"/>
          <w:color w:val="48484C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48484C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93A1A1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9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todo_item</w:t>
      </w:r>
      <w:r>
        <w:rPr>
          <w:rFonts w:ascii="Consolas" w:hAnsi="Consolas" w:cs="Consolas" w:eastAsia="Consolas"/>
          <w:b w:val="0"/>
          <w:bCs w:val="0"/>
          <w:color w:val="48484C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3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&lt;/li&gt;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2812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%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</w:t>
      </w:r>
      <w:r>
        <w:rPr>
          <w:rFonts w:ascii="Consolas" w:hAnsi="Consolas" w:cs="Consolas" w:eastAsia="Consolas"/>
          <w:b w:val="0"/>
          <w:bCs w:val="0"/>
          <w:color w:val="1E347B"/>
          <w:spacing w:val="5"/>
          <w:w w:val="100"/>
          <w:sz w:val="16"/>
          <w:szCs w:val="16"/>
        </w:rPr>
        <w:t>d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2161" w:right="517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&lt;/ul&gt;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after="0"/>
        <w:jc w:val="center"/>
        <w:rPr>
          <w:rFonts w:ascii="Consolas" w:hAnsi="Consolas" w:cs="Consolas" w:eastAsia="Consolas"/>
          <w:sz w:val="16"/>
          <w:szCs w:val="16"/>
        </w:rPr>
        <w:sectPr>
          <w:pgSz w:w="12240" w:h="15840"/>
          <w:pgMar w:header="90" w:footer="21" w:top="280" w:bottom="220" w:left="0" w:right="100"/>
        </w:sectPr>
      </w:pPr>
    </w:p>
    <w:p>
      <w:pPr>
        <w:spacing w:line="180" w:lineRule="exact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before="74"/>
        <w:ind w:left="2246" w:right="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93A1A1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submit_ta</w:t>
      </w:r>
      <w:r>
        <w:rPr>
          <w:rFonts w:ascii="Consolas" w:hAnsi="Consolas" w:cs="Consolas" w:eastAsia="Consolas"/>
          <w:b w:val="0"/>
          <w:bCs w:val="0"/>
          <w:color w:val="48484C"/>
          <w:spacing w:val="5"/>
          <w:w w:val="100"/>
          <w:sz w:val="16"/>
          <w:szCs w:val="16"/>
        </w:rPr>
        <w:t>g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(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"Complete</w:t>
      </w:r>
      <w:r>
        <w:rPr>
          <w:rFonts w:ascii="Consolas" w:hAnsi="Consolas" w:cs="Consolas" w:eastAsia="Consolas"/>
          <w:b w:val="0"/>
          <w:bCs w:val="0"/>
          <w:color w:val="DD1144"/>
          <w:spacing w:val="3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Todos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93A1A1"/>
          <w:spacing w:val="3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clas</w:t>
      </w:r>
      <w:r>
        <w:rPr>
          <w:rFonts w:ascii="Consolas" w:hAnsi="Consolas" w:cs="Consolas" w:eastAsia="Consolas"/>
          <w:b w:val="0"/>
          <w:bCs w:val="0"/>
          <w:color w:val="1E347B"/>
          <w:spacing w:val="2"/>
          <w:w w:val="100"/>
          <w:sz w:val="16"/>
          <w:szCs w:val="16"/>
        </w:rPr>
        <w:t>s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"btn</w:t>
      </w:r>
      <w:r>
        <w:rPr>
          <w:rFonts w:ascii="Consolas" w:hAnsi="Consolas" w:cs="Consolas" w:eastAsia="Consolas"/>
          <w:b w:val="0"/>
          <w:bCs w:val="0"/>
          <w:color w:val="DD1144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bt</w:t>
      </w:r>
      <w:r>
        <w:rPr>
          <w:rFonts w:ascii="Consolas" w:hAnsi="Consolas" w:cs="Consolas" w:eastAsia="Consolas"/>
          <w:b w:val="0"/>
          <w:bCs w:val="0"/>
          <w:color w:val="DD1144"/>
          <w:spacing w:val="6"/>
          <w:w w:val="100"/>
          <w:sz w:val="16"/>
          <w:szCs w:val="16"/>
        </w:rPr>
        <w:t>n</w:t>
      </w:r>
      <w:r>
        <w:rPr>
          <w:rFonts w:ascii="Consolas" w:hAnsi="Consolas" w:cs="Consolas" w:eastAsia="Consolas"/>
          <w:b w:val="0"/>
          <w:bCs w:val="0"/>
          <w:color w:val="DD1144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success</w:t>
      </w:r>
      <w:r>
        <w:rPr>
          <w:rFonts w:ascii="Consolas" w:hAnsi="Consolas" w:cs="Consolas" w:eastAsia="Consolas"/>
          <w:b w:val="0"/>
          <w:bCs w:val="0"/>
          <w:color w:val="DD1144"/>
          <w:spacing w:val="9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)</w:t>
      </w:r>
      <w:r>
        <w:rPr>
          <w:rFonts w:ascii="Consolas" w:hAnsi="Consolas" w:cs="Consolas" w:eastAsia="Consolas"/>
          <w:b w:val="0"/>
          <w:bCs w:val="0"/>
          <w:color w:val="93A1A1"/>
          <w:spacing w:val="3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3596" w:right="629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%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1E347B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20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BodyText"/>
        <w:ind w:right="107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56.51228pt;width:391.303pt;height:44.057pt;mso-position-horizontal-relative:page;mso-position-vertical-relative:paragraph;z-index:-12758" coordorigin="4219,-1130" coordsize="7826,881">
            <v:group style="position:absolute;left:4229;top:-1115;width:7806;height:856" coordorigin="4229,-1115" coordsize="7806,856">
              <v:shape style="position:absolute;left:4229;top:-1115;width:7806;height:856" coordorigin="4229,-1115" coordsize="7806,856" path="m12035,-1115l4229,-1115,4229,-309,4234,-288,4247,-271,4267,-261,4279,-259,11985,-259,12006,-264,12023,-277,12033,-297,12035,-309,12035,-1115xe" filled="t" fillcolor="#F7F7F9" stroked="f">
                <v:path arrowok="t"/>
                <v:fill type="solid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29pt" strokecolor="#E1E1E8">
                <v:path arrowok="t"/>
              </v:shape>
            </v:group>
            <v:group style="position:absolute;left:4235;top:-1123;width:2;height:813" coordorigin="4235,-1123" coordsize="2,813">
              <v:shape style="position:absolute;left:4235;top:-1123;width:2;height:813" coordorigin="4235,-1123" coordsize="0,813" path="m4235,-1123l4235,-309e" filled="f" stroked="t" strokeweight=".73pt" strokecolor="#E1E1E8">
                <v:path arrowok="t"/>
              </v:shape>
            </v:group>
            <v:group style="position:absolute;left:12029;top:-1123;width:2;height:813" coordorigin="12029,-1123" coordsize="2,813">
              <v:shape style="position:absolute;left:12029;top:-1123;width:2;height:813" coordorigin="12029,-1123" coordsize="0,813" path="m12029,-1123l12029,-309e" filled="f" stroked="t" strokeweight=".73pt" strokecolor="#E1E1E8">
                <v:path arrowok="t"/>
              </v:shape>
            </v:group>
            <v:group style="position:absolute;left:4342;top:-1115;width:7579;height:491" coordorigin="4342,-1115" coordsize="7579,491">
              <v:shape style="position:absolute;left:4342;top:-1115;width:7579;height:491" coordorigin="4342,-1115" coordsize="7579,491" path="m4342,-624l11922,-624,11922,-1115,4342,-1115,4342,-624xe" filled="t" fillcolor="#FCF8E3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checkboxes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browser.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80" w:lineRule="exact" w:before="5"/>
        <w:rPr>
          <w:sz w:val="18"/>
          <w:szCs w:val="18"/>
        </w:rPr>
      </w:pPr>
      <w:r>
        <w:rPr>
          <w:sz w:val="18"/>
          <w:szCs w:val="18"/>
        </w:rPr>
      </w:r>
    </w:p>
    <w:p>
      <w:pPr>
        <w:pStyle w:val="Heading5"/>
        <w:numPr>
          <w:ilvl w:val="0"/>
          <w:numId w:val="42"/>
        </w:numPr>
        <w:tabs>
          <w:tab w:pos="4581" w:val="left" w:leader="none"/>
        </w:tabs>
        <w:ind w:left="4581" w:right="0" w:hanging="353"/>
        <w:jc w:val="left"/>
        <w:rPr>
          <w:b w:val="0"/>
          <w:bCs w:val="0"/>
        </w:rPr>
      </w:pPr>
      <w:r>
        <w:rPr>
          <w:color w:val="303030"/>
          <w:spacing w:val="0"/>
          <w:w w:val="100"/>
        </w:rPr>
        <w:t>Handling</w:t>
      </w:r>
      <w:r>
        <w:rPr>
          <w:color w:val="303030"/>
          <w:spacing w:val="8"/>
          <w:w w:val="100"/>
        </w:rPr>
        <w:t> </w:t>
      </w:r>
      <w:r>
        <w:rPr>
          <w:color w:val="303030"/>
          <w:spacing w:val="0"/>
          <w:w w:val="100"/>
        </w:rPr>
        <w:t>form</w:t>
      </w:r>
      <w:r>
        <w:rPr>
          <w:color w:val="303030"/>
          <w:spacing w:val="13"/>
          <w:w w:val="100"/>
        </w:rPr>
        <w:t> </w:t>
      </w:r>
      <w:r>
        <w:rPr>
          <w:color w:val="303030"/>
          <w:spacing w:val="0"/>
          <w:w w:val="100"/>
        </w:rPr>
        <w:t>data</w:t>
      </w:r>
      <w:r>
        <w:rPr>
          <w:color w:val="303030"/>
          <w:spacing w:val="13"/>
          <w:w w:val="100"/>
        </w:rPr>
        <w:t> </w:t>
      </w:r>
      <w:r>
        <w:rPr>
          <w:color w:val="303030"/>
          <w:spacing w:val="0"/>
          <w:w w:val="100"/>
        </w:rPr>
        <w:t>inside</w:t>
      </w:r>
      <w:r>
        <w:rPr>
          <w:color w:val="303030"/>
          <w:spacing w:val="12"/>
          <w:w w:val="100"/>
        </w:rPr>
        <w:t> </w:t>
      </w:r>
      <w:r>
        <w:rPr>
          <w:color w:val="303030"/>
          <w:spacing w:val="0"/>
          <w:w w:val="100"/>
        </w:rPr>
        <w:t>'complete'</w:t>
      </w:r>
      <w:r>
        <w:rPr>
          <w:color w:val="303030"/>
          <w:spacing w:val="7"/>
          <w:w w:val="100"/>
        </w:rPr>
        <w:t> </w:t>
      </w:r>
      <w:r>
        <w:rPr>
          <w:color w:val="303030"/>
          <w:spacing w:val="0"/>
          <w:w w:val="100"/>
        </w:rPr>
        <w:t>action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ind w:right="107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Mapping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anywhere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confi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/routes.rb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left="0" w:right="3295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before="74"/>
        <w:ind w:left="2950" w:right="5157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config/routes.rb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ind w:left="43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match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'todos/complete'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'todos#complete',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:via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:post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right="107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44.930901pt;width:391.303pt;height:38.771pt;mso-position-horizontal-relative:page;mso-position-vertical-relative:paragraph;z-index:-12757" coordorigin="4219,-899" coordsize="7826,775">
            <v:group style="position:absolute;left:4229;top:-637;width:7806;height:504" coordorigin="4229,-637" coordsize="7806,504">
              <v:shape style="position:absolute;left:4229;top:-637;width:7806;height:504" coordorigin="4229,-637" coordsize="7806,504" path="m11985,-637l4279,-637,4258,-632,4240,-619,4231,-599,4229,-586,4229,-184,4234,-162,4247,-145,4267,-135,4279,-133,11985,-133,12006,-138,12023,-151,12033,-171,12035,-184,12035,-586,12030,-608,12017,-625,11997,-635,11985,-637xe" filled="t" fillcolor="#F5F5F5" stroked="f">
                <v:path arrowok="t"/>
                <v:fill type="solid"/>
              </v:shape>
            </v:group>
            <v:group style="position:absolute;left:4279;top:-631;width:7705;height:2" coordorigin="4279,-631" coordsize="7705,2">
              <v:shape style="position:absolute;left:4279;top:-631;width:7705;height:2" coordorigin="4279,-631" coordsize="7705,0" path="m4279,-631l11985,-631e" filled="f" stroked="t" strokeweight=".73pt" strokecolor="#000000">
                <v:path arrowok="t"/>
              </v:shape>
            </v:group>
            <v:group style="position:absolute;left:4265;top:-637;width:15;height:3" coordorigin="4265,-637" coordsize="15,3">
              <v:shape style="position:absolute;left:4265;top:-637;width:15;height:3" coordorigin="4265,-637" coordsize="15,3" path="m4279,-637l4265,-634e" filled="f" stroked="t" strokeweight="1.259pt" strokecolor="#000000">
                <v:path arrowok="t"/>
              </v:shape>
            </v:group>
            <v:group style="position:absolute;left:4279;top:-139;width:7705;height:2" coordorigin="4279,-139" coordsize="7705,2">
              <v:shape style="position:absolute;left:4279;top:-139;width:7705;height:2" coordorigin="4279,-139" coordsize="7705,0" path="m4279,-139l11985,-139e" filled="f" stroked="t" strokeweight=".729pt" strokecolor="#000000">
                <v:path arrowok="t"/>
              </v:shape>
            </v:group>
            <v:group style="position:absolute;left:4235;top:-586;width:2;height:403" coordorigin="4235,-586" coordsize="2,403">
              <v:shape style="position:absolute;left:4235;top:-586;width:2;height:403" coordorigin="4235,-586" coordsize="0,403" path="m4235,-586l4235,-184e" filled="f" stroked="t" strokeweight=".73pt" strokecolor="#000000">
                <v:path arrowok="t"/>
              </v:shape>
            </v:group>
            <v:group style="position:absolute;left:12029;top:-586;width:2;height:403" coordorigin="12029,-586" coordsize="2,403">
              <v:shape style="position:absolute;left:12029;top:-586;width:2;height:403" coordorigin="12029,-586" coordsize="0,403" path="m12029,-586l12029,-184e" filled="f" stroked="t" strokeweight=".73pt" strokecolor="#000000">
                <v:path arrowok="t"/>
              </v:shape>
            </v:group>
            <v:group style="position:absolute;left:4229;top:-889;width:1460;height:252" coordorigin="4229,-889" coordsize="1460,252">
              <v:shape style="position:absolute;left:4229;top:-889;width:1460;height:252" coordorigin="4229,-889" coordsize="1460,252" path="m5652,-889l4267,-889,4246,-882,4232,-866,4229,-851,4229,-675,4235,-653,4252,-640,4267,-637,5652,-637,5673,-643,5686,-660,5689,-675,5689,-851,5683,-872,5666,-886,5652,-889xe" filled="t" fillcolor="#F7F7F9" stroked="f">
                <v:path arrowok="t"/>
                <v:fill type="solid"/>
              </v:shape>
            </v:group>
            <v:group style="position:absolute;left:4267;top:-882;width:1385;height:2" coordorigin="4267,-882" coordsize="1385,2">
              <v:shape style="position:absolute;left:4267;top:-882;width:1385;height:2" coordorigin="4267,-882" coordsize="1385,0" path="m4267,-882l5652,-882e" filled="f" stroked="t" strokeweight=".73pt" strokecolor="#E1E1E8">
                <v:path arrowok="t"/>
              </v:shape>
            </v:group>
            <v:group style="position:absolute;left:4267;top:-643;width:1385;height:2" coordorigin="4267,-643" coordsize="1385,2">
              <v:shape style="position:absolute;left:4267;top:-643;width:1385;height:2" coordorigin="4267,-643" coordsize="1385,0" path="m4267,-643l5652,-643e" filled="f" stroked="t" strokeweight=".729pt" strokecolor="#E1E1E8">
                <v:path arrowok="t"/>
              </v:shape>
            </v:group>
            <v:group style="position:absolute;left:4235;top:-851;width:2;height:176" coordorigin="4235,-851" coordsize="2,176">
              <v:shape style="position:absolute;left:4235;top:-851;width:2;height:176" coordorigin="4235,-851" coordsize="0,176" path="m4235,-851l4235,-675e" filled="f" stroked="t" strokeweight=".73pt" strokecolor="#E1E1E8">
                <v:path arrowok="t"/>
              </v:shape>
            </v:group>
            <v:group style="position:absolute;left:5683;top:-851;width:2;height:176" coordorigin="5683,-851" coordsize="2,176">
              <v:shape style="position:absolute;left:5683;top:-851;width:2;height:176" coordorigin="5683,-851" coordsize="0,176" path="m5683,-851l5683,-675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before="74"/>
        <w:ind w:left="4209" w:right="4755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app/controllers/todos_controllers.rb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80" w:lineRule="exact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43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class</w:t>
      </w:r>
      <w:r>
        <w:rPr>
          <w:rFonts w:ascii="Consolas" w:hAnsi="Consolas" w:cs="Consolas" w:eastAsia="Consolas"/>
          <w:b w:val="0"/>
          <w:bCs w:val="0"/>
          <w:color w:val="1E347B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TodosController</w:t>
      </w:r>
      <w:r>
        <w:rPr>
          <w:rFonts w:ascii="Consolas" w:hAnsi="Consolas" w:cs="Consolas" w:eastAsia="Consolas"/>
          <w:b w:val="0"/>
          <w:bCs w:val="0"/>
          <w:color w:val="008080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Consolas" w:hAnsi="Consolas" w:cs="Consolas" w:eastAsia="Consolas"/>
          <w:b w:val="0"/>
          <w:bCs w:val="0"/>
          <w:color w:val="93A1A1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ApplicationController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029" w:right="629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Consolas" w:hAnsi="Consolas" w:cs="Consolas" w:eastAsia="Consolas"/>
          <w:b w:val="0"/>
          <w:bCs w:val="0"/>
          <w:color w:val="1E347B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index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99" w:right="749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99" w:right="749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99" w:right="749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1750" w:right="4564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10" w:lineRule="exact" w:before="6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217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Consolas" w:hAnsi="Consolas" w:cs="Consolas" w:eastAsia="Consolas"/>
          <w:b w:val="0"/>
          <w:bCs w:val="0"/>
          <w:color w:val="1E347B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delete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99" w:right="749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99" w:right="749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1727" w:right="454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10" w:lineRule="exact" w:before="6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244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Consolas" w:hAnsi="Consolas" w:cs="Consolas" w:eastAsia="Consolas"/>
          <w:b w:val="0"/>
          <w:bCs w:val="0"/>
          <w:color w:val="1E347B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add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99" w:right="749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99" w:right="749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1727" w:right="454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3776" w:right="5775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Consolas" w:hAnsi="Consolas" w:cs="Consolas" w:eastAsia="Consolas"/>
          <w:b w:val="0"/>
          <w:bCs w:val="0"/>
          <w:color w:val="1E347B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complete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69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param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s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[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todos_checkbo</w:t>
      </w:r>
      <w:r>
        <w:rPr>
          <w:rFonts w:ascii="Consolas" w:hAnsi="Consolas" w:cs="Consolas" w:eastAsia="Consolas"/>
          <w:b w:val="0"/>
          <w:bCs w:val="0"/>
          <w:color w:val="48484C"/>
          <w:spacing w:val="10"/>
          <w:w w:val="100"/>
          <w:sz w:val="16"/>
          <w:szCs w:val="16"/>
        </w:rPr>
        <w:t>x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]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each</w:t>
      </w:r>
      <w:r>
        <w:rPr>
          <w:rFonts w:ascii="Consolas" w:hAnsi="Consolas" w:cs="Consolas" w:eastAsia="Consolas"/>
          <w:b w:val="0"/>
          <w:bCs w:val="0"/>
          <w:color w:val="48484C"/>
          <w:spacing w:val="4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do</w:t>
      </w:r>
      <w:r>
        <w:rPr>
          <w:rFonts w:ascii="Consolas" w:hAnsi="Consolas" w:cs="Consolas" w:eastAsia="Consolas"/>
          <w:b w:val="0"/>
          <w:bCs w:val="0"/>
          <w:color w:val="1E347B"/>
          <w:spacing w:val="4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|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chec</w:t>
      </w:r>
      <w:r>
        <w:rPr>
          <w:rFonts w:ascii="Consolas" w:hAnsi="Consolas" w:cs="Consolas" w:eastAsia="Consolas"/>
          <w:b w:val="0"/>
          <w:bCs w:val="0"/>
          <w:color w:val="48484C"/>
          <w:spacing w:val="2"/>
          <w:w w:val="100"/>
          <w:sz w:val="16"/>
          <w:szCs w:val="16"/>
        </w:rPr>
        <w:t>k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|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500" w:right="533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todo_id</w:t>
      </w:r>
      <w:r>
        <w:rPr>
          <w:rFonts w:ascii="Consolas" w:hAnsi="Consolas" w:cs="Consolas" w:eastAsia="Consolas"/>
          <w:b w:val="0"/>
          <w:bCs w:val="0"/>
          <w:color w:val="48484C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93A1A1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check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501" w:right="412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48484C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93A1A1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Tod</w:t>
      </w:r>
      <w:r>
        <w:rPr>
          <w:rFonts w:ascii="Consolas" w:hAnsi="Consolas" w:cs="Consolas" w:eastAsia="Consolas"/>
          <w:b w:val="0"/>
          <w:bCs w:val="0"/>
          <w:color w:val="008080"/>
          <w:spacing w:val="4"/>
          <w:w w:val="100"/>
          <w:sz w:val="16"/>
          <w:szCs w:val="16"/>
        </w:rPr>
        <w:t>o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find_by_i</w:t>
      </w:r>
      <w:r>
        <w:rPr>
          <w:rFonts w:ascii="Consolas" w:hAnsi="Consolas" w:cs="Consolas" w:eastAsia="Consolas"/>
          <w:b w:val="0"/>
          <w:bCs w:val="0"/>
          <w:color w:val="48484C"/>
          <w:spacing w:val="5"/>
          <w:w w:val="100"/>
          <w:sz w:val="16"/>
          <w:szCs w:val="16"/>
        </w:rPr>
        <w:t>d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(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todo_i</w:t>
      </w:r>
      <w:r>
        <w:rPr>
          <w:rFonts w:ascii="Consolas" w:hAnsi="Consolas" w:cs="Consolas" w:eastAsia="Consolas"/>
          <w:b w:val="0"/>
          <w:bCs w:val="0"/>
          <w:color w:val="48484C"/>
          <w:spacing w:val="11"/>
          <w:w w:val="100"/>
          <w:sz w:val="16"/>
          <w:szCs w:val="16"/>
        </w:rPr>
        <w:t>d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)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598" w:right="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#code</w:t>
      </w:r>
      <w:r>
        <w:rPr>
          <w:rFonts w:ascii="Consolas" w:hAnsi="Consolas" w:cs="Consolas" w:eastAsia="Consolas"/>
          <w:b w:val="0"/>
          <w:bCs w:val="0"/>
          <w:color w:val="93A1A1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93A1A1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update</w:t>
      </w:r>
      <w:r>
        <w:rPr>
          <w:rFonts w:ascii="Consolas" w:hAnsi="Consolas" w:cs="Consolas" w:eastAsia="Consolas"/>
          <w:b w:val="0"/>
          <w:bCs w:val="0"/>
          <w:color w:val="93A1A1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the</w:t>
      </w:r>
      <w:r>
        <w:rPr>
          <w:rFonts w:ascii="Consolas" w:hAnsi="Consolas" w:cs="Consolas" w:eastAsia="Consolas"/>
          <w:b w:val="0"/>
          <w:bCs w:val="0"/>
          <w:color w:val="93A1A1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status</w:t>
      </w:r>
      <w:r>
        <w:rPr>
          <w:rFonts w:ascii="Consolas" w:hAnsi="Consolas" w:cs="Consolas" w:eastAsia="Consolas"/>
          <w:b w:val="0"/>
          <w:bCs w:val="0"/>
          <w:color w:val="93A1A1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here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1936" w:right="422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209" w:right="4599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redirect_to</w:t>
      </w:r>
      <w:r>
        <w:rPr>
          <w:rFonts w:ascii="Consolas" w:hAnsi="Consolas" w:cs="Consolas" w:eastAsia="Consolas"/>
          <w:b w:val="0"/>
          <w:bCs w:val="0"/>
          <w:color w:val="48484C"/>
          <w:spacing w:val="4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"/todos/index"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1890" w:right="488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60" w:lineRule="exact" w:before="8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316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9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line="245" w:lineRule="auto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377.31839pt;width:391.303pt;height:364.863pt;mso-position-horizontal-relative:page;mso-position-vertical-relative:paragraph;z-index:-12756" coordorigin="4219,-7546" coordsize="7826,7297">
            <v:group style="position:absolute;left:4229;top:-7285;width:7806;height:7025" coordorigin="4229,-7285" coordsize="7806,7025">
              <v:shape style="position:absolute;left:4229;top:-7285;width:7806;height:7025" coordorigin="4229,-7285" coordsize="7806,7025" path="m11985,-7285l4279,-7285,4258,-7280,4240,-7266,4231,-7247,4229,-7234,4229,-309,4234,-288,4247,-271,4267,-261,4279,-259,11985,-259,12006,-264,12023,-277,12033,-297,12035,-309,12035,-7234,12030,-7256,12017,-7273,11997,-7283,11985,-7285xe" filled="t" fillcolor="#F7F7F9" stroked="f">
                <v:path arrowok="t"/>
                <v:fill type="solid"/>
              </v:shape>
            </v:group>
            <v:group style="position:absolute;left:4279;top:-7278;width:7705;height:2" coordorigin="4279,-7278" coordsize="7705,2">
              <v:shape style="position:absolute;left:4279;top:-7278;width:7705;height:2" coordorigin="4279,-7278" coordsize="7705,0" path="m4279,-7278l11985,-7278e" filled="f" stroked="t" strokeweight=".729pt" strokecolor="#E1E1E8">
                <v:path arrowok="t"/>
              </v:shape>
            </v:group>
            <v:group style="position:absolute;left:4279;top:-265;width:7705;height:2" coordorigin="4279,-265" coordsize="7705,2">
              <v:shape style="position:absolute;left:4279;top:-265;width:7705;height:2" coordorigin="4279,-265" coordsize="7705,0" path="m4279,-265l11985,-265e" filled="f" stroked="t" strokeweight=".729pt" strokecolor="#E1E1E8">
                <v:path arrowok="t"/>
              </v:shape>
            </v:group>
            <v:group style="position:absolute;left:4342;top:-3142;width:7579;height:2014" coordorigin="4342,-3142" coordsize="7579,2014">
              <v:shape style="position:absolute;left:4342;top:-3142;width:7579;height:2014" coordorigin="4342,-3142" coordsize="7579,2014" path="m4342,-3142l11922,-3142,11922,-1128,4342,-1128,4342,-3142xe" filled="t" fillcolor="#FCF8E3" stroked="f">
                <v:path arrowok="t"/>
                <v:fill type="solid"/>
              </v:shape>
            </v:group>
            <v:group style="position:absolute;left:4229;top:-7536;width:3122;height:252" coordorigin="4229,-7536" coordsize="3122,252">
              <v:shape style="position:absolute;left:4229;top:-7536;width:3122;height:252" coordorigin="4229,-7536" coordsize="3122,252" path="m7314,-7536l4267,-7536,4246,-7530,4232,-7513,4229,-7499,4229,-7322,4235,-7301,4252,-7288,4267,-7285,7314,-7285,7335,-7291,7348,-7308,7351,-7322,7351,-7499,7345,-7520,7328,-7533,7314,-7536xe" filled="t" fillcolor="#F7F7F9" stroked="f">
                <v:path arrowok="t"/>
                <v:fill type="solid"/>
              </v:shape>
            </v:group>
            <v:group style="position:absolute;left:4267;top:-7530;width:3047;height:2" coordorigin="4267,-7530" coordsize="3047,2">
              <v:shape style="position:absolute;left:4267;top:-7530;width:3047;height:2" coordorigin="4267,-7530" coordsize="3047,0" path="m4267,-7530l7314,-7530e" filled="f" stroked="t" strokeweight=".73pt" strokecolor="#E1E1E8">
                <v:path arrowok="t"/>
              </v:shape>
            </v:group>
            <v:group style="position:absolute;left:4267;top:-7291;width:3047;height:2" coordorigin="4267,-7291" coordsize="3047,2">
              <v:shape style="position:absolute;left:4267;top:-7291;width:3047;height:2" coordorigin="4267,-7291" coordsize="3047,0" path="m4267,-7291l7314,-7291e" filled="f" stroked="t" strokeweight=".73pt" strokecolor="#E1E1E8">
                <v:path arrowok="t"/>
              </v:shape>
            </v:group>
            <v:group style="position:absolute;left:4235;top:-7301;width:17;height:14" coordorigin="4235,-7301" coordsize="17,14">
              <v:shape style="position:absolute;left:4235;top:-7301;width:17;height:14" coordorigin="4235,-7301" coordsize="17,14" path="m4235,-7301l4252,-7288e" filled="f" stroked="t" strokeweight="1.259pt" strokecolor="#E1E1E8">
                <v:path arrowok="t"/>
              </v:shape>
            </v:group>
            <v:group style="position:absolute;left:7314;top:-7292;width:22;height:7" coordorigin="7314,-7292" coordsize="22,7">
              <v:shape style="position:absolute;left:7314;top:-7292;width:22;height:7" coordorigin="7314,-7292" coordsize="22,7" path="m7314,-7285l7335,-7291,7335,-7292e" filled="f" stroked="t" strokeweight="1.259pt" strokecolor="#E1E1E8">
                <v:path arrowok="t"/>
              </v:shape>
            </v:group>
            <v:group style="position:absolute;left:4235;top:-7499;width:2;height:176" coordorigin="4235,-7499" coordsize="2,176">
              <v:shape style="position:absolute;left:4235;top:-7499;width:2;height:176" coordorigin="4235,-7499" coordsize="0,176" path="m4235,-7499l4235,-7322e" filled="f" stroked="t" strokeweight=".73pt" strokecolor="#E1E1E8">
                <v:path arrowok="t"/>
              </v:shape>
            </v:group>
            <v:group style="position:absolute;left:7345;top:-7499;width:2;height:176" coordorigin="7345,-7499" coordsize="2,176">
              <v:shape style="position:absolute;left:7345;top:-7499;width:2;height:176" coordorigin="7345,-7499" coordsize="0,176" path="m7345,-7499l7345,-7322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function.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status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field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yet.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function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after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step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3.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pStyle w:val="Heading5"/>
        <w:numPr>
          <w:ilvl w:val="0"/>
          <w:numId w:val="42"/>
        </w:numPr>
        <w:tabs>
          <w:tab w:pos="4581" w:val="left" w:leader="none"/>
        </w:tabs>
        <w:spacing w:line="350" w:lineRule="auto"/>
        <w:ind w:left="4228" w:right="768" w:firstLine="0"/>
        <w:jc w:val="left"/>
        <w:rPr>
          <w:b w:val="0"/>
          <w:bCs w:val="0"/>
        </w:rPr>
      </w:pPr>
      <w:r>
        <w:rPr>
          <w:color w:val="303030"/>
          <w:spacing w:val="0"/>
          <w:w w:val="100"/>
        </w:rPr>
        <w:t>Introducing</w:t>
      </w:r>
      <w:r>
        <w:rPr>
          <w:color w:val="303030"/>
          <w:spacing w:val="4"/>
          <w:w w:val="100"/>
        </w:rPr>
        <w:t> </w:t>
      </w:r>
      <w:r>
        <w:rPr>
          <w:color w:val="303030"/>
          <w:spacing w:val="0"/>
          <w:w w:val="100"/>
        </w:rPr>
        <w:t>status</w:t>
      </w:r>
      <w:r>
        <w:rPr>
          <w:color w:val="303030"/>
          <w:spacing w:val="8"/>
          <w:w w:val="100"/>
        </w:rPr>
        <w:t> </w:t>
      </w:r>
      <w:r>
        <w:rPr>
          <w:color w:val="303030"/>
          <w:spacing w:val="0"/>
          <w:w w:val="100"/>
        </w:rPr>
        <w:t>field</w:t>
      </w:r>
      <w:r>
        <w:rPr>
          <w:color w:val="303030"/>
          <w:spacing w:val="13"/>
          <w:w w:val="100"/>
        </w:rPr>
        <w:t> </w:t>
      </w:r>
      <w:r>
        <w:rPr>
          <w:color w:val="303030"/>
          <w:spacing w:val="0"/>
          <w:w w:val="100"/>
        </w:rPr>
        <w:t>in</w:t>
      </w:r>
      <w:r>
        <w:rPr>
          <w:color w:val="303030"/>
          <w:spacing w:val="13"/>
          <w:w w:val="100"/>
        </w:rPr>
        <w:t> </w:t>
      </w:r>
      <w:r>
        <w:rPr>
          <w:color w:val="303030"/>
          <w:spacing w:val="0"/>
          <w:w w:val="100"/>
        </w:rPr>
        <w:t>Todo</w:t>
      </w:r>
      <w:r>
        <w:rPr>
          <w:color w:val="303030"/>
          <w:spacing w:val="9"/>
          <w:w w:val="100"/>
        </w:rPr>
        <w:t> </w:t>
      </w:r>
      <w:r>
        <w:rPr>
          <w:color w:val="303030"/>
          <w:spacing w:val="0"/>
          <w:w w:val="100"/>
        </w:rPr>
        <w:t>model</w:t>
      </w:r>
      <w:r>
        <w:rPr>
          <w:color w:val="303030"/>
          <w:spacing w:val="8"/>
          <w:w w:val="100"/>
        </w:rPr>
        <w:t> </w:t>
      </w:r>
      <w:r>
        <w:rPr>
          <w:color w:val="303030"/>
          <w:spacing w:val="0"/>
          <w:w w:val="100"/>
        </w:rPr>
        <w:t>through</w:t>
      </w:r>
      <w:r>
        <w:rPr>
          <w:color w:val="303030"/>
          <w:spacing w:val="0"/>
          <w:w w:val="100"/>
        </w:rPr>
        <w:t> </w:t>
      </w:r>
      <w:r>
        <w:rPr>
          <w:color w:val="303030"/>
          <w:spacing w:val="0"/>
          <w:w w:val="100"/>
        </w:rPr>
        <w:t>migration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3"/>
        <w:rPr>
          <w:sz w:val="12"/>
          <w:szCs w:val="12"/>
        </w:rPr>
      </w:pPr>
      <w:r>
        <w:rPr>
          <w:sz w:val="12"/>
          <w:szCs w:val="12"/>
        </w:rPr>
      </w:r>
    </w:p>
    <w:p>
      <w:pPr>
        <w:ind w:left="2885" w:right="5840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322" w:lineRule="auto"/>
        <w:ind w:left="4883" w:right="630" w:hanging="529"/>
        <w:jc w:val="left"/>
        <w:rPr>
          <w:rFonts w:ascii="Consolas" w:hAnsi="Consolas" w:cs="Consolas" w:eastAsia="Consolas"/>
          <w:sz w:val="16"/>
          <w:szCs w:val="16"/>
        </w:rPr>
      </w:pPr>
      <w:r>
        <w:rPr/>
        <w:pict>
          <v:group style="position:absolute;margin-left:210.947006pt;margin-top:-20.969025pt;width:391.303pt;height:45.196pt;mso-position-horizontal-relative:page;mso-position-vertical-relative:paragraph;z-index:-12755" coordorigin="4219,-419" coordsize="7826,904">
            <v:group style="position:absolute;left:4229;top:-155;width:7806;height:630" coordorigin="4229,-155" coordsize="7806,630">
              <v:shape style="position:absolute;left:4229;top:-155;width:7806;height:630" coordorigin="4229,-155" coordsize="7806,630" path="m11985,-155l4279,-155,4258,-150,4240,-137,4231,-117,4229,-105,4229,475,12035,475,12035,-105,12030,-126,12017,-143,11997,-153,11985,-155xe" filled="t" fillcolor="#F5F5F5" stroked="f">
                <v:path arrowok="t"/>
                <v:fill type="solid"/>
              </v:shape>
            </v:group>
            <v:group style="position:absolute;left:4279;top:-149;width:7705;height:2" coordorigin="4279,-149" coordsize="7705,2">
              <v:shape style="position:absolute;left:4279;top:-149;width:7705;height:2" coordorigin="4279,-149" coordsize="7705,0" path="m4279,-149l11985,-149e" filled="f" stroked="t" strokeweight=".73pt" strokecolor="#000000">
                <v:path arrowok="t"/>
              </v:shape>
            </v:group>
            <v:group style="position:absolute;left:4235;top:-105;width:2;height:579" coordorigin="4235,-105" coordsize="2,579">
              <v:shape style="position:absolute;left:4235;top:-105;width:2;height:579" coordorigin="4235,-105" coordsize="0,579" path="m4235,-105l4235,475e" filled="f" stroked="t" strokeweight=".73pt" strokecolor="#000000">
                <v:path arrowok="t"/>
              </v:shape>
            </v:group>
            <v:group style="position:absolute;left:12029;top:-105;width:2;height:579" coordorigin="12029,-105" coordsize="2,579">
              <v:shape style="position:absolute;left:12029;top:-105;width:2;height:579" coordorigin="12029,-105" coordsize="0,579" path="m12029,-105l12029,475e" filled="f" stroked="t" strokeweight=".73pt" strokecolor="#000000">
                <v:path arrowok="t"/>
              </v:shape>
            </v:group>
            <v:group style="position:absolute;left:4229;top:-407;width:718;height:252" coordorigin="4229,-407" coordsize="718,252">
              <v:shape style="position:absolute;left:4229;top:-407;width:718;height:252" coordorigin="4229,-407" coordsize="718,252" path="m4909,-407l4267,-407,4246,-400,4232,-384,4229,-369,4229,-193,4235,-172,4252,-158,4267,-155,4909,-155,4930,-161,4944,-178,4947,-193,4947,-369,4940,-390,4924,-404,4909,-407xe" filled="t" fillcolor="#F7F7F9" stroked="f">
                <v:path arrowok="t"/>
                <v:fill type="solid"/>
              </v:shape>
            </v:group>
            <v:group style="position:absolute;left:4267;top:-401;width:642;height:2" coordorigin="4267,-401" coordsize="642,2">
              <v:shape style="position:absolute;left:4267;top:-401;width:642;height:2" coordorigin="4267,-401" coordsize="642,0" path="m4267,-401l4909,-401e" filled="f" stroked="t" strokeweight=".73pt" strokecolor="#E1E1E8">
                <v:path arrowok="t"/>
              </v:shape>
            </v:group>
            <v:group style="position:absolute;left:4241;top:-407;width:25;height:12" coordorigin="4241,-407" coordsize="25,12">
              <v:shape style="position:absolute;left:4241;top:-407;width:25;height:12" coordorigin="4241,-407" coordsize="25,12" path="m4267,-407l4246,-400,4242,-395e" filled="f" stroked="t" strokeweight="1.259pt" strokecolor="#E1E1E8">
                <v:path arrowok="t"/>
              </v:shape>
            </v:group>
            <v:group style="position:absolute;left:4924;top:-404;width:23;height:35" coordorigin="4924,-404" coordsize="23,35">
              <v:shape style="position:absolute;left:4924;top:-404;width:23;height:35" coordorigin="4924,-404" coordsize="23,35" path="m4947,-369l4940,-390,4924,-404e" filled="f" stroked="t" strokeweight="1.259pt" strokecolor="#E1E1E8">
                <v:path arrowok="t"/>
              </v:shape>
            </v:group>
            <v:group style="position:absolute;left:4267;top:-161;width:642;height:2" coordorigin="4267,-161" coordsize="642,2">
              <v:shape style="position:absolute;left:4267;top:-161;width:642;height:2" coordorigin="4267,-161" coordsize="642,0" path="m4267,-161l4909,-161e" filled="f" stroked="t" strokeweight=".73pt" strokecolor="#E1E1E8">
                <v:path arrowok="t"/>
              </v:shape>
            </v:group>
            <v:group style="position:absolute;left:4909;top:-161;width:20;height:6" coordorigin="4909,-161" coordsize="20,6">
              <v:shape style="position:absolute;left:4909;top:-161;width:20;height:6" coordorigin="4909,-161" coordsize="20,6" path="m4909,-155l4929,-161e" filled="f" stroked="t" strokeweight="1.259pt" strokecolor="#E1E1E8">
                <v:path arrowok="t"/>
              </v:shape>
            </v:group>
            <v:group style="position:absolute;left:4942;top:-178;width:2;height:2" coordorigin="4942,-178" coordsize="2,2">
              <v:shape style="position:absolute;left:4942;top:-178;width:2;height:2" coordorigin="4942,-178" coordsize="2,2" path="m4942,-176l4944,-178e" filled="f" stroked="t" strokeweight="1.259pt" strokecolor="#E1E1E8">
                <v:path arrowok="t"/>
              </v:shape>
            </v:group>
            <v:group style="position:absolute;left:4235;top:-369;width:2;height:176" coordorigin="4235,-369" coordsize="2,176">
              <v:shape style="position:absolute;left:4235;top:-369;width:2;height:176" coordorigin="4235,-369" coordsize="0,176" path="m4235,-369l4235,-193e" filled="f" stroked="t" strokeweight=".73pt" strokecolor="#E1E1E8">
                <v:path arrowok="t"/>
              </v:shape>
            </v:group>
            <v:group style="position:absolute;left:4940;top:-369;width:2;height:176" coordorigin="4940,-369" coordsize="2,176">
              <v:shape style="position:absolute;left:4940;top:-369;width:2;height:176" coordorigin="4940,-369" coordsize="0,176" path="m4940,-369l4940,-193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4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303030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generate</w:t>
      </w:r>
      <w:r>
        <w:rPr>
          <w:rFonts w:ascii="Consolas" w:hAnsi="Consolas" w:cs="Consolas" w:eastAsia="Consolas"/>
          <w:b w:val="0"/>
          <w:bCs w:val="0"/>
          <w:color w:val="303030"/>
          <w:spacing w:val="4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migration</w:t>
      </w:r>
      <w:r>
        <w:rPr>
          <w:rFonts w:ascii="Consolas" w:hAnsi="Consolas" w:cs="Consolas" w:eastAsia="Consolas"/>
          <w:b w:val="0"/>
          <w:bCs w:val="0"/>
          <w:color w:val="303030"/>
          <w:spacing w:val="4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AddCompletedToTodo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active_record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after="0" w:line="322" w:lineRule="auto"/>
        <w:jc w:val="left"/>
        <w:rPr>
          <w:rFonts w:ascii="Consolas" w:hAnsi="Consolas" w:cs="Consolas" w:eastAsia="Consolas"/>
          <w:sz w:val="16"/>
          <w:szCs w:val="16"/>
        </w:rPr>
        <w:sectPr>
          <w:pgSz w:w="12240" w:h="15840"/>
          <w:pgMar w:header="90" w:footer="21" w:top="280" w:bottom="220" w:left="0" w:right="120"/>
        </w:sectPr>
      </w:pP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tabs>
          <w:tab w:pos="5777" w:val="left" w:leader="none"/>
        </w:tabs>
        <w:spacing w:before="74"/>
        <w:ind w:left="4883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db/migrate/20120805093803_add_completed_to_todo.rb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26.295176pt;width:391.303pt;height:20.135pt;mso-position-horizontal-relative:page;mso-position-vertical-relative:paragraph;z-index:-12754" coordorigin="4219,-526" coordsize="7826,403">
            <v:group style="position:absolute;left:4229;top:-511;width:7806;height:378" coordorigin="4229,-511" coordsize="7806,378">
              <v:shape style="position:absolute;left:4229;top:-511;width:7806;height:378" coordorigin="4229,-511" coordsize="7806,378" path="m12035,-511l4229,-511,4229,-184,4234,-162,4247,-145,4267,-135,4279,-133,11985,-133,12006,-138,12023,-151,12033,-171,12035,-184,12035,-511xe" filled="t" fillcolor="#F5F5F5" stroked="f">
                <v:path arrowok="t"/>
                <v:fill type="solid"/>
              </v:shape>
            </v:group>
            <v:group style="position:absolute;left:4279;top:-139;width:7705;height:2" coordorigin="4279,-139" coordsize="7705,2">
              <v:shape style="position:absolute;left:4279;top:-139;width:7705;height:2" coordorigin="4279,-139" coordsize="7705,0" path="m4279,-139l11985,-139e" filled="f" stroked="t" strokeweight=".729pt" strokecolor="#000000">
                <v:path arrowok="t"/>
              </v:shape>
            </v:group>
            <v:group style="position:absolute;left:4235;top:-519;width:2;height:335" coordorigin="4235,-519" coordsize="2,335">
              <v:shape style="position:absolute;left:4235;top:-519;width:2;height:335" coordorigin="4235,-519" coordsize="0,335" path="m4235,-519l4235,-184e" filled="f" stroked="t" strokeweight=".73pt" strokecolor="#000000">
                <v:path arrowok="t"/>
              </v:shape>
            </v:group>
            <v:group style="position:absolute;left:12029;top:-519;width:2;height:335" coordorigin="12029,-519" coordsize="2,335">
              <v:shape style="position:absolute;left:12029;top:-519;width:2;height:335" coordorigin="12029,-519" coordsize="0,335" path="m12029,-519l12029,-184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Open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migration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highlighted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code.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9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right="132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47006pt;margin-top:4.612621pt;width:22.663pt;height:10.072pt;mso-position-horizontal-relative:page;mso-position-vertical-relative:paragraph;z-index:-12749" coordorigin="4229,92" coordsize="453,201">
            <v:shape style="position:absolute;left:4229;top:92;width:453;height:201" coordorigin="4229,92" coordsize="453,201" path="m4644,92l4267,92,4246,99,4232,115,4229,130,4229,256,4235,277,4252,291,4267,294,4644,294,4666,287,4679,271,4682,256,4682,130,4676,109,4659,95,4644,9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41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actual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different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Pick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migration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commmand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above.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10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4291" w:right="0" w:firstLine="0"/>
        <w:jc w:val="left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db/migrate/20120805093803_add_completed_to_todo.rb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322" w:lineRule="auto"/>
        <w:ind w:left="4531" w:right="2992" w:hanging="177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class</w:t>
      </w:r>
      <w:r>
        <w:rPr>
          <w:rFonts w:ascii="Consolas" w:hAnsi="Consolas" w:cs="Consolas" w:eastAsia="Consolas"/>
          <w:b w:val="0"/>
          <w:bCs w:val="0"/>
          <w:color w:val="303030"/>
          <w:spacing w:val="2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AddCompletedToTodo</w:t>
      </w:r>
      <w:r>
        <w:rPr>
          <w:rFonts w:ascii="Consolas" w:hAnsi="Consolas" w:cs="Consolas" w:eastAsia="Consolas"/>
          <w:b w:val="0"/>
          <w:bCs w:val="0"/>
          <w:color w:val="303030"/>
          <w:spacing w:val="3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</w:t>
      </w:r>
      <w:r>
        <w:rPr>
          <w:rFonts w:ascii="Consolas" w:hAnsi="Consolas" w:cs="Consolas" w:eastAsia="Consolas"/>
          <w:b w:val="0"/>
          <w:bCs w:val="0"/>
          <w:color w:val="303030"/>
          <w:spacing w:val="3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ActiveRecord::Migration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def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change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22" w:lineRule="auto"/>
        <w:ind w:left="4531" w:right="3625" w:firstLine="176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add_column</w:t>
      </w:r>
      <w:r>
        <w:rPr>
          <w:rFonts w:ascii="Consolas" w:hAnsi="Consolas" w:cs="Consolas" w:eastAsia="Consolas"/>
          <w:b w:val="0"/>
          <w:bCs w:val="0"/>
          <w:color w:val="303030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:todos,</w:t>
      </w:r>
      <w:r>
        <w:rPr>
          <w:rFonts w:ascii="Consolas" w:hAnsi="Consolas" w:cs="Consolas" w:eastAsia="Consolas"/>
          <w:b w:val="0"/>
          <w:bCs w:val="0"/>
          <w:color w:val="303030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:completed,</w:t>
      </w:r>
      <w:r>
        <w:rPr>
          <w:rFonts w:ascii="Consolas" w:hAnsi="Consolas" w:cs="Consolas" w:eastAsia="Consolas"/>
          <w:b w:val="0"/>
          <w:bCs w:val="0"/>
          <w:color w:val="303030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:boolean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0" w:right="288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95.292419pt;width:391.303pt;height:89.2621pt;mso-position-horizontal-relative:page;mso-position-vertical-relative:paragraph;z-index:-12753" coordorigin="4219,-1906" coordsize="7826,1785">
            <v:group style="position:absolute;left:4229;top:-1644;width:7806;height:1511" coordorigin="4229,-1644" coordsize="7806,1511">
              <v:shape style="position:absolute;left:4229;top:-1644;width:7806;height:1511" coordorigin="4229,-1644" coordsize="7806,1511" path="m11985,-1644l4279,-1644,4258,-1639,4240,-1626,4231,-1606,4229,-1594,4229,-184,4234,-162,4247,-145,4267,-135,4279,-133,11985,-133,12006,-138,12023,-151,12033,-171,12035,-184,12035,-1594,12030,-1615,12017,-1633,11997,-1642,11985,-1644xe" filled="t" fillcolor="#F5F5F5" stroked="f">
                <v:path arrowok="t"/>
                <v:fill type="solid"/>
              </v:shape>
            </v:group>
            <v:group style="position:absolute;left:4279;top:-1638;width:7705;height:2" coordorigin="4279,-1638" coordsize="7705,2">
              <v:shape style="position:absolute;left:4279;top:-1638;width:7705;height:2" coordorigin="4279,-1638" coordsize="7705,0" path="m4279,-1638l11985,-1638e" filled="f" stroked="t" strokeweight=".73pt" strokecolor="#000000">
                <v:path arrowok="t"/>
              </v:shape>
            </v:group>
            <v:group style="position:absolute;left:4274;top:-1644;width:5;height:2" coordorigin="4274,-1644" coordsize="5,2">
              <v:shape style="position:absolute;left:4274;top:-1644;width:5;height:2" coordorigin="4274,-1644" coordsize="5,1" path="m4279,-1644l4274,-1643e" filled="f" stroked="t" strokeweight="1.259pt" strokecolor="#000000">
                <v:path arrowok="t"/>
              </v:shape>
            </v:group>
            <v:group style="position:absolute;left:4279;top:-139;width:7705;height:2" coordorigin="4279,-139" coordsize="7705,2">
              <v:shape style="position:absolute;left:4279;top:-139;width:7705;height:2" coordorigin="4279,-139" coordsize="7705,0" path="m4279,-139l11985,-139e" filled="f" stroked="t" strokeweight=".73pt" strokecolor="#000000">
                <v:path arrowok="t"/>
              </v:shape>
            </v:group>
            <v:group style="position:absolute;left:4263;top:-136;width:3;height:2" coordorigin="4263,-136" coordsize="3,2">
              <v:shape style="position:absolute;left:4263;top:-136;width:3;height:2" coordorigin="4263,-136" coordsize="3,2" path="m4263,-136l4267,-135e" filled="f" stroked="t" strokeweight="1.259pt" strokecolor="#000000">
                <v:path arrowok="t"/>
              </v:shape>
            </v:group>
            <v:group style="position:absolute;left:11985;top:-138;width:20;height:5" coordorigin="11985,-138" coordsize="20,5">
              <v:shape style="position:absolute;left:11985;top:-138;width:20;height:5" coordorigin="11985,-138" coordsize="20,5" path="m11985,-133l12004,-138e" filled="f" stroked="t" strokeweight="1.259pt" strokecolor="#000000">
                <v:path arrowok="t"/>
              </v:shape>
            </v:group>
            <v:group style="position:absolute;left:4235;top:-1594;width:2;height:1410" coordorigin="4235,-1594" coordsize="2,1410">
              <v:shape style="position:absolute;left:4235;top:-1594;width:2;height:1410" coordorigin="4235,-1594" coordsize="0,1410" path="m4235,-1594l4235,-184e" filled="f" stroked="t" strokeweight=".73pt" strokecolor="#000000">
                <v:path arrowok="t"/>
              </v:shape>
            </v:group>
            <v:group style="position:absolute;left:12029;top:-1594;width:2;height:1410" coordorigin="12029,-1594" coordsize="2,1410">
              <v:shape style="position:absolute;left:12029;top:-1594;width:2;height:1410" coordorigin="12029,-1594" coordsize="0,1410" path="m12029,-1594l12029,-184e" filled="f" stroked="t" strokeweight=".73pt" strokecolor="#000000">
                <v:path arrowok="t"/>
              </v:shape>
            </v:group>
            <v:group style="position:absolute;left:4229;top:-1896;width:4281;height:252" coordorigin="4229,-1896" coordsize="4281,252">
              <v:shape style="position:absolute;left:4229;top:-1896;width:4281;height:252" coordorigin="4229,-1896" coordsize="4281,252" path="m8472,-1896l4267,-1896,4246,-1889,4232,-1873,4229,-1858,4229,-1682,4235,-1661,4252,-1647,4267,-1644,8472,-1644,8493,-1650,8507,-1667,8510,-1682,8510,-1858,8503,-1879,8487,-1893,8472,-1896xe" filled="t" fillcolor="#F7F7F9" stroked="f">
                <v:path arrowok="t"/>
                <v:fill type="solid"/>
              </v:shape>
            </v:group>
            <v:group style="position:absolute;left:4267;top:-1890;width:4205;height:2" coordorigin="4267,-1890" coordsize="4205,2">
              <v:shape style="position:absolute;left:4267;top:-1890;width:4205;height:2" coordorigin="4267,-1890" coordsize="4205,0" path="m4267,-1890l8472,-1890e" filled="f" stroked="t" strokeweight=".73pt" strokecolor="#E1E1E8">
                <v:path arrowok="t"/>
              </v:shape>
            </v:group>
            <v:group style="position:absolute;left:4267;top:-1650;width:4205;height:2" coordorigin="4267,-1650" coordsize="4205,2">
              <v:shape style="position:absolute;left:4267;top:-1650;width:4205;height:2" coordorigin="4267,-1650" coordsize="4205,0" path="m4267,-1650l8472,-1650e" filled="f" stroked="t" strokeweight=".729pt" strokecolor="#E1E1E8">
                <v:path arrowok="t"/>
              </v:shape>
            </v:group>
            <v:group style="position:absolute;left:4235;top:-1858;width:2;height:176" coordorigin="4235,-1858" coordsize="2,176">
              <v:shape style="position:absolute;left:4235;top:-1858;width:2;height:176" coordorigin="4235,-1858" coordsize="0,176" path="m4235,-1858l4235,-1682e" filled="f" stroked="t" strokeweight=".73pt" strokecolor="#E1E1E8">
                <v:path arrowok="t"/>
              </v:shape>
            </v:group>
            <v:group style="position:absolute;left:8503;top:-1858;width:2;height:176" coordorigin="8503,-1858" coordsize="2,176">
              <v:shape style="position:absolute;left:8503;top:-1858;width:2;height:176" coordorigin="8503,-1858" coordsize="0,176" path="m8503,-1858l8503,-1682e" filled="f" stroked="t" strokeweight=".73pt" strokecolor="#E1E1E8">
                <v:path arrowok="t"/>
              </v:shape>
            </v:group>
            <v:group style="position:absolute;left:4355;top:-989;width:3890;height:189" coordorigin="4355,-989" coordsize="3890,189">
              <v:shape style="position:absolute;left:4355;top:-989;width:3890;height:189" coordorigin="4355,-989" coordsize="3890,189" path="m4355,-989l8245,-989,8245,-800,4355,-800,4355,-989xe" filled="t" fillcolor="#FCF8E3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update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database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schema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before="7"/>
        <w:ind w:left="3776" w:right="5527"/>
        <w:jc w:val="center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:completed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field.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before="74"/>
        <w:ind w:left="0" w:right="2694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ind w:left="43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5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rake</w:t>
      </w:r>
      <w:r>
        <w:rPr>
          <w:rFonts w:ascii="Consolas" w:hAnsi="Consolas" w:cs="Consolas" w:eastAsia="Consolas"/>
          <w:b w:val="0"/>
          <w:bCs w:val="0"/>
          <w:color w:val="303030"/>
          <w:spacing w:val="4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db:migrate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==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7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AddCompletedToTodo:</w:t>
      </w:r>
      <w:r>
        <w:rPr>
          <w:rFonts w:ascii="Consolas" w:hAnsi="Consolas" w:cs="Consolas" w:eastAsia="Consolas"/>
          <w:b w:val="0"/>
          <w:bCs w:val="0"/>
          <w:color w:val="303030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migrating</w:t>
      </w:r>
      <w:r>
        <w:rPr>
          <w:rFonts w:ascii="Consolas" w:hAnsi="Consolas" w:cs="Consolas" w:eastAsia="Consolas"/>
          <w:b w:val="0"/>
          <w:bCs w:val="0"/>
          <w:color w:val="303030"/>
          <w:spacing w:val="4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=============================================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add_column(:todos,</w:t>
      </w:r>
      <w:r>
        <w:rPr>
          <w:rFonts w:ascii="Consolas" w:hAnsi="Consolas" w:cs="Consolas" w:eastAsia="Consolas"/>
          <w:b w:val="0"/>
          <w:bCs w:val="0"/>
          <w:color w:val="303030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:completed,</w:t>
      </w:r>
      <w:r>
        <w:rPr>
          <w:rFonts w:ascii="Consolas" w:hAnsi="Consolas" w:cs="Consolas" w:eastAsia="Consolas"/>
          <w:b w:val="0"/>
          <w:bCs w:val="0"/>
          <w:color w:val="303030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:boolean)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1702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0.0011s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==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6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AddCompletedToTodo:</w:t>
      </w:r>
      <w:r>
        <w:rPr>
          <w:rFonts w:ascii="Consolas" w:hAnsi="Consolas" w:cs="Consolas" w:eastAsia="Consolas"/>
          <w:b w:val="0"/>
          <w:bCs w:val="0"/>
          <w:color w:val="303030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migrated</w:t>
      </w:r>
      <w:r>
        <w:rPr>
          <w:rFonts w:ascii="Consolas" w:hAnsi="Consolas" w:cs="Consolas" w:eastAsia="Consolas"/>
          <w:b w:val="0"/>
          <w:bCs w:val="0"/>
          <w:color w:val="303030"/>
          <w:spacing w:val="3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(0.0012s)</w:t>
      </w:r>
      <w:r>
        <w:rPr>
          <w:rFonts w:ascii="Consolas" w:hAnsi="Consolas" w:cs="Consolas" w:eastAsia="Consolas"/>
          <w:b w:val="0"/>
          <w:bCs w:val="0"/>
          <w:color w:val="303030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====================================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5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right="104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-95.292397pt;width:391.303pt;height:89.132pt;mso-position-horizontal-relative:page;mso-position-vertical-relative:paragraph;z-index:-12752" coordorigin="4219,-1906" coordsize="7826,1783">
            <v:group style="position:absolute;left:4229;top:-1644;width:7806;height:1511" coordorigin="4229,-1644" coordsize="7806,1511">
              <v:shape style="position:absolute;left:4229;top:-1644;width:7806;height:1511" coordorigin="4229,-1644" coordsize="7806,1511" path="m11985,-1644l4279,-1644,4258,-1639,4240,-1626,4231,-1606,4229,-1594,4229,-184,4234,-162,4247,-145,4267,-135,4279,-133,11985,-133,12006,-138,12023,-151,12033,-171,12035,-184,12035,-1594,12030,-1615,12017,-1632,11997,-1642,11985,-1644xe" filled="t" fillcolor="#F5F5F5" stroked="f">
                <v:path arrowok="t"/>
                <v:fill type="solid"/>
              </v:shape>
            </v:group>
            <v:group style="position:absolute;left:4279;top:-1638;width:7705;height:2" coordorigin="4279,-1638" coordsize="7705,2">
              <v:shape style="position:absolute;left:4279;top:-1638;width:7705;height:2" coordorigin="4279,-1638" coordsize="7705,0" path="m4279,-1638l11985,-1638e" filled="f" stroked="t" strokeweight=".73pt" strokecolor="#000000">
                <v:path arrowok="t"/>
              </v:shape>
            </v:group>
            <v:group style="position:absolute;left:4274;top:-1644;width:5;height:2" coordorigin="4274,-1644" coordsize="5,2">
              <v:shape style="position:absolute;left:4274;top:-1644;width:5;height:2" coordorigin="4274,-1644" coordsize="5,1" path="m4279,-1644l4275,-1643e" filled="f" stroked="t" strokeweight="1.259pt" strokecolor="#000000">
                <v:path arrowok="t"/>
              </v:shape>
            </v:group>
            <v:group style="position:absolute;left:4279;top:-139;width:7705;height:2" coordorigin="4279,-139" coordsize="7705,2">
              <v:shape style="position:absolute;left:4279;top:-139;width:7705;height:2" coordorigin="4279,-139" coordsize="7705,0" path="m4279,-139l11985,-139e" filled="f" stroked="t" strokeweight=".729pt" strokecolor="#000000">
                <v:path arrowok="t"/>
              </v:shape>
            </v:group>
            <v:group style="position:absolute;left:4235;top:-1594;width:2;height:1410" coordorigin="4235,-1594" coordsize="2,1410">
              <v:shape style="position:absolute;left:4235;top:-1594;width:2;height:1410" coordorigin="4235,-1594" coordsize="0,1410" path="m4235,-1594l4235,-184e" filled="f" stroked="t" strokeweight=".73pt" strokecolor="#000000">
                <v:path arrowok="t"/>
              </v:shape>
            </v:group>
            <v:group style="position:absolute;left:12029;top:-1594;width:2;height:1410" coordorigin="12029,-1594" coordsize="2,1410">
              <v:shape style="position:absolute;left:12029;top:-1594;width:2;height:1410" coordorigin="12029,-1594" coordsize="0,1410" path="m12029,-1594l12029,-184e" filled="f" stroked="t" strokeweight=".73pt" strokecolor="#000000">
                <v:path arrowok="t"/>
              </v:shape>
            </v:group>
            <v:group style="position:absolute;left:4229;top:-1896;width:718;height:252" coordorigin="4229,-1896" coordsize="718,252">
              <v:shape style="position:absolute;left:4229;top:-1896;width:718;height:252" coordorigin="4229,-1896" coordsize="718,252" path="m4909,-1896l4267,-1896,4246,-1889,4232,-1873,4229,-1858,4229,-1682,4235,-1661,4252,-1647,4267,-1644,4909,-1644,4930,-1650,4944,-1667,4947,-1682,4947,-1858,4940,-1879,4924,-1893,4909,-1896xe" filled="t" fillcolor="#F7F7F9" stroked="f">
                <v:path arrowok="t"/>
                <v:fill type="solid"/>
              </v:shape>
            </v:group>
            <v:group style="position:absolute;left:4267;top:-1890;width:642;height:2" coordorigin="4267,-1890" coordsize="642,2">
              <v:shape style="position:absolute;left:4267;top:-1890;width:642;height:2" coordorigin="4267,-1890" coordsize="642,0" path="m4267,-1890l4909,-1890e" filled="f" stroked="t" strokeweight=".73pt" strokecolor="#E1E1E8">
                <v:path arrowok="t"/>
              </v:shape>
            </v:group>
            <v:group style="position:absolute;left:4940;top:-1879;width:6;height:21" coordorigin="4940,-1879" coordsize="6,21">
              <v:shape style="position:absolute;left:4940;top:-1879;width:6;height:21" coordorigin="4940,-1879" coordsize="6,21" path="m4947,-1858l4940,-1878e" filled="f" stroked="t" strokeweight="1.259pt" strokecolor="#E1E1E8">
                <v:path arrowok="t"/>
              </v:shape>
            </v:group>
            <v:group style="position:absolute;left:4267;top:-1650;width:642;height:2" coordorigin="4267,-1650" coordsize="642,2">
              <v:shape style="position:absolute;left:4267;top:-1650;width:642;height:2" coordorigin="4267,-1650" coordsize="642,0" path="m4267,-1650l4909,-1650e" filled="f" stroked="t" strokeweight=".729pt" strokecolor="#E1E1E8">
                <v:path arrowok="t"/>
              </v:shape>
            </v:group>
            <v:group style="position:absolute;left:4235;top:-1858;width:2;height:176" coordorigin="4235,-1858" coordsize="2,176">
              <v:shape style="position:absolute;left:4235;top:-1858;width:2;height:176" coordorigin="4235,-1858" coordsize="0,176" path="m4235,-1858l4235,-1682e" filled="f" stroked="t" strokeweight=".73pt" strokecolor="#E1E1E8">
                <v:path arrowok="t"/>
              </v:shape>
            </v:group>
            <v:group style="position:absolute;left:4940;top:-1858;width:2;height:176" coordorigin="4940,-1858" coordsize="2,176">
              <v:shape style="position:absolute;left:4940;top:-1858;width:2;height:176" coordorigin="4940,-1858" coordsize="0,176" path="m4940,-1858l4940,-1682e" filled="f" stroked="t" strokeweight=".73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947006pt;margin-top:37.536602pt;width:391.303pt;height:76.542pt;mso-position-horizontal-relative:page;mso-position-vertical-relative:paragraph;z-index:-12751" coordorigin="4219,751" coordsize="7826,1531">
            <v:group style="position:absolute;left:4229;top:1013;width:7806;height:1259" coordorigin="4229,1013" coordsize="7806,1259">
              <v:shape style="position:absolute;left:4229;top:1013;width:7806;height:1259" coordorigin="4229,1013" coordsize="7806,1259" path="m11985,1013l4279,1013,4258,1017,4240,1031,4231,1050,4229,1063,4229,2221,4234,2243,4247,2260,4267,2270,4279,2272,11985,2272,12006,2267,12023,2253,12033,2234,12035,2221,12035,1063,12030,1041,12017,1024,11997,1014,11985,1013xe" filled="t" fillcolor="#F5F5F5" stroked="f">
                <v:path arrowok="t"/>
                <v:fill type="solid"/>
              </v:shape>
            </v:group>
            <v:group style="position:absolute;left:4279;top:1019;width:7705;height:2" coordorigin="4279,1019" coordsize="7705,2">
              <v:shape style="position:absolute;left:4279;top:1019;width:7705;height:2" coordorigin="4279,1019" coordsize="7705,0" path="m4279,1019l11985,1019e" filled="f" stroked="t" strokeweight=".73pt" strokecolor="#000000">
                <v:path arrowok="t"/>
              </v:shape>
            </v:group>
            <v:group style="position:absolute;left:4279;top:2265;width:7705;height:2" coordorigin="4279,2265" coordsize="7705,2">
              <v:shape style="position:absolute;left:4279;top:2265;width:7705;height:2" coordorigin="4279,2265" coordsize="7705,0" path="m4279,2265l11985,2265e" filled="f" stroked="t" strokeweight=".729pt" strokecolor="#000000">
                <v:path arrowok="t"/>
              </v:shape>
            </v:group>
            <v:group style="position:absolute;left:4235;top:1063;width:2;height:1158" coordorigin="4235,1063" coordsize="2,1158">
              <v:shape style="position:absolute;left:4235;top:1063;width:2;height:1158" coordorigin="4235,1063" coordsize="0,1158" path="m4235,1063l4235,2221e" filled="f" stroked="t" strokeweight=".73pt" strokecolor="#000000">
                <v:path arrowok="t"/>
              </v:shape>
            </v:group>
            <v:group style="position:absolute;left:12029;top:1063;width:2;height:1158" coordorigin="12029,1063" coordsize="2,1158">
              <v:shape style="position:absolute;left:12029;top:1063;width:2;height:1158" coordorigin="12029,1063" coordsize="0,1158" path="m12029,1063l12029,2221e" filled="f" stroked="t" strokeweight=".73pt" strokecolor="#000000">
                <v:path arrowok="t"/>
              </v:shape>
            </v:group>
            <v:group style="position:absolute;left:4229;top:761;width:1624;height:252" coordorigin="4229,761" coordsize="1624,252">
              <v:shape style="position:absolute;left:4229;top:761;width:1624;height:252" coordorigin="4229,761" coordsize="1624,252" path="m5815,761l4267,761,4246,767,4232,784,4229,798,4229,975,4235,996,4252,1010,4267,1013,5815,1013,5836,1006,5850,990,5853,975,5853,798,5847,777,5830,764,5815,761xe" filled="t" fillcolor="#F7F7F9" stroked="f">
                <v:path arrowok="t"/>
                <v:fill type="solid"/>
              </v:shape>
            </v:group>
            <v:group style="position:absolute;left:4267;top:767;width:1549;height:2" coordorigin="4267,767" coordsize="1549,2">
              <v:shape style="position:absolute;left:4267;top:767;width:1549;height:2" coordorigin="4267,767" coordsize="1549,0" path="m4267,767l5815,767e" filled="f" stroked="t" strokeweight=".73pt" strokecolor="#E1E1E8">
                <v:path arrowok="t"/>
              </v:shape>
            </v:group>
            <v:group style="position:absolute;left:4267;top:1006;width:1549;height:2" coordorigin="4267,1006" coordsize="1549,2">
              <v:shape style="position:absolute;left:4267;top:1006;width:1549;height:2" coordorigin="4267,1006" coordsize="1549,0" path="m4267,1006l5815,1006e" filled="f" stroked="t" strokeweight=".729pt" strokecolor="#E1E1E8">
                <v:path arrowok="t"/>
              </v:shape>
            </v:group>
            <v:group style="position:absolute;left:4235;top:798;width:2;height:176" coordorigin="4235,798" coordsize="2,176">
              <v:shape style="position:absolute;left:4235;top:798;width:2;height:176" coordorigin="4235,798" coordsize="0,176" path="m4235,798l4235,975e" filled="f" stroked="t" strokeweight=".73pt" strokecolor="#E1E1E8">
                <v:path arrowok="t"/>
              </v:shape>
            </v:group>
            <v:group style="position:absolute;left:5847;top:798;width:2;height:176" coordorigin="5847,798" coordsize="2,176">
              <v:shape style="position:absolute;left:5847;top:798;width:2;height:176" coordorigin="5847,798" coordsize="0,176" path="m5847,798l5847,975e" filled="f" stroked="t" strokeweight=".729pt" strokecolor="#E1E1E8">
                <v:path arrowok="t"/>
              </v:shape>
            </v:group>
            <v:group style="position:absolute;left:7414;top:1415;width:1095;height:189" coordorigin="7414,1415" coordsize="1095,189">
              <v:shape style="position:absolute;left:7414;top:1415;width:1095;height:189" coordorigin="7414,1415" coordsize="1095,189" path="m7414,1415l8510,1415,8510,1604,7414,1604,7414,1415xe" filled="t" fillcolor="#FCF8E3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'attr_accessible'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field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update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10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0" w:right="1781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app/models/todo.rb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322" w:lineRule="auto"/>
        <w:ind w:left="5059" w:right="3356" w:hanging="706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class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ActiveRecord:Base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attr_accessible</w:t>
      </w:r>
      <w:r>
        <w:rPr>
          <w:rFonts w:ascii="Consolas" w:hAnsi="Consolas" w:cs="Consolas" w:eastAsia="Consolas"/>
          <w:b w:val="0"/>
          <w:bCs w:val="0"/>
          <w:color w:val="303030"/>
          <w:spacing w:val="4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:todo_ite</w:t>
      </w:r>
      <w:r>
        <w:rPr>
          <w:rFonts w:ascii="Consolas" w:hAnsi="Consolas" w:cs="Consolas" w:eastAsia="Consolas"/>
          <w:b w:val="0"/>
          <w:bCs w:val="0"/>
          <w:color w:val="303030"/>
          <w:spacing w:val="5"/>
          <w:w w:val="100"/>
          <w:sz w:val="16"/>
          <w:szCs w:val="16"/>
        </w:rPr>
        <w:t>m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303030"/>
          <w:spacing w:val="4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:completed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validates</w:t>
      </w:r>
      <w:r>
        <w:rPr>
          <w:rFonts w:ascii="Consolas" w:hAnsi="Consolas" w:cs="Consolas" w:eastAsia="Consolas"/>
          <w:b w:val="0"/>
          <w:bCs w:val="0"/>
          <w:color w:val="303030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:todo_item,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presence:</w:t>
      </w:r>
      <w:r>
        <w:rPr>
          <w:rFonts w:ascii="Consolas" w:hAnsi="Consolas" w:cs="Consolas" w:eastAsia="Consolas"/>
          <w:b w:val="0"/>
          <w:bCs w:val="0"/>
          <w:color w:val="303030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true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0" w:right="288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40" w:lineRule="exact" w:before="6"/>
        <w:rPr>
          <w:sz w:val="14"/>
          <w:szCs w:val="14"/>
        </w:rPr>
      </w:pPr>
      <w:r>
        <w:rPr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5"/>
        <w:numPr>
          <w:ilvl w:val="0"/>
          <w:numId w:val="42"/>
        </w:numPr>
        <w:tabs>
          <w:tab w:pos="4581" w:val="left" w:leader="none"/>
        </w:tabs>
        <w:spacing w:line="350" w:lineRule="auto"/>
        <w:ind w:left="4228" w:right="676" w:firstLine="0"/>
        <w:jc w:val="left"/>
        <w:rPr>
          <w:b w:val="0"/>
          <w:bCs w:val="0"/>
        </w:rPr>
      </w:pPr>
      <w:r>
        <w:rPr/>
        <w:pict>
          <v:group style="position:absolute;margin-left:210.947006pt;margin-top:53.859425pt;width:391.303pt;height:240.218pt;mso-position-horizontal-relative:page;mso-position-vertical-relative:paragraph;z-index:-12750" coordorigin="4219,1077" coordsize="7826,4804">
            <v:group style="position:absolute;left:4229;top:1339;width:7806;height:4533" coordorigin="4229,1339" coordsize="7806,4533">
              <v:shape style="position:absolute;left:4229;top:1339;width:7806;height:4533" coordorigin="4229,1339" coordsize="7806,4533" path="m11985,1339l4279,1339,4258,1344,4240,1357,4231,1377,4229,1389,4229,5872,12035,5872,12035,1389,12030,1368,12017,1351,11997,1341,11985,1339xe" filled="t" fillcolor="#F7F7F9" stroked="f">
                <v:path arrowok="t"/>
                <v:fill type="solid"/>
              </v:shape>
            </v:group>
            <v:group style="position:absolute;left:4279;top:1345;width:7705;height:2" coordorigin="4279,1345" coordsize="7705,2">
              <v:shape style="position:absolute;left:4279;top:1345;width:7705;height:2" coordorigin="4279,1345" coordsize="7705,0" path="m4279,1345l11985,1345e" filled="f" stroked="t" strokeweight=".729pt" strokecolor="#E1E1E8">
                <v:path arrowok="t"/>
              </v:shape>
            </v:group>
            <v:group style="position:absolute;left:4265;top:1339;width:15;height:3" coordorigin="4265,1339" coordsize="15,3">
              <v:shape style="position:absolute;left:4265;top:1339;width:15;height:3" coordorigin="4265,1339" coordsize="15,3" path="m4279,1339l4266,1342e" filled="f" stroked="t" strokeweight="1.259pt" strokecolor="#E1E1E8">
                <v:path arrowok="t"/>
              </v:shape>
            </v:group>
            <v:group style="position:absolute;left:4235;top:1389;width:2;height:4482" coordorigin="4235,1389" coordsize="2,4482">
              <v:shape style="position:absolute;left:4235;top:1389;width:2;height:4482" coordorigin="4235,1389" coordsize="0,4482" path="m4235,1389l4235,5872e" filled="f" stroked="t" strokeweight=".73pt" strokecolor="#E1E1E8">
                <v:path arrowok="t"/>
              </v:shape>
            </v:group>
            <v:group style="position:absolute;left:12029;top:1389;width:2;height:4482" coordorigin="12029,1389" coordsize="2,4482">
              <v:shape style="position:absolute;left:12029;top:1389;width:2;height:4482" coordorigin="12029,1389" coordsize="0,4482" path="m12029,1389l12029,5872e" filled="f" stroked="t" strokeweight=".73pt" strokecolor="#E1E1E8">
                <v:path arrowok="t"/>
              </v:shape>
            </v:group>
            <v:group style="position:absolute;left:4229;top:1087;width:3034;height:252" coordorigin="4229,1087" coordsize="3034,252">
              <v:shape style="position:absolute;left:4229;top:1087;width:3034;height:252" coordorigin="4229,1087" coordsize="3034,252" path="m7225,1087l4267,1087,4246,1094,4232,1110,4229,1125,4229,1301,4235,1322,4252,1336,4267,1339,7225,1339,7247,1333,7260,1316,7263,1301,7263,1125,7257,1104,7240,1090,7225,1087xe" filled="t" fillcolor="#F7F7F9" stroked="f">
                <v:path arrowok="t"/>
                <v:fill type="solid"/>
              </v:shape>
            </v:group>
            <v:group style="position:absolute;left:4267;top:1093;width:2959;height:2" coordorigin="4267,1093" coordsize="2959,2">
              <v:shape style="position:absolute;left:4267;top:1093;width:2959;height:2" coordorigin="4267,1093" coordsize="2959,0" path="m4267,1093l7225,1093e" filled="f" stroked="t" strokeweight=".73pt" strokecolor="#E1E1E8">
                <v:path arrowok="t"/>
              </v:shape>
            </v:group>
            <v:group style="position:absolute;left:7249;top:1098;width:14;height:27" coordorigin="7249,1098" coordsize="14,27">
              <v:shape style="position:absolute;left:7249;top:1098;width:14;height:27" coordorigin="7249,1098" coordsize="14,27" path="m7263,1125l7257,1104,7249,1098e" filled="f" stroked="t" strokeweight="1.259pt" strokecolor="#E1E1E8">
                <v:path arrowok="t"/>
              </v:shape>
            </v:group>
            <v:group style="position:absolute;left:4267;top:1333;width:2959;height:2" coordorigin="4267,1333" coordsize="2959,2">
              <v:shape style="position:absolute;left:4267;top:1333;width:2959;height:2" coordorigin="4267,1333" coordsize="2959,0" path="m4267,1333l7225,1333e" filled="f" stroked="t" strokeweight=".729pt" strokecolor="#E1E1E8">
                <v:path arrowok="t"/>
              </v:shape>
            </v:group>
            <v:group style="position:absolute;left:7247;top:1331;width:2;height:2" coordorigin="7247,1331" coordsize="2,2">
              <v:shape style="position:absolute;left:7247;top:1331;width:2;height:2" coordorigin="7247,1331" coordsize="1,1" path="m7247,1333l7248,1331e" filled="f" stroked="t" strokeweight="1.259pt" strokecolor="#E1E1E8">
                <v:path arrowok="t"/>
              </v:shape>
            </v:group>
            <v:group style="position:absolute;left:4235;top:1125;width:2;height:176" coordorigin="4235,1125" coordsize="2,176">
              <v:shape style="position:absolute;left:4235;top:1125;width:2;height:176" coordorigin="4235,1125" coordsize="0,176" path="m4235,1125l4235,1301e" filled="f" stroked="t" strokeweight=".73pt" strokecolor="#E1E1E8">
                <v:path arrowok="t"/>
              </v:shape>
            </v:group>
            <v:group style="position:absolute;left:7257;top:1125;width:2;height:176" coordorigin="7257,1125" coordsize="2,176">
              <v:shape style="position:absolute;left:7257;top:1125;width:2;height:176" coordorigin="7257,1125" coordsize="0,176" path="m7257,1125l7257,1301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color w:val="303030"/>
          <w:spacing w:val="0"/>
          <w:w w:val="100"/>
        </w:rPr>
        <w:t>Updating</w:t>
      </w:r>
      <w:r>
        <w:rPr>
          <w:color w:val="303030"/>
          <w:spacing w:val="4"/>
          <w:w w:val="100"/>
        </w:rPr>
        <w:t> </w:t>
      </w:r>
      <w:r>
        <w:rPr>
          <w:color w:val="303030"/>
          <w:spacing w:val="0"/>
          <w:w w:val="100"/>
        </w:rPr>
        <w:t>status</w:t>
      </w:r>
      <w:r>
        <w:rPr>
          <w:color w:val="303030"/>
          <w:spacing w:val="8"/>
          <w:w w:val="100"/>
        </w:rPr>
        <w:t> </w:t>
      </w:r>
      <w:r>
        <w:rPr>
          <w:color w:val="303030"/>
          <w:spacing w:val="0"/>
          <w:w w:val="100"/>
        </w:rPr>
        <w:t>in</w:t>
      </w:r>
      <w:r>
        <w:rPr>
          <w:color w:val="303030"/>
          <w:spacing w:val="13"/>
          <w:w w:val="100"/>
        </w:rPr>
        <w:t> </w:t>
      </w:r>
      <w:r>
        <w:rPr>
          <w:color w:val="303030"/>
          <w:spacing w:val="0"/>
          <w:w w:val="100"/>
        </w:rPr>
        <w:t>'complete'</w:t>
      </w:r>
      <w:r>
        <w:rPr>
          <w:color w:val="303030"/>
          <w:spacing w:val="7"/>
          <w:w w:val="100"/>
        </w:rPr>
        <w:t> </w:t>
      </w:r>
      <w:r>
        <w:rPr>
          <w:color w:val="303030"/>
          <w:spacing w:val="0"/>
          <w:w w:val="100"/>
        </w:rPr>
        <w:t>action,</w:t>
      </w:r>
      <w:r>
        <w:rPr>
          <w:color w:val="303030"/>
          <w:spacing w:val="13"/>
          <w:w w:val="100"/>
        </w:rPr>
        <w:t> </w:t>
      </w:r>
      <w:r>
        <w:rPr>
          <w:color w:val="303030"/>
          <w:spacing w:val="0"/>
          <w:w w:val="100"/>
        </w:rPr>
        <w:t>showing</w:t>
      </w:r>
      <w:r>
        <w:rPr>
          <w:color w:val="303030"/>
          <w:spacing w:val="0"/>
          <w:w w:val="100"/>
        </w:rPr>
        <w:t> </w:t>
      </w:r>
      <w:r>
        <w:rPr>
          <w:color w:val="303030"/>
          <w:spacing w:val="0"/>
          <w:w w:val="100"/>
        </w:rPr>
        <w:t>status</w:t>
      </w:r>
      <w:r>
        <w:rPr>
          <w:color w:val="303030"/>
          <w:spacing w:val="8"/>
          <w:w w:val="100"/>
        </w:rPr>
        <w:t> </w:t>
      </w:r>
      <w:r>
        <w:rPr>
          <w:color w:val="303030"/>
          <w:spacing w:val="0"/>
          <w:w w:val="100"/>
        </w:rPr>
        <w:t>in</w:t>
      </w:r>
      <w:r>
        <w:rPr>
          <w:color w:val="303030"/>
          <w:spacing w:val="13"/>
          <w:w w:val="100"/>
        </w:rPr>
        <w:t> </w:t>
      </w:r>
      <w:r>
        <w:rPr>
          <w:color w:val="303030"/>
          <w:spacing w:val="0"/>
          <w:w w:val="100"/>
        </w:rPr>
        <w:t>'index'</w:t>
      </w:r>
      <w:r>
        <w:rPr>
          <w:color w:val="303030"/>
          <w:spacing w:val="16"/>
          <w:w w:val="100"/>
        </w:rPr>
        <w:t> </w:t>
      </w:r>
      <w:r>
        <w:rPr>
          <w:color w:val="303030"/>
          <w:spacing w:val="0"/>
          <w:w w:val="100"/>
        </w:rPr>
        <w:t>view.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3"/>
        <w:rPr>
          <w:sz w:val="12"/>
          <w:szCs w:val="12"/>
        </w:rPr>
      </w:pPr>
      <w:r>
        <w:rPr>
          <w:sz w:val="12"/>
          <w:szCs w:val="12"/>
        </w:rPr>
      </w:r>
    </w:p>
    <w:p>
      <w:pPr>
        <w:ind w:left="3672" w:right="4041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app/controllers/todos_controller.rb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80" w:lineRule="exact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43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class</w:t>
      </w:r>
      <w:r>
        <w:rPr>
          <w:rFonts w:ascii="Consolas" w:hAnsi="Consolas" w:cs="Consolas" w:eastAsia="Consolas"/>
          <w:b w:val="0"/>
          <w:bCs w:val="0"/>
          <w:color w:val="1E347B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TodosController</w:t>
      </w:r>
      <w:r>
        <w:rPr>
          <w:rFonts w:ascii="Consolas" w:hAnsi="Consolas" w:cs="Consolas" w:eastAsia="Consolas"/>
          <w:b w:val="0"/>
          <w:bCs w:val="0"/>
          <w:color w:val="008080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Consolas" w:hAnsi="Consolas" w:cs="Consolas" w:eastAsia="Consolas"/>
          <w:b w:val="0"/>
          <w:bCs w:val="0"/>
          <w:color w:val="93A1A1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ApplicationController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200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Consolas" w:hAnsi="Consolas" w:cs="Consolas" w:eastAsia="Consolas"/>
          <w:b w:val="0"/>
          <w:bCs w:val="0"/>
          <w:color w:val="1E347B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index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2293" w:right="502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2293" w:right="502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2293" w:right="502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255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10" w:lineRule="exact" w:before="6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3837" w:right="5755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Consolas" w:hAnsi="Consolas" w:cs="Consolas" w:eastAsia="Consolas"/>
          <w:b w:val="0"/>
          <w:bCs w:val="0"/>
          <w:color w:val="1E347B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delete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99" w:right="723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99" w:right="723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3543" w:right="609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10" w:lineRule="exact" w:before="6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218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Consolas" w:hAnsi="Consolas" w:cs="Consolas" w:eastAsia="Consolas"/>
          <w:b w:val="0"/>
          <w:bCs w:val="0"/>
          <w:color w:val="1E347B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add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99" w:right="723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99" w:right="723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3543" w:right="609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after="0"/>
        <w:jc w:val="center"/>
        <w:rPr>
          <w:rFonts w:ascii="Consolas" w:hAnsi="Consolas" w:cs="Consolas" w:eastAsia="Consolas"/>
          <w:sz w:val="16"/>
          <w:szCs w:val="16"/>
        </w:rPr>
        <w:sectPr>
          <w:pgSz w:w="12240" w:h="15840"/>
          <w:pgMar w:header="90" w:footer="21" w:top="280" w:bottom="220" w:left="0" w:right="380"/>
        </w:sectPr>
      </w:pPr>
    </w:p>
    <w:p>
      <w:pPr>
        <w:spacing w:line="180" w:lineRule="exact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before="74"/>
        <w:ind w:left="2606" w:right="444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Consolas" w:hAnsi="Consolas" w:cs="Consolas" w:eastAsia="Consolas"/>
          <w:b w:val="0"/>
          <w:bCs w:val="0"/>
          <w:color w:val="1E347B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complete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1170" w:right="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param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s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[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todos_checkbo</w:t>
      </w:r>
      <w:r>
        <w:rPr>
          <w:rFonts w:ascii="Consolas" w:hAnsi="Consolas" w:cs="Consolas" w:eastAsia="Consolas"/>
          <w:b w:val="0"/>
          <w:bCs w:val="0"/>
          <w:color w:val="48484C"/>
          <w:spacing w:val="10"/>
          <w:w w:val="100"/>
          <w:sz w:val="16"/>
          <w:szCs w:val="16"/>
        </w:rPr>
        <w:t>x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]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each</w:t>
      </w:r>
      <w:r>
        <w:rPr>
          <w:rFonts w:ascii="Consolas" w:hAnsi="Consolas" w:cs="Consolas" w:eastAsia="Consolas"/>
          <w:b w:val="0"/>
          <w:bCs w:val="0"/>
          <w:color w:val="48484C"/>
          <w:spacing w:val="4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do</w:t>
      </w:r>
      <w:r>
        <w:rPr>
          <w:rFonts w:ascii="Consolas" w:hAnsi="Consolas" w:cs="Consolas" w:eastAsia="Consolas"/>
          <w:b w:val="0"/>
          <w:bCs w:val="0"/>
          <w:color w:val="1E347B"/>
          <w:spacing w:val="4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|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chec</w:t>
      </w:r>
      <w:r>
        <w:rPr>
          <w:rFonts w:ascii="Consolas" w:hAnsi="Consolas" w:cs="Consolas" w:eastAsia="Consolas"/>
          <w:b w:val="0"/>
          <w:bCs w:val="0"/>
          <w:color w:val="48484C"/>
          <w:spacing w:val="2"/>
          <w:w w:val="100"/>
          <w:sz w:val="16"/>
          <w:szCs w:val="16"/>
        </w:rPr>
        <w:t>k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|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3771" w:right="444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todo_id</w:t>
      </w:r>
      <w:r>
        <w:rPr>
          <w:rFonts w:ascii="Consolas" w:hAnsi="Consolas" w:cs="Consolas" w:eastAsia="Consolas"/>
          <w:b w:val="0"/>
          <w:bCs w:val="0"/>
          <w:color w:val="48484C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93A1A1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check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1245" w:right="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48484C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93A1A1"/>
          <w:spacing w:val="3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Tod</w:t>
      </w:r>
      <w:r>
        <w:rPr>
          <w:rFonts w:ascii="Consolas" w:hAnsi="Consolas" w:cs="Consolas" w:eastAsia="Consolas"/>
          <w:b w:val="0"/>
          <w:bCs w:val="0"/>
          <w:color w:val="008080"/>
          <w:spacing w:val="4"/>
          <w:w w:val="100"/>
          <w:sz w:val="16"/>
          <w:szCs w:val="16"/>
        </w:rPr>
        <w:t>o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find_by_i</w:t>
      </w:r>
      <w:r>
        <w:rPr>
          <w:rFonts w:ascii="Consolas" w:hAnsi="Consolas" w:cs="Consolas" w:eastAsia="Consolas"/>
          <w:b w:val="0"/>
          <w:bCs w:val="0"/>
          <w:color w:val="48484C"/>
          <w:spacing w:val="5"/>
          <w:w w:val="100"/>
          <w:sz w:val="16"/>
          <w:szCs w:val="16"/>
        </w:rPr>
        <w:t>d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(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todo_i</w:t>
      </w:r>
      <w:r>
        <w:rPr>
          <w:rFonts w:ascii="Consolas" w:hAnsi="Consolas" w:cs="Consolas" w:eastAsia="Consolas"/>
          <w:b w:val="0"/>
          <w:bCs w:val="0"/>
          <w:color w:val="48484C"/>
          <w:spacing w:val="11"/>
          <w:w w:val="100"/>
          <w:sz w:val="16"/>
          <w:szCs w:val="16"/>
        </w:rPr>
        <w:t>d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)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5135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9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update_attribut</w:t>
      </w:r>
      <w:r>
        <w:rPr>
          <w:rFonts w:ascii="Consolas" w:hAnsi="Consolas" w:cs="Consolas" w:eastAsia="Consolas"/>
          <w:b w:val="0"/>
          <w:bCs w:val="0"/>
          <w:color w:val="48484C"/>
          <w:spacing w:val="7"/>
          <w:w w:val="100"/>
          <w:sz w:val="16"/>
          <w:szCs w:val="16"/>
        </w:rPr>
        <w:t>e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(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complete</w:t>
      </w:r>
      <w:r>
        <w:rPr>
          <w:rFonts w:ascii="Consolas" w:hAnsi="Consolas" w:cs="Consolas" w:eastAsia="Consolas"/>
          <w:b w:val="0"/>
          <w:bCs w:val="0"/>
          <w:color w:val="48484C"/>
          <w:spacing w:val="7"/>
          <w:w w:val="100"/>
          <w:sz w:val="16"/>
          <w:szCs w:val="16"/>
        </w:rPr>
        <w:t>d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93A1A1"/>
          <w:spacing w:val="7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tru</w:t>
      </w:r>
      <w:r>
        <w:rPr>
          <w:rFonts w:ascii="Consolas" w:hAnsi="Consolas" w:cs="Consolas" w:eastAsia="Consolas"/>
          <w:b w:val="0"/>
          <w:bCs w:val="0"/>
          <w:color w:val="1E347B"/>
          <w:spacing w:val="4"/>
          <w:w w:val="100"/>
          <w:sz w:val="16"/>
          <w:szCs w:val="16"/>
        </w:rPr>
        <w:t>e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)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2124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22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redirect_to</w:t>
      </w:r>
      <w:r>
        <w:rPr>
          <w:rFonts w:ascii="Consolas" w:hAnsi="Consolas" w:cs="Consolas" w:eastAsia="Consolas"/>
          <w:b w:val="0"/>
          <w:bCs w:val="0"/>
          <w:color w:val="48484C"/>
          <w:spacing w:val="4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"/todos/index"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10" w:lineRule="exact" w:before="6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2829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/>
        <w:pict>
          <v:group style="position:absolute;margin-left:210.947006pt;margin-top:29.529158pt;width:391.303pt;height:251.6787pt;mso-position-horizontal-relative:page;mso-position-vertical-relative:paragraph;z-index:-12747" coordorigin="4219,591" coordsize="7826,5034">
            <v:group style="position:absolute;left:4229;top:852;width:7806;height:4759" coordorigin="4229,852" coordsize="7806,4759">
              <v:shape style="position:absolute;left:4229;top:852;width:7806;height:4759" coordorigin="4229,852" coordsize="7806,4759" path="m11985,852l4279,852,4257,857,4240,871,4231,890,4229,903,4229,5561,4234,5583,4247,5600,4267,5610,4279,5612,11985,5612,12006,5607,12023,5593,12033,5574,12035,5561,12035,903,12030,881,12017,864,11997,854,11985,852xe" filled="t" fillcolor="#F7F7F9" stroked="f">
                <v:path arrowok="t"/>
                <v:fill type="solid"/>
              </v:shape>
            </v:group>
            <v:group style="position:absolute;left:4279;top:859;width:7705;height:2" coordorigin="4279,859" coordsize="7705,2">
              <v:shape style="position:absolute;left:4279;top:859;width:7705;height:2" coordorigin="4279,859" coordsize="7705,0" path="m4279,859l11985,859e" filled="f" stroked="t" strokeweight=".729pt" strokecolor="#E1E1E8">
                <v:path arrowok="t"/>
              </v:shape>
            </v:group>
            <v:group style="position:absolute;left:4279;top:5605;width:7705;height:2" coordorigin="4279,5605" coordsize="7705,2">
              <v:shape style="position:absolute;left:4279;top:5605;width:7705;height:2" coordorigin="4279,5605" coordsize="7705,0" path="m4279,5605l11985,5605e" filled="f" stroked="t" strokeweight=".729pt" strokecolor="#E1E1E8">
                <v:path arrowok="t"/>
              </v:shape>
            </v:group>
            <v:group style="position:absolute;left:4253;top:5603;width:14;height:7" coordorigin="4253,5603" coordsize="14,7">
              <v:shape style="position:absolute;left:4253;top:5603;width:14;height:7" coordorigin="4253,5603" coordsize="14,7" path="m4253,5603l4267,5610e" filled="f" stroked="t" strokeweight="1.259pt" strokecolor="#E1E1E8">
                <v:path arrowok="t"/>
              </v:shape>
            </v:group>
            <v:group style="position:absolute;left:11985;top:5602;width:27;height:9" coordorigin="11985,5602" coordsize="27,9">
              <v:shape style="position:absolute;left:11985;top:5602;width:27;height:9" coordorigin="11985,5602" coordsize="27,9" path="m11985,5612l12006,5607,12012,5603e" filled="f" stroked="t" strokeweight="1.259pt" strokecolor="#E1E1E8">
                <v:path arrowok="t"/>
              </v:shape>
            </v:group>
            <v:group style="position:absolute;left:4235;top:903;width:2;height:4658" coordorigin="4235,903" coordsize="2,4658">
              <v:shape style="position:absolute;left:4235;top:903;width:2;height:4658" coordorigin="4235,903" coordsize="0,4658" path="m4235,903l4235,5561e" filled="f" stroked="t" strokeweight=".73pt" strokecolor="#E1E1E8">
                <v:path arrowok="t"/>
              </v:shape>
            </v:group>
            <v:group style="position:absolute;left:12029;top:903;width:2;height:4658" coordorigin="12029,903" coordsize="2,4658">
              <v:shape style="position:absolute;left:12029;top:903;width:2;height:4658" coordorigin="12029,903" coordsize="0,4658" path="m12029,903l12029,5561e" filled="f" stroked="t" strokeweight=".73pt" strokecolor="#E1E1E8">
                <v:path arrowok="t"/>
              </v:shape>
            </v:group>
            <v:group style="position:absolute;left:4342;top:2225;width:7579;height:2014" coordorigin="4342,2225" coordsize="7579,2014">
              <v:shape style="position:absolute;left:4342;top:2225;width:7579;height:2014" coordorigin="4342,2225" coordsize="7579,2014" path="m4342,2225l11922,2225,11922,4239,4342,4239,4342,2225xe" filled="t" fillcolor="#FCF8E3" stroked="f">
                <v:path arrowok="t"/>
                <v:fill type="solid"/>
              </v:shape>
            </v:group>
            <v:group style="position:absolute;left:4229;top:601;width:2619;height:252" coordorigin="4229,601" coordsize="2619,252">
              <v:shape style="position:absolute;left:4229;top:601;width:2619;height:252" coordorigin="4229,601" coordsize="2619,252" path="m6810,601l4267,601,4246,607,4232,624,4229,638,4229,815,4235,836,4252,849,4267,852,6810,852,6831,846,6845,829,6848,815,6848,638,6841,617,6825,604,6810,601xe" filled="t" fillcolor="#F7F7F9" stroked="f">
                <v:path arrowok="t"/>
                <v:fill type="solid"/>
              </v:shape>
            </v:group>
            <v:group style="position:absolute;left:4267;top:607;width:2543;height:2" coordorigin="4267,607" coordsize="2543,2">
              <v:shape style="position:absolute;left:4267;top:607;width:2543;height:2" coordorigin="4267,607" coordsize="2543,0" path="m4267,607l6810,607e" filled="f" stroked="t" strokeweight=".729pt" strokecolor="#E1E1E8">
                <v:path arrowok="t"/>
              </v:shape>
            </v:group>
            <v:group style="position:absolute;left:6825;top:604;width:7;height:6" coordorigin="6825,604" coordsize="7,6">
              <v:shape style="position:absolute;left:6825;top:604;width:7;height:6" coordorigin="6825,604" coordsize="7,6" path="m6831,609l6825,604e" filled="f" stroked="t" strokeweight="1.259pt" strokecolor="#E1E1E8">
                <v:path arrowok="t"/>
              </v:shape>
            </v:group>
            <v:group style="position:absolute;left:4267;top:846;width:2543;height:2" coordorigin="4267,846" coordsize="2543,2">
              <v:shape style="position:absolute;left:4267;top:846;width:2543;height:2" coordorigin="4267,846" coordsize="2543,0" path="m4267,846l6810,846e" filled="f" stroked="t" strokeweight=".729pt" strokecolor="#E1E1E8">
                <v:path arrowok="t"/>
              </v:shape>
            </v:group>
            <v:group style="position:absolute;left:4235;top:833;width:17;height:16" coordorigin="4235,833" coordsize="17,16">
              <v:shape style="position:absolute;left:4235;top:833;width:17;height:16" coordorigin="4235,833" coordsize="17,16" path="m4235,833l4235,836,4252,849e" filled="f" stroked="t" strokeweight="1.259pt" strokecolor="#E1E1E8">
                <v:path arrowok="t"/>
              </v:shape>
            </v:group>
            <v:group style="position:absolute;left:6810;top:846;width:21;height:7" coordorigin="6810,846" coordsize="21,7">
              <v:shape style="position:absolute;left:6810;top:846;width:21;height:7" coordorigin="6810,846" coordsize="21,7" path="m6810,852l6831,846,6831,846e" filled="f" stroked="t" strokeweight="1.259pt" strokecolor="#E1E1E8">
                <v:path arrowok="t"/>
              </v:shape>
            </v:group>
            <v:group style="position:absolute;left:6841;top:638;width:2;height:176" coordorigin="6841,638" coordsize="2,176">
              <v:shape style="position:absolute;left:6841;top:638;width:2;height:176" coordorigin="6841,638" coordsize="0,176" path="m6841,638l6841,815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4"/>
        <w:ind w:left="0" w:right="884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/>
        <w:pict>
          <v:group style="position:absolute;margin-left:210.947006pt;margin-top:-130.533707pt;width:391.303pt;height:119.7294pt;mso-position-horizontal-relative:page;mso-position-vertical-relative:paragraph;z-index:-12748" coordorigin="4219,-2611" coordsize="7826,2395">
            <v:group style="position:absolute;left:4229;top:-2596;width:7806;height:2367" coordorigin="4229,-2596" coordsize="7806,2367">
              <v:shape style="position:absolute;left:4229;top:-2596;width:7806;height:2367" coordorigin="4229,-2596" coordsize="7806,2367" path="m12035,-2596l4229,-2596,4229,-279,4234,-257,4247,-240,4267,-230,4279,-229,11985,-229,12006,-234,12023,-247,12033,-266,12035,-279,12035,-2596xe" filled="t" fillcolor="#F7F7F9" stroked="f">
                <v:path arrowok="t"/>
                <v:fill type="solid"/>
              </v:shape>
            </v:group>
            <v:group style="position:absolute;left:4279;top:-235;width:7705;height:2" coordorigin="4279,-235" coordsize="7705,2">
              <v:shape style="position:absolute;left:4279;top:-235;width:7705;height:2" coordorigin="4279,-235" coordsize="7705,0" path="m4279,-235l11985,-235e" filled="f" stroked="t" strokeweight=".73pt" strokecolor="#E1E1E8">
                <v:path arrowok="t"/>
              </v:shape>
            </v:group>
            <v:group style="position:absolute;left:11985;top:-231;width:8;height:2" coordorigin="11985,-231" coordsize="8,2">
              <v:shape style="position:absolute;left:11985;top:-231;width:8;height:2" coordorigin="11985,-231" coordsize="8,2" path="m11985,-229l11993,-231e" filled="f" stroked="t" strokeweight="1.259pt" strokecolor="#E1E1E8">
                <v:path arrowok="t"/>
              </v:shape>
            </v:group>
            <v:group style="position:absolute;left:4235;top:-2603;width:2;height:2324" coordorigin="4235,-2603" coordsize="2,2324">
              <v:shape style="position:absolute;left:4235;top:-2603;width:2;height:2324" coordorigin="4235,-2603" coordsize="0,2324" path="m4235,-2603l4235,-279e" filled="f" stroked="t" strokeweight=".73pt" strokecolor="#E1E1E8">
                <v:path arrowok="t"/>
              </v:shape>
            </v:group>
            <v:group style="position:absolute;left:12029;top:-2603;width:2;height:2324" coordorigin="12029,-2603" coordsize="2,2324">
              <v:shape style="position:absolute;left:12029;top:-2603;width:2;height:2324" coordorigin="12029,-2603" coordsize="0,2324" path="m12029,-2603l12029,-279e" filled="f" stroked="t" strokeweight=".73pt" strokecolor="#E1E1E8">
                <v:path arrowok="t"/>
              </v:shape>
            </v:group>
            <v:group style="position:absolute;left:4342;top:-1576;width:4104;height:189" coordorigin="4342,-1576" coordsize="4104,189">
              <v:shape style="position:absolute;left:4342;top:-1576;width:4104;height:189" coordorigin="4342,-1576" coordsize="4104,189" path="m4342,-1576l8447,-1576,8447,-1387,4342,-1387,4342,-1576xe" filled="t" fillcolor="#FCF8E3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app/views/todos/index.html.erb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80" w:lineRule="exact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43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93A1A1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form_ta</w:t>
      </w:r>
      <w:r>
        <w:rPr>
          <w:rFonts w:ascii="Consolas" w:hAnsi="Consolas" w:cs="Consolas" w:eastAsia="Consolas"/>
          <w:b w:val="0"/>
          <w:bCs w:val="0"/>
          <w:color w:val="48484C"/>
          <w:spacing w:val="9"/>
          <w:w w:val="100"/>
          <w:sz w:val="16"/>
          <w:szCs w:val="16"/>
        </w:rPr>
        <w:t>g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(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"/todos/complete/</w:t>
      </w:r>
      <w:r>
        <w:rPr>
          <w:rFonts w:ascii="Consolas" w:hAnsi="Consolas" w:cs="Consolas" w:eastAsia="Consolas"/>
          <w:b w:val="0"/>
          <w:bCs w:val="0"/>
          <w:color w:val="DD1144"/>
          <w:spacing w:val="3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93A1A1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method</w:t>
      </w:r>
      <w:r>
        <w:rPr>
          <w:rFonts w:ascii="Consolas" w:hAnsi="Consolas" w:cs="Consolas" w:eastAsia="Consolas"/>
          <w:b w:val="0"/>
          <w:bCs w:val="0"/>
          <w:color w:val="48484C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93A1A1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"post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)</w:t>
      </w:r>
      <w:r>
        <w:rPr>
          <w:rFonts w:ascii="Consolas" w:hAnsi="Consolas" w:cs="Consolas" w:eastAsia="Consolas"/>
          <w:b w:val="0"/>
          <w:bCs w:val="0"/>
          <w:color w:val="93A1A1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do</w:t>
      </w:r>
      <w:r>
        <w:rPr>
          <w:rFonts w:ascii="Consolas" w:hAnsi="Consolas" w:cs="Consolas" w:eastAsia="Consolas"/>
          <w:b w:val="0"/>
          <w:bCs w:val="0"/>
          <w:color w:val="1E347B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27" w:right="4442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&lt;ul</w:t>
      </w:r>
      <w:r>
        <w:rPr>
          <w:rFonts w:ascii="Consolas" w:hAnsi="Consolas" w:cs="Consolas" w:eastAsia="Consolas"/>
          <w:b w:val="0"/>
          <w:bCs w:val="0"/>
          <w:color w:val="303030"/>
          <w:spacing w:val="7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styl</w:t>
      </w:r>
      <w:r>
        <w:rPr>
          <w:rFonts w:ascii="Consolas" w:hAnsi="Consolas" w:cs="Consolas" w:eastAsia="Consolas"/>
          <w:b w:val="0"/>
          <w:bCs w:val="0"/>
          <w:color w:val="008080"/>
          <w:spacing w:val="2"/>
          <w:w w:val="100"/>
          <w:sz w:val="16"/>
          <w:szCs w:val="16"/>
        </w:rPr>
        <w:t>e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DD1144"/>
          <w:spacing w:val="9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lis</w:t>
      </w:r>
      <w:r>
        <w:rPr>
          <w:rFonts w:ascii="Consolas" w:hAnsi="Consolas" w:cs="Consolas" w:eastAsia="Consolas"/>
          <w:b w:val="0"/>
          <w:bCs w:val="0"/>
          <w:color w:val="48484C"/>
          <w:spacing w:val="4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styl</w:t>
      </w:r>
      <w:r>
        <w:rPr>
          <w:rFonts w:ascii="Consolas" w:hAnsi="Consolas" w:cs="Consolas" w:eastAsia="Consolas"/>
          <w:b w:val="0"/>
          <w:bCs w:val="0"/>
          <w:color w:val="48484C"/>
          <w:spacing w:val="2"/>
          <w:w w:val="100"/>
          <w:sz w:val="16"/>
          <w:szCs w:val="16"/>
        </w:rPr>
        <w:t>e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typ</w:t>
      </w:r>
      <w:r>
        <w:rPr>
          <w:rFonts w:ascii="Consolas" w:hAnsi="Consolas" w:cs="Consolas" w:eastAsia="Consolas"/>
          <w:b w:val="0"/>
          <w:bCs w:val="0"/>
          <w:color w:val="48484C"/>
          <w:spacing w:val="4"/>
          <w:w w:val="100"/>
          <w:sz w:val="16"/>
          <w:szCs w:val="16"/>
        </w:rPr>
        <w:t>e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non</w:t>
      </w:r>
      <w:r>
        <w:rPr>
          <w:rFonts w:ascii="Consolas" w:hAnsi="Consolas" w:cs="Consolas" w:eastAsia="Consolas"/>
          <w:b w:val="0"/>
          <w:bCs w:val="0"/>
          <w:color w:val="48484C"/>
          <w:spacing w:val="4"/>
          <w:w w:val="100"/>
          <w:sz w:val="16"/>
          <w:szCs w:val="16"/>
        </w:rPr>
        <w:t>e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;</w:t>
      </w:r>
      <w:r>
        <w:rPr>
          <w:rFonts w:ascii="Consolas" w:hAnsi="Consolas" w:cs="Consolas" w:eastAsia="Consolas"/>
          <w:b w:val="0"/>
          <w:bCs w:val="0"/>
          <w:color w:val="DD1144"/>
          <w:spacing w:val="9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10" w:lineRule="exact" w:before="6"/>
        <w:rPr>
          <w:sz w:val="11"/>
          <w:szCs w:val="11"/>
        </w:rPr>
      </w:pPr>
      <w:r>
        <w:rPr>
          <w:sz w:val="11"/>
          <w:szCs w:val="11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3839" w:right="444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&lt;%</w:t>
      </w:r>
      <w:r>
        <w:rPr>
          <w:rFonts w:ascii="Consolas" w:hAnsi="Consolas" w:cs="Consolas" w:eastAsia="Consolas"/>
          <w:b w:val="0"/>
          <w:bCs w:val="0"/>
          <w:color w:val="93A1A1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95F91"/>
          <w:spacing w:val="0"/>
          <w:w w:val="100"/>
          <w:sz w:val="16"/>
          <w:szCs w:val="16"/>
        </w:rPr>
        <w:t>@todo_item</w:t>
      </w:r>
      <w:r>
        <w:rPr>
          <w:rFonts w:ascii="Consolas" w:hAnsi="Consolas" w:cs="Consolas" w:eastAsia="Consolas"/>
          <w:b w:val="0"/>
          <w:bCs w:val="0"/>
          <w:color w:val="195F91"/>
          <w:spacing w:val="3"/>
          <w:w w:val="100"/>
          <w:sz w:val="16"/>
          <w:szCs w:val="16"/>
        </w:rPr>
        <w:t>s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each</w:t>
      </w:r>
      <w:r>
        <w:rPr>
          <w:rFonts w:ascii="Consolas" w:hAnsi="Consolas" w:cs="Consolas" w:eastAsia="Consolas"/>
          <w:b w:val="0"/>
          <w:bCs w:val="0"/>
          <w:color w:val="48484C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do</w:t>
      </w:r>
      <w:r>
        <w:rPr>
          <w:rFonts w:ascii="Consolas" w:hAnsi="Consolas" w:cs="Consolas" w:eastAsia="Consolas"/>
          <w:b w:val="0"/>
          <w:bCs w:val="0"/>
          <w:color w:val="1E347B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|</w:t>
      </w:r>
      <w:r>
        <w:rPr>
          <w:rFonts w:ascii="Consolas" w:hAnsi="Consolas" w:cs="Consolas" w:eastAsia="Consolas"/>
          <w:b w:val="0"/>
          <w:bCs w:val="0"/>
          <w:color w:val="48484C"/>
          <w:spacing w:val="9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|</w:t>
      </w:r>
      <w:r>
        <w:rPr>
          <w:rFonts w:ascii="Consolas" w:hAnsi="Consolas" w:cs="Consolas" w:eastAsia="Consolas"/>
          <w:b w:val="0"/>
          <w:bCs w:val="0"/>
          <w:color w:val="93A1A1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40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0"/>
          <w:w w:val="100"/>
          <w:sz w:val="16"/>
          <w:szCs w:val="16"/>
        </w:rPr>
        <w:t>&lt;li&gt;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0"/>
          <w:w w:val="100"/>
          <w:sz w:val="16"/>
          <w:szCs w:val="16"/>
        </w:rPr>
        <w:t>check_box_tag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DD1144"/>
          <w:spacing w:val="0"/>
          <w:w w:val="100"/>
          <w:sz w:val="16"/>
          <w:szCs w:val="16"/>
        </w:rPr>
        <w:t>"todos_checkbox[]</w:t>
      </w:r>
      <w:r>
        <w:rPr>
          <w:rFonts w:ascii="Consolas" w:hAnsi="Consolas" w:cs="Consolas" w:eastAsia="Consolas"/>
          <w:b w:val="0"/>
          <w:bCs w:val="0"/>
          <w:strike/>
          <w:color w:val="DD1144"/>
          <w:spacing w:val="3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9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9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0"/>
          <w:w w:val="100"/>
          <w:sz w:val="16"/>
          <w:szCs w:val="16"/>
        </w:rPr>
        <w:t>id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9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strike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0"/>
          <w:w w:val="100"/>
          <w:sz w:val="16"/>
          <w:szCs w:val="16"/>
        </w:rPr>
        <w:t>todo_item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48484C"/>
          <w:spacing w:val="3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strike/>
          <w:color w:val="303030"/>
          <w:spacing w:val="0"/>
          <w:w w:val="100"/>
          <w:sz w:val="16"/>
          <w:szCs w:val="16"/>
        </w:rPr>
        <w:t>&lt;/li&gt;</w:t>
      </w:r>
      <w:r>
        <w:rPr>
          <w:rFonts w:ascii="Consolas" w:hAnsi="Consolas" w:cs="Consolas" w:eastAsia="Consolas"/>
          <w:b w:val="0"/>
          <w:bCs w:val="0"/>
          <w:strike w:val="0"/>
          <w:color w:val="303030"/>
          <w:spacing w:val="0"/>
          <w:w w:val="102"/>
          <w:sz w:val="16"/>
          <w:szCs w:val="16"/>
        </w:rPr>
      </w:r>
      <w:r>
        <w:rPr>
          <w:rFonts w:ascii="Consolas" w:hAnsi="Consolas" w:cs="Consolas" w:eastAsia="Consolas"/>
          <w:b w:val="0"/>
          <w:bCs w:val="0"/>
          <w:strike w:val="0"/>
          <w:color w:val="000000"/>
          <w:spacing w:val="0"/>
          <w:w w:val="100"/>
          <w:sz w:val="16"/>
          <w:szCs w:val="16"/>
        </w:rPr>
      </w:r>
    </w:p>
    <w:p>
      <w:pPr>
        <w:spacing w:line="240" w:lineRule="exact" w:before="2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74"/>
        <w:ind w:left="4321" w:right="4496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&lt;%</w:t>
      </w:r>
      <w:r>
        <w:rPr>
          <w:rFonts w:ascii="Consolas" w:hAnsi="Consolas" w:cs="Consolas" w:eastAsia="Consolas"/>
          <w:b w:val="0"/>
          <w:bCs w:val="0"/>
          <w:color w:val="93A1A1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if</w:t>
      </w:r>
      <w:r>
        <w:rPr>
          <w:rFonts w:ascii="Consolas" w:hAnsi="Consolas" w:cs="Consolas" w:eastAsia="Consolas"/>
          <w:b w:val="0"/>
          <w:bCs w:val="0"/>
          <w:color w:val="1E347B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9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completed</w:t>
      </w:r>
      <w:r>
        <w:rPr>
          <w:rFonts w:ascii="Consolas" w:hAnsi="Consolas" w:cs="Consolas" w:eastAsia="Consolas"/>
          <w:b w:val="0"/>
          <w:bCs w:val="0"/>
          <w:color w:val="48484C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==</w:t>
      </w:r>
      <w:r>
        <w:rPr>
          <w:rFonts w:ascii="Consolas" w:hAnsi="Consolas" w:cs="Consolas" w:eastAsia="Consolas"/>
          <w:b w:val="0"/>
          <w:bCs w:val="0"/>
          <w:color w:val="93A1A1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true</w:t>
      </w:r>
      <w:r>
        <w:rPr>
          <w:rFonts w:ascii="Consolas" w:hAnsi="Consolas" w:cs="Consolas" w:eastAsia="Consolas"/>
          <w:b w:val="0"/>
          <w:bCs w:val="0"/>
          <w:color w:val="1E347B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22" w:lineRule="auto" w:before="64"/>
        <w:ind w:left="4341" w:right="118" w:firstLine="441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&lt;li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008080"/>
          <w:spacing w:val="0"/>
          <w:w w:val="100"/>
          <w:sz w:val="16"/>
          <w:szCs w:val="16"/>
        </w:rPr>
        <w:t>styl</w:t>
      </w:r>
      <w:r>
        <w:rPr>
          <w:rFonts w:ascii="Consolas" w:hAnsi="Consolas" w:cs="Consolas" w:eastAsia="Consolas"/>
          <w:b w:val="0"/>
          <w:bCs w:val="0"/>
          <w:color w:val="008080"/>
          <w:spacing w:val="2"/>
          <w:w w:val="100"/>
          <w:sz w:val="16"/>
          <w:szCs w:val="16"/>
        </w:rPr>
        <w:t>e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DD1144"/>
          <w:spacing w:val="9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colo</w:t>
      </w:r>
      <w:r>
        <w:rPr>
          <w:rFonts w:ascii="Consolas" w:hAnsi="Consolas" w:cs="Consolas" w:eastAsia="Consolas"/>
          <w:b w:val="0"/>
          <w:bCs w:val="0"/>
          <w:color w:val="48484C"/>
          <w:spacing w:val="2"/>
          <w:w w:val="100"/>
          <w:sz w:val="16"/>
          <w:szCs w:val="16"/>
        </w:rPr>
        <w:t>r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gre</w:t>
      </w:r>
      <w:r>
        <w:rPr>
          <w:rFonts w:ascii="Consolas" w:hAnsi="Consolas" w:cs="Consolas" w:eastAsia="Consolas"/>
          <w:b w:val="0"/>
          <w:bCs w:val="0"/>
          <w:color w:val="48484C"/>
          <w:spacing w:val="4"/>
          <w:w w:val="100"/>
          <w:sz w:val="16"/>
          <w:szCs w:val="16"/>
        </w:rPr>
        <w:t>y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;</w:t>
      </w:r>
      <w:r>
        <w:rPr>
          <w:rFonts w:ascii="Consolas" w:hAnsi="Consolas" w:cs="Consolas" w:eastAsia="Consolas"/>
          <w:b w:val="0"/>
          <w:bCs w:val="0"/>
          <w:color w:val="DD1144"/>
          <w:spacing w:val="9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93A1A1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check_box_tag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3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"todos_checkbox[]</w:t>
      </w:r>
      <w:r>
        <w:rPr>
          <w:rFonts w:ascii="Consolas" w:hAnsi="Consolas" w:cs="Consolas" w:eastAsia="Consolas"/>
          <w:b w:val="0"/>
          <w:bCs w:val="0"/>
          <w:color w:val="DD1144"/>
          <w:spacing w:val="3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48484C"/>
          <w:spacing w:val="9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id</w:t>
      </w:r>
      <w:r>
        <w:rPr>
          <w:rFonts w:ascii="Consolas" w:hAnsi="Consolas" w:cs="Consolas" w:eastAsia="Consolas"/>
          <w:b w:val="0"/>
          <w:bCs w:val="0"/>
          <w:color w:val="48484C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4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&lt;stri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ke</w:t>
      </w:r>
      <w:r>
        <w:rPr>
          <w:rFonts w:ascii="Consolas" w:hAnsi="Consolas" w:cs="Consolas" w:eastAsia="Consolas"/>
          <w:b w:val="0"/>
          <w:bCs w:val="0"/>
          <w:color w:val="303030"/>
          <w:spacing w:val="5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93A1A1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9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todo_item</w:t>
      </w:r>
      <w:r>
        <w:rPr>
          <w:rFonts w:ascii="Consolas" w:hAnsi="Consolas" w:cs="Consolas" w:eastAsia="Consolas"/>
          <w:b w:val="0"/>
          <w:bCs w:val="0"/>
          <w:color w:val="48484C"/>
          <w:spacing w:val="2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</w:t>
      </w:r>
      <w:r>
        <w:rPr>
          <w:rFonts w:ascii="Consolas" w:hAnsi="Consolas" w:cs="Consolas" w:eastAsia="Consolas"/>
          <w:b w:val="0"/>
          <w:bCs w:val="0"/>
          <w:color w:val="48484C"/>
          <w:spacing w:val="7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&lt;/strike&gt;</w:t>
      </w:r>
      <w:r>
        <w:rPr>
          <w:rFonts w:ascii="Consolas" w:hAnsi="Consolas" w:cs="Consolas" w:eastAsia="Consolas"/>
          <w:b w:val="0"/>
          <w:bCs w:val="0"/>
          <w:color w:val="303030"/>
          <w:spacing w:val="2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&lt;/li&gt;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0" w:right="2015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&lt;%</w:t>
      </w:r>
      <w:r>
        <w:rPr>
          <w:rFonts w:ascii="Consolas" w:hAnsi="Consolas" w:cs="Consolas" w:eastAsia="Consolas"/>
          <w:b w:val="0"/>
          <w:bCs w:val="0"/>
          <w:color w:val="93A1A1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else</w:t>
      </w:r>
      <w:r>
        <w:rPr>
          <w:rFonts w:ascii="Consolas" w:hAnsi="Consolas" w:cs="Consolas" w:eastAsia="Consolas"/>
          <w:b w:val="0"/>
          <w:bCs w:val="0"/>
          <w:color w:val="1E347B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781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&lt;li&gt;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93A1A1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check_box_tag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"todos_checkbox[]</w:t>
      </w:r>
      <w:r>
        <w:rPr>
          <w:rFonts w:ascii="Consolas" w:hAnsi="Consolas" w:cs="Consolas" w:eastAsia="Consolas"/>
          <w:b w:val="0"/>
          <w:bCs w:val="0"/>
          <w:color w:val="DD1144"/>
          <w:spacing w:val="3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48484C"/>
          <w:spacing w:val="9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id</w:t>
      </w:r>
      <w:r>
        <w:rPr>
          <w:rFonts w:ascii="Consolas" w:hAnsi="Consolas" w:cs="Consolas" w:eastAsia="Consolas"/>
          <w:b w:val="0"/>
          <w:bCs w:val="0"/>
          <w:color w:val="48484C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48484C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93A1A1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9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.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todo_item</w:t>
      </w:r>
      <w:r>
        <w:rPr>
          <w:rFonts w:ascii="Consolas" w:hAnsi="Consolas" w:cs="Consolas" w:eastAsia="Consolas"/>
          <w:b w:val="0"/>
          <w:bCs w:val="0"/>
          <w:color w:val="48484C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3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&lt;/li&gt;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2104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&lt;%</w:t>
      </w:r>
      <w:r>
        <w:rPr>
          <w:rFonts w:ascii="Consolas" w:hAnsi="Consolas" w:cs="Consolas" w:eastAsia="Consolas"/>
          <w:b w:val="0"/>
          <w:bCs w:val="0"/>
          <w:color w:val="93A1A1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1E347B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60" w:lineRule="exact" w:before="8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263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%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</w:t>
      </w:r>
      <w:r>
        <w:rPr>
          <w:rFonts w:ascii="Consolas" w:hAnsi="Consolas" w:cs="Consolas" w:eastAsia="Consolas"/>
          <w:b w:val="0"/>
          <w:bCs w:val="0"/>
          <w:color w:val="1E347B"/>
          <w:spacing w:val="5"/>
          <w:w w:val="100"/>
          <w:sz w:val="16"/>
          <w:szCs w:val="16"/>
        </w:rPr>
        <w:t>d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1937" w:right="4766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&lt;/ul&gt;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40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93A1A1"/>
          <w:spacing w:val="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submit_ta</w:t>
      </w:r>
      <w:r>
        <w:rPr>
          <w:rFonts w:ascii="Consolas" w:hAnsi="Consolas" w:cs="Consolas" w:eastAsia="Consolas"/>
          <w:b w:val="0"/>
          <w:bCs w:val="0"/>
          <w:color w:val="48484C"/>
          <w:spacing w:val="5"/>
          <w:w w:val="100"/>
          <w:sz w:val="16"/>
          <w:szCs w:val="16"/>
        </w:rPr>
        <w:t>g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(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"Complete</w:t>
      </w:r>
      <w:r>
        <w:rPr>
          <w:rFonts w:ascii="Consolas" w:hAnsi="Consolas" w:cs="Consolas" w:eastAsia="Consolas"/>
          <w:b w:val="0"/>
          <w:bCs w:val="0"/>
          <w:color w:val="DD1144"/>
          <w:spacing w:val="3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Todos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93A1A1"/>
          <w:spacing w:val="3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93A1A1"/>
          <w:spacing w:val="9"/>
          <w:w w:val="100"/>
          <w:sz w:val="16"/>
          <w:szCs w:val="16"/>
        </w:rPr>
        <w:t>: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clas</w:t>
      </w:r>
      <w:r>
        <w:rPr>
          <w:rFonts w:ascii="Consolas" w:hAnsi="Consolas" w:cs="Consolas" w:eastAsia="Consolas"/>
          <w:b w:val="0"/>
          <w:bCs w:val="0"/>
          <w:color w:val="1E347B"/>
          <w:spacing w:val="2"/>
          <w:w w:val="100"/>
          <w:sz w:val="16"/>
          <w:szCs w:val="16"/>
        </w:rPr>
        <w:t>s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"btn</w:t>
      </w:r>
      <w:r>
        <w:rPr>
          <w:rFonts w:ascii="Consolas" w:hAnsi="Consolas" w:cs="Consolas" w:eastAsia="Consolas"/>
          <w:b w:val="0"/>
          <w:bCs w:val="0"/>
          <w:color w:val="DD1144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bt</w:t>
      </w:r>
      <w:r>
        <w:rPr>
          <w:rFonts w:ascii="Consolas" w:hAnsi="Consolas" w:cs="Consolas" w:eastAsia="Consolas"/>
          <w:b w:val="0"/>
          <w:bCs w:val="0"/>
          <w:color w:val="DD1144"/>
          <w:spacing w:val="6"/>
          <w:w w:val="100"/>
          <w:sz w:val="16"/>
          <w:szCs w:val="16"/>
        </w:rPr>
        <w:t>n</w:t>
      </w:r>
      <w:r>
        <w:rPr>
          <w:rFonts w:ascii="Consolas" w:hAnsi="Consolas" w:cs="Consolas" w:eastAsia="Consolas"/>
          <w:b w:val="0"/>
          <w:bCs w:val="0"/>
          <w:color w:val="DD1144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6"/>
          <w:szCs w:val="16"/>
        </w:rPr>
        <w:t>success</w:t>
      </w:r>
      <w:r>
        <w:rPr>
          <w:rFonts w:ascii="Consolas" w:hAnsi="Consolas" w:cs="Consolas" w:eastAsia="Consolas"/>
          <w:b w:val="0"/>
          <w:bCs w:val="0"/>
          <w:color w:val="DD1144"/>
          <w:spacing w:val="9"/>
          <w:w w:val="100"/>
          <w:sz w:val="16"/>
          <w:szCs w:val="16"/>
        </w:rPr>
        <w:t>"</w:t>
      </w: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)</w:t>
      </w:r>
      <w:r>
        <w:rPr>
          <w:rFonts w:ascii="Consolas" w:hAnsi="Consolas" w:cs="Consolas" w:eastAsia="Consolas"/>
          <w:b w:val="0"/>
          <w:bCs w:val="0"/>
          <w:color w:val="93A1A1"/>
          <w:spacing w:val="3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2220" w:right="4766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Consolas" w:hAnsi="Consolas" w:cs="Consolas" w:eastAsia="Consolas"/>
          <w:b w:val="0"/>
          <w:bCs w:val="0"/>
          <w:color w:val="93A1A1"/>
          <w:spacing w:val="7"/>
          <w:w w:val="100"/>
          <w:sz w:val="16"/>
          <w:szCs w:val="16"/>
        </w:rPr>
        <w:t>%</w:t>
      </w:r>
      <w:r>
        <w:rPr>
          <w:rFonts w:ascii="Consolas" w:hAnsi="Consolas" w:cs="Consolas" w:eastAsia="Consolas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Consolas" w:hAnsi="Consolas" w:cs="Consolas" w:eastAsia="Consolas"/>
          <w:b w:val="0"/>
          <w:bCs w:val="0"/>
          <w:color w:val="1E347B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8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21.168802pt;width:391.303pt;height:270.435pt;mso-position-horizontal-relative:page;mso-position-vertical-relative:paragraph;z-index:-12746" coordorigin="4219,423" coordsize="7826,5409">
            <v:group style="position:absolute;left:4229;top:433;width:7806;height:5389" coordorigin="4229,433" coordsize="7806,5389">
              <v:shape style="position:absolute;left:4229;top:433;width:7806;height:5389" coordorigin="4229,433" coordsize="7806,5389" path="m11985,433l4279,433,4258,438,4240,452,4231,471,4229,484,4229,5772,4234,5794,4247,5811,4267,5820,4279,5822,11985,5822,12006,5817,12023,5804,12033,5784,12035,5772,12035,484,12030,462,12017,445,11997,435,11985,433xe" filled="t" fillcolor="#F5F5F5" stroked="f">
                <v:path arrowok="t"/>
                <v:fill type="solid"/>
              </v:shape>
            </v:group>
            <v:group style="position:absolute;left:4279;top:440;width:7705;height:2" coordorigin="4279,440" coordsize="7705,2">
              <v:shape style="position:absolute;left:4279;top:440;width:7705;height:2" coordorigin="4279,440" coordsize="7705,0" path="m4279,440l11985,440e" filled="f" stroked="t" strokeweight=".729pt" strokecolor="#E4E4E4">
                <v:path arrowok="t"/>
              </v:shape>
            </v:group>
            <v:group style="position:absolute;left:4279;top:5816;width:7705;height:2" coordorigin="4279,5816" coordsize="7705,2">
              <v:shape style="position:absolute;left:4279;top:5816;width:7705;height:2" coordorigin="4279,5816" coordsize="7705,0" path="m4279,5816l11985,5816e" filled="f" stroked="t" strokeweight=".73pt" strokecolor="#E4E4E4">
                <v:path arrowok="t"/>
              </v:shape>
            </v:group>
            <v:group style="position:absolute;left:4235;top:484;width:2;height:5288" coordorigin="4235,484" coordsize="2,5288">
              <v:shape style="position:absolute;left:4235;top:484;width:2;height:5288" coordorigin="4235,484" coordsize="0,5288" path="m4235,484l4235,5772e" filled="f" stroked="t" strokeweight=".73pt" strokecolor="#E4E4E4">
                <v:path arrowok="t"/>
              </v:shape>
            </v:group>
            <v:group style="position:absolute;left:12029;top:484;width:2;height:5288" coordorigin="12029,484" coordsize="2,5288">
              <v:shape style="position:absolute;left:12029;top:484;width:2;height:5288" coordorigin="12029,484" coordsize="0,5288" path="m12029,484l12029,5772e" filled="f" stroked="t" strokeweight=".73pt" strokecolor="#E4E4E4">
                <v:path arrowok="t"/>
              </v:shape>
            </v:group>
            <v:group style="position:absolute;left:5513;top:685;width:5238;height:4130" coordorigin="5513,685" coordsize="5238,4130">
              <v:shape style="position:absolute;left:5513;top:685;width:5238;height:4130" coordorigin="5513,685" coordsize="5238,4130" path="m5513,685l10751,685,10751,4815,5513,4815,5513,685xe" filled="t" fillcolor="#FFFFFF" stroked="f">
                <v:path arrowok="t"/>
                <v:fill type="solid"/>
              </v:shape>
            </v:group>
            <v:group style="position:absolute;left:5513;top:691;width:5238;height:2" coordorigin="5513,691" coordsize="5238,2">
              <v:shape style="position:absolute;left:5513;top:691;width:5238;height:2" coordorigin="5513,691" coordsize="5238,0" path="m5513,691l10751,691e" filled="f" stroked="t" strokeweight=".729pt" strokecolor="#000000">
                <v:path arrowok="t"/>
              </v:shape>
            </v:group>
            <v:group style="position:absolute;left:5513;top:4809;width:5238;height:2" coordorigin="5513,4809" coordsize="5238,2">
              <v:shape style="position:absolute;left:5513;top:4809;width:5238;height:2" coordorigin="5513,4809" coordsize="5238,0" path="m5513,4809l10751,4809e" filled="f" stroked="t" strokeweight=".729pt" strokecolor="#000000">
                <v:path arrowok="t"/>
              </v:shape>
            </v:group>
            <v:group style="position:absolute;left:5519;top:685;width:2;height:4130" coordorigin="5519,685" coordsize="2,4130">
              <v:shape style="position:absolute;left:5519;top:685;width:2;height:4130" coordorigin="5519,685" coordsize="0,4130" path="m5519,685l5519,4815e" filled="f" stroked="t" strokeweight=".729pt" strokecolor="#000000">
                <v:path arrowok="t"/>
              </v:shape>
            </v:group>
            <v:group style="position:absolute;left:10744;top:685;width:2;height:4130" coordorigin="10744,685" coordsize="2,4130">
              <v:shape style="position:absolute;left:10744;top:685;width:2;height:4130" coordorigin="10744,685" coordsize="0,4130" path="m10744,685l10744,4815e" filled="f" stroked="t" strokeweight=".729pt" strokecolor="#000000">
                <v:path arrowok="t"/>
              </v:shape>
              <v:shape style="position:absolute;left:5576;top:748;width:5112;height:4004" type="#_x0000_t75">
                <v:imagedata r:id="rId599" o:title="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steps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right.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10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 w:before="24"/>
        <w:ind w:left="7061" w:right="348" w:hanging="2431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checkboxes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mark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striked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out.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 w:line="245" w:lineRule="auto"/>
        <w:jc w:val="left"/>
        <w:rPr>
          <w:rFonts w:ascii="Lucida Sans Unicode" w:hAnsi="Lucida Sans Unicode" w:cs="Lucida Sans Unicode" w:eastAsia="Lucida Sans Unicode"/>
        </w:rPr>
        <w:sectPr>
          <w:pgSz w:w="12240" w:h="15840"/>
          <w:pgMar w:header="90" w:footer="21" w:top="280" w:bottom="220" w:left="0" w:right="280"/>
        </w:sectPr>
      </w:pPr>
    </w:p>
    <w:p>
      <w:pPr>
        <w:spacing w:line="200" w:lineRule="exact" w:before="1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3"/>
        <w:spacing w:before="59"/>
        <w:ind w:left="0" w:right="1184"/>
        <w:jc w:val="center"/>
        <w:rPr>
          <w:rFonts w:ascii="Arial" w:hAnsi="Arial" w:cs="Arial" w:eastAsia="Arial"/>
        </w:rPr>
      </w:pPr>
      <w:r>
        <w:rPr/>
        <w:pict>
          <v:group style="position:absolute;margin-left:211.447006pt;margin-top:38.243958pt;width:390.303pt;height:.1pt;mso-position-horizontal-relative:page;mso-position-vertical-relative:paragraph;z-index:-12745" coordorigin="4229,765" coordsize="7806,2">
            <v:shape style="position:absolute;left:4229;top:765;width:7806;height:2" coordorigin="4229,765" coordsize="7806,0" path="m4229,765l12035,765e" filled="f" stroked="t" strokeweight=".729pt" strokecolor="#EEEEEE">
              <v:path arrowok="t"/>
            </v:shape>
            <w10:wrap type="none"/>
          </v:group>
        </w:pic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Th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e</w:t>
      </w:r>
      <w:r>
        <w:rPr>
          <w:rFonts w:ascii="Arial" w:hAnsi="Arial" w:cs="Arial" w:eastAsia="Arial"/>
          <w:b w:val="0"/>
          <w:bCs w:val="0"/>
          <w:color w:val="5A5A5A"/>
          <w:spacing w:val="-1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fine</w:t>
      </w:r>
      <w:r>
        <w:rPr>
          <w:rFonts w:ascii="Arial" w:hAnsi="Arial" w:cs="Arial" w:eastAsia="Arial"/>
          <w:b w:val="0"/>
          <w:bCs w:val="0"/>
          <w:color w:val="5A5A5A"/>
          <w:spacing w:val="0"/>
          <w:w w:val="100"/>
        </w:rPr>
        <w:t>r</w:t>
      </w:r>
      <w:r>
        <w:rPr>
          <w:rFonts w:ascii="Arial" w:hAnsi="Arial" w:cs="Arial" w:eastAsia="Arial"/>
          <w:b w:val="0"/>
          <w:bCs w:val="0"/>
          <w:color w:val="5A5A5A"/>
          <w:spacing w:val="5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5A5A5A"/>
          <w:spacing w:val="-13"/>
          <w:w w:val="100"/>
        </w:rPr>
        <w:t>details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3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5"/>
        <w:numPr>
          <w:ilvl w:val="0"/>
          <w:numId w:val="43"/>
        </w:numPr>
        <w:tabs>
          <w:tab w:pos="4581" w:val="left" w:leader="none"/>
        </w:tabs>
        <w:ind w:left="4581" w:right="0" w:hanging="353"/>
        <w:jc w:val="left"/>
        <w:rPr>
          <w:b w:val="0"/>
          <w:bCs w:val="0"/>
        </w:rPr>
      </w:pPr>
      <w:r>
        <w:rPr/>
        <w:pict>
          <v:group style="position:absolute;margin-left:210.947006pt;margin-top:27.919344pt;width:391.303pt;height:26.3103pt;mso-position-horizontal-relative:page;mso-position-vertical-relative:paragraph;z-index:-12744" coordorigin="4219,558" coordsize="7826,526">
            <v:group style="position:absolute;left:4229;top:571;width:7806;height:504" coordorigin="4229,571" coordsize="7806,504">
              <v:shape style="position:absolute;left:4229;top:571;width:7806;height:504" coordorigin="4229,571" coordsize="7806,504" path="m11985,571l4279,571,4258,576,4240,589,4231,609,4229,621,4229,1024,4234,1046,4247,1063,4267,1073,4279,1075,11985,1075,12006,1070,12023,1056,12033,1037,12035,1024,12035,621,12030,600,12017,583,11997,573,11985,571xe" filled="t" fillcolor="#F5F5F5" stroked="f">
                <v:path arrowok="t"/>
                <v:fill type="solid"/>
              </v:shape>
            </v:group>
            <v:group style="position:absolute;left:4279;top:577;width:7705;height:2" coordorigin="4279,577" coordsize="7705,2">
              <v:shape style="position:absolute;left:4279;top:577;width:7705;height:2" coordorigin="4279,577" coordsize="7705,0" path="m4279,577l11985,577e" filled="f" stroked="t" strokeweight=".729pt" strokecolor="#000000">
                <v:path arrowok="t"/>
              </v:shape>
            </v:group>
            <v:group style="position:absolute;left:4266;top:571;width:13;height:3" coordorigin="4266,571" coordsize="13,3">
              <v:shape style="position:absolute;left:4266;top:571;width:13;height:3" coordorigin="4266,571" coordsize="13,3" path="m4279,571l4266,574e" filled="f" stroked="t" strokeweight="1.259pt" strokecolor="#000000">
                <v:path arrowok="t"/>
              </v:shape>
            </v:group>
            <v:group style="position:absolute;left:4279;top:1068;width:7705;height:2" coordorigin="4279,1068" coordsize="7705,2">
              <v:shape style="position:absolute;left:4279;top:1068;width:7705;height:2" coordorigin="4279,1068" coordsize="7705,0" path="m4279,1068l11985,1068e" filled="f" stroked="t" strokeweight=".73pt" strokecolor="#000000">
                <v:path arrowok="t"/>
              </v:shape>
            </v:group>
            <v:group style="position:absolute;left:4235;top:621;width:2;height:403" coordorigin="4235,621" coordsize="2,403">
              <v:shape style="position:absolute;left:4235;top:621;width:2;height:403" coordorigin="4235,621" coordsize="0,403" path="m4235,621l4235,1024e" filled="f" stroked="t" strokeweight=".73pt" strokecolor="#000000">
                <v:path arrowok="t"/>
              </v:shape>
            </v:group>
            <v:group style="position:absolute;left:12029;top:621;width:2;height:403" coordorigin="12029,621" coordsize="2,403">
              <v:shape style="position:absolute;left:12029;top:621;width:2;height:403" coordorigin="12029,621" coordsize="0,403" path="m12029,621l12029,1024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color w:val="303030"/>
          <w:spacing w:val="0"/>
          <w:w w:val="100"/>
        </w:rPr>
        <w:t>Rails,</w:t>
      </w:r>
      <w:r>
        <w:rPr>
          <w:color w:val="303030"/>
          <w:spacing w:val="17"/>
          <w:w w:val="100"/>
        </w:rPr>
        <w:t> </w:t>
      </w:r>
      <w:r>
        <w:rPr>
          <w:color w:val="303030"/>
          <w:spacing w:val="0"/>
          <w:w w:val="100"/>
        </w:rPr>
        <w:t>form_tag</w:t>
      </w:r>
      <w:r>
        <w:rPr>
          <w:color w:val="303030"/>
          <w:spacing w:val="8"/>
          <w:w w:val="100"/>
        </w:rPr>
        <w:t> </w:t>
      </w:r>
      <w:r>
        <w:rPr>
          <w:color w:val="303030"/>
          <w:spacing w:val="0"/>
          <w:w w:val="100"/>
        </w:rPr>
        <w:t>&amp;</w:t>
      </w:r>
      <w:r>
        <w:rPr>
          <w:color w:val="303030"/>
          <w:spacing w:val="13"/>
          <w:w w:val="100"/>
        </w:rPr>
        <w:t> </w:t>
      </w:r>
      <w:r>
        <w:rPr>
          <w:color w:val="303030"/>
          <w:spacing w:val="0"/>
          <w:w w:val="100"/>
        </w:rPr>
        <w:t>check_box_tag.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80" w:lineRule="exact" w:before="1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43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&lt;%=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form_tag("/todos/complete/",</w:t>
      </w:r>
      <w:r>
        <w:rPr>
          <w:rFonts w:ascii="Consolas" w:hAnsi="Consolas" w:cs="Consolas" w:eastAsia="Consolas"/>
          <w:b w:val="0"/>
          <w:bCs w:val="0"/>
          <w:color w:val="303030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:method</w:t>
      </w:r>
      <w:r>
        <w:rPr>
          <w:rFonts w:ascii="Consolas" w:hAnsi="Consolas" w:cs="Consolas" w:eastAsia="Consolas"/>
          <w:b w:val="0"/>
          <w:bCs w:val="0"/>
          <w:color w:val="303030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"post")</w:t>
      </w:r>
      <w:r>
        <w:rPr>
          <w:rFonts w:ascii="Consolas" w:hAnsi="Consolas" w:cs="Consolas" w:eastAsia="Consolas"/>
          <w:b w:val="0"/>
          <w:bCs w:val="0"/>
          <w:color w:val="303030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do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%&gt;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right="677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form_tag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already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introduced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1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'</w:t>
      </w:r>
      <w:hyperlink w:history="true" w:anchor="_bookmark49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Add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todo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3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from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the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vie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</w:rPr>
          <w:t>w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behaviour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showed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Lesson1.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before="24"/>
        <w:ind w:left="4417" w:right="157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66705pt;margin-top:7.162631pt;width:3.127698pt;height:3.075232pt;mso-position-horizontal-relative:page;mso-position-vertical-relative:paragraph;z-index:-12741" coordorigin="4229,143" coordsize="63,62">
            <v:shape style="position:absolute;left:4229;top:143;width:63;height:62" coordorigin="4229,143" coordsize="63,62" path="m4254,143l4238,151,4229,168,4235,190,4248,202,4265,205,4281,199,4290,184,4292,174,4286,155,4271,144,4254,143xe" filled="t" fillcolor="#545454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/todos/complete/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denotes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pStyle w:val="BodyText"/>
        <w:spacing w:line="265" w:lineRule="auto" w:before="7"/>
        <w:ind w:right="0" w:firstLine="251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66705pt;margin-top:6.312754pt;width:3.127698pt;height:3.075232pt;mso-position-horizontal-relative:page;mso-position-vertical-relative:paragraph;z-index:-12740" coordorigin="4229,126" coordsize="63,62">
            <v:shape style="position:absolute;left:4229;top:126;width:63;height:62" coordorigin="4229,126" coordsize="63,62" path="m4254,126l4238,134,4229,151,4235,173,4248,185,4265,188,4281,182,4290,167,4292,157,4286,138,4271,127,4254,126xe" filled="t" fillcolor="#545454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20.389999pt;margin-top:1.874002pt;width:75.283pt;height:13.8493pt;mso-position-horizontal-relative:page;mso-position-vertical-relative:paragraph;z-index:-12739" coordorigin="4408,37" coordsize="1506,277">
            <v:group style="position:absolute;left:4418;top:50;width:1486;height:252" coordorigin="4418,50" coordsize="1486,252">
              <v:shape style="position:absolute;left:4418;top:50;width:1486;height:252" coordorigin="4418,50" coordsize="1486,252" path="m5866,50l4455,50,4434,56,4421,73,4418,88,4418,264,4424,285,4441,299,4456,302,5866,302,5887,295,5900,279,5903,264,5903,88,5897,67,5880,53,5866,50xe" filled="t" fillcolor="#F7F7F9" stroked="f">
                <v:path arrowok="t"/>
                <v:fill type="solid"/>
              </v:shape>
            </v:group>
            <v:group style="position:absolute;left:4456;top:56;width:1410;height:2" coordorigin="4456,56" coordsize="1410,2">
              <v:shape style="position:absolute;left:4456;top:56;width:1410;height:2" coordorigin="4456,56" coordsize="1410,0" path="m4456,56l5866,56e" filled="f" stroked="t" strokeweight=".73pt" strokecolor="#E1E1E8">
                <v:path arrowok="t"/>
              </v:shape>
            </v:group>
            <v:group style="position:absolute;left:4434;top:50;width:21;height:6" coordorigin="4434,50" coordsize="21,6">
              <v:shape style="position:absolute;left:4434;top:50;width:21;height:6" coordorigin="4434,50" coordsize="21,6" path="m4456,50l4434,57e" filled="f" stroked="t" strokeweight="1.259pt" strokecolor="#E1E1E8">
                <v:path arrowok="t"/>
              </v:shape>
            </v:group>
            <v:group style="position:absolute;left:5880;top:53;width:11;height:9" coordorigin="5880,53" coordsize="11,9">
              <v:shape style="position:absolute;left:5880;top:53;width:11;height:9" coordorigin="5880,53" coordsize="11,9" path="m5891,62l5880,53e" filled="f" stroked="t" strokeweight="1.259pt" strokecolor="#E1E1E8">
                <v:path arrowok="t"/>
              </v:shape>
            </v:group>
            <v:group style="position:absolute;left:4456;top:296;width:1410;height:2" coordorigin="4456,296" coordsize="1410,2">
              <v:shape style="position:absolute;left:4456;top:296;width:1410;height:2" coordorigin="4456,296" coordsize="1410,0" path="m4456,296l5866,296e" filled="f" stroked="t" strokeweight=".729pt" strokecolor="#E1E1E8">
                <v:path arrowok="t"/>
              </v:shape>
            </v:group>
            <v:group style="position:absolute;left:4434;top:293;width:7;height:6" coordorigin="4434,293" coordsize="7,6">
              <v:shape style="position:absolute;left:4434;top:293;width:7;height:6" coordorigin="4434,293" coordsize="7,6" path="m4434,293l4441,299e" filled="f" stroked="t" strokeweight="1.259pt" strokecolor="#E1E1E8">
                <v:path arrowok="t"/>
              </v:shape>
            </v:group>
            <v:group style="position:absolute;left:5866;top:299;width:10;height:3" coordorigin="5866,299" coordsize="10,3">
              <v:shape style="position:absolute;left:5866;top:299;width:10;height:3" coordorigin="5866,299" coordsize="10,3" path="m5866,302l5874,299e" filled="f" stroked="t" strokeweight="1.259pt" strokecolor="#E1E1E8">
                <v:path arrowok="t"/>
              </v:shape>
            </v:group>
            <v:group style="position:absolute;left:4424;top:88;width:2;height:176" coordorigin="4424,88" coordsize="2,176">
              <v:shape style="position:absolute;left:4424;top:88;width:2;height:176" coordorigin="4424,88" coordsize="0,176" path="m4424,88l4424,264e" filled="f" stroked="t" strokeweight=".73pt" strokecolor="#E1E1E8">
                <v:path arrowok="t"/>
              </v:shape>
            </v:group>
            <v:group style="position:absolute;left:5897;top:88;width:2;height:176" coordorigin="5897,88" coordsize="2,176">
              <v:shape style="position:absolute;left:5897;top:88;width:2;height:176" coordorigin="5897,88" coordsize="0,176" path="m5897,88l5897,264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:method</w:t>
      </w:r>
      <w:r>
        <w:rPr>
          <w:rFonts w:ascii="Consolas" w:hAnsi="Consolas" w:cs="Consolas" w:eastAsia="Consolas"/>
          <w:b w:val="0"/>
          <w:bCs w:val="0"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=&gt;</w:t>
      </w:r>
      <w:r>
        <w:rPr>
          <w:rFonts w:ascii="Consolas" w:hAnsi="Consolas" w:cs="Consolas" w:eastAsia="Consolas"/>
          <w:b w:val="0"/>
          <w:bCs w:val="0"/>
          <w:color w:val="DD1144"/>
          <w:spacing w:val="1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:post</w:t>
      </w:r>
      <w:r>
        <w:rPr>
          <w:rFonts w:ascii="Consolas" w:hAnsi="Consolas" w:cs="Consolas" w:eastAsia="Consolas"/>
          <w:b w:val="0"/>
          <w:bCs w:val="0"/>
          <w:color w:val="DD1144"/>
          <w:spacing w:val="43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means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sending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means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application,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very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simplistic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terms.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82" w:lineRule="exact"/>
        <w:ind w:left="4228" w:right="0" w:firstLine="0"/>
        <w:jc w:val="left"/>
        <w:rPr>
          <w:rFonts w:ascii="Consolas" w:hAnsi="Consolas" w:cs="Consolas" w:eastAsia="Consolas"/>
          <w:sz w:val="15"/>
          <w:szCs w:val="15"/>
        </w:rPr>
      </w:pPr>
      <w:r>
        <w:rPr/>
        <w:pict>
          <v:group style="position:absolute;margin-left:475.845795pt;margin-top:.401868pt;width:75.4132pt;height:13.59pt;mso-position-horizontal-relative:page;mso-position-vertical-relative:paragraph;z-index:-12738" coordorigin="9517,8" coordsize="1508,272">
            <v:group style="position:absolute;left:9529;top:18;width:1486;height:252" coordorigin="9529,18" coordsize="1486,252">
              <v:shape style="position:absolute;left:9529;top:18;width:1486;height:252" coordorigin="9529,18" coordsize="1486,252" path="m11015,18l9567,18,9546,24,9532,41,9529,56,9529,232,9536,253,9553,267,9567,270,11015,270,11015,18xe" filled="t" fillcolor="#F7F7F9" stroked="f">
                <v:path arrowok="t"/>
                <v:fill type="solid"/>
              </v:shape>
            </v:group>
            <v:group style="position:absolute;left:9567;top:24;width:1410;height:2" coordorigin="9567,24" coordsize="1410,2">
              <v:shape style="position:absolute;left:9567;top:24;width:1410;height:2" coordorigin="9567,24" coordsize="1410,0" path="m9567,24l10977,24e" filled="f" stroked="t" strokeweight=".73pt" strokecolor="#E1E1E8">
                <v:path arrowok="t"/>
              </v:shape>
            </v:group>
            <v:group style="position:absolute;left:9545;top:24;width:2;height:2" coordorigin="9545,24" coordsize="2,2">
              <v:shape style="position:absolute;left:9545;top:24;width:2;height:2" coordorigin="9545,24" coordsize="1,2" path="m9546,24l9545,26e" filled="f" stroked="t" strokeweight="1.259pt" strokecolor="#E1E1E8">
                <v:path arrowok="t"/>
              </v:shape>
            </v:group>
            <v:group style="position:absolute;left:9567;top:264;width:1410;height:2" coordorigin="9567,264" coordsize="1410,2">
              <v:shape style="position:absolute;left:9567;top:264;width:1410;height:2" coordorigin="9567,264" coordsize="1410,0" path="m9567,264l10977,264e" filled="f" stroked="t" strokeweight=".729pt" strokecolor="#E1E1E8">
                <v:path arrowok="t"/>
              </v:shape>
            </v:group>
            <v:group style="position:absolute;left:9530;top:232;width:23;height:35" coordorigin="9530,232" coordsize="23,35">
              <v:shape style="position:absolute;left:9530;top:232;width:23;height:35" coordorigin="9530,232" coordsize="23,35" path="m9530,232l9536,253,9553,267e" filled="f" stroked="t" strokeweight="1.259pt" strokecolor="#E1E1E8">
                <v:path arrowok="t"/>
              </v:shape>
            </v:group>
            <v:group style="position:absolute;left:9536;top:56;width:2;height:176" coordorigin="9536,56" coordsize="2,176">
              <v:shape style="position:absolute;left:9536;top:56;width:2;height:176" coordorigin="9536,56" coordsize="0,176" path="m9536,56l9536,232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HTML,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checkboxes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same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'name'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attribute.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&lt;%=</w:t>
      </w:r>
      <w:r>
        <w:rPr>
          <w:rFonts w:ascii="Consolas" w:hAnsi="Consolas" w:cs="Consolas" w:eastAsia="Consolas"/>
          <w:b w:val="0"/>
          <w:bCs w:val="0"/>
          <w:color w:val="DD1144"/>
          <w:spacing w:val="8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check_box_tag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pStyle w:val="BodyText"/>
        <w:spacing w:line="255" w:lineRule="auto" w:before="32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3.253724pt;width:113.054pt;height:13.59pt;mso-position-horizontal-relative:page;mso-position-vertical-relative:paragraph;z-index:-12737" coordorigin="4219,65" coordsize="2261,272">
            <v:group style="position:absolute;left:4229;top:75;width:2241;height:252" coordorigin="4229,75" coordsize="2241,252">
              <v:shape style="position:absolute;left:4229;top:75;width:2241;height:252" coordorigin="4229,75" coordsize="2241,252" path="m6432,75l4229,75,4229,327,6432,327,6453,320,6467,304,6470,289,6470,113,6464,92,6447,78,6432,75xe" filled="t" fillcolor="#F7F7F9" stroked="f">
                <v:path arrowok="t"/>
                <v:fill type="solid"/>
              </v:shape>
            </v:group>
            <v:group style="position:absolute;left:4267;top:81;width:2166;height:2" coordorigin="4267,81" coordsize="2166,2">
              <v:shape style="position:absolute;left:4267;top:81;width:2166;height:2" coordorigin="4267,81" coordsize="2166,0" path="m4267,81l6432,81e" filled="f" stroked="t" strokeweight=".73pt" strokecolor="#E1E1E8">
                <v:path arrowok="t"/>
              </v:shape>
            </v:group>
            <v:group style="position:absolute;left:4267;top:75;width:2;height:13" coordorigin="4267,75" coordsize="2,13">
              <v:shape style="position:absolute;left:4267;top:75;width:2;height:13" coordorigin="4267,75" coordsize="0,13" path="m4267,88l4267,100e" filled="f" stroked="t" strokeweight=".002954pt" strokecolor="#E1E1E8">
                <v:path arrowok="t"/>
              </v:shape>
            </v:group>
            <v:group style="position:absolute;left:6447;top:78;width:4;height:4" coordorigin="6447,78" coordsize="4,4">
              <v:shape style="position:absolute;left:6447;top:78;width:4;height:4" coordorigin="6447,78" coordsize="4,4" path="m6451,81l6447,78e" filled="f" stroked="t" strokeweight="1.259pt" strokecolor="#E1E1E8">
                <v:path arrowok="t"/>
              </v:shape>
            </v:group>
            <v:group style="position:absolute;left:4267;top:321;width:2166;height:2" coordorigin="4267,321" coordsize="2166,2">
              <v:shape style="position:absolute;left:4267;top:321;width:2166;height:2" coordorigin="4267,321" coordsize="2166,0" path="m4267,321l6432,321e" filled="f" stroked="t" strokeweight=".729pt" strokecolor="#E1E1E8">
                <v:path arrowok="t"/>
              </v:shape>
            </v:group>
            <v:group style="position:absolute;left:4267;top:314;width:2;height:13" coordorigin="4267,314" coordsize="2,13">
              <v:shape style="position:absolute;left:4267;top:314;width:2;height:13" coordorigin="4267,314" coordsize="0,13" path="m4267,314l4267,327e" filled="f" stroked="t" strokeweight=".000548pt" strokecolor="#E1E1E8">
                <v:path arrowok="t"/>
              </v:shape>
            </v:group>
            <v:group style="position:absolute;left:6464;top:113;width:2;height:176" coordorigin="6464,113" coordsize="2,176">
              <v:shape style="position:absolute;left:6464;top:113;width:2;height:176" coordorigin="6464,113" coordsize="0,176" path="m6464,113l6464,289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"todos_checkbox[]",t.id</w:t>
      </w:r>
      <w:r>
        <w:rPr>
          <w:rFonts w:ascii="Consolas" w:hAnsi="Consolas" w:cs="Consolas" w:eastAsia="Consolas"/>
          <w:b w:val="0"/>
          <w:bCs w:val="0"/>
          <w:color w:val="DD1144"/>
          <w:spacing w:val="8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%&gt;</w:t>
      </w:r>
      <w:r>
        <w:rPr>
          <w:rFonts w:ascii="Consolas" w:hAnsi="Consolas" w:cs="Consolas" w:eastAsia="Consolas"/>
          <w:b w:val="0"/>
          <w:bCs w:val="0"/>
          <w:color w:val="DD1144"/>
          <w:spacing w:val="53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says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every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checkbox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'todos_checkbox[]'.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value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checkbox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holds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t.id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respective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todo.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3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spacing w:line="245" w:lineRule="auto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662pt;margin-top:33.12553pt;width:103.111036pt;height:13.7192pt;mso-position-horizontal-relative:page;mso-position-vertical-relative:paragraph;z-index:-12736" coordorigin="4219,663" coordsize="2062,274">
            <v:group style="position:absolute;left:4229;top:673;width:2040;height:252" coordorigin="4229,673" coordsize="2040,252">
              <v:shape style="position:absolute;left:4229;top:673;width:2040;height:252" coordorigin="4229,673" coordsize="2040,252" path="m6231,673l4267,673,4246,679,4232,696,4229,710,4229,887,4235,908,4252,921,4267,924,6231,924,6252,918,6266,901,6269,887,6269,710,6262,689,6246,676,6231,673xe" filled="t" fillcolor="#F7F7F9" stroked="f">
                <v:path arrowok="t"/>
                <v:fill type="solid"/>
              </v:shape>
            </v:group>
            <v:group style="position:absolute;left:4267;top:679;width:1964;height:2" coordorigin="4267,679" coordsize="1964,2">
              <v:shape style="position:absolute;left:4267;top:679;width:1964;height:2" coordorigin="4267,679" coordsize="1964,0" path="m4267,679l6231,679e" filled="f" stroked="t" strokeweight=".729pt" strokecolor="#E1E1E8">
                <v:path arrowok="t"/>
              </v:shape>
            </v:group>
            <v:group style="position:absolute;left:6262;top:689;width:6;height:21" coordorigin="6262,689" coordsize="6,21">
              <v:shape style="position:absolute;left:6262;top:689;width:6;height:21" coordorigin="6262,689" coordsize="6,21" path="m6269,710l6262,689e" filled="f" stroked="t" strokeweight="1.259pt" strokecolor="#E1E1E8">
                <v:path arrowok="t"/>
              </v:shape>
            </v:group>
            <v:group style="position:absolute;left:4267;top:918;width:1964;height:2" coordorigin="4267,918" coordsize="1964,2">
              <v:shape style="position:absolute;left:4267;top:918;width:1964;height:2" coordorigin="4267,918" coordsize="1964,0" path="m4267,918l6231,918e" filled="f" stroked="t" strokeweight=".73pt" strokecolor="#E1E1E8">
                <v:path arrowok="t"/>
              </v:shape>
            </v:group>
            <v:group style="position:absolute;left:6231;top:918;width:21;height:6" coordorigin="6231,918" coordsize="21,6">
              <v:shape style="position:absolute;left:6231;top:918;width:21;height:6" coordorigin="6231,918" coordsize="21,6" path="m6231,924l6252,918e" filled="f" stroked="t" strokeweight="1.259pt" strokecolor="#E1E1E8">
                <v:path arrowok="t"/>
              </v:shape>
            </v:group>
            <v:group style="position:absolute;left:6256;top:901;width:9;height:11" coordorigin="6256,901" coordsize="9,11">
              <v:shape style="position:absolute;left:6256;top:901;width:9;height:11" coordorigin="6256,901" coordsize="9,11" path="m6256,913l6266,901e" filled="f" stroked="t" strokeweight="1.259pt" strokecolor="#E1E1E8">
                <v:path arrowok="t"/>
              </v:shape>
            </v:group>
            <v:group style="position:absolute;left:4235;top:710;width:2;height:176" coordorigin="4235,710" coordsize="2,176">
              <v:shape style="position:absolute;left:4235;top:710;width:2;height:176" coordorigin="4235,710" coordsize="0,176" path="m4235,710l4235,887e" filled="f" stroked="t" strokeweight=".73pt" strokecolor="#E1E1E8">
                <v:path arrowok="t"/>
              </v:shape>
            </v:group>
            <v:group style="position:absolute;left:6262;top:710;width:2;height:176" coordorigin="6262,710" coordsize="2,176">
              <v:shape style="position:absolute;left:6262;top:710;width:2;height:176" coordorigin="6262,710" coordsize="0,176" path="m6262,710l6262,887e" filled="f" stroked="t" strokeweight=".73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81.417603pt;margin-top:33.12553pt;width:33.3645pt;height:13.7192pt;mso-position-horizontal-relative:page;mso-position-vertical-relative:paragraph;z-index:-12735" coordorigin="7628,663" coordsize="667,274">
            <v:group style="position:absolute;left:7641;top:673;width:642;height:252" coordorigin="7641,673" coordsize="642,252">
              <v:shape style="position:absolute;left:7641;top:673;width:642;height:252" coordorigin="7641,673" coordsize="642,252" path="m8245,673l7679,673,7658,679,7644,696,7641,710,7641,887,7647,908,7664,921,7679,924,8245,924,8266,918,8280,901,8283,887,8283,710,8277,689,8260,676,8245,673xe" filled="t" fillcolor="#F7F7F9" stroked="f">
                <v:path arrowok="t"/>
                <v:fill type="solid"/>
              </v:shape>
            </v:group>
            <v:group style="position:absolute;left:7679;top:679;width:567;height:2" coordorigin="7679,679" coordsize="567,2">
              <v:shape style="position:absolute;left:7679;top:679;width:567;height:2" coordorigin="7679,679" coordsize="567,0" path="m7679,679l8245,679e" filled="f" stroked="t" strokeweight=".729pt" strokecolor="#E1E1E8">
                <v:path arrowok="t"/>
              </v:shape>
            </v:group>
            <v:group style="position:absolute;left:8277;top:689;width:6;height:21" coordorigin="8277,689" coordsize="6,21">
              <v:shape style="position:absolute;left:8277;top:689;width:6;height:21" coordorigin="8277,689" coordsize="6,21" path="m8283,710l8277,689e" filled="f" stroked="t" strokeweight="1.259pt" strokecolor="#E1E1E8">
                <v:path arrowok="t"/>
              </v:shape>
            </v:group>
            <v:group style="position:absolute;left:7679;top:918;width:567;height:2" coordorigin="7679,918" coordsize="567,2">
              <v:shape style="position:absolute;left:7679;top:918;width:567;height:2" coordorigin="7679,918" coordsize="567,0" path="m7679,918l8245,918e" filled="f" stroked="t" strokeweight=".73pt" strokecolor="#E1E1E8">
                <v:path arrowok="t"/>
              </v:shape>
            </v:group>
            <v:group style="position:absolute;left:7641;top:887;width:23;height:35" coordorigin="7641,887" coordsize="23,35">
              <v:shape style="position:absolute;left:7641;top:887;width:23;height:35" coordorigin="7641,887" coordsize="23,35" path="m7641,887l7647,908,7664,921e" filled="f" stroked="t" strokeweight="1.259pt" strokecolor="#E1E1E8">
                <v:path arrowok="t"/>
              </v:shape>
            </v:group>
            <v:group style="position:absolute;left:8245;top:901;width:35;height:23" coordorigin="8245,901" coordsize="35,23">
              <v:shape style="position:absolute;left:8245;top:901;width:35;height:23" coordorigin="8245,901" coordsize="35,23" path="m8245,924l8266,918,8280,901e" filled="f" stroked="t" strokeweight="1.259pt" strokecolor="#E1E1E8">
                <v:path arrowok="t"/>
              </v:shape>
            </v:group>
            <v:group style="position:absolute;left:7647;top:710;width:2;height:176" coordorigin="7647,710" coordsize="2,176">
              <v:shape style="position:absolute;left:7647;top:710;width:2;height:176" coordorigin="7647,710" coordsize="0,176" path="m7647,710l7647,887e" filled="f" stroked="t" strokeweight=".73pt" strokecolor="#E1E1E8">
                <v:path arrowok="t"/>
              </v:shape>
            </v:group>
            <v:group style="position:absolute;left:8277;top:710;width:2;height:176" coordorigin="8277,710" coordsize="2,176">
              <v:shape style="position:absolute;left:8277;top:710;width:2;height:176" coordorigin="8277,710" coordsize="0,176" path="m8277,710l8277,887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controller,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combine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values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selected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checkboxes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array.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eg.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two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checkboxes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values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1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2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checked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respectively,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params[:todos_checkbox]</w:t>
      </w:r>
      <w:r>
        <w:rPr>
          <w:rFonts w:ascii="Consolas" w:hAnsi="Consolas" w:cs="Consolas" w:eastAsia="Consolas"/>
          <w:b w:val="0"/>
          <w:bCs w:val="0"/>
          <w:color w:val="DD1144"/>
          <w:spacing w:val="46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[1,</w:t>
      </w:r>
      <w:r>
        <w:rPr>
          <w:rFonts w:ascii="Consolas" w:hAnsi="Consolas" w:cs="Consolas" w:eastAsia="Consolas"/>
          <w:b w:val="0"/>
          <w:bCs w:val="0"/>
          <w:color w:val="DD1144"/>
          <w:spacing w:val="8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2]</w:t>
      </w:r>
      <w:r>
        <w:rPr>
          <w:rFonts w:ascii="Consolas" w:hAnsi="Consolas" w:cs="Consolas" w:eastAsia="Consolas"/>
          <w:b w:val="0"/>
          <w:bCs w:val="0"/>
          <w:color w:val="DD1144"/>
          <w:spacing w:val="-1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00" w:lineRule="exact" w:before="2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5"/>
        <w:numPr>
          <w:ilvl w:val="0"/>
          <w:numId w:val="43"/>
        </w:numPr>
        <w:tabs>
          <w:tab w:pos="4581" w:val="left" w:leader="none"/>
        </w:tabs>
        <w:ind w:left="4581" w:right="1114" w:hanging="353"/>
        <w:jc w:val="center"/>
        <w:rPr>
          <w:b w:val="0"/>
          <w:bCs w:val="0"/>
        </w:rPr>
      </w:pPr>
      <w:r>
        <w:rPr/>
        <w:pict>
          <v:group style="position:absolute;margin-left:210.947006pt;margin-top:27.919228pt;width:391.303pt;height:26.3101pt;mso-position-horizontal-relative:page;mso-position-vertical-relative:paragraph;z-index:-12743" coordorigin="4219,558" coordsize="7826,526">
            <v:group style="position:absolute;left:4229;top:571;width:7806;height:504" coordorigin="4229,571" coordsize="7806,504">
              <v:shape style="position:absolute;left:4229;top:571;width:7806;height:504" coordorigin="4229,571" coordsize="7806,504" path="m11985,571l4279,571,4258,576,4240,589,4231,609,4229,621,4229,1024,4234,1046,4247,1063,4267,1073,4279,1075,11985,1075,12006,1070,12023,1056,12033,1037,12035,1024,12035,621,12030,600,12017,583,11997,573,11985,571xe" filled="t" fillcolor="#F5F5F5" stroked="f">
                <v:path arrowok="t"/>
                <v:fill type="solid"/>
              </v:shape>
            </v:group>
            <v:group style="position:absolute;left:4279;top:577;width:7705;height:2" coordorigin="4279,577" coordsize="7705,2">
              <v:shape style="position:absolute;left:4279;top:577;width:7705;height:2" coordorigin="4279,577" coordsize="7705,0" path="m4279,577l11985,577e" filled="f" stroked="t" strokeweight=".73pt" strokecolor="#000000">
                <v:path arrowok="t"/>
              </v:shape>
            </v:group>
            <v:group style="position:absolute;left:4260;top:571;width:19;height:4" coordorigin="4260,571" coordsize="19,4">
              <v:shape style="position:absolute;left:4260;top:571;width:19;height:4" coordorigin="4260,571" coordsize="19,4" path="m4279,571l4261,575e" filled="f" stroked="t" strokeweight="1.259pt" strokecolor="#000000">
                <v:path arrowok="t"/>
              </v:shape>
            </v:group>
            <v:group style="position:absolute;left:4235;top:621;width:2;height:403" coordorigin="4235,621" coordsize="2,403">
              <v:shape style="position:absolute;left:4235;top:621;width:2;height:403" coordorigin="4235,621" coordsize="0,403" path="m4235,621l4235,1024e" filled="f" stroked="t" strokeweight=".73pt" strokecolor="#000000">
                <v:path arrowok="t"/>
              </v:shape>
            </v:group>
            <v:group style="position:absolute;left:12029;top:621;width:2;height:403" coordorigin="12029,621" coordsize="2,403">
              <v:shape style="position:absolute;left:12029;top:621;width:2;height:403" coordorigin="12029,621" coordsize="0,403" path="m12029,621l12029,1024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color w:val="303030"/>
          <w:spacing w:val="0"/>
          <w:w w:val="100"/>
        </w:rPr>
        <w:t>Rails</w:t>
      </w:r>
      <w:r>
        <w:rPr>
          <w:color w:val="303030"/>
          <w:spacing w:val="12"/>
          <w:w w:val="100"/>
        </w:rPr>
        <w:t> </w:t>
      </w:r>
      <w:r>
        <w:rPr>
          <w:color w:val="303030"/>
          <w:spacing w:val="0"/>
          <w:w w:val="100"/>
        </w:rPr>
        <w:t>migration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80" w:lineRule="exact" w:before="1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43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303030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generate</w:t>
      </w:r>
      <w:r>
        <w:rPr>
          <w:rFonts w:ascii="Consolas" w:hAnsi="Consolas" w:cs="Consolas" w:eastAsia="Consolas"/>
          <w:b w:val="0"/>
          <w:bCs w:val="0"/>
          <w:color w:val="303030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migration</w:t>
      </w:r>
      <w:r>
        <w:rPr>
          <w:rFonts w:ascii="Consolas" w:hAnsi="Consolas" w:cs="Consolas" w:eastAsia="Consolas"/>
          <w:b w:val="0"/>
          <w:bCs w:val="0"/>
          <w:color w:val="303030"/>
          <w:spacing w:val="3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AddCompletedToTodo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right="24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'AddCompletedToTodo'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Apart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much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significance.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6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ind w:right="107"/>
        <w:jc w:val="left"/>
        <w:rPr>
          <w:rFonts w:ascii="Consolas" w:hAnsi="Consolas" w:cs="Consolas" w:eastAsia="Consolas"/>
          <w:sz w:val="15"/>
          <w:szCs w:val="15"/>
        </w:rPr>
      </w:pPr>
      <w:r>
        <w:rPr/>
        <w:pict>
          <v:group style="position:absolute;margin-left:232.350998pt;margin-top:1.658835pt;width:32.475pt;height:13.59pt;mso-position-horizontal-relative:page;mso-position-vertical-relative:paragraph;z-index:-12734" coordorigin="4647,33" coordsize="650,272">
            <v:group style="position:absolute;left:4657;top:43;width:630;height:252" coordorigin="4657,43" coordsize="630,252">
              <v:shape style="position:absolute;left:4657;top:43;width:630;height:252" coordorigin="4657,43" coordsize="630,252" path="m5249,43l4695,43,4674,50,4660,66,4657,81,4657,257,4663,278,4680,292,4695,295,5249,295,5270,289,5284,272,5287,257,5287,81,5280,60,5264,46,5249,43xe" filled="t" fillcolor="#F7F7F9" stroked="f">
                <v:path arrowok="t"/>
                <v:fill type="solid"/>
              </v:shape>
            </v:group>
            <v:group style="position:absolute;left:4695;top:49;width:554;height:2" coordorigin="4695,49" coordsize="554,2">
              <v:shape style="position:absolute;left:4695;top:49;width:554;height:2" coordorigin="4695,49" coordsize="554,0" path="m4695,49l5249,49e" filled="f" stroked="t" strokeweight=".73pt" strokecolor="#E1E1E8">
                <v:path arrowok="t"/>
              </v:shape>
            </v:group>
            <v:group style="position:absolute;left:4695;top:289;width:554;height:2" coordorigin="4695,289" coordsize="554,2">
              <v:shape style="position:absolute;left:4695;top:289;width:554;height:2" coordorigin="4695,289" coordsize="554,0" path="m4695,289l5249,289e" filled="f" stroked="t" strokeweight=".729pt" strokecolor="#E1E1E8">
                <v:path arrowok="t"/>
              </v:shape>
            </v:group>
            <v:group style="position:absolute;left:5280;top:81;width:2;height:176" coordorigin="5280,81" coordsize="2,176">
              <v:shape style="position:absolute;left:5280;top:81;width:2;height:176" coordorigin="5280,81" coordsize="0,176" path="m5280,81l5280,257e" filled="f" stroked="t" strokeweight=".729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0.815979pt;margin-top:1.658835pt;width:21.145pt;height:13.59pt;mso-position-horizontal-relative:page;mso-position-vertical-relative:paragraph;z-index:-12733" coordorigin="10816,33" coordsize="423,272">
            <v:group style="position:absolute;left:10826;top:43;width:403;height:252" coordorigin="10826,43" coordsize="403,252">
              <v:shape style="position:absolute;left:10826;top:43;width:403;height:252" coordorigin="10826,43" coordsize="403,252" path="m11229,43l10864,43,10843,50,10829,66,10826,81,10826,257,10833,278,10849,292,10864,295,11229,295,11229,43xe" filled="t" fillcolor="#F7F7F9" stroked="f">
                <v:path arrowok="t"/>
                <v:fill type="solid"/>
              </v:shape>
            </v:group>
            <v:group style="position:absolute;left:10864;top:49;width:327;height:2" coordorigin="10864,49" coordsize="327,2">
              <v:shape style="position:absolute;left:10864;top:49;width:327;height:2" coordorigin="10864,49" coordsize="327,0" path="m10864,49l11191,49e" filled="f" stroked="t" strokeweight=".73pt" strokecolor="#E1E1E8">
                <v:path arrowok="t"/>
              </v:shape>
            </v:group>
            <v:group style="position:absolute;left:11191;top:43;width:2;height:13" coordorigin="11191,43" coordsize="2,13">
              <v:shape style="position:absolute;left:11191;top:43;width:2;height:13" coordorigin="11191,43" coordsize="0,13" path="m11191,56l11191,68e" filled="f" stroked="t" strokeweight=".000972pt" strokecolor="#E1E1E8">
                <v:path arrowok="t"/>
              </v:shape>
            </v:group>
            <v:group style="position:absolute;left:10864;top:289;width:327;height:2" coordorigin="10864,289" coordsize="327,2">
              <v:shape style="position:absolute;left:10864;top:289;width:327;height:2" coordorigin="10864,289" coordsize="327,0" path="m10864,289l11191,289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3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change</w:t>
      </w:r>
      <w:r>
        <w:rPr>
          <w:rFonts w:ascii="Consolas" w:hAnsi="Consolas" w:cs="Consolas" w:eastAsia="Consolas"/>
          <w:b w:val="0"/>
          <w:bCs w:val="0"/>
          <w:color w:val="DD1144"/>
          <w:spacing w:val="4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function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migration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gets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executed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during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rake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10" w:lineRule="exact" w:before="4"/>
        <w:rPr>
          <w:sz w:val="11"/>
          <w:szCs w:val="11"/>
        </w:rPr>
      </w:pPr>
      <w:r>
        <w:rPr>
          <w:sz w:val="11"/>
          <w:szCs w:val="11"/>
        </w:rPr>
      </w:r>
    </w:p>
    <w:p>
      <w:pPr>
        <w:ind w:left="2824" w:right="5655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/>
        <w:pict>
          <v:group style="position:absolute;margin-left:210.947006pt;margin-top:18.361101pt;width:391.303pt;height:26.18pt;mso-position-horizontal-relative:page;mso-position-vertical-relative:paragraph;z-index:-12742" coordorigin="4219,367" coordsize="7826,524">
            <v:group style="position:absolute;left:4229;top:377;width:7806;height:504" coordorigin="4229,377" coordsize="7806,504">
              <v:shape style="position:absolute;left:4229;top:377;width:7806;height:504" coordorigin="4229,377" coordsize="7806,504" path="m11985,377l4279,377,4258,382,4240,395,4231,415,4229,428,4229,830,4234,852,4247,869,4267,879,4279,881,11985,881,12006,876,12023,863,12033,843,12035,830,12035,428,12030,406,12017,389,11997,379,11985,377xe" filled="t" fillcolor="#F5F5F5" stroked="f">
                <v:path arrowok="t"/>
                <v:fill type="solid"/>
              </v:shape>
            </v:group>
            <v:group style="position:absolute;left:4279;top:384;width:7705;height:2" coordorigin="4279,384" coordsize="7705,2">
              <v:shape style="position:absolute;left:4279;top:384;width:7705;height:2" coordorigin="4279,384" coordsize="7705,0" path="m4279,384l11985,384e" filled="f" stroked="t" strokeweight=".728pt" strokecolor="#000000">
                <v:path arrowok="t"/>
              </v:shape>
            </v:group>
            <v:group style="position:absolute;left:4279;top:875;width:7705;height:2" coordorigin="4279,875" coordsize="7705,2">
              <v:shape style="position:absolute;left:4279;top:875;width:7705;height:2" coordorigin="4279,875" coordsize="7705,0" path="m4279,875l11985,875e" filled="f" stroked="t" strokeweight=".729pt" strokecolor="#000000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db:migrate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50" w:lineRule="exact" w:before="7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4340" w:right="422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/>
        <w:pict>
          <v:group style="position:absolute;margin-left:210.947006pt;margin-top:-29.023335pt;width:45.8253pt;height:13.72pt;mso-position-horizontal-relative:page;mso-position-vertical-relative:paragraph;z-index:-12732" coordorigin="4219,-580" coordsize="917,274">
            <v:group style="position:absolute;left:4229;top:-570;width:894;height:252" coordorigin="4229,-570" coordsize="894,252">
              <v:shape style="position:absolute;left:4229;top:-570;width:894;height:252" coordorigin="4229,-570" coordsize="894,252" path="m5085,-570l4229,-570,4229,-319,5085,-319,5106,-325,5120,-342,5123,-356,5123,-533,5116,-554,5100,-567,5085,-570xe" filled="t" fillcolor="#F7F7F9" stroked="f">
                <v:path arrowok="t"/>
                <v:fill type="solid"/>
              </v:shape>
            </v:group>
            <v:group style="position:absolute;left:4267;top:-564;width:818;height:2" coordorigin="4267,-564" coordsize="818,2">
              <v:shape style="position:absolute;left:4267;top:-564;width:818;height:2" coordorigin="4267,-564" coordsize="818,0" path="m4267,-564l5085,-564e" filled="f" stroked="t" strokeweight=".73pt" strokecolor="#E1E1E8">
                <v:path arrowok="t"/>
              </v:shape>
            </v:group>
            <v:group style="position:absolute;left:5116;top:-554;width:6;height:21" coordorigin="5116,-554" coordsize="6,21">
              <v:shape style="position:absolute;left:5116;top:-554;width:6;height:21" coordorigin="5116,-554" coordsize="6,21" path="m5123,-533l5116,-554e" filled="f" stroked="t" strokeweight="1.259pt" strokecolor="#E1E1E8">
                <v:path arrowok="t"/>
              </v:shape>
            </v:group>
            <v:group style="position:absolute;left:4267;top:-325;width:818;height:2" coordorigin="4267,-325" coordsize="818,2">
              <v:shape style="position:absolute;left:4267;top:-325;width:818;height:2" coordorigin="4267,-325" coordsize="818,0" path="m4267,-325l5085,-325e" filled="f" stroked="t" strokeweight=".73pt" strokecolor="#E1E1E8">
                <v:path arrowok="t"/>
              </v:shape>
            </v:group>
            <v:group style="position:absolute;left:4267;top:-331;width:2;height:13" coordorigin="4267,-331" coordsize="2,13">
              <v:shape style="position:absolute;left:4267;top:-331;width:2;height:13" coordorigin="4267,-331" coordsize="0,13" path="m4267,-331l4267,-319e" filled="f" stroked="t" strokeweight=".00339pt" strokecolor="#E1E1E8">
                <v:path arrowok="t"/>
              </v:shape>
            </v:group>
            <v:group style="position:absolute;left:5085;top:-334;width:28;height:15" coordorigin="5085,-334" coordsize="28,15">
              <v:shape style="position:absolute;left:5085;top:-334;width:28;height:15" coordorigin="5085,-334" coordsize="28,15" path="m5085,-319l5106,-325,5113,-334e" filled="f" stroked="t" strokeweight="1.259pt" strokecolor="#E1E1E8">
                <v:path arrowok="t"/>
              </v:shape>
            </v:group>
            <v:group style="position:absolute;left:5117;top:-533;width:2;height:176" coordorigin="5117,-533" coordsize="2,176">
              <v:shape style="position:absolute;left:5117;top:-533;width:2;height:176" coordorigin="5117,-533" coordsize="0,176" path="m5117,-533l5117,-356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add_column</w:t>
      </w:r>
      <w:r>
        <w:rPr>
          <w:rFonts w:ascii="Consolas" w:hAnsi="Consolas" w:cs="Consolas" w:eastAsia="Consolas"/>
          <w:b w:val="0"/>
          <w:bCs w:val="0"/>
          <w:color w:val="303030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:todos,</w:t>
      </w:r>
      <w:r>
        <w:rPr>
          <w:rFonts w:ascii="Consolas" w:hAnsi="Consolas" w:cs="Consolas" w:eastAsia="Consolas"/>
          <w:b w:val="0"/>
          <w:bCs w:val="0"/>
          <w:color w:val="303030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:completed,</w:t>
      </w:r>
      <w:r>
        <w:rPr>
          <w:rFonts w:ascii="Consolas" w:hAnsi="Consolas" w:cs="Consolas" w:eastAsia="Consolas"/>
          <w:b w:val="0"/>
          <w:bCs w:val="0"/>
          <w:color w:val="303030"/>
          <w:spacing w:val="2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:boolean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right="0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instructs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column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'completed'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'todos'.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column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type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boolean.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Similar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'add_column',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other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migration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methods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'remove_column',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'change_column'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etc.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migration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methods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hyperlink r:id="rId60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</w:rPr>
          <w:t>http://guides.rubyonrails.org/migrations.html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</w:rPr>
        </w:r>
      </w:hyperlink>
    </w:p>
    <w:p>
      <w:pPr>
        <w:spacing w:line="100" w:lineRule="exact" w:before="2"/>
        <w:rPr>
          <w:sz w:val="10"/>
          <w:szCs w:val="10"/>
        </w:rPr>
      </w:pPr>
      <w:r>
        <w:rPr>
          <w:sz w:val="10"/>
          <w:szCs w:val="10"/>
        </w:rPr>
      </w:r>
    </w:p>
    <w:p>
      <w:pPr>
        <w:pStyle w:val="BodyText"/>
        <w:spacing w:line="245" w:lineRule="auto" w:before="24"/>
        <w:ind w:right="0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47006pt;margin-top:4.612799pt;width:22.663pt;height:10.072pt;mso-position-horizontal-relative:page;mso-position-vertical-relative:paragraph;z-index:-12731" coordorigin="4229,92" coordsize="453,201">
            <v:shape style="position:absolute;left:4229;top:92;width:453;height:201" coordorigin="4229,92" coordsize="453,201" path="m4644,92l4267,92,4246,99,4232,115,4229,130,4229,256,4235,277,4252,291,4267,294,4644,294,4666,287,4679,271,4682,256,4682,130,4676,109,4659,95,4644,92xe" filled="t" fillcolor="#9A9A9A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0.947006pt;margin-top:34.3298pt;width:65.84pt;height:13.59pt;mso-position-horizontal-relative:page;mso-position-vertical-relative:paragraph;z-index:-12730" coordorigin="4219,687" coordsize="1317,272">
            <v:group style="position:absolute;left:4229;top:697;width:1297;height:252" coordorigin="4229,697" coordsize="1297,252">
              <v:shape style="position:absolute;left:4229;top:697;width:1297;height:252" coordorigin="4229,697" coordsize="1297,252" path="m5488,697l4267,697,4246,703,4232,720,4229,734,4229,911,4235,932,4252,945,4267,948,5488,948,5509,942,5523,925,5526,911,5526,734,5519,713,5503,700,5488,697xe" filled="t" fillcolor="#F7F7F9" stroked="f">
                <v:path arrowok="t"/>
                <v:fill type="solid"/>
              </v:shape>
            </v:group>
            <v:group style="position:absolute;left:4267;top:703;width:1221;height:2" coordorigin="4267,703" coordsize="1221,2">
              <v:shape style="position:absolute;left:4267;top:703;width:1221;height:2" coordorigin="4267,703" coordsize="1221,0" path="m4267,703l5488,703e" filled="f" stroked="t" strokeweight=".729pt" strokecolor="#E1E1E8">
                <v:path arrowok="t"/>
              </v:shape>
            </v:group>
            <v:group style="position:absolute;left:4267;top:942;width:1221;height:2" coordorigin="4267,942" coordsize="1221,2">
              <v:shape style="position:absolute;left:4267;top:942;width:1221;height:2" coordorigin="4267,942" coordsize="1221,0" path="m4267,942l5488,942e" filled="f" stroked="t" strokeweight=".729pt" strokecolor="#E1E1E8">
                <v:path arrowok="t"/>
              </v:shape>
            </v:group>
            <v:group style="position:absolute;left:4235;top:734;width:2;height:176" coordorigin="4235,734" coordsize="2,176">
              <v:shape style="position:absolute;left:4235;top:734;width:2;height:176" coordorigin="4235,734" coordsize="0,176" path="m4235,734l4235,911e" filled="f" stroked="t" strokeweight=".73pt" strokecolor="#E1E1E8">
                <v:path arrowok="t"/>
              </v:shape>
            </v:group>
            <v:group style="position:absolute;left:5519;top:734;width:2;height:176" coordorigin="5519,734" coordsize="2,176">
              <v:shape style="position:absolute;left:5519;top:734;width:2;height:176" coordorigin="5519,734" coordsize="0,176" path="m5519,734l5519,911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41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'rake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db:migrate'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migration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once.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uses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timestamp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migration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determine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newly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migrations.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eg.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20120805093803</w:t>
      </w:r>
      <w:r>
        <w:rPr>
          <w:rFonts w:ascii="Consolas" w:hAnsi="Consolas" w:cs="Consolas" w:eastAsia="Consolas"/>
          <w:b w:val="0"/>
          <w:bCs w:val="0"/>
          <w:color w:val="DD1144"/>
          <w:spacing w:val="50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timestamp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migration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example.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pStyle w:val="BodyText"/>
        <w:spacing w:line="252" w:lineRule="auto" w:before="24"/>
        <w:ind w:right="202" w:firstLine="5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1.447006pt;margin-top:4.612496pt;width:16.997pt;height:10.072pt;mso-position-horizontal-relative:page;mso-position-vertical-relative:paragraph;z-index:-12729" coordorigin="4229,92" coordsize="340,201">
            <v:shape style="position:absolute;left:4229;top:92;width:340;height:201" coordorigin="4229,92" coordsize="340,201" path="m4531,92l4267,92,4246,99,4232,115,4229,130,4229,256,4235,277,4252,291,4267,294,4531,294,4552,287,4566,271,4569,256,4569,130,4562,109,4546,95,4531,92xe" filled="t" fillcolor="#9A9A9A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419.188812pt;margin-top:34.330498pt;width:74.913pt;height:13.719pt;mso-position-horizontal-relative:page;mso-position-vertical-relative:paragraph;z-index:-12728" coordorigin="8384,687" coordsize="1498,274">
            <v:group style="position:absolute;left:8396;top:697;width:1473;height:252" coordorigin="8396,697" coordsize="1473,252">
              <v:shape style="position:absolute;left:8396;top:697;width:1473;height:252" coordorigin="8396,697" coordsize="1473,252" path="m9832,697l8434,697,8413,703,8399,720,8396,734,8396,911,8403,932,8419,945,8434,948,9832,948,9853,942,9866,925,9869,911,9869,734,9863,713,9846,700,9832,697xe" filled="t" fillcolor="#F7F7F9" stroked="f">
                <v:path arrowok="t"/>
                <v:fill type="solid"/>
              </v:shape>
            </v:group>
            <v:group style="position:absolute;left:8434;top:703;width:1398;height:2" coordorigin="8434,703" coordsize="1398,2">
              <v:shape style="position:absolute;left:8434;top:703;width:1398;height:2" coordorigin="8434,703" coordsize="1398,0" path="m8434,703l9832,703e" filled="f" stroked="t" strokeweight=".728pt" strokecolor="#E1E1E8">
                <v:path arrowok="t"/>
              </v:shape>
            </v:group>
            <v:group style="position:absolute;left:9863;top:713;width:6;height:21" coordorigin="9863,713" coordsize="6,21">
              <v:shape style="position:absolute;left:9863;top:713;width:6;height:21" coordorigin="9863,713" coordsize="6,21" path="m9869,734l9863,713e" filled="f" stroked="t" strokeweight="1.259pt" strokecolor="#E1E1E8">
                <v:path arrowok="t"/>
              </v:shape>
            </v:group>
            <v:group style="position:absolute;left:8434;top:942;width:1398;height:2" coordorigin="8434,942" coordsize="1398,2">
              <v:shape style="position:absolute;left:8434;top:942;width:1398;height:2" coordorigin="8434,942" coordsize="1398,0" path="m8434,942l9832,942e" filled="f" stroked="t" strokeweight=".729pt" strokecolor="#E1E1E8">
                <v:path arrowok="t"/>
              </v:shape>
            </v:group>
            <v:group style="position:absolute;left:8396;top:911;width:23;height:35" coordorigin="8396,911" coordsize="23,35">
              <v:shape style="position:absolute;left:8396;top:911;width:23;height:35" coordorigin="8396,911" coordsize="23,35" path="m8396,911l8403,932,8419,945e" filled="f" stroked="t" strokeweight="1.259pt" strokecolor="#E1E1E8">
                <v:path arrowok="t"/>
              </v:shape>
            </v:group>
            <v:group style="position:absolute;left:9832;top:942;width:21;height:6" coordorigin="9832,942" coordsize="21,6">
              <v:shape style="position:absolute;left:9832;top:942;width:21;height:6" coordorigin="9832,942" coordsize="21,6" path="m9832,948l9853,942e" filled="f" stroked="t" strokeweight="1.259pt" strokecolor="#E1E1E8">
                <v:path arrowok="t"/>
              </v:shape>
            </v:group>
            <v:group style="position:absolute;left:8403;top:734;width:2;height:176" coordorigin="8403,734" coordsize="2,176">
              <v:shape style="position:absolute;left:8403;top:734;width:2;height:176" coordorigin="8403,734" coordsize="0,176" path="m8403,734l8403,911e" filled="f" stroked="t" strokeweight=".73pt" strokecolor="#E1E1E8">
                <v:path arrowok="t"/>
              </v:shape>
            </v:group>
            <v:group style="position:absolute;left:9863;top:734;width:2;height:176" coordorigin="9863,734" coordsize="2,176">
              <v:shape style="position:absolute;left:9863;top:734;width:2;height:176" coordorigin="9863,734" coordsize="0,176" path="m9863,734l9863,911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Tip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5"/>
          <w:szCs w:val="15"/>
        </w:rPr>
        <w:t> 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38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migration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did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'rake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db:migrate'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realized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something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migration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'rake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db:migrate'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again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help.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rake</w:t>
      </w:r>
      <w:r>
        <w:rPr>
          <w:rFonts w:ascii="Consolas" w:hAnsi="Consolas" w:cs="Consolas" w:eastAsia="Consolas"/>
          <w:b w:val="0"/>
          <w:bCs w:val="0"/>
          <w:color w:val="DD1144"/>
          <w:spacing w:val="13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db:rollback</w:t>
      </w:r>
      <w:r>
        <w:rPr>
          <w:rFonts w:ascii="Consolas" w:hAnsi="Consolas" w:cs="Consolas" w:eastAsia="Consolas"/>
          <w:b w:val="0"/>
          <w:bCs w:val="0"/>
          <w:color w:val="DD1144"/>
          <w:spacing w:val="-15"/>
          <w:w w:val="100"/>
          <w:sz w:val="15"/>
          <w:szCs w:val="15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change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content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migration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'rake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db:migrate'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again.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10" w:lineRule="exact" w:before="8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ind w:right="107"/>
        <w:jc w:val="left"/>
        <w:rPr>
          <w:rFonts w:ascii="Lucida Sans Unicode" w:hAnsi="Lucida Sans Unicode" w:cs="Lucida Sans Unicode" w:eastAsia="Lucida Sans Unicode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afford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loose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existing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database,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drop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</w:rPr>
        <w:sectPr>
          <w:pgSz w:w="12240" w:h="15840"/>
          <w:pgMar w:header="90" w:footer="21" w:top="280" w:bottom="220" w:left="0" w:right="120"/>
        </w:sectPr>
      </w:pPr>
    </w:p>
    <w:p>
      <w:pPr>
        <w:spacing w:line="220" w:lineRule="exact" w:before="14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BodyText"/>
        <w:spacing w:before="24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22.239178pt;width:391.303pt;height:39.0302pt;mso-position-horizontal-relative:page;mso-position-vertical-relative:paragraph;z-index:-12726" coordorigin="4219,445" coordsize="7826,781">
            <v:group style="position:absolute;left:4229;top:457;width:7806;height:755" coordorigin="4229,457" coordsize="7806,755">
              <v:shape style="position:absolute;left:4229;top:457;width:7806;height:755" coordorigin="4229,457" coordsize="7806,755" path="m11985,457l4279,457,4258,462,4240,476,4231,495,4229,508,4229,1162,4234,1184,4247,1201,4267,1211,4279,1213,11985,1213,12006,1208,12023,1195,12033,1175,12035,1162,12035,508,12030,486,12017,469,11997,459,11985,457xe" filled="t" fillcolor="#F5F5F5" stroked="f">
                <v:path arrowok="t"/>
                <v:fill type="solid"/>
              </v:shape>
            </v:group>
            <v:group style="position:absolute;left:4279;top:464;width:7705;height:2" coordorigin="4279,464" coordsize="7705,2">
              <v:shape style="position:absolute;left:4279;top:464;width:7705;height:2" coordorigin="4279,464" coordsize="7705,0" path="m4279,464l11985,464e" filled="f" stroked="t" strokeweight=".73pt" strokecolor="#000000">
                <v:path arrowok="t"/>
              </v:shape>
            </v:group>
            <v:group style="position:absolute;left:4259;top:457;width:20;height:5" coordorigin="4259,457" coordsize="20,5">
              <v:shape style="position:absolute;left:4259;top:457;width:20;height:5" coordorigin="4259,457" coordsize="20,5" path="m4279,457l4261,462e" filled="f" stroked="t" strokeweight="1.259pt" strokecolor="#000000">
                <v:path arrowok="t"/>
              </v:shape>
            </v:group>
            <v:group style="position:absolute;left:4279;top:1206;width:7705;height:2" coordorigin="4279,1206" coordsize="7705,2">
              <v:shape style="position:absolute;left:4279;top:1206;width:7705;height:2" coordorigin="4279,1206" coordsize="7705,0" path="m4279,1206l11985,1206e" filled="f" stroked="t" strokeweight=".729pt" strokecolor="#000000">
                <v:path arrowok="t"/>
              </v:shape>
            </v:group>
            <v:group style="position:absolute;left:4256;top:1206;width:10;height:5" coordorigin="4256,1206" coordsize="10,5">
              <v:shape style="position:absolute;left:4256;top:1206;width:10;height:5" coordorigin="4256,1206" coordsize="10,5" path="m4257,1206l4267,1211e" filled="f" stroked="t" strokeweight="1.259pt" strokecolor="#000000">
                <v:path arrowok="t"/>
              </v:shape>
            </v:group>
            <v:group style="position:absolute;left:11985;top:1208;width:22;height:5" coordorigin="11985,1208" coordsize="22,5">
              <v:shape style="position:absolute;left:11985;top:1208;width:22;height:5" coordorigin="11985,1208" coordsize="22,5" path="m11985,1213l12006,1208e" filled="f" stroked="t" strokeweight="1.259pt" strokecolor="#000000">
                <v:path arrowok="t"/>
              </v:shape>
            </v:group>
            <v:group style="position:absolute;left:4235;top:508;width:2;height:655" coordorigin="4235,508" coordsize="2,655">
              <v:shape style="position:absolute;left:4235;top:508;width:2;height:655" coordorigin="4235,508" coordsize="0,655" path="m4235,508l4235,1162e" filled="f" stroked="t" strokeweight=".73pt" strokecolor="#000000">
                <v:path arrowok="t"/>
              </v:shape>
            </v:group>
            <v:group style="position:absolute;left:12029;top:508;width:2;height:655" coordorigin="12029,508" coordsize="2,655">
              <v:shape style="position:absolute;left:12029;top:508;width:2;height:655" coordorigin="12029,508" coordsize="0,655" path="m12029,508l12029,1162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database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reapply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migrations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scratch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following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322" w:lineRule="auto"/>
        <w:ind w:left="4354" w:right="6312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rake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db:drop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rake</w:t>
      </w:r>
      <w:r>
        <w:rPr>
          <w:rFonts w:ascii="Consolas" w:hAnsi="Consolas" w:cs="Consolas" w:eastAsia="Consolas"/>
          <w:b w:val="0"/>
          <w:bCs w:val="0"/>
          <w:color w:val="303030"/>
          <w:spacing w:val="2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db:migrate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5"/>
        <w:numPr>
          <w:ilvl w:val="0"/>
          <w:numId w:val="43"/>
        </w:numPr>
        <w:tabs>
          <w:tab w:pos="4581" w:val="left" w:leader="none"/>
        </w:tabs>
        <w:ind w:left="4581" w:right="842" w:hanging="353"/>
        <w:jc w:val="center"/>
        <w:rPr>
          <w:b w:val="0"/>
          <w:bCs w:val="0"/>
        </w:rPr>
      </w:pPr>
      <w:r>
        <w:rPr/>
        <w:pict>
          <v:group style="position:absolute;margin-left:210.947006pt;margin-top:28.048801pt;width:391.303pt;height:26.3103pt;mso-position-horizontal-relative:page;mso-position-vertical-relative:paragraph;z-index:-12725" coordorigin="4219,561" coordsize="7826,526">
            <v:group style="position:absolute;left:4229;top:571;width:7806;height:504" coordorigin="4229,571" coordsize="7806,504">
              <v:shape style="position:absolute;left:4229;top:571;width:7806;height:504" coordorigin="4229,571" coordsize="7806,504" path="m11985,571l4279,571,4258,576,4240,589,4231,609,4229,621,4229,1024,4234,1046,4247,1063,4267,1073,4279,1075,11985,1075,12006,1070,12023,1056,12033,1037,12035,1024,12035,621,12030,600,12017,583,11997,573,11985,571xe" filled="t" fillcolor="#F5F5F5" stroked="f">
                <v:path arrowok="t"/>
                <v:fill type="solid"/>
              </v:shape>
            </v:group>
            <v:group style="position:absolute;left:4279;top:577;width:7705;height:2" coordorigin="4279,577" coordsize="7705,2">
              <v:shape style="position:absolute;left:4279;top:577;width:7705;height:2" coordorigin="4279,577" coordsize="7705,0" path="m4279,577l11985,577e" filled="f" stroked="t" strokeweight=".73pt" strokecolor="#000000">
                <v:path arrowok="t"/>
              </v:shape>
            </v:group>
            <v:group style="position:absolute;left:4279;top:1068;width:7705;height:2" coordorigin="4279,1068" coordsize="7705,2">
              <v:shape style="position:absolute;left:4279;top:1068;width:7705;height:2" coordorigin="4279,1068" coordsize="7705,0" path="m4279,1068l11985,1068e" filled="f" stroked="t" strokeweight=".729pt" strokecolor="#000000">
                <v:path arrowok="t"/>
              </v:shape>
            </v:group>
            <v:group style="position:absolute;left:11985;top:1072;width:11;height:2" coordorigin="11985,1072" coordsize="11,2">
              <v:shape style="position:absolute;left:11985;top:1072;width:11;height:2" coordorigin="11985,1072" coordsize="11,2" path="m11985,1075l11995,1072e" filled="f" stroked="t" strokeweight="1.259pt" strokecolor="#000000">
                <v:path arrowok="t"/>
              </v:shape>
            </v:group>
            <v:group style="position:absolute;left:4235;top:621;width:2;height:403" coordorigin="4235,621" coordsize="2,403">
              <v:shape style="position:absolute;left:4235;top:621;width:2;height:403" coordorigin="4235,621" coordsize="0,403" path="m4235,621l4235,1024e" filled="f" stroked="t" strokeweight=".73pt" strokecolor="#000000">
                <v:path arrowok="t"/>
              </v:shape>
            </v:group>
            <v:group style="position:absolute;left:12029;top:621;width:2;height:403" coordorigin="12029,621" coordsize="2,403">
              <v:shape style="position:absolute;left:12029;top:621;width:2;height:403" coordorigin="12029,621" coordsize="0,403" path="m12029,621l12029,1024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color w:val="303030"/>
          <w:spacing w:val="0"/>
          <w:w w:val="100"/>
        </w:rPr>
        <w:t>update_attribute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180" w:lineRule="exact" w:before="1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0" w:right="65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t.update_attribute(:completed,</w:t>
      </w:r>
      <w:r>
        <w:rPr>
          <w:rFonts w:ascii="Consolas" w:hAnsi="Consolas" w:cs="Consolas" w:eastAsia="Consolas"/>
          <w:b w:val="0"/>
          <w:bCs w:val="0"/>
          <w:color w:val="303030"/>
          <w:spacing w:val="6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true)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14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BodyText"/>
        <w:spacing w:line="245" w:lineRule="auto"/>
        <w:ind w:right="0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0.947006pt;margin-top:53.274399pt;width:391.303pt;height:38.771pt;mso-position-horizontal-relative:page;mso-position-vertical-relative:paragraph;z-index:-12724" coordorigin="4219,1065" coordsize="7826,775">
            <v:group style="position:absolute;left:4229;top:1327;width:7806;height:504" coordorigin="4229,1327" coordsize="7806,504">
              <v:shape style="position:absolute;left:4229;top:1327;width:7806;height:504" coordorigin="4229,1327" coordsize="7806,504" path="m11985,1327l4279,1327,4258,1332,4240,1346,4231,1365,4229,1378,4229,1781,4234,1802,4247,1819,4267,1829,4279,1831,11985,1831,12006,1826,12023,1813,12033,1793,12035,1781,12035,1378,12030,1356,12017,1339,11997,1329,11985,1327xe" filled="t" fillcolor="#F5F5F5" stroked="f">
                <v:path arrowok="t"/>
                <v:fill type="solid"/>
              </v:shape>
            </v:group>
            <v:group style="position:absolute;left:4279;top:1334;width:7705;height:2" coordorigin="4279,1334" coordsize="7705,2">
              <v:shape style="position:absolute;left:4279;top:1334;width:7705;height:2" coordorigin="4279,1334" coordsize="7705,0" path="m4279,1334l11985,1334e" filled="f" stroked="t" strokeweight=".73pt" strokecolor="#000000">
                <v:path arrowok="t"/>
              </v:shape>
            </v:group>
            <v:group style="position:absolute;left:4269;top:1327;width:10;height:2" coordorigin="4269,1327" coordsize="10,2">
              <v:shape style="position:absolute;left:4269;top:1327;width:10;height:2" coordorigin="4269,1327" coordsize="10,2" path="m4279,1327l4271,1329e" filled="f" stroked="t" strokeweight="1.259pt" strokecolor="#000000">
                <v:path arrowok="t"/>
              </v:shape>
            </v:group>
            <v:group style="position:absolute;left:4279;top:1825;width:7705;height:2" coordorigin="4279,1825" coordsize="7705,2">
              <v:shape style="position:absolute;left:4279;top:1825;width:7705;height:2" coordorigin="4279,1825" coordsize="7705,0" path="m4279,1825l11985,1825e" filled="f" stroked="t" strokeweight=".729pt" strokecolor="#000000">
                <v:path arrowok="t"/>
              </v:shape>
            </v:group>
            <v:group style="position:absolute;left:4235;top:1378;width:2;height:403" coordorigin="4235,1378" coordsize="2,403">
              <v:shape style="position:absolute;left:4235;top:1378;width:2;height:403" coordorigin="4235,1378" coordsize="0,403" path="m4235,1378l4235,1781e" filled="f" stroked="t" strokeweight=".73pt" strokecolor="#000000">
                <v:path arrowok="t"/>
              </v:shape>
            </v:group>
            <v:group style="position:absolute;left:12029;top:1378;width:2;height:403" coordorigin="12029,1378" coordsize="2,403">
              <v:shape style="position:absolute;left:12029;top:1378;width:2;height:403" coordorigin="12029,1378" coordsize="0,403" path="m12029,1378l12029,1781e" filled="f" stroked="t" strokeweight=".73pt" strokecolor="#000000">
                <v:path arrowok="t"/>
              </v:shape>
            </v:group>
            <v:group style="position:absolute;left:4229;top:1075;width:718;height:252" coordorigin="4229,1075" coordsize="718,252">
              <v:shape style="position:absolute;left:4229;top:1075;width:718;height:252" coordorigin="4229,1075" coordsize="718,252" path="m4909,1075l4267,1075,4246,1082,4232,1099,4229,1113,4229,1290,4235,1311,4252,1324,4267,1327,4909,1327,4930,1321,4944,1304,4947,1290,4947,1113,4940,1092,4924,1078,4909,1075xe" filled="t" fillcolor="#F7F7F9" stroked="f">
                <v:path arrowok="t"/>
                <v:fill type="solid"/>
              </v:shape>
            </v:group>
            <v:group style="position:absolute;left:4267;top:1082;width:642;height:2" coordorigin="4267,1082" coordsize="642,2">
              <v:shape style="position:absolute;left:4267;top:1082;width:642;height:2" coordorigin="4267,1082" coordsize="642,0" path="m4267,1082l4909,1082e" filled="f" stroked="t" strokeweight=".729pt" strokecolor="#E1E1E8">
                <v:path arrowok="t"/>
              </v:shape>
            </v:group>
            <v:group style="position:absolute;left:4924;top:1078;width:23;height:35" coordorigin="4924,1078" coordsize="23,35">
              <v:shape style="position:absolute;left:4924;top:1078;width:23;height:35" coordorigin="4924,1078" coordsize="23,35" path="m4947,1113l4940,1092,4924,1078e" filled="f" stroked="t" strokeweight="1.259pt" strokecolor="#E1E1E8">
                <v:path arrowok="t"/>
              </v:shape>
            </v:group>
            <v:group style="position:absolute;left:4267;top:1321;width:642;height:2" coordorigin="4267,1321" coordsize="642,2">
              <v:shape style="position:absolute;left:4267;top:1321;width:642;height:2" coordorigin="4267,1321" coordsize="642,0" path="m4267,1321l4909,1321e" filled="f" stroked="t" strokeweight=".729pt" strokecolor="#E1E1E8">
                <v:path arrowok="t"/>
              </v:shape>
            </v:group>
            <v:group style="position:absolute;left:4244;top:1317;width:8;height:7" coordorigin="4244,1317" coordsize="8,7">
              <v:shape style="position:absolute;left:4244;top:1317;width:8;height:7" coordorigin="4244,1317" coordsize="8,7" path="m4245,1318l4252,1324e" filled="f" stroked="t" strokeweight="1.259pt" strokecolor="#E1E1E8">
                <v:path arrowok="t"/>
              </v:shape>
            </v:group>
            <v:group style="position:absolute;left:4235;top:1113;width:2;height:176" coordorigin="4235,1113" coordsize="2,176">
              <v:shape style="position:absolute;left:4235;top:1113;width:2;height:176" coordorigin="4235,1113" coordsize="0,176" path="m4235,1113l4235,1290e" filled="f" stroked="t" strokeweight=".73pt" strokecolor="#E1E1E8">
                <v:path arrowok="t"/>
              </v:shape>
            </v:group>
            <v:group style="position:absolute;left:4940;top:1113;width:2;height:176" coordorigin="4940,1113" coordsize="2,176">
              <v:shape style="position:absolute;left:4940;top:1113;width:2;height:176" coordorigin="4940,1113" coordsize="0,176" path="m4940,1113l4940,1290e" filled="f" stroked="t" strokeweight=".73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above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added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suggest,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method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available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object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updates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field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value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'completed'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true.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see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function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action,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commands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160" w:lineRule="exact" w:before="10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0" w:right="2854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ind w:left="0" w:right="267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60" w:lineRule="exact" w:before="4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74"/>
        <w:ind w:left="0" w:right="2351" w:firstLine="0"/>
        <w:jc w:val="center"/>
        <w:rPr>
          <w:rFonts w:ascii="Consolas" w:hAnsi="Consolas" w:cs="Consolas" w:eastAsia="Consolas"/>
          <w:sz w:val="15"/>
          <w:szCs w:val="15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5"/>
          <w:w w:val="100"/>
          <w:sz w:val="15"/>
          <w:szCs w:val="15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5"/>
          <w:szCs w:val="15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5"/>
          <w:szCs w:val="15"/>
        </w:rPr>
      </w:r>
    </w:p>
    <w:p>
      <w:pPr>
        <w:spacing w:line="190" w:lineRule="exact" w:before="3"/>
        <w:rPr>
          <w:sz w:val="19"/>
          <w:szCs w:val="19"/>
        </w:rPr>
      </w:pPr>
      <w:r>
        <w:rPr>
          <w:sz w:val="19"/>
          <w:szCs w:val="19"/>
        </w:rPr>
      </w:r>
    </w:p>
    <w:p>
      <w:pPr>
        <w:ind w:left="0" w:right="2032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</w:t>
      </w:r>
      <w:r>
        <w:rPr>
          <w:rFonts w:ascii="Consolas" w:hAnsi="Consolas" w:cs="Consolas" w:eastAsia="Consolas"/>
          <w:b w:val="0"/>
          <w:bCs w:val="0"/>
          <w:color w:val="303030"/>
          <w:spacing w:val="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Todo.first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531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Load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(0.2ms)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SELECT</w:t>
      </w:r>
      <w:r>
        <w:rPr>
          <w:rFonts w:ascii="Consolas" w:hAnsi="Consolas" w:cs="Consolas" w:eastAsia="Consolas"/>
          <w:b w:val="0"/>
          <w:bCs w:val="0"/>
          <w:color w:val="303030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"todos".*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FROM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LIMIT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442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#&lt;Todo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id: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1,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todo_item: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"Pay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internet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bill",</w:t>
      </w:r>
      <w:r>
        <w:rPr>
          <w:rFonts w:ascii="Consolas" w:hAnsi="Consolas" w:cs="Consolas" w:eastAsia="Consolas"/>
          <w:b w:val="0"/>
          <w:bCs w:val="0"/>
          <w:color w:val="303030"/>
          <w:spacing w:val="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created_at:</w:t>
      </w:r>
      <w:r>
        <w:rPr>
          <w:rFonts w:ascii="Consolas" w:hAnsi="Consolas" w:cs="Consolas" w:eastAsia="Consolas"/>
          <w:b w:val="0"/>
          <w:bCs w:val="0"/>
          <w:color w:val="303030"/>
          <w:spacing w:val="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"201</w:t>
      </w:r>
      <w:r>
        <w:rPr>
          <w:rFonts w:ascii="Consolas" w:hAnsi="Consolas" w:cs="Consolas" w:eastAsia="Consolas"/>
          <w:b w:val="0"/>
          <w:bCs w:val="0"/>
          <w:color w:val="303030"/>
          <w:spacing w:val="2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</w:t>
      </w:r>
      <w:r>
        <w:rPr>
          <w:rFonts w:ascii="Consolas" w:hAnsi="Consolas" w:cs="Consolas" w:eastAsia="Consolas"/>
          <w:b w:val="0"/>
          <w:bCs w:val="0"/>
          <w:color w:val="303030"/>
          <w:spacing w:val="7"/>
          <w:w w:val="100"/>
          <w:sz w:val="16"/>
          <w:szCs w:val="16"/>
        </w:rPr>
        <w:t>8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23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11:24:00"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4354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/>
        <w:pict>
          <v:group style="position:absolute;margin-left:210.947006pt;margin-top:26.438511pt;width:391.303pt;height:89.2621pt;mso-position-horizontal-relative:page;mso-position-vertical-relative:paragraph;z-index:-12722" coordorigin="4219,529" coordsize="7826,1785">
            <v:group style="position:absolute;left:4229;top:539;width:7806;height:1763" coordorigin="4229,539" coordsize="7806,1763">
              <v:shape style="position:absolute;left:4229;top:539;width:7806;height:1763" coordorigin="4229,539" coordsize="7806,1763" path="m11985,539l4279,539,4258,544,4240,557,4231,576,4229,589,4229,2251,4234,2273,4247,2290,4267,2300,4279,2301,11985,2301,12006,2296,12023,2283,12033,2264,12035,2251,12035,589,12030,567,12017,550,11997,540,11985,539xe" filled="t" fillcolor="#F5F5F5" stroked="f">
                <v:path arrowok="t"/>
                <v:fill type="solid"/>
              </v:shape>
            </v:group>
            <v:group style="position:absolute;left:4279;top:545;width:7705;height:2" coordorigin="4279,545" coordsize="7705,2">
              <v:shape style="position:absolute;left:4279;top:545;width:7705;height:2" coordorigin="4279,545" coordsize="7705,0" path="m4279,545l11985,545e" filled="f" stroked="t" strokeweight=".729pt" strokecolor="#000000">
                <v:path arrowok="t"/>
              </v:shape>
            </v:group>
            <v:group style="position:absolute;left:4279;top:2295;width:7705;height:2" coordorigin="4279,2295" coordsize="7705,2">
              <v:shape style="position:absolute;left:4279;top:2295;width:7705;height:2" coordorigin="4279,2295" coordsize="7705,0" path="m4279,2295l11985,2295e" filled="f" stroked="t" strokeweight=".729pt" strokecolor="#000000">
                <v:path arrowok="t"/>
              </v:shape>
            </v:group>
            <v:group style="position:absolute;left:4263;top:2298;width:4;height:2" coordorigin="4263,2298" coordsize="4,2">
              <v:shape style="position:absolute;left:4263;top:2298;width:4;height:2" coordorigin="4263,2298" coordsize="4,2" path="m4263,2298l4267,2300e" filled="f" stroked="t" strokeweight="1.259pt" strokecolor="#000000">
                <v:path arrowok="t"/>
              </v:shape>
            </v:group>
            <v:group style="position:absolute;left:11985;top:2297;width:21;height:5" coordorigin="11985,2297" coordsize="21,5">
              <v:shape style="position:absolute;left:11985;top:2297;width:21;height:5" coordorigin="11985,2297" coordsize="21,5" path="m11985,2301l12005,2297e" filled="f" stroked="t" strokeweight="1.259pt" strokecolor="#000000">
                <v:path arrowok="t"/>
              </v:shape>
            </v:group>
            <v:group style="position:absolute;left:4235;top:589;width:2;height:1662" coordorigin="4235,589" coordsize="2,1662">
              <v:shape style="position:absolute;left:4235;top:589;width:2;height:1662" coordorigin="4235,589" coordsize="0,1662" path="m4235,589l4235,2251e" filled="f" stroked="t" strokeweight=".73pt" strokecolor="#000000">
                <v:path arrowok="t"/>
              </v:shape>
            </v:group>
            <v:group style="position:absolute;left:12029;top:589;width:2;height:1662" coordorigin="12029,589" coordsize="2,1662">
              <v:shape style="position:absolute;left:12029;top:589;width:2;height:1662" coordorigin="12029,589" coordsize="0,1662" path="m12029,589l12029,2251e" filled="f" stroked="t" strokeweight=".73pt" strokecolor="#000000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,</w:t>
      </w:r>
      <w:r>
        <w:rPr>
          <w:rFonts w:ascii="Consolas" w:hAnsi="Consolas" w:cs="Consolas" w:eastAsia="Consolas"/>
          <w:b w:val="0"/>
          <w:bCs w:val="0"/>
          <w:color w:val="303030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updated_at: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"201</w:t>
      </w:r>
      <w:r>
        <w:rPr>
          <w:rFonts w:ascii="Consolas" w:hAnsi="Consolas" w:cs="Consolas" w:eastAsia="Consolas"/>
          <w:b w:val="0"/>
          <w:bCs w:val="0"/>
          <w:color w:val="303030"/>
          <w:spacing w:val="2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</w:t>
      </w:r>
      <w:r>
        <w:rPr>
          <w:rFonts w:ascii="Consolas" w:hAnsi="Consolas" w:cs="Consolas" w:eastAsia="Consolas"/>
          <w:b w:val="0"/>
          <w:bCs w:val="0"/>
          <w:color w:val="303030"/>
          <w:spacing w:val="7"/>
          <w:w w:val="100"/>
          <w:sz w:val="16"/>
          <w:szCs w:val="16"/>
        </w:rPr>
        <w:t>8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23</w:t>
      </w:r>
      <w:r>
        <w:rPr>
          <w:rFonts w:ascii="Consolas" w:hAnsi="Consolas" w:cs="Consolas" w:eastAsia="Consolas"/>
          <w:b w:val="0"/>
          <w:bCs w:val="0"/>
          <w:color w:val="303030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11:24:00",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completed:</w:t>
      </w:r>
      <w:r>
        <w:rPr>
          <w:rFonts w:ascii="Consolas" w:hAnsi="Consolas" w:cs="Consolas" w:eastAsia="Consolas"/>
          <w:b w:val="0"/>
          <w:bCs w:val="0"/>
          <w:color w:val="303030"/>
          <w:spacing w:val="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nil&gt;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2"/>
        <w:rPr>
          <w:sz w:val="24"/>
          <w:szCs w:val="24"/>
        </w:rPr>
      </w:pPr>
      <w:r>
        <w:rPr>
          <w:sz w:val="24"/>
          <w:szCs w:val="24"/>
        </w:rPr>
      </w:r>
    </w:p>
    <w:p>
      <w:pPr>
        <w:numPr>
          <w:ilvl w:val="2"/>
          <w:numId w:val="44"/>
        </w:numPr>
        <w:tabs>
          <w:tab w:pos="4804" w:val="left" w:leader="none"/>
        </w:tabs>
        <w:spacing w:line="322" w:lineRule="auto"/>
        <w:ind w:left="4619" w:right="2871" w:hanging="265"/>
        <w:jc w:val="left"/>
        <w:rPr>
          <w:rFonts w:ascii="Consolas" w:hAnsi="Consolas" w:cs="Consolas" w:eastAsia="Consolas"/>
          <w:sz w:val="16"/>
          <w:szCs w:val="16"/>
        </w:rPr>
      </w:pPr>
      <w:r>
        <w:rPr/>
        <w:pict>
          <v:group style="position:absolute;margin-left:210.947006pt;margin-top:-90.20385pt;width:391.303pt;height:76.671478pt;mso-position-horizontal-relative:page;mso-position-vertical-relative:paragraph;z-index:-12723" coordorigin="4219,-1804" coordsize="7826,1533">
            <v:group style="position:absolute;left:4229;top:-1540;width:7806;height:1259" coordorigin="4229,-1540" coordsize="7806,1259">
              <v:shape style="position:absolute;left:4229;top:-1540;width:7806;height:1259" coordorigin="4229,-1540" coordsize="7806,1259" path="m11985,-1540l4279,-1540,4258,-1535,4240,-1521,4231,-1502,4229,-1489,4229,-331,4234,-309,4247,-292,4267,-282,4279,-281,11985,-281,12006,-286,12023,-299,12033,-318,12035,-331,12035,-1489,12030,-1511,12017,-1528,11997,-1538,11985,-1540xe" filled="t" fillcolor="#F5F5F5" stroked="f">
                <v:path arrowok="t"/>
                <v:fill type="solid"/>
              </v:shape>
            </v:group>
            <v:group style="position:absolute;left:4279;top:-1533;width:7705;height:2" coordorigin="4279,-1533" coordsize="7705,2">
              <v:shape style="position:absolute;left:4279;top:-1533;width:7705;height:2" coordorigin="4279,-1533" coordsize="7705,0" path="m4279,-1533l11985,-1533e" filled="f" stroked="t" strokeweight=".729pt" strokecolor="#000000">
                <v:path arrowok="t"/>
              </v:shape>
            </v:group>
            <v:group style="position:absolute;left:4264;top:-1540;width:15;height:3" coordorigin="4264,-1540" coordsize="15,3">
              <v:shape style="position:absolute;left:4264;top:-1540;width:15;height:3" coordorigin="4264,-1540" coordsize="15,3" path="m4279,-1540l4265,-1536e" filled="f" stroked="t" strokeweight="1.259pt" strokecolor="#000000">
                <v:path arrowok="t"/>
              </v:shape>
            </v:group>
            <v:group style="position:absolute;left:4235;top:-1489;width:2;height:1158" coordorigin="4235,-1489" coordsize="2,1158">
              <v:shape style="position:absolute;left:4235;top:-1489;width:2;height:1158" coordorigin="4235,-1489" coordsize="0,1158" path="m4235,-1489l4235,-331e" filled="f" stroked="t" strokeweight=".73pt" strokecolor="#000000">
                <v:path arrowok="t"/>
              </v:shape>
            </v:group>
            <v:group style="position:absolute;left:12029;top:-1489;width:2;height:1158" coordorigin="12029,-1489" coordsize="2,1158">
              <v:shape style="position:absolute;left:12029;top:-1489;width:2;height:1158" coordorigin="12029,-1489" coordsize="0,1158" path="m12029,-1489l12029,-331e" filled="f" stroked="t" strokeweight=".73pt" strokecolor="#000000">
                <v:path arrowok="t"/>
              </v:shape>
            </v:group>
            <v:group style="position:absolute;left:4229;top:-1791;width:1221;height:252" coordorigin="4229,-1791" coordsize="1221,252">
              <v:shape style="position:absolute;left:4229;top:-1791;width:1221;height:252" coordorigin="4229,-1791" coordsize="1221,252" path="m5412,-1791l4267,-1791,4246,-1785,4232,-1768,4229,-1754,4229,-1577,4235,-1556,4252,-1543,4267,-1540,5412,-1540,5434,-1546,5447,-1563,5450,-1577,5450,-1754,5444,-1775,5427,-1788,5412,-1791xe" filled="t" fillcolor="#F7F7F9" stroked="f">
                <v:path arrowok="t"/>
                <v:fill type="solid"/>
              </v:shape>
            </v:group>
            <v:group style="position:absolute;left:4267;top:-1785;width:1146;height:2" coordorigin="4267,-1785" coordsize="1146,2">
              <v:shape style="position:absolute;left:4267;top:-1785;width:1146;height:2" coordorigin="4267,-1785" coordsize="1146,0" path="m4267,-1785l5412,-1785e" filled="f" stroked="t" strokeweight=".729pt" strokecolor="#E1E1E8">
                <v:path arrowok="t"/>
              </v:shape>
            </v:group>
            <v:group style="position:absolute;left:4267;top:-1546;width:1146;height:2" coordorigin="4267,-1546" coordsize="1146,2">
              <v:shape style="position:absolute;left:4267;top:-1546;width:1146;height:2" coordorigin="4267,-1546" coordsize="1146,0" path="m4267,-1546l5412,-1546e" filled="f" stroked="t" strokeweight=".729pt" strokecolor="#E1E1E8">
                <v:path arrowok="t"/>
              </v:shape>
            </v:group>
            <v:group style="position:absolute;left:4235;top:-1754;width:2;height:176" coordorigin="4235,-1754" coordsize="2,176">
              <v:shape style="position:absolute;left:4235;top:-1754;width:2;height:176" coordorigin="4235,-1754" coordsize="0,176" path="m4235,-1754l4235,-1577e" filled="f" stroked="t" strokeweight=".73pt" strokecolor="#E1E1E8">
                <v:path arrowok="t"/>
              </v:shape>
            </v:group>
            <v:group style="position:absolute;left:5444;top:-1754;width:2;height:176" coordorigin="5444,-1754" coordsize="2,176">
              <v:shape style="position:absolute;left:5444;top:-1754;width:2;height:176" coordorigin="5444,-1754" coordsize="0,176" path="m5444,-1754l5444,-1577e" filled="f" stroked="t" strokeweight=".729pt" strokecolor="#E1E1E8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p194</w:t>
      </w:r>
      <w:r>
        <w:rPr>
          <w:rFonts w:ascii="Consolas" w:hAnsi="Consolas" w:cs="Consolas" w:eastAsia="Consolas"/>
          <w:b w:val="0"/>
          <w:bCs w:val="0"/>
          <w:color w:val="303030"/>
          <w:spacing w:val="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:002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3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t.update_attribute(:completed,</w:t>
      </w:r>
      <w:r>
        <w:rPr>
          <w:rFonts w:ascii="Consolas" w:hAnsi="Consolas" w:cs="Consolas" w:eastAsia="Consolas"/>
          <w:b w:val="0"/>
          <w:bCs w:val="0"/>
          <w:color w:val="303030"/>
          <w:spacing w:val="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true)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(0.1ms)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begin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transaction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22" w:lineRule="auto"/>
        <w:ind w:left="4354" w:right="112" w:firstLine="264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(0.7ms)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UPDATE</w:t>
      </w:r>
      <w:r>
        <w:rPr>
          <w:rFonts w:ascii="Consolas" w:hAnsi="Consolas" w:cs="Consolas" w:eastAsia="Consolas"/>
          <w:b w:val="0"/>
          <w:bCs w:val="0"/>
          <w:color w:val="303030"/>
          <w:spacing w:val="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SET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"completed"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't',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"updated_at"</w:t>
      </w:r>
      <w:r>
        <w:rPr>
          <w:rFonts w:ascii="Consolas" w:hAnsi="Consolas" w:cs="Consolas" w:eastAsia="Consolas"/>
          <w:b w:val="0"/>
          <w:bCs w:val="0"/>
          <w:color w:val="303030"/>
          <w:spacing w:val="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303030"/>
          <w:spacing w:val="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'201</w:t>
      </w:r>
      <w:r>
        <w:rPr>
          <w:rFonts w:ascii="Consolas" w:hAnsi="Consolas" w:cs="Consolas" w:eastAsia="Consolas"/>
          <w:b w:val="0"/>
          <w:bCs w:val="0"/>
          <w:color w:val="303030"/>
          <w:spacing w:val="2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</w:t>
      </w:r>
      <w:r>
        <w:rPr>
          <w:rFonts w:ascii="Consolas" w:hAnsi="Consolas" w:cs="Consolas" w:eastAsia="Consolas"/>
          <w:b w:val="0"/>
          <w:bCs w:val="0"/>
          <w:color w:val="303030"/>
          <w:spacing w:val="7"/>
          <w:w w:val="100"/>
          <w:sz w:val="16"/>
          <w:szCs w:val="16"/>
        </w:rPr>
        <w:t>9</w:t>
      </w:r>
      <w:r>
        <w:rPr>
          <w:rFonts w:ascii="Consolas" w:hAnsi="Consolas" w:cs="Consolas" w:eastAsia="Consolas"/>
          <w:b w:val="0"/>
          <w:bCs w:val="0"/>
          <w:color w:val="303030"/>
          <w:spacing w:val="9"/>
          <w:w w:val="100"/>
          <w:sz w:val="16"/>
          <w:szCs w:val="16"/>
        </w:rPr>
        <w:t>-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02</w:t>
      </w:r>
      <w:r>
        <w:rPr>
          <w:rFonts w:ascii="Consolas" w:hAnsi="Consolas" w:cs="Consolas" w:eastAsia="Consolas"/>
          <w:b w:val="0"/>
          <w:bCs w:val="0"/>
          <w:color w:val="303030"/>
          <w:spacing w:val="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17:28: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2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58.381107'</w:t>
      </w:r>
      <w:r>
        <w:rPr>
          <w:rFonts w:ascii="Consolas" w:hAnsi="Consolas" w:cs="Consolas" w:eastAsia="Consolas"/>
          <w:b w:val="0"/>
          <w:bCs w:val="0"/>
          <w:color w:val="303030"/>
          <w:spacing w:val="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WHERE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"todos"."id"</w:t>
      </w:r>
      <w:r>
        <w:rPr>
          <w:rFonts w:ascii="Consolas" w:hAnsi="Consolas" w:cs="Consolas" w:eastAsia="Consolas"/>
          <w:b w:val="0"/>
          <w:bCs w:val="0"/>
          <w:color w:val="303030"/>
          <w:spacing w:val="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303030"/>
          <w:spacing w:val="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0" w:right="16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(100.5ms)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3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commit</w:t>
      </w:r>
      <w:r>
        <w:rPr>
          <w:rFonts w:ascii="Consolas" w:hAnsi="Consolas" w:cs="Consolas" w:eastAsia="Consolas"/>
          <w:b w:val="0"/>
          <w:bCs w:val="0"/>
          <w:color w:val="303030"/>
          <w:spacing w:val="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transaction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64"/>
        <w:ind w:left="0" w:right="249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1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true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20" w:lineRule="exact" w:before="8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1216" w:val="left" w:leader="none"/>
        </w:tabs>
        <w:spacing w:before="39"/>
        <w:ind w:left="4417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1.618671pt;width:592.75pt;height:52.62pt;mso-position-horizontal-relative:page;mso-position-vertical-relative:paragraph;z-index:-12727" coordorigin="190,832" coordsize="11855,1052">
            <v:group style="position:absolute;left:200;top:842;width:11835;height:1032" coordorigin="200,842" coordsize="11835,1032">
              <v:shape style="position:absolute;left:200;top:842;width:11835;height:1032" coordorigin="200,842" coordsize="11835,1032" path="m11985,842l250,842,229,847,212,861,202,880,200,893,200,1824,205,1846,218,1863,238,1873,250,1875,11985,1875,12006,1870,12023,1856,12033,1837,12035,1824,12035,893,12030,871,12017,854,11997,844,11985,842xe" filled="t" fillcolor="#F5F5F5" stroked="f">
                <v:path arrowok="t"/>
                <v:fill type="solid"/>
              </v:shape>
            </v:group>
            <v:group style="position:absolute;left:250;top:849;width:11734;height:2" coordorigin="250,849" coordsize="11734,2">
              <v:shape style="position:absolute;left:250;top:849;width:11734;height:2" coordorigin="250,849" coordsize="11734,0" path="m250,849l11985,849e" filled="f" stroked="t" strokeweight=".729pt" strokecolor="#E4E4E4">
                <v:path arrowok="t"/>
              </v:shape>
            </v:group>
            <v:group style="position:absolute;left:250;top:1868;width:11734;height:2" coordorigin="250,1868" coordsize="11734,2">
              <v:shape style="position:absolute;left:250;top:1868;width:11734;height:2" coordorigin="250,1868" coordsize="11734,0" path="m250,1868l11985,1868e" filled="f" stroked="t" strokeweight=".729pt" strokecolor="#E4E4E4">
                <v:path arrowok="t"/>
              </v:shape>
            </v:group>
            <v:group style="position:absolute;left:206;top:893;width:2;height:932" coordorigin="206,893" coordsize="2,932">
              <v:shape style="position:absolute;left:206;top:893;width:2;height:932" coordorigin="206,893" coordsize="0,932" path="m206,893l206,1824e" filled="f" stroked="t" strokeweight=".73pt" strokecolor="#E4E4E4">
                <v:path arrowok="t"/>
              </v:shape>
            </v:group>
            <v:group style="position:absolute;left:12029;top:893;width:2;height:932" coordorigin="12029,893" coordsize="2,932">
              <v:shape style="position:absolute;left:12029;top:893;width:2;height:932" coordorigin="12029,893" coordsize="0,932" path="m12029,893l12029,1824e" filled="f" stroked="t" strokeweight=".73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8.146912pt;margin-top:-2.577529pt;width:52.138466pt;height:1.504642pt;mso-position-horizontal-relative:page;mso-position-vertical-relative:paragraph;z-index:-12721" coordorigin="4363,-52" coordsize="1043,30">
            <v:group style="position:absolute;left:4418;top:-33;width:944;height:2" coordorigin="4418,-33" coordsize="944,2">
              <v:shape style="position:absolute;left:4418;top:-33;width:944;height:2" coordorigin="4418,-33" coordsize="944,0" path="m4418,-33l5362,-33e" filled="f" stroked="t" strokeweight=".729pt" strokecolor="#DEDEDE">
                <v:path arrowok="t"/>
              </v:shape>
            </v:group>
            <v:group style="position:absolute;left:4376;top:-39;width:42;height:5" coordorigin="4376,-39" coordsize="42,5">
              <v:shape style="position:absolute;left:4376;top:-39;width:42;height:5" coordorigin="4376,-39" coordsize="42,5" path="m4418,-39l4395,-38,4376,-34e" filled="f" stroked="t" strokeweight="1.259pt" strokecolor="#DEDEDE">
                <v:path arrowok="t"/>
              </v:shape>
            </v:group>
            <v:group style="position:absolute;left:5370;top:-39;width:23;height:2" coordorigin="5370,-39" coordsize="23,2">
              <v:shape style="position:absolute;left:5370;top:-39;width:23;height:2" coordorigin="5370,-39" coordsize="23,2" path="m5393,-36l5370,-39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9.145416pt;margin-top:17.389704pt;width:51.327908pt;height:1.436266pt;mso-position-horizontal-relative:page;mso-position-vertical-relative:paragraph;z-index:-12720" coordorigin="4383,348" coordsize="1027,29">
            <v:group style="position:absolute;left:4418;top:358;width:944;height:2" coordorigin="4418,358" coordsize="944,2">
              <v:shape style="position:absolute;left:4418;top:358;width:944;height:2" coordorigin="4418,358" coordsize="944,0" path="m4418,358l5362,358e" filled="f" stroked="t" strokeweight=".729pt" strokecolor="#DEDEDE">
                <v:path arrowok="t"/>
              </v:shape>
            </v:group>
            <v:group style="position:absolute;left:4396;top:362;width:14;height:2" coordorigin="4396,362" coordsize="14,2">
              <v:shape style="position:absolute;left:4396;top:362;width:14;height:2" coordorigin="4396,362" coordsize="14,1" path="m4398,363l4410,364e" filled="f" stroked="t" strokeweight="1.259pt" strokecolor="#DEDEDE">
                <v:path arrowok="t"/>
              </v:shape>
            </v:group>
            <v:group style="position:absolute;left:5362;top:360;width:35;height:4" coordorigin="5362,360" coordsize="35,4">
              <v:shape style="position:absolute;left:5362;top:360;width:35;height:4" coordorigin="5362,360" coordsize="35,4" path="m5362,364l5385,363,5396,361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447006pt;margin-top:7.494671pt;width:.63pt;height:1.259pt;mso-position-horizontal-relative:page;mso-position-vertical-relative:paragraph;z-index:-12719" coordorigin="4229,150" coordsize="13,25">
            <v:shape style="position:absolute;left:4229;top:150;width:13;height:25" coordorigin="4229,150" coordsize="13,25" path="m4229,162l4242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276.916992pt;margin-top:7.494671pt;width:.63pt;height:1.259pt;mso-position-horizontal-relative:page;mso-position-vertical-relative:paragraph;z-index:-12718" coordorigin="5538,150" coordsize="13,25">
            <v:shape style="position:absolute;left:5538;top:150;width:13;height:25" coordorigin="5538,150" coordsize="13,25" path="m5538,162l5551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557.948364pt;margin-top:-2.577529pt;width:34.723112pt;height:1.530306pt;mso-position-horizontal-relative:page;mso-position-vertical-relative:paragraph;z-index:-12717" coordorigin="11159,-52" coordsize="694,31">
            <v:group style="position:absolute;left:11217;top:-33;width:630;height:2" coordorigin="11217,-33" coordsize="630,2">
              <v:shape style="position:absolute;left:11217;top:-33;width:630;height:2" coordorigin="11217,-33" coordsize="630,0" path="m11217,-33l11846,-33e" filled="f" stroked="t" strokeweight=".729pt" strokecolor="#DEDEDE">
                <v:path arrowok="t"/>
              </v:shape>
            </v:group>
            <v:group style="position:absolute;left:11172;top:-39;width:45;height:5" coordorigin="11172,-39" coordsize="45,5">
              <v:shape style="position:absolute;left:11172;top:-39;width:45;height:5" coordorigin="11172,-39" coordsize="45,5" path="m11217,-39l11194,-38,11172,-34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8.649841pt;margin-top:17.414917pt;width:35.889288pt;height:1.411054pt;mso-position-horizontal-relative:page;mso-position-vertical-relative:paragraph;z-index:-12716" coordorigin="11173,348" coordsize="718,28">
            <v:group style="position:absolute;left:11217;top:358;width:630;height:2" coordorigin="11217,358" coordsize="630,2">
              <v:shape style="position:absolute;left:11217;top:358;width:630;height:2" coordorigin="11217,358" coordsize="630,0" path="m11217,358l11846,358e" filled="f" stroked="t" strokeweight=".729pt" strokecolor="#DEDEDE">
                <v:path arrowok="t"/>
              </v:shape>
            </v:group>
            <v:group style="position:absolute;left:11186;top:361;width:23;height:2" coordorigin="11186,361" coordsize="23,2">
              <v:shape style="position:absolute;left:11186;top:361;width:23;height:2" coordorigin="11186,361" coordsize="23,2" path="m11186,361l11208,364e" filled="f" stroked="t" strokeweight="1.259pt" strokecolor="#DEDEDE">
                <v:path arrowok="t"/>
              </v:shape>
            </v:group>
            <v:group style="position:absolute;left:11846;top:361;width:32;height:3" coordorigin="11846,361" coordsize="32,3">
              <v:shape style="position:absolute;left:11846;top:361;width:32;height:3" coordorigin="11846,361" coordsize="32,3" path="m11846,364l11869,363,11877,361e" filled="f" stroked="t" strokeweight="1.259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51.388977pt;margin-top:7.494671pt;width:.629pt;height:1.259pt;mso-position-horizontal-relative:page;mso-position-vertical-relative:paragraph;z-index:-12715" coordorigin="11028,150" coordsize="13,25">
            <v:shape style="position:absolute;left:11028;top:150;width:13;height:25" coordorigin="11028,150" coordsize="13,25" path="m11028,162l11040,162e" filled="f" stroked="t" strokeweight="1.359pt" strokecolor="#DEDEDE">
              <v:path arrowok="t"/>
            </v:shape>
            <w10:wrap type="none"/>
          </v:group>
        </w:pict>
      </w:r>
      <w:r>
        <w:rPr/>
        <w:pict>
          <v:group style="position:absolute;margin-left:601.119995pt;margin-top:7.494671pt;width:.63pt;height:1.259pt;mso-position-horizontal-relative:page;mso-position-vertical-relative:paragraph;z-index:-12714" coordorigin="12022,150" coordsize="13,25">
            <v:shape style="position:absolute;left:12022;top:150;width:13;height:25" coordorigin="12022,150" coordsize="13,25" path="m12022,162l12035,162e" filled="f" stroked="t" strokeweight="1.359pt" strokecolor="#DEDEDE">
              <v:path arrowok="t"/>
            </v:shape>
            <w10:wrap type="none"/>
          </v:group>
        </w:pict>
      </w:r>
      <w:hyperlink w:history="true" w:anchor="_bookmark55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4"/>
            <w:w w:val="105"/>
            <w:sz w:val="17"/>
            <w:szCs w:val="17"/>
          </w:rPr>
          <w:t> </w:t>
        </w:r>
      </w:hyperlink>
      <w:hyperlink w:history="true" w:anchor="_bookmark55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ab/>
        </w:r>
      </w:hyperlink>
      <w:hyperlink r:id="rId487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17"/>
            <w:w w:val="105"/>
            <w:sz w:val="17"/>
            <w:szCs w:val="17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5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0" w:lineRule="exact" w:before="5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BodyText"/>
        <w:spacing w:before="75"/>
        <w:ind w:left="451" w:right="0"/>
        <w:jc w:val="left"/>
        <w:rPr>
          <w:rFonts w:ascii="Arial" w:hAnsi="Arial" w:cs="Arial" w:eastAsia="Arial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-3"/>
          <w:w w:val="100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</w:rPr>
      </w:r>
    </w:p>
    <w:p>
      <w:pPr>
        <w:spacing w:after="0"/>
        <w:jc w:val="left"/>
        <w:rPr>
          <w:rFonts w:ascii="Arial" w:hAnsi="Arial" w:cs="Arial" w:eastAsia="Arial"/>
        </w:rPr>
        <w:sectPr>
          <w:pgSz w:w="12240" w:h="15840"/>
          <w:pgMar w:header="90" w:footer="21" w:top="280" w:bottom="220" w:left="0" w:right="220"/>
        </w:sectPr>
      </w:pPr>
    </w:p>
    <w:p>
      <w:pPr>
        <w:spacing w:line="160" w:lineRule="exact" w:before="3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5004" w:val="left" w:leader="none"/>
          <w:tab w:pos="5722" w:val="left" w:leader="none"/>
          <w:tab w:pos="6537" w:val="left" w:leader="none"/>
          <w:tab w:pos="7741" w:val="left" w:leader="none"/>
          <w:tab w:pos="9796" w:val="left" w:leader="none"/>
        </w:tabs>
        <w:spacing w:before="37"/>
        <w:ind w:left="3094" w:right="0" w:firstLine="0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bookmarkStart w:name="Creating routes, controllers &amp; views | r" w:id="85"/>
      <w:bookmarkEnd w:id="85"/>
      <w:r>
        <w:rPr/>
      </w:r>
      <w:bookmarkStart w:name="_bookmark61" w:id="86"/>
      <w:bookmarkEnd w:id="86"/>
      <w:r>
        <w:rPr/>
      </w:r>
      <w:hyperlink w:history="true" w:anchor="_bookmark61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1"/>
            <w:sz w:val="13"/>
            <w:szCs w:val="13"/>
          </w:rPr>
          <w:t>Follow</w:t>
        </w:r>
        <w:r>
          <w:rPr>
            <w:rFonts w:ascii="Arial" w:hAnsi="Arial" w:cs="Arial" w:eastAsia="Arial"/>
            <w:b/>
            <w:bCs/>
            <w:color w:val="303030"/>
            <w:spacing w:val="3"/>
            <w:w w:val="100"/>
            <w:position w:val="-1"/>
            <w:sz w:val="13"/>
            <w:szCs w:val="13"/>
          </w:rPr>
          <w:t> </w:t>
        </w:r>
      </w:hyperlink>
      <w:hyperlink r:id="rId7"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1"/>
            <w:sz w:val="13"/>
            <w:szCs w:val="13"/>
          </w:rPr>
          <w:t>@codelearn</w:t>
        </w:r>
        <w:r>
          <w:rPr>
            <w:rFonts w:ascii="Arial" w:hAnsi="Arial" w:cs="Arial" w:eastAsia="Arial"/>
            <w:b/>
            <w:bCs/>
            <w:color w:val="303030"/>
            <w:spacing w:val="0"/>
            <w:w w:val="100"/>
            <w:position w:val="-1"/>
            <w:sz w:val="13"/>
            <w:szCs w:val="13"/>
          </w:rPr>
          <w:tab/>
        </w:r>
      </w:hyperlink>
      <w:hyperlink w:history="true" w:anchor="_bookmark61"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1"/>
            <w:sz w:val="13"/>
            <w:szCs w:val="13"/>
          </w:rPr>
          <w:t>Like</w:t>
        </w:r>
        <w:r>
          <w:rPr>
            <w:rFonts w:ascii="Tahoma" w:hAnsi="Tahoma" w:cs="Tahoma" w:eastAsia="Tahoma"/>
            <w:b w:val="0"/>
            <w:bCs w:val="0"/>
            <w:color w:val="3B5998"/>
            <w:spacing w:val="0"/>
            <w:w w:val="100"/>
            <w:position w:val="-1"/>
            <w:sz w:val="13"/>
            <w:szCs w:val="13"/>
          </w:rPr>
          <w:tab/>
        </w:r>
      </w:hyperlink>
      <w:hyperlink r:id="rId8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Home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9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Philosophy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0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Codelearn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-6"/>
            <w:w w:val="100"/>
            <w:position w:val="0"/>
            <w:sz w:val="16"/>
            <w:szCs w:val="16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Playground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ab/>
        </w:r>
      </w:hyperlink>
      <w:hyperlink r:id="rId11">
        <w:r>
          <w:rPr>
            <w:rFonts w:ascii="Lucida Sans Unicode" w:hAnsi="Lucida Sans Unicode" w:cs="Lucida Sans Unicode" w:eastAsia="Lucida Sans Unicode"/>
            <w:b w:val="0"/>
            <w:bCs w:val="0"/>
            <w:color w:val="545454"/>
            <w:spacing w:val="0"/>
            <w:w w:val="100"/>
            <w:position w:val="0"/>
            <w:sz w:val="16"/>
            <w:szCs w:val="16"/>
          </w:rPr>
          <w:t>Blog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position w:val="0"/>
            <w:sz w:val="16"/>
            <w:szCs w:val="16"/>
          </w:rPr>
        </w:r>
      </w:hyperlink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7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44"/>
        <w:ind w:left="333" w:right="0" w:firstLine="0"/>
        <w:jc w:val="left"/>
        <w:rPr>
          <w:rFonts w:ascii="Arial" w:hAnsi="Arial" w:cs="Arial" w:eastAsia="Arial"/>
          <w:sz w:val="48"/>
          <w:szCs w:val="48"/>
        </w:rPr>
      </w:pP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8"/>
          <w:szCs w:val="48"/>
        </w:rPr>
        <w:t>Rail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8"/>
          <w:szCs w:val="48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37"/>
          <w:w w:val="100"/>
          <w:sz w:val="48"/>
          <w:szCs w:val="48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8"/>
          <w:szCs w:val="48"/>
        </w:rPr>
        <w:t>tutoria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8"/>
          <w:szCs w:val="48"/>
        </w:rPr>
        <w:t>l</w:t>
      </w:r>
      <w:r>
        <w:rPr>
          <w:rFonts w:ascii="Arial" w:hAnsi="Arial" w:cs="Arial" w:eastAsia="Arial"/>
          <w:b w:val="0"/>
          <w:bCs w:val="0"/>
          <w:color w:val="FFFFFF"/>
          <w:spacing w:val="-23"/>
          <w:w w:val="100"/>
          <w:sz w:val="48"/>
          <w:szCs w:val="48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8"/>
          <w:szCs w:val="48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28"/>
          <w:w w:val="100"/>
          <w:sz w:val="48"/>
          <w:szCs w:val="48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8"/>
          <w:szCs w:val="48"/>
        </w:rPr>
        <w:t>Lesso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8"/>
          <w:szCs w:val="48"/>
        </w:rPr>
        <w:t>n</w:t>
      </w:r>
      <w:r>
        <w:rPr>
          <w:rFonts w:ascii="Arial" w:hAnsi="Arial" w:cs="Arial" w:eastAsia="Arial"/>
          <w:b w:val="0"/>
          <w:bCs w:val="0"/>
          <w:color w:val="FFFFFF"/>
          <w:spacing w:val="-36"/>
          <w:w w:val="100"/>
          <w:sz w:val="48"/>
          <w:szCs w:val="48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8"/>
          <w:szCs w:val="48"/>
        </w:rPr>
        <w:t>-</w:t>
      </w:r>
      <w:r>
        <w:rPr>
          <w:rFonts w:ascii="Arial" w:hAnsi="Arial" w:cs="Arial" w:eastAsia="Arial"/>
          <w:b w:val="0"/>
          <w:bCs w:val="0"/>
          <w:color w:val="FFFFFF"/>
          <w:spacing w:val="-29"/>
          <w:w w:val="100"/>
          <w:sz w:val="48"/>
          <w:szCs w:val="48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8"/>
          <w:szCs w:val="48"/>
        </w:rPr>
        <w:t>Creatin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8"/>
          <w:szCs w:val="48"/>
        </w:rPr>
        <w:t>g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8"/>
          <w:szCs w:val="48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8"/>
          <w:szCs w:val="48"/>
        </w:rPr>
        <w:t>routes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8"/>
          <w:szCs w:val="48"/>
        </w:rPr>
        <w:t>,</w:t>
      </w:r>
      <w:r>
        <w:rPr>
          <w:rFonts w:ascii="Arial" w:hAnsi="Arial" w:cs="Arial" w:eastAsia="Arial"/>
          <w:b w:val="0"/>
          <w:bCs w:val="0"/>
          <w:color w:val="FFFFFF"/>
          <w:spacing w:val="-27"/>
          <w:w w:val="100"/>
          <w:sz w:val="48"/>
          <w:szCs w:val="48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8"/>
          <w:szCs w:val="48"/>
        </w:rPr>
        <w:t>controller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8"/>
          <w:szCs w:val="48"/>
        </w:rPr>
        <w:t>s</w:t>
      </w:r>
      <w:r>
        <w:rPr>
          <w:rFonts w:ascii="Arial" w:hAnsi="Arial" w:cs="Arial" w:eastAsia="Arial"/>
          <w:b w:val="0"/>
          <w:bCs w:val="0"/>
          <w:color w:val="FFFFFF"/>
          <w:spacing w:val="-31"/>
          <w:w w:val="100"/>
          <w:sz w:val="48"/>
          <w:szCs w:val="48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8"/>
          <w:szCs w:val="48"/>
        </w:rPr>
        <w:t>&amp;</w:t>
      </w:r>
      <w:r>
        <w:rPr>
          <w:rFonts w:ascii="Arial" w:hAnsi="Arial" w:cs="Arial" w:eastAsia="Arial"/>
          <w:b w:val="0"/>
          <w:bCs w:val="0"/>
          <w:color w:val="FFFFFF"/>
          <w:spacing w:val="-33"/>
          <w:w w:val="100"/>
          <w:sz w:val="48"/>
          <w:szCs w:val="48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8"/>
          <w:szCs w:val="48"/>
        </w:rPr>
        <w:t>views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48"/>
          <w:szCs w:val="48"/>
        </w:rPr>
      </w:r>
    </w:p>
    <w:p>
      <w:pPr>
        <w:spacing w:line="547" w:lineRule="exact"/>
        <w:ind w:left="333" w:right="0" w:firstLine="0"/>
        <w:jc w:val="left"/>
        <w:rPr>
          <w:rFonts w:ascii="Arial" w:hAnsi="Arial" w:cs="Arial" w:eastAsia="Arial"/>
          <w:sz w:val="48"/>
          <w:szCs w:val="48"/>
        </w:rPr>
      </w:pP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8"/>
          <w:szCs w:val="48"/>
        </w:rPr>
        <w:t>|</w:t>
      </w:r>
      <w:r>
        <w:rPr>
          <w:rFonts w:ascii="Arial" w:hAnsi="Arial" w:cs="Arial" w:eastAsia="Arial"/>
          <w:b w:val="0"/>
          <w:bCs w:val="0"/>
          <w:color w:val="FFFFFF"/>
          <w:spacing w:val="-29"/>
          <w:w w:val="100"/>
          <w:sz w:val="48"/>
          <w:szCs w:val="48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8"/>
          <w:szCs w:val="48"/>
        </w:rPr>
        <w:t>rub</w:t>
      </w:r>
      <w:r>
        <w:rPr>
          <w:rFonts w:ascii="Arial" w:hAnsi="Arial" w:cs="Arial" w:eastAsia="Arial"/>
          <w:b w:val="0"/>
          <w:bCs w:val="0"/>
          <w:color w:val="FFFFFF"/>
          <w:spacing w:val="0"/>
          <w:w w:val="100"/>
          <w:sz w:val="48"/>
          <w:szCs w:val="48"/>
        </w:rPr>
        <w:t>y</w:t>
      </w:r>
      <w:r>
        <w:rPr>
          <w:rFonts w:ascii="Arial" w:hAnsi="Arial" w:cs="Arial" w:eastAsia="Arial"/>
          <w:b w:val="0"/>
          <w:bCs w:val="0"/>
          <w:color w:val="FFFFFF"/>
          <w:spacing w:val="-33"/>
          <w:w w:val="100"/>
          <w:sz w:val="48"/>
          <w:szCs w:val="48"/>
        </w:rPr>
        <w:t> </w:t>
      </w:r>
      <w:r>
        <w:rPr>
          <w:rFonts w:ascii="Arial" w:hAnsi="Arial" w:cs="Arial" w:eastAsia="Arial"/>
          <w:b w:val="0"/>
          <w:bCs w:val="0"/>
          <w:color w:val="FFFFFF"/>
          <w:spacing w:val="-25"/>
          <w:w w:val="100"/>
          <w:sz w:val="48"/>
          <w:szCs w:val="48"/>
        </w:rPr>
        <w:t>tutorial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48"/>
          <w:szCs w:val="48"/>
        </w:rPr>
      </w:r>
    </w:p>
    <w:p>
      <w:pPr>
        <w:spacing w:line="120" w:lineRule="exact" w:before="5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4408" w:val="left" w:leader="none"/>
          <w:tab w:pos="5320" w:val="left" w:leader="none"/>
        </w:tabs>
        <w:spacing w:before="79"/>
        <w:ind w:left="528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pict>
          <v:group style="position:absolute;margin-left:219.137634pt;margin-top:14.07721pt;width:1.289366pt;height:.1pt;mso-position-horizontal-relative:page;mso-position-vertical-relative:paragraph;z-index:-12708" coordorigin="4383,282" coordsize="26,2">
            <v:shape style="position:absolute;left:4383;top:282;width:26;height:2" coordorigin="4383,282" coordsize="26,2" path="m4409,282l4385,283,4383,284e" filled="f" stroked="t" strokeweight="1.216pt" strokecolor="#DEDEDE">
              <v:path arrowok="t"/>
            </v:shape>
            <w10:wrap type="none"/>
          </v:group>
        </w:pict>
      </w:r>
      <w:r>
        <w:rPr/>
        <w:pict>
          <v:group style="position:absolute;margin-left:546.509216pt;margin-top:13.469211pt;width:33.092756pt;height:1.396162pt;mso-position-horizontal-relative:page;mso-position-vertical-relative:paragraph;z-index:-12704" coordorigin="10930,269" coordsize="662,28">
            <v:group style="position:absolute;left:10977;top:288;width:608;height:2" coordorigin="10977,288" coordsize="608,2">
              <v:shape style="position:absolute;left:10977;top:288;width:608;height:2" coordorigin="10977,288" coordsize="608,0" path="m10977,288l11585,288e" filled="f" stroked="t" strokeweight=".708pt" strokecolor="#DEDEDE">
                <v:path arrowok="t"/>
              </v:shape>
            </v:group>
            <v:group style="position:absolute;left:10942;top:282;width:34;height:4" coordorigin="10942,282" coordsize="34,4">
              <v:shape style="position:absolute;left:10942;top:282;width:34;height:4" coordorigin="10942,282" coordsize="34,4" path="m10977,282l10954,283,10942,285e" filled="f" stroked="t" strokeweight="1.216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9.646pt;margin-top:-157.122986pt;width:585.768pt;height:124.067pt;mso-position-horizontal-relative:page;mso-position-vertical-relative:paragraph;z-index:-12699" coordorigin="193,-3142" coordsize="11715,2481">
            <v:group style="position:absolute;left:200;top:-2431;width:11701;height:1764" coordorigin="200,-2431" coordsize="11701,1764">
              <v:shape style="position:absolute;left:200;top:-2431;width:11701;height:1764" coordorigin="200,-2431" coordsize="11701,1764" path="m200,-667l11901,-667,11901,-2431,200,-2431,200,-667xe" filled="t" fillcolor="#020031" stroked="f">
                <v:path arrowok="t"/>
                <v:fill type="solid"/>
              </v:shape>
            </v:group>
            <v:group style="position:absolute;left:200;top:-673;width:11701;height:2" coordorigin="200,-673" coordsize="11701,2">
              <v:shape style="position:absolute;left:200;top:-673;width:11701;height:2" coordorigin="200,-673" coordsize="11701,0" path="m200,-673l11901,-673e" filled="f" stroked="t" strokeweight=".708pt" strokecolor="#DEDEDE">
                <v:path arrowok="t"/>
              </v:shape>
              <v:shape style="position:absolute;left:200;top:-2650;width:11701;height:1970" type="#_x0000_t75">
                <v:imagedata r:id="rId603" o:title=""/>
              </v:shape>
            </v:group>
            <v:group style="position:absolute;left:200;top:-3136;width:11701;height:705" coordorigin="200,-3136" coordsize="11701,705">
              <v:shape style="position:absolute;left:200;top:-3136;width:11701;height:705" coordorigin="200,-3136" coordsize="11701,705" path="m200,-2431l11901,-2431,11901,-3136,200,-3136,200,-2431xe" filled="t" fillcolor="#FAFAFA" stroked="f">
                <v:path arrowok="t"/>
                <v:fill type="solid"/>
              </v:shape>
              <v:shape style="position:absolute;left:443;top:-3088;width:608;height:608" type="#_x0000_t75">
                <v:imagedata r:id="rId604" o:title=""/>
              </v:shape>
            </v:group>
            <v:group style="position:absolute;left:2852;top:-2942;width:1508;height:243" coordorigin="2852,-2942" coordsize="1508,243">
              <v:shape style="position:absolute;left:2852;top:-2942;width:1508;height:243" coordorigin="2852,-2942" coordsize="1508,243" path="m4323,-2942l2888,-2942,2867,-2935,2854,-2918,2852,-2905,2852,-2735,2858,-2714,2875,-2701,2888,-2698,4323,-2698,4344,-2705,4358,-2722,4360,-2735,4360,-2905,4353,-2926,4336,-2939,4323,-2942xe" filled="t" fillcolor="#F8F8F8" stroked="f">
                <v:path arrowok="t"/>
                <v:fill type="solid"/>
              </v:shape>
            </v:group>
            <v:group style="position:absolute;left:2888;top:-2936;width:1435;height:2" coordorigin="2888,-2936" coordsize="1435,2">
              <v:shape style="position:absolute;left:2888;top:-2936;width:1435;height:2" coordorigin="2888,-2936" coordsize="1435,0" path="m2888,-2936l4323,-2936e" filled="f" stroked="t" strokeweight=".708pt" strokecolor="#CDCDCD">
                <v:path arrowok="t"/>
              </v:shape>
            </v:group>
            <v:group style="position:absolute;left:4336;top:-2939;width:11;height:9" coordorigin="4336,-2939" coordsize="11,9">
              <v:shape style="position:absolute;left:4336;top:-2939;width:11;height:9" coordorigin="4336,-2939" coordsize="11,9" path="m4347,-2931l4336,-2939e" filled="f" stroked="t" strokeweight="1.216pt" strokecolor="#CDCDCD">
                <v:path arrowok="t"/>
              </v:shape>
            </v:group>
            <v:group style="position:absolute;left:2888;top:-2705;width:1435;height:2" coordorigin="2888,-2705" coordsize="1435,2">
              <v:shape style="position:absolute;left:2888;top:-2705;width:1435;height:2" coordorigin="2888,-2705" coordsize="1435,0" path="m2888,-2705l4323,-2705e" filled="f" stroked="t" strokeweight=".708pt" strokecolor="#CDCDCD">
                <v:path arrowok="t"/>
              </v:shape>
            </v:group>
            <v:group style="position:absolute;left:4323;top:-2705;width:21;height:7" coordorigin="4323,-2705" coordsize="21,7">
              <v:shape style="position:absolute;left:4323;top:-2705;width:21;height:7" coordorigin="4323,-2705" coordsize="21,7" path="m4323,-2698l4344,-2705e" filled="f" stroked="t" strokeweight="1.216pt" strokecolor="#CDCDCD">
                <v:path arrowok="t"/>
              </v:shape>
            </v:group>
            <v:group style="position:absolute;left:2858;top:-2905;width:2;height:170" coordorigin="2858,-2905" coordsize="2,170">
              <v:shape style="position:absolute;left:2858;top:-2905;width:2;height:170" coordorigin="2858,-2905" coordsize="0,170" path="m2858,-2905l2858,-2735e" filled="f" stroked="t" strokeweight=".707pt" strokecolor="#CDCDCD">
                <v:path arrowok="t"/>
              </v:shape>
            </v:group>
            <v:group style="position:absolute;left:4354;top:-2905;width:2;height:170" coordorigin="4354,-2905" coordsize="2,170">
              <v:shape style="position:absolute;left:4354;top:-2905;width:2;height:170" coordorigin="4354,-2905" coordsize="0,170" path="m4354,-2905l4354,-2735e" filled="f" stroked="t" strokeweight=".708pt" strokecolor="#CDCDCD">
                <v:path arrowok="t"/>
              </v:shape>
              <v:shape style="position:absolute;left:2888;top:-2881;width:195;height:158" type="#_x0000_t75">
                <v:imagedata r:id="rId605" o:title=""/>
              </v:shape>
            </v:group>
            <v:group style="position:absolute;left:4749;top:-2942;width:560;height:243" coordorigin="4749,-2942" coordsize="560,243">
              <v:shape style="position:absolute;left:4749;top:-2942;width:560;height:243" coordorigin="4749,-2942" coordsize="560,243" path="m5272,-2942l4786,-2942,4765,-2935,4751,-2918,4749,-2905,4749,-2735,4756,-2714,4773,-2701,4785,-2698,5272,-2698,5293,-2705,5306,-2722,5309,-2735,5309,-2905,5302,-2926,5285,-2939,5272,-2942xe" filled="t" fillcolor="#ECEEF5" stroked="f">
                <v:path arrowok="t"/>
                <v:fill type="solid"/>
              </v:shape>
            </v:group>
            <v:group style="position:absolute;left:4786;top:-2936;width:487;height:2" coordorigin="4786,-2936" coordsize="487,2">
              <v:shape style="position:absolute;left:4786;top:-2936;width:487;height:2" coordorigin="4786,-2936" coordsize="487,0" path="m4786,-2936l5272,-2936e" filled="f" stroked="t" strokeweight=".708pt" strokecolor="#CAD4E7">
                <v:path arrowok="t"/>
              </v:shape>
            </v:group>
            <v:group style="position:absolute;left:5285;top:-2939;width:24;height:34" coordorigin="5285,-2939" coordsize="24,34">
              <v:shape style="position:absolute;left:5285;top:-2939;width:24;height:34" coordorigin="5285,-2939" coordsize="24,34" path="m5309,-2905l5302,-2926,5285,-2939e" filled="f" stroked="t" strokeweight="1.216pt" strokecolor="#CAD4E7">
                <v:path arrowok="t"/>
              </v:shape>
            </v:group>
            <v:group style="position:absolute;left:4786;top:-2705;width:487;height:2" coordorigin="4786,-2705" coordsize="487,2">
              <v:shape style="position:absolute;left:4786;top:-2705;width:487;height:2" coordorigin="4786,-2705" coordsize="487,0" path="m4786,-2705l5272,-2705e" filled="f" stroked="t" strokeweight=".708pt" strokecolor="#CAD4E7">
                <v:path arrowok="t"/>
              </v:shape>
            </v:group>
            <v:group style="position:absolute;left:4756;top:-2714;width:17;height:13" coordorigin="4756,-2714" coordsize="17,13">
              <v:shape style="position:absolute;left:4756;top:-2714;width:17;height:13" coordorigin="4756,-2714" coordsize="17,13" path="m4756,-2714l4773,-2701e" filled="f" stroked="t" strokeweight="1.216pt" strokecolor="#CAD4E7">
                <v:path arrowok="t"/>
              </v:shape>
            </v:group>
            <v:group style="position:absolute;left:5272;top:-2705;width:21;height:7" coordorigin="5272,-2705" coordsize="21,7">
              <v:shape style="position:absolute;left:5272;top:-2705;width:21;height:7" coordorigin="5272,-2705" coordsize="21,7" path="m5272,-2698l5293,-2705e" filled="f" stroked="t" strokeweight="1.216pt" strokecolor="#CAD4E7">
                <v:path arrowok="t"/>
              </v:shape>
            </v:group>
            <v:group style="position:absolute;left:5296;top:-2722;width:10;height:13" coordorigin="5296,-2722" coordsize="10,13">
              <v:shape style="position:absolute;left:5296;top:-2722;width:10;height:13" coordorigin="5296,-2722" coordsize="10,13" path="m5296,-2709l5306,-2722e" filled="f" stroked="t" strokeweight="1.216pt" strokecolor="#CAD4E7">
                <v:path arrowok="t"/>
              </v:shape>
            </v:group>
            <v:group style="position:absolute;left:4755;top:-2905;width:2;height:170" coordorigin="4755,-2905" coordsize="2,170">
              <v:shape style="position:absolute;left:4755;top:-2905;width:2;height:170" coordorigin="4755,-2905" coordsize="0,170" path="m4755,-2905l4755,-2735e" filled="f" stroked="t" strokeweight=".708pt" strokecolor="#CAD4E7">
                <v:path arrowok="t"/>
              </v:shape>
            </v:group>
            <v:group style="position:absolute;left:5303;top:-2905;width:2;height:170" coordorigin="5303,-2905" coordsize="2,170">
              <v:shape style="position:absolute;left:5303;top:-2905;width:2;height:170" coordorigin="5303,-2905" coordsize="0,170" path="m5303,-2905l5303,-2735e" filled="f" stroked="t" strokeweight=".708pt" strokecolor="#CAD4E7">
                <v:path arrowok="t"/>
              </v:shape>
              <v:shape style="position:absolute;left:4810;top:-2905;width:170;height:170" type="#_x0000_t75">
                <v:imagedata r:id="rId606" o:title=""/>
              </v:shape>
            </v:group>
            <v:group style="position:absolute;left:5333;top:-2869;width:2;height:97" coordorigin="5333,-2869" coordsize="2,97">
              <v:shape style="position:absolute;left:5333;top:-2869;width:2;height:97" coordorigin="5333,-2869" coordsize="0,97" path="m5333,-2771l5333,-2820,5333,-2869,5333,-2771xe" filled="t" fillcolor="#D8D8D8" stroked="f">
                <v:path arrowok="t"/>
                <v:fill type="solid"/>
              </v:shape>
            </v:group>
            <v:group style="position:absolute;left:5333;top:-2840;width:24;height:39" coordorigin="5333,-2840" coordsize="24,39">
              <v:shape style="position:absolute;left:5333;top:-2840;width:24;height:39" coordorigin="5333,-2840" coordsize="24,39" path="m5357,-2840l5333,-2820,5357,-2801,5357,-2840xe" filled="t" fillcolor="#D8D8D8" stroked="f">
                <v:path arrowok="t"/>
                <v:fill type="solid"/>
              </v:shape>
            </v:group>
            <w10:wrap type="none"/>
          </v:group>
        </w:pict>
      </w:r>
      <w:hyperlink w:history="true" w:anchor="_bookmark61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3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1.</w:t>
        </w:r>
        <w:r>
          <w:rPr>
            <w:rFonts w:ascii="Arial" w:hAnsi="Arial" w:cs="Arial" w:eastAsia="Arial"/>
            <w:b w:val="0"/>
            <w:bCs w:val="0"/>
            <w:color w:val="0088CC"/>
            <w:spacing w:val="14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Getting</w:t>
        </w:r>
        <w:r>
          <w:rPr>
            <w:rFonts w:ascii="Arial" w:hAnsi="Arial" w:cs="Arial" w:eastAsia="Arial"/>
            <w:b w:val="0"/>
            <w:bCs w:val="0"/>
            <w:color w:val="0088CC"/>
            <w:spacing w:val="11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started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3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Rails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ab/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2"/>
          <w:sz w:val="19"/>
          <w:szCs w:val="19"/>
        </w:rPr>
      </w:r>
      <w:r>
        <w:rPr>
          <w:rFonts w:ascii="Arial" w:hAnsi="Arial" w:cs="Arial" w:eastAsia="Arial"/>
          <w:b w:val="0"/>
          <w:bCs w:val="0"/>
          <w:color w:val="0088CC"/>
          <w:spacing w:val="0"/>
          <w:w w:val="102"/>
          <w:sz w:val="19"/>
          <w:szCs w:val="19"/>
          <w:u w:val="single" w:color="DEDEDE"/>
        </w:rPr>
        <w:t> </w:t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sz w:val="19"/>
          <w:szCs w:val="19"/>
          <w:u w:val="single" w:color="DEDEDE"/>
        </w:rPr>
        <w:tab/>
      </w:r>
      <w:r>
        <w:rPr>
          <w:rFonts w:ascii="Arial" w:hAnsi="Arial" w:cs="Arial" w:eastAsia="Arial"/>
          <w:b w:val="0"/>
          <w:bCs w:val="0"/>
          <w:color w:val="0088CC"/>
          <w:spacing w:val="0"/>
          <w:w w:val="100"/>
          <w:sz w:val="19"/>
          <w:szCs w:val="19"/>
          <w:u w:val="none"/>
        </w:rPr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9"/>
          <w:szCs w:val="19"/>
          <w:u w:val="none"/>
        </w:rPr>
      </w:r>
    </w:p>
    <w:p>
      <w:pPr>
        <w:tabs>
          <w:tab w:pos="10976" w:val="left" w:leader="none"/>
        </w:tabs>
        <w:spacing w:line="236" w:lineRule="exact" w:before="53"/>
        <w:ind w:left="4408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211.304993pt;margin-top:8.322985pt;width:.607pt;height:1.216pt;mso-position-horizontal-relative:page;mso-position-vertical-relative:paragraph;z-index:-12706" coordorigin="4226,166" coordsize="12,24">
            <v:shape style="position:absolute;left:4226;top:166;width:12;height:24" coordorigin="4226,166" coordsize="12,24" path="m4226,179l4238,179e" filled="f" stroked="t" strokeweight="1.316pt" strokecolor="#DEDEDE">
              <v:path arrowok="t"/>
            </v:shape>
            <w10:wrap type="none"/>
          </v:group>
        </w:pict>
      </w:r>
      <w:r>
        <w:rPr/>
        <w:pict>
          <v:group style="position:absolute;margin-left:274.553986pt;margin-top:8.322985pt;width:.608pt;height:1.216pt;mso-position-horizontal-relative:page;mso-position-vertical-relative:paragraph;z-index:-12705" coordorigin="5491,166" coordsize="12,24">
            <v:shape style="position:absolute;left:5491;top:166;width:12;height:24" coordorigin="5491,166" coordsize="12,24" path="m5491,179l5503,179e" filled="f" stroked="t" strokeweight="1.316pt" strokecolor="#DEDEDE">
              <v:path arrowok="t"/>
            </v:shape>
            <w10:wrap type="none"/>
          </v:group>
        </w:pict>
      </w:r>
      <w:r>
        <w:rPr/>
        <w:pict>
          <v:group style="position:absolute;margin-left:539.108582pt;margin-top:5.559296pt;width:1.752846pt;height:7.640108pt;mso-position-horizontal-relative:page;mso-position-vertical-relative:paragraph;z-index:-12703" coordorigin="10782,111" coordsize="35,153">
            <v:group style="position:absolute;left:10795;top:123;width:4;height:22" coordorigin="10795,123" coordsize="4,22">
              <v:shape style="position:absolute;left:10795;top:123;width:4;height:22" coordorigin="10795,123" coordsize="4,22" path="m10799,123l10795,146e" filled="f" stroked="t" strokeweight="1.216pt" strokecolor="#DEDEDE">
                <v:path arrowok="t"/>
              </v:shape>
            </v:group>
            <v:group style="position:absolute;left:10794;top:191;width:11;height:61" coordorigin="10794,191" coordsize="11,61">
              <v:shape style="position:absolute;left:10794;top:191;width:11;height:61" coordorigin="10794,191" coordsize="11,61" path="m10794,191l10796,214,10800,236,10805,251e" filled="f" stroked="t" strokeweight="1.216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87.762024pt;margin-top:8.322985pt;width:.608pt;height:1.216pt;mso-position-horizontal-relative:page;mso-position-vertical-relative:paragraph;z-index:-12701" coordorigin="11755,166" coordsize="12,24">
            <v:shape style="position:absolute;left:11755;top:166;width:12;height:24" coordorigin="11755,166" coordsize="12,24" path="m11755,179l11767,179e" filled="f" stroked="t" strokeweight="1.316pt" strokecolor="#DEDEDE">
              <v:path arrowok="t"/>
            </v:shape>
            <w10:wrap type="none"/>
          </v:group>
        </w:pict>
      </w:r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5"/>
            <w:w w:val="100"/>
            <w:sz w:val="17"/>
            <w:szCs w:val="17"/>
          </w:rPr>
          <w:t> </w:t>
        </w:r>
      </w:hyperlink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ab/>
        </w:r>
      </w:hyperlink>
      <w:hyperlink w:history="true" w:anchor="_bookmark24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5"/>
            <w:w w:val="100"/>
            <w:sz w:val="17"/>
            <w:szCs w:val="17"/>
          </w:rPr>
          <w:t> </w:t>
        </w:r>
      </w:hyperlink>
      <w:hyperlink w:history="true" w:anchor="_bookmark24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95" w:lineRule="exact"/>
        <w:ind w:left="528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/>
        <w:pict>
          <v:group style="position:absolute;margin-left:16.639999pt;margin-top:444.551666pt;width:182.551pt;height:36.4899pt;mso-position-horizontal-relative:page;mso-position-vertical-relative:paragraph;z-index:-12713" coordorigin="333,8891" coordsize="3651,730">
            <v:group style="position:absolute;left:355;top:8903;width:28;height:10" coordorigin="355,8903" coordsize="28,10">
              <v:shape style="position:absolute;left:355;top:8903;width:28;height:10" coordorigin="355,8903" coordsize="28,10" path="m382,8903l361,8908,355,8913e" filled="f" stroked="t" strokeweight="1.216pt" strokecolor="#E6E6E6">
                <v:path arrowok="t"/>
              </v:shape>
            </v:group>
            <v:group style="position:absolute;left:382;top:9603;width:3552;height:2" coordorigin="382,9603" coordsize="3552,2">
              <v:shape style="position:absolute;left:382;top:9603;width:3552;height:2" coordorigin="382,9603" coordsize="3552,0" path="m382,9603l3934,9603e" filled="f" stroked="t" strokeweight=".708pt" strokecolor="#E6E6E6">
                <v:path arrowok="t"/>
              </v:shape>
            </v:group>
            <v:group style="position:absolute;left:345;top:9589;width:27;height:18" coordorigin="345,9589" coordsize="27,18">
              <v:shape style="position:absolute;left:345;top:9589;width:27;height:18" coordorigin="345,9589" coordsize="27,18" path="m345,9590l353,9598,372,9608e" filled="f" stroked="t" strokeweight="1.216pt" strokecolor="#E6E6E6">
                <v:path arrowok="t"/>
              </v:shape>
            </v:group>
            <v:group style="position:absolute;left:3934;top:9604;width:22;height:5" coordorigin="3934,9604" coordsize="22,5">
              <v:shape style="position:absolute;left:3934;top:9604;width:22;height:5" coordorigin="3934,9604" coordsize="22,5" path="m3934,9609l3956,9604e" filled="f" stroked="t" strokeweight="1.216pt" strokecolor="#E6E6E6">
                <v:path arrowok="t"/>
              </v:shape>
            </v:group>
            <v:group style="position:absolute;left:340;top:8952;width:2;height:608" coordorigin="340,8952" coordsize="2,608">
              <v:shape style="position:absolute;left:340;top:8952;width:2;height:608" coordorigin="340,8952" coordsize="0,608" path="m340,8952l340,9560e" filled="f" stroked="t" strokeweight=".708pt" strokecolor="#E6E6E6">
                <v:path arrowok="t"/>
              </v:shape>
            </v:group>
            <v:group style="position:absolute;left:3977;top:8952;width:2;height:608" coordorigin="3977,8952" coordsize="2,608">
              <v:shape style="position:absolute;left:3977;top:8952;width:2;height:608" coordorigin="3977,8952" coordsize="0,608" path="m3977,8952l3977,9560e" filled="f" stroked="t" strokeweight=".708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072998pt;margin-top:3.345242pt;width:48.83722pt;height:1.498736pt;mso-position-horizontal-relative:page;mso-position-vertical-relative:paragraph;z-index:-12707" coordorigin="4401,67" coordsize="977,30">
            <v:group style="position:absolute;left:4409;top:79;width:912;height:2" coordorigin="4409,79" coordsize="912,2">
              <v:shape style="position:absolute;left:4409;top:79;width:912;height:2" coordorigin="4409,79" coordsize="912,0" path="m4409,79l5321,79e" filled="f" stroked="t" strokeweight=".708pt" strokecolor="#DEDEDE">
                <v:path arrowok="t"/>
              </v:shape>
            </v:group>
            <v:group style="position:absolute;left:5321;top:79;width:45;height:6" coordorigin="5321,79" coordsize="45,6">
              <v:shape style="position:absolute;left:5321;top:79;width:45;height:6" coordorigin="5321,79" coordsize="45,6" path="m5321,85l5344,83,5366,79e" filled="f" stroked="t" strokeweight="1.216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8.484985pt;margin-top:3.32127pt;width:33.707688pt;height:1.522709pt;mso-position-horizontal-relative:page;mso-position-vertical-relative:paragraph;z-index:-12702" coordorigin="10970,66" coordsize="674,30">
            <v:group style="position:absolute;left:10977;top:79;width:608;height:2" coordorigin="10977,79" coordsize="608,2">
              <v:shape style="position:absolute;left:10977;top:79;width:608;height:2" coordorigin="10977,79" coordsize="608,0" path="m10977,79l11585,79e" filled="f" stroked="t" strokeweight=".708pt" strokecolor="#DEDEDE">
                <v:path arrowok="t"/>
              </v:shape>
            </v:group>
            <v:group style="position:absolute;left:11585;top:79;width:47;height:6" coordorigin="11585,79" coordsize="47,6">
              <v:shape style="position:absolute;left:11585;top:79;width:47;height:6" coordorigin="11585,79" coordsize="47,6" path="m11585,85l11608,83,11630,79e" filled="f" stroked="t" strokeweight="1.216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7.298pt;margin-top:16.095278pt;width:181.235pt;height:.1pt;mso-position-horizontal-relative:page;mso-position-vertical-relative:paragraph;z-index:-12698" coordorigin="346,322" coordsize="3625,2">
            <v:shape style="position:absolute;left:346;top:322;width:3625;height:2" coordorigin="346,322" coordsize="3625,0" path="m346,322l3971,322e" filled="f" stroked="t" strokeweight=".708pt" strokecolor="#E6E6E6">
              <v:path arrowok="t"/>
            </v:shape>
            <w10:wrap type="none"/>
          </v:group>
        </w:pict>
      </w:r>
      <w:hyperlink w:history="true" w:anchor="_bookmark62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1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2.</w:t>
        </w:r>
        <w:r>
          <w:rPr>
            <w:rFonts w:ascii="Arial" w:hAnsi="Arial" w:cs="Arial" w:eastAsia="Arial"/>
            <w:b w:val="0"/>
            <w:bCs w:val="0"/>
            <w:color w:val="0088CC"/>
            <w:spacing w:val="13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Starting</w:t>
        </w:r>
        <w:r>
          <w:rPr>
            <w:rFonts w:ascii="Arial" w:hAnsi="Arial" w:cs="Arial" w:eastAsia="Arial"/>
            <w:b w:val="0"/>
            <w:bCs w:val="0"/>
            <w:color w:val="0088CC"/>
            <w:spacing w:val="16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with</w:t>
        </w:r>
        <w:r>
          <w:rPr>
            <w:rFonts w:ascii="Arial" w:hAnsi="Arial" w:cs="Arial" w:eastAsia="Arial"/>
            <w:b w:val="0"/>
            <w:bCs w:val="0"/>
            <w:color w:val="0088CC"/>
            <w:spacing w:val="11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t</w:t>
        </w:r>
        <w:r>
          <w:rPr>
            <w:rFonts w:ascii="Arial" w:hAnsi="Arial" w:cs="Arial" w:eastAsia="Arial"/>
            <w:b w:val="0"/>
            <w:bCs w:val="0"/>
            <w:color w:val="0088CC"/>
            <w:spacing w:val="6"/>
            <w:w w:val="100"/>
            <w:sz w:val="19"/>
            <w:szCs w:val="19"/>
          </w:rPr>
          <w:t>o</w:t>
        </w:r>
        <w:r>
          <w:rPr>
            <w:rFonts w:ascii="Arial" w:hAnsi="Arial" w:cs="Arial" w:eastAsia="Arial"/>
            <w:b w:val="0"/>
            <w:bCs w:val="0"/>
            <w:color w:val="0088CC"/>
            <w:spacing w:val="7"/>
            <w:w w:val="100"/>
            <w:sz w:val="19"/>
            <w:szCs w:val="19"/>
          </w:rPr>
          <w:t>-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do</w:t>
        </w:r>
        <w:r>
          <w:rPr>
            <w:rFonts w:ascii="Arial" w:hAnsi="Arial" w:cs="Arial" w:eastAsia="Arial"/>
            <w:b w:val="0"/>
            <w:bCs w:val="0"/>
            <w:color w:val="0088CC"/>
            <w:spacing w:val="7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list</w:t>
        </w:r>
        <w:r>
          <w:rPr>
            <w:rFonts w:ascii="Arial" w:hAnsi="Arial" w:cs="Arial" w:eastAsia="Arial"/>
            <w:b w:val="0"/>
            <w:bCs w:val="0"/>
            <w:color w:val="0088CC"/>
            <w:spacing w:val="11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app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  <w:sz w:val="19"/>
            <w:szCs w:val="19"/>
          </w:rPr>
        </w:r>
      </w:hyperlink>
    </w:p>
    <w:p>
      <w:pPr>
        <w:spacing w:after="0" w:line="195" w:lineRule="exact"/>
        <w:jc w:val="left"/>
        <w:rPr>
          <w:rFonts w:ascii="Arial" w:hAnsi="Arial" w:cs="Arial" w:eastAsia="Arial"/>
          <w:sz w:val="19"/>
          <w:szCs w:val="19"/>
        </w:rPr>
        <w:sectPr>
          <w:headerReference w:type="default" r:id="rId601"/>
          <w:footerReference w:type="default" r:id="rId602"/>
          <w:pgSz w:w="12240" w:h="15840"/>
          <w:pgMar w:header="89" w:footer="18" w:top="280" w:bottom="200" w:left="0" w:right="50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7"/>
        <w:rPr>
          <w:sz w:val="20"/>
          <w:szCs w:val="20"/>
        </w:rPr>
      </w:pPr>
      <w:r>
        <w:rPr>
          <w:sz w:val="20"/>
          <w:szCs w:val="20"/>
        </w:rPr>
      </w:r>
    </w:p>
    <w:tbl>
      <w:tblPr>
        <w:tblW w:w="0" w:type="auto"/>
        <w:jc w:val="left"/>
        <w:tblInd w:w="892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/>
      <w:tr>
        <w:trPr>
          <w:trHeight w:val="693" w:hRule="exact"/>
        </w:trPr>
        <w:tc>
          <w:tcPr>
            <w:tcW w:w="2518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line="100" w:lineRule="exact" w:before="3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spacing w:line="264" w:lineRule="auto"/>
              <w:ind w:left="169" w:right="108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hyperlink w:history="true" w:anchor="_bookmark18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1.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4"/>
                  <w:w w:val="100"/>
                  <w:position w:val="1"/>
                  <w:sz w:val="19"/>
                  <w:szCs w:val="19"/>
                </w:rPr>
                <w:t> </w:t>
              </w:r>
            </w:hyperlink>
            <w:hyperlink w:history="true" w:anchor="_bookmark18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Designing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9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t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6"/>
                  <w:w w:val="100"/>
                  <w:position w:val="1"/>
                  <w:sz w:val="19"/>
                  <w:szCs w:val="19"/>
                </w:rPr>
                <w:t>o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7"/>
                  <w:w w:val="100"/>
                  <w:position w:val="1"/>
                  <w:sz w:val="19"/>
                  <w:szCs w:val="19"/>
                </w:rPr>
                <w:t>-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do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9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list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 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7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7"/>
                  <w:w w:val="100"/>
                  <w:position w:val="0"/>
                  <w:sz w:val="19"/>
                  <w:szCs w:val="19"/>
                </w:rPr>
              </w:r>
            </w:hyperlink>
            <w:r>
              <w:rPr/>
              <w:pict>
                <v:shape style="width:7.896715pt;height:8.505pt;mso-position-horizontal-relative:char;mso-position-vertical-relative:line" type="#_x0000_t75">
                  <v:imagedata r:id="rId607" o:title=""/>
                </v:shape>
              </w:pic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0088CC"/>
                <w:spacing w:val="17"/>
                <w:w w:val="100"/>
                <w:position w:val="0"/>
                <w:sz w:val="19"/>
                <w:szCs w:val="19"/>
              </w:rPr>
              <w:t> </w:t>
            </w:r>
            <w:hyperlink w:history="true" w:anchor="_bookmark18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19"/>
                  <w:szCs w:val="19"/>
                </w:rPr>
                <w:t>app</w:t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19"/>
                  <w:szCs w:val="19"/>
                </w:rPr>
              </w:r>
            </w:hyperlink>
          </w:p>
        </w:tc>
      </w:tr>
      <w:tr>
        <w:trPr>
          <w:trHeight w:val="450" w:hRule="exact"/>
        </w:trPr>
        <w:tc>
          <w:tcPr>
            <w:tcW w:w="2518" w:type="dxa"/>
            <w:tcBorders>
              <w:top w:val="single" w:sz="6" w:space="0" w:color="E6E6E6"/>
              <w:left w:val="nil" w:sz="6" w:space="0" w:color="auto"/>
              <w:bottom w:val="single" w:sz="6" w:space="0" w:color="E6E6E6"/>
              <w:right w:val="nil" w:sz="6" w:space="0" w:color="auto"/>
            </w:tcBorders>
            <w:shd w:val="clear" w:color="auto" w:fill="0088CC"/>
          </w:tcPr>
          <w:p>
            <w:pPr>
              <w:pStyle w:val="TableParagraph"/>
              <w:spacing w:line="100" w:lineRule="exact" w:before="3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ind w:left="176" w:right="0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hyperlink w:history="true" w:anchor="_bookmark61"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19"/>
                  <w:szCs w:val="19"/>
                </w:rPr>
                <w:t>2.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9"/>
                  <w:w w:val="100"/>
                  <w:position w:val="1"/>
                  <w:sz w:val="19"/>
                  <w:szCs w:val="19"/>
                </w:rPr>
                <w:t> </w:t>
              </w:r>
            </w:hyperlink>
            <w:hyperlink w:history="true" w:anchor="_bookmark61"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19"/>
                  <w:szCs w:val="19"/>
                </w:rPr>
                <w:t>Todos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9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19"/>
                  <w:szCs w:val="19"/>
                </w:rPr>
                <w:t>from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19"/>
                  <w:szCs w:val="19"/>
                </w:rPr>
                <w:t>   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19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0"/>
                  <w:w w:val="100"/>
                  <w:position w:val="1"/>
                  <w:sz w:val="19"/>
                  <w:szCs w:val="19"/>
                </w:rPr>
                <w:t>controlle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13"/>
                  <w:w w:val="100"/>
                  <w:position w:val="1"/>
                  <w:sz w:val="19"/>
                  <w:szCs w:val="19"/>
                </w:rPr>
                <w:t>r</w:t>
              </w:r>
              <w:r>
                <w:rPr>
                  <w:rFonts w:ascii="Arial" w:hAnsi="Arial" w:cs="Arial" w:eastAsia="Arial"/>
                  <w:b w:val="0"/>
                  <w:bCs w:val="0"/>
                  <w:color w:val="FFFFFF"/>
                  <w:spacing w:val="14"/>
                  <w:w w:val="102"/>
                  <w:position w:val="0"/>
                  <w:sz w:val="19"/>
                  <w:szCs w:val="19"/>
                </w:rPr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19"/>
                  <w:szCs w:val="19"/>
                </w:rPr>
              </w:r>
            </w:hyperlink>
            <w:r>
              <w:rPr/>
              <w:pict>
                <v:shape style="width:7.897643pt;height:8.505pt;mso-position-horizontal-relative:char;mso-position-vertical-relative:line" type="#_x0000_t75">
                  <v:imagedata r:id="rId608" o:title=""/>
                </v:shape>
              </w:pict>
            </w:r>
          </w:p>
        </w:tc>
      </w:tr>
      <w:tr>
        <w:trPr>
          <w:trHeight w:val="450" w:hRule="exact"/>
        </w:trPr>
        <w:tc>
          <w:tcPr>
            <w:tcW w:w="2518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</w:tcPr>
          <w:p>
            <w:pPr>
              <w:pStyle w:val="TableParagraph"/>
              <w:spacing w:line="100" w:lineRule="exact" w:before="3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237" w:val="left" w:leader="none"/>
              </w:tabs>
              <w:ind w:left="303" w:right="0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r>
              <w:rPr/>
              <w:pict>
                <v:shape style="width:8.504001pt;height:8.505pt;mso-position-horizontal-relative:char;mso-position-vertical-relative:line" type="#_x0000_t75">
                  <v:imagedata r:id="rId609" o:title=""/>
                </v:shape>
              </w:pict>
            </w:r>
            <w:r>
              <w:rPr/>
            </w:r>
            <w:r>
              <w:rPr>
                <w:rFonts w:ascii="Times New Roman" w:hAnsi="Times New Roman" w:cs="Times New Roman" w:eastAsia="Times New Roman"/>
                <w:position w:val="1"/>
                <w:sz w:val="20"/>
                <w:szCs w:val="20"/>
              </w:rPr>
              <w:t> </w:t>
            </w:r>
            <w:hyperlink w:history="true" w:anchor="_bookmark24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Display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5"/>
                  <w:w w:val="100"/>
                  <w:position w:val="1"/>
                  <w:sz w:val="19"/>
                  <w:szCs w:val="19"/>
                </w:rPr>
                <w:t> </w:t>
              </w:r>
            </w:hyperlink>
            <w:hyperlink w:history="true" w:anchor="_bookmark24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one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2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todo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19"/>
                  <w:szCs w:val="19"/>
                </w:rPr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19"/>
                  <w:szCs w:val="19"/>
                </w:rPr>
              </w:r>
            </w:hyperlink>
            <w:r>
              <w:rPr/>
              <w:pict>
                <v:shape style="width:7.896715pt;height:8.505pt;mso-position-horizontal-relative:char;mso-position-vertical-relative:line" type="#_x0000_t75">
                  <v:imagedata r:id="rId610" o:title=""/>
                </v:shape>
              </w:pict>
            </w:r>
          </w:p>
        </w:tc>
      </w:tr>
      <w:tr>
        <w:trPr>
          <w:trHeight w:val="693" w:hRule="exact"/>
        </w:trPr>
        <w:tc>
          <w:tcPr>
            <w:tcW w:w="2518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</w:tcPr>
          <w:p>
            <w:pPr>
              <w:pStyle w:val="TableParagraph"/>
              <w:spacing w:line="100" w:lineRule="exact" w:before="3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237" w:val="left" w:leader="none"/>
              </w:tabs>
              <w:spacing w:line="267" w:lineRule="auto"/>
              <w:ind w:left="303" w:right="108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r>
              <w:rPr/>
              <w:pict>
                <v:shape style="width:8.505pt;height:8.505pt;mso-position-horizontal-relative:char;mso-position-vertical-relative:line" type="#_x0000_t75">
                  <v:imagedata r:id="rId611" o:title=""/>
                </v:shape>
              </w:pict>
            </w:r>
            <w:r>
              <w:rPr/>
            </w:r>
            <w:r>
              <w:rPr>
                <w:rFonts w:ascii="Times New Roman" w:hAnsi="Times New Roman" w:cs="Times New Roman" w:eastAsia="Times New Roman"/>
                <w:position w:val="1"/>
                <w:sz w:val="20"/>
                <w:szCs w:val="20"/>
              </w:rPr>
              <w:t> </w:t>
            </w:r>
            <w:hyperlink w:history="true" w:anchor="_bookmark27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Display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27"/>
                  <w:w w:val="100"/>
                  <w:position w:val="1"/>
                  <w:sz w:val="19"/>
                  <w:szCs w:val="19"/>
                </w:rPr>
                <w:t> </w:t>
              </w:r>
            </w:hyperlink>
            <w:hyperlink w:history="true" w:anchor="_bookmark27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multiple</w:t>
              </w:r>
            </w:hyperlink>
            <w:r>
              <w:rPr>
                <w:rFonts w:ascii="Arial" w:hAnsi="Arial" w:cs="Arial" w:eastAsia="Arial"/>
                <w:b w:val="0"/>
                <w:bCs w:val="0"/>
                <w:color w:val="0088CC"/>
                <w:spacing w:val="0"/>
                <w:w w:val="102"/>
                <w:position w:val="1"/>
                <w:sz w:val="19"/>
                <w:szCs w:val="19"/>
              </w:rPr>
              <w:t> </w:t>
            </w:r>
            <w:hyperlink w:history="true" w:anchor="_bookmark27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todos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19"/>
                  <w:szCs w:val="19"/>
                </w:rPr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19"/>
                  <w:szCs w:val="19"/>
                </w:rPr>
              </w:r>
            </w:hyperlink>
            <w:r>
              <w:rPr/>
              <w:pict>
                <v:shape style="width:7.897643pt;height:8.505pt;mso-position-horizontal-relative:char;mso-position-vertical-relative:line" type="#_x0000_t75">
                  <v:imagedata r:id="rId612" o:title=""/>
                </v:shape>
              </w:pict>
            </w:r>
          </w:p>
        </w:tc>
      </w:tr>
      <w:tr>
        <w:trPr>
          <w:trHeight w:val="693" w:hRule="exact"/>
        </w:trPr>
        <w:tc>
          <w:tcPr>
            <w:tcW w:w="2518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line="100" w:lineRule="exact" w:before="3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spacing w:line="265" w:lineRule="auto"/>
              <w:ind w:left="169" w:right="108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hyperlink w:history="true" w:anchor="_bookmark30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3.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4"/>
                  <w:w w:val="100"/>
                  <w:position w:val="1"/>
                  <w:sz w:val="19"/>
                  <w:szCs w:val="19"/>
                </w:rPr>
                <w:t> </w:t>
              </w:r>
            </w:hyperlink>
            <w:hyperlink w:history="true" w:anchor="_bookmark30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Model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2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to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5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store/fetch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 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22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-22"/>
                  <w:w w:val="100"/>
                  <w:position w:val="0"/>
                  <w:sz w:val="19"/>
                  <w:szCs w:val="19"/>
                </w:rPr>
              </w:r>
            </w:hyperlink>
            <w:r>
              <w:rPr/>
              <w:pict>
                <v:shape style="width:7.896715pt;height:8.505pt;mso-position-horizontal-relative:char;mso-position-vertical-relative:line" type="#_x0000_t75">
                  <v:imagedata r:id="rId613" o:title=""/>
                </v:shape>
              </w:pic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0088CC"/>
                <w:spacing w:val="-22"/>
                <w:w w:val="100"/>
                <w:position w:val="0"/>
                <w:sz w:val="19"/>
                <w:szCs w:val="19"/>
              </w:rPr>
              <w:t> </w:t>
            </w:r>
            <w:hyperlink w:history="true" w:anchor="_bookmark30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19"/>
                  <w:szCs w:val="19"/>
                </w:rPr>
                <w:t>todos</w:t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19"/>
                  <w:szCs w:val="19"/>
                </w:rPr>
              </w:r>
            </w:hyperlink>
          </w:p>
        </w:tc>
      </w:tr>
      <w:tr>
        <w:trPr>
          <w:trHeight w:val="693" w:hRule="exact"/>
        </w:trPr>
        <w:tc>
          <w:tcPr>
            <w:tcW w:w="2518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</w:tcPr>
          <w:p>
            <w:pPr>
              <w:pStyle w:val="TableParagraph"/>
              <w:spacing w:line="100" w:lineRule="exact" w:before="3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ind w:left="303" w:right="0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r>
              <w:rPr/>
              <w:pict>
                <v:shape style="width:8.505pt;height:8.505pt;mso-position-horizontal-relative:char;mso-position-vertical-relative:line" type="#_x0000_t75">
                  <v:imagedata r:id="rId614" o:title=""/>
                </v:shape>
              </w:pict>
            </w:r>
            <w:r>
              <w:rPr/>
            </w:r>
            <w:r>
              <w:rPr>
                <w:rFonts w:ascii="Times New Roman" w:hAnsi="Times New Roman" w:cs="Times New Roman" w:eastAsia="Times New Roman"/>
                <w:position w:val="1"/>
                <w:sz w:val="20"/>
                <w:szCs w:val="20"/>
              </w:rPr>
              <w:t> </w:t>
            </w:r>
            <w:hyperlink w:history="true" w:anchor="_bookmark32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Todos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20"/>
                  <w:w w:val="100"/>
                  <w:position w:val="1"/>
                  <w:sz w:val="19"/>
                  <w:szCs w:val="19"/>
                </w:rPr>
                <w:t> </w:t>
              </w:r>
            </w:hyperlink>
            <w:hyperlink w:history="true" w:anchor="_bookmark32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from</w:t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19"/>
                  <w:szCs w:val="19"/>
                </w:rPr>
              </w:r>
            </w:hyperlink>
          </w:p>
          <w:p>
            <w:pPr>
              <w:pStyle w:val="TableParagraph"/>
              <w:tabs>
                <w:tab w:pos="2237" w:val="left" w:leader="none"/>
              </w:tabs>
              <w:spacing w:before="24"/>
              <w:ind w:left="303" w:right="0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hyperlink w:history="true" w:anchor="_bookmark32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database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19"/>
                  <w:szCs w:val="19"/>
                </w:rPr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19"/>
                  <w:szCs w:val="19"/>
                </w:rPr>
              </w:r>
            </w:hyperlink>
            <w:r>
              <w:rPr/>
              <w:pict>
                <v:shape style="width:7.897643pt;height:8.505pt;mso-position-horizontal-relative:char;mso-position-vertical-relative:line" type="#_x0000_t75">
                  <v:imagedata r:id="rId615" o:title=""/>
                </v:shape>
              </w:pict>
            </w:r>
          </w:p>
        </w:tc>
      </w:tr>
      <w:tr>
        <w:trPr>
          <w:trHeight w:val="450" w:hRule="exact"/>
        </w:trPr>
        <w:tc>
          <w:tcPr>
            <w:tcW w:w="2518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</w:tcPr>
          <w:p>
            <w:pPr>
              <w:pStyle w:val="TableParagraph"/>
              <w:spacing w:line="100" w:lineRule="exact" w:before="3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237" w:val="left" w:leader="none"/>
              </w:tabs>
              <w:ind w:left="303" w:right="0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r>
              <w:rPr/>
              <w:pict>
                <v:shape style="width:8.504001pt;height:8.505pt;mso-position-horizontal-relative:char;mso-position-vertical-relative:line" type="#_x0000_t75">
                  <v:imagedata r:id="rId616" o:title=""/>
                </v:shape>
              </w:pict>
            </w:r>
            <w:r>
              <w:rPr/>
            </w:r>
            <w:r>
              <w:rPr>
                <w:rFonts w:ascii="Times New Roman" w:hAnsi="Times New Roman" w:cs="Times New Roman" w:eastAsia="Times New Roman"/>
                <w:position w:val="1"/>
                <w:sz w:val="20"/>
                <w:szCs w:val="20"/>
              </w:rPr>
              <w:t> </w:t>
            </w:r>
            <w:hyperlink w:history="true" w:anchor="_bookmark35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Delete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8"/>
                  <w:w w:val="100"/>
                  <w:position w:val="1"/>
                  <w:sz w:val="19"/>
                  <w:szCs w:val="19"/>
                </w:rPr>
                <w:t> </w:t>
              </w:r>
            </w:hyperlink>
            <w:hyperlink w:history="true" w:anchor="_bookmark35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last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8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todo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19"/>
                  <w:szCs w:val="19"/>
                </w:rPr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19"/>
                  <w:szCs w:val="19"/>
                </w:rPr>
              </w:r>
            </w:hyperlink>
            <w:r>
              <w:rPr/>
              <w:pict>
                <v:shape style="width:7.896715pt;height:8.505pt;mso-position-horizontal-relative:char;mso-position-vertical-relative:line" type="#_x0000_t75">
                  <v:imagedata r:id="rId617" o:title=""/>
                </v:shape>
              </w:pict>
            </w:r>
          </w:p>
        </w:tc>
      </w:tr>
      <w:tr>
        <w:trPr>
          <w:trHeight w:val="693" w:hRule="exact"/>
        </w:trPr>
        <w:tc>
          <w:tcPr>
            <w:tcW w:w="2518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line="100" w:lineRule="exact" w:before="3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237" w:val="left" w:leader="none"/>
              </w:tabs>
              <w:spacing w:line="265" w:lineRule="auto"/>
              <w:ind w:left="169" w:right="108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hyperlink r:id="rId210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4.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3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Add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3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Twitter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19"/>
                  <w:szCs w:val="19"/>
                </w:rPr>
              </w:r>
            </w:hyperlink>
            <w:r>
              <w:rPr/>
              <w:pict>
                <v:shape style="width:7.897643pt;height:8.505pt;mso-position-horizontal-relative:char;mso-position-vertical-relative:line" type="#_x0000_t75">
                  <v:imagedata r:id="rId618" o:title=""/>
                </v:shape>
              </w:pic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0088CC"/>
                <w:spacing w:val="0"/>
                <w:w w:val="100"/>
                <w:position w:val="0"/>
                <w:sz w:val="19"/>
                <w:szCs w:val="19"/>
              </w:rPr>
              <w:t> </w:t>
            </w:r>
            <w:hyperlink r:id="rId210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19"/>
                  <w:szCs w:val="19"/>
                </w:rPr>
                <w:t>Bootstrap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26"/>
                  <w:w w:val="100"/>
                  <w:position w:val="0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19"/>
                  <w:szCs w:val="19"/>
                </w:rPr>
                <w:t>CSS</w:t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19"/>
                  <w:szCs w:val="19"/>
                </w:rPr>
              </w:r>
            </w:hyperlink>
          </w:p>
        </w:tc>
      </w:tr>
      <w:tr>
        <w:trPr>
          <w:trHeight w:val="693" w:hRule="exact"/>
        </w:trPr>
        <w:tc>
          <w:tcPr>
            <w:tcW w:w="2518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</w:tcPr>
          <w:p>
            <w:pPr>
              <w:pStyle w:val="TableParagraph"/>
              <w:spacing w:line="100" w:lineRule="exact" w:before="3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237" w:val="left" w:leader="none"/>
              </w:tabs>
              <w:spacing w:line="267" w:lineRule="auto"/>
              <w:ind w:left="303" w:right="108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r>
              <w:rPr/>
              <w:pict>
                <v:shape style="width:8.504001pt;height:8.505pt;mso-position-horizontal-relative:char;mso-position-vertical-relative:line" type="#_x0000_t75">
                  <v:imagedata r:id="rId619" o:title=""/>
                </v:shape>
              </w:pict>
            </w:r>
            <w:r>
              <w:rPr/>
            </w:r>
            <w:r>
              <w:rPr>
                <w:rFonts w:ascii="Times New Roman" w:hAnsi="Times New Roman" w:cs="Times New Roman" w:eastAsia="Times New Roman"/>
                <w:position w:val="1"/>
                <w:sz w:val="20"/>
                <w:szCs w:val="20"/>
              </w:rPr>
              <w:t> </w:t>
            </w:r>
            <w:hyperlink w:history="true" w:anchor="_bookmark38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Bootstrap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8"/>
                  <w:w w:val="100"/>
                  <w:position w:val="1"/>
                  <w:sz w:val="19"/>
                  <w:szCs w:val="19"/>
                </w:rPr>
                <w:t> </w:t>
              </w:r>
            </w:hyperlink>
            <w:hyperlink w:history="true" w:anchor="_bookmark38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CSS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1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with</w:t>
              </w:r>
            </w:hyperlink>
            <w:r>
              <w:rPr>
                <w:rFonts w:ascii="Arial" w:hAnsi="Arial" w:cs="Arial" w:eastAsia="Arial"/>
                <w:b w:val="0"/>
                <w:bCs w:val="0"/>
                <w:color w:val="0088CC"/>
                <w:spacing w:val="0"/>
                <w:w w:val="102"/>
                <w:position w:val="1"/>
                <w:sz w:val="19"/>
                <w:szCs w:val="19"/>
              </w:rPr>
              <w:t> </w:t>
            </w:r>
            <w:hyperlink w:history="true" w:anchor="_bookmark38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navbar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19"/>
                  <w:szCs w:val="19"/>
                </w:rPr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19"/>
                  <w:szCs w:val="19"/>
                </w:rPr>
              </w:r>
            </w:hyperlink>
            <w:r>
              <w:rPr/>
              <w:pict>
                <v:shape style="width:7.896715pt;height:8.505pt;mso-position-horizontal-relative:char;mso-position-vertical-relative:line" type="#_x0000_t75">
                  <v:imagedata r:id="rId620" o:title=""/>
                </v:shape>
              </w:pict>
            </w:r>
          </w:p>
        </w:tc>
      </w:tr>
      <w:tr>
        <w:trPr>
          <w:trHeight w:val="693" w:hRule="exact"/>
        </w:trPr>
        <w:tc>
          <w:tcPr>
            <w:tcW w:w="2518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</w:tcPr>
          <w:p>
            <w:pPr>
              <w:pStyle w:val="TableParagraph"/>
              <w:spacing w:line="100" w:lineRule="exact" w:before="3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237" w:val="left" w:leader="none"/>
              </w:tabs>
              <w:spacing w:line="267" w:lineRule="auto"/>
              <w:ind w:left="303" w:right="108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r>
              <w:rPr/>
              <w:pict>
                <v:shape style="width:8.505pt;height:8.505pt;mso-position-horizontal-relative:char;mso-position-vertical-relative:line" type="#_x0000_t75">
                  <v:imagedata r:id="rId621" o:title=""/>
                </v:shape>
              </w:pict>
            </w:r>
            <w:r>
              <w:rPr/>
            </w:r>
            <w:r>
              <w:rPr>
                <w:rFonts w:ascii="Times New Roman" w:hAnsi="Times New Roman" w:cs="Times New Roman" w:eastAsia="Times New Roman"/>
                <w:position w:val="1"/>
                <w:sz w:val="20"/>
                <w:szCs w:val="20"/>
              </w:rPr>
              <w:t> </w:t>
            </w:r>
            <w:hyperlink w:history="true" w:anchor="_bookmark2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Use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2"/>
                  <w:w w:val="100"/>
                  <w:position w:val="1"/>
                  <w:sz w:val="19"/>
                  <w:szCs w:val="19"/>
                </w:rPr>
                <w:t> </w:t>
              </w:r>
            </w:hyperlink>
            <w:hyperlink w:history="true" w:anchor="_bookmark2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modal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1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&amp;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9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helper</w:t>
              </w:r>
            </w:hyperlink>
            <w:r>
              <w:rPr>
                <w:rFonts w:ascii="Arial" w:hAnsi="Arial" w:cs="Arial" w:eastAsia="Arial"/>
                <w:b w:val="0"/>
                <w:bCs w:val="0"/>
                <w:color w:val="0088CC"/>
                <w:spacing w:val="0"/>
                <w:w w:val="102"/>
                <w:position w:val="1"/>
                <w:sz w:val="19"/>
                <w:szCs w:val="19"/>
              </w:rPr>
              <w:t> </w:t>
            </w:r>
            <w:hyperlink w:history="true" w:anchor="_bookmark2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functions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19"/>
                  <w:szCs w:val="19"/>
                </w:rPr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19"/>
                  <w:szCs w:val="19"/>
                </w:rPr>
              </w:r>
            </w:hyperlink>
            <w:r>
              <w:rPr/>
              <w:pict>
                <v:shape style="width:7.897643pt;height:8.505pt;mso-position-horizontal-relative:char;mso-position-vertical-relative:line" type="#_x0000_t75">
                  <v:imagedata r:id="rId622" o:title=""/>
                </v:shape>
              </w:pict>
            </w:r>
          </w:p>
        </w:tc>
      </w:tr>
      <w:tr>
        <w:trPr>
          <w:trHeight w:val="693" w:hRule="exact"/>
        </w:trPr>
        <w:tc>
          <w:tcPr>
            <w:tcW w:w="2518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</w:tcPr>
          <w:p>
            <w:pPr>
              <w:pStyle w:val="TableParagraph"/>
              <w:spacing w:line="100" w:lineRule="exact" w:before="3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tabs>
                <w:tab w:pos="2237" w:val="left" w:leader="none"/>
              </w:tabs>
              <w:spacing w:line="265" w:lineRule="auto"/>
              <w:ind w:left="169" w:right="108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hyperlink w:history="true" w:anchor="_bookmark4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5.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4"/>
                  <w:w w:val="100"/>
                  <w:position w:val="1"/>
                  <w:sz w:val="19"/>
                  <w:szCs w:val="19"/>
                </w:rPr>
                <w:t> </w:t>
              </w:r>
            </w:hyperlink>
            <w:hyperlink w:history="true" w:anchor="_bookmark4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Bootstrap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3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CSS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7"/>
                  <w:w w:val="100"/>
                  <w:position w:val="1"/>
                  <w:sz w:val="19"/>
                  <w:szCs w:val="19"/>
                </w:rPr>
                <w:t> 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via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19"/>
                  <w:szCs w:val="19"/>
                </w:rPr>
              </w:r>
            </w:hyperlink>
            <w:r>
              <w:rPr/>
              <w:pict>
                <v:shape style="width:7.896715pt;height:8.505pt;mso-position-horizontal-relative:char;mso-position-vertical-relative:line" type="#_x0000_t75">
                  <v:imagedata r:id="rId623" o:title=""/>
                </v:shape>
              </w:pict>
            </w:r>
            <w:r>
              <w:rPr>
                <w:rFonts w:ascii="Times New Roman" w:hAnsi="Times New Roman" w:cs="Times New Roman" w:eastAsia="Times New Roman"/>
                <w:b w:val="0"/>
                <w:bCs w:val="0"/>
                <w:color w:val="0088CC"/>
                <w:spacing w:val="0"/>
                <w:w w:val="100"/>
                <w:position w:val="0"/>
                <w:sz w:val="19"/>
                <w:szCs w:val="19"/>
              </w:rPr>
              <w:t> </w:t>
            </w:r>
            <w:hyperlink w:history="true" w:anchor="_bookmark4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19"/>
                  <w:szCs w:val="19"/>
                </w:rPr>
                <w:t>Ruby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20"/>
                  <w:w w:val="100"/>
                  <w:position w:val="0"/>
                  <w:sz w:val="19"/>
                  <w:szCs w:val="19"/>
                </w:rPr>
                <w:t> </w:t>
              </w:r>
            </w:hyperlink>
            <w:hyperlink w:history="true" w:anchor="_bookmark41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19"/>
                  <w:szCs w:val="19"/>
                </w:rPr>
                <w:t>Gem</w:t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19"/>
                  <w:szCs w:val="19"/>
                </w:rPr>
              </w:r>
            </w:hyperlink>
          </w:p>
        </w:tc>
      </w:tr>
      <w:tr>
        <w:trPr>
          <w:trHeight w:val="693" w:hRule="exact"/>
        </w:trPr>
        <w:tc>
          <w:tcPr>
            <w:tcW w:w="2518" w:type="dxa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</w:tcPr>
          <w:p>
            <w:pPr>
              <w:pStyle w:val="TableParagraph"/>
              <w:spacing w:line="100" w:lineRule="exact" w:before="3"/>
              <w:rPr>
                <w:sz w:val="10"/>
                <w:szCs w:val="10"/>
              </w:rPr>
            </w:pPr>
            <w:r>
              <w:rPr>
                <w:sz w:val="10"/>
                <w:szCs w:val="10"/>
              </w:rPr>
            </w:r>
          </w:p>
          <w:p>
            <w:pPr>
              <w:pStyle w:val="TableParagraph"/>
              <w:ind w:left="303" w:right="0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r>
              <w:rPr/>
              <w:pict>
                <v:shape style="width:8.505pt;height:8.505pt;mso-position-horizontal-relative:char;mso-position-vertical-relative:line" type="#_x0000_t75">
                  <v:imagedata r:id="rId624" o:title=""/>
                </v:shape>
              </w:pict>
            </w:r>
            <w:r>
              <w:rPr/>
            </w:r>
            <w:r>
              <w:rPr>
                <w:rFonts w:ascii="Times New Roman" w:hAnsi="Times New Roman" w:cs="Times New Roman" w:eastAsia="Times New Roman"/>
                <w:position w:val="1"/>
                <w:sz w:val="20"/>
                <w:szCs w:val="20"/>
              </w:rPr>
              <w:t> </w:t>
            </w:r>
            <w:hyperlink w:history="true" w:anchor="_bookmark43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Bootstrap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27"/>
                  <w:w w:val="100"/>
                  <w:position w:val="1"/>
                  <w:sz w:val="19"/>
                  <w:szCs w:val="19"/>
                </w:rPr>
                <w:t> </w:t>
              </w:r>
            </w:hyperlink>
            <w:hyperlink w:history="true" w:anchor="_bookmark43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Gem,</w:t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19"/>
                  <w:szCs w:val="19"/>
                </w:rPr>
              </w:r>
            </w:hyperlink>
          </w:p>
          <w:p>
            <w:pPr>
              <w:pStyle w:val="TableParagraph"/>
              <w:tabs>
                <w:tab w:pos="2237" w:val="left" w:leader="none"/>
              </w:tabs>
              <w:spacing w:before="24"/>
              <w:ind w:left="303" w:right="0"/>
              <w:jc w:val="left"/>
              <w:rPr>
                <w:rFonts w:ascii="Arial" w:hAnsi="Arial" w:cs="Arial" w:eastAsia="Arial"/>
                <w:sz w:val="19"/>
                <w:szCs w:val="19"/>
              </w:rPr>
            </w:pPr>
            <w:hyperlink w:history="true" w:anchor="_bookmark43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fixed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16"/>
                  <w:w w:val="100"/>
                  <w:position w:val="1"/>
                  <w:sz w:val="19"/>
                  <w:szCs w:val="19"/>
                </w:rPr>
                <w:t> </w:t>
              </w:r>
            </w:hyperlink>
            <w:hyperlink w:history="true" w:anchor="_bookmark43"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>layout</w:t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1"/>
                  <w:sz w:val="19"/>
                  <w:szCs w:val="19"/>
                </w:rPr>
                <w:tab/>
              </w:r>
              <w:r>
                <w:rPr>
                  <w:rFonts w:ascii="Arial" w:hAnsi="Arial" w:cs="Arial" w:eastAsia="Arial"/>
                  <w:b w:val="0"/>
                  <w:bCs w:val="0"/>
                  <w:color w:val="0088CC"/>
                  <w:spacing w:val="0"/>
                  <w:w w:val="100"/>
                  <w:position w:val="0"/>
                  <w:sz w:val="19"/>
                  <w:szCs w:val="19"/>
                </w:rPr>
              </w:r>
              <w:r>
                <w:rPr>
                  <w:rFonts w:ascii="Arial" w:hAnsi="Arial" w:cs="Arial" w:eastAsia="Arial"/>
                  <w:b w:val="0"/>
                  <w:bCs w:val="0"/>
                  <w:color w:val="000000"/>
                  <w:spacing w:val="0"/>
                  <w:w w:val="100"/>
                  <w:position w:val="0"/>
                  <w:sz w:val="19"/>
                  <w:szCs w:val="19"/>
                </w:rPr>
              </w:r>
            </w:hyperlink>
            <w:r>
              <w:rPr/>
              <w:pict>
                <v:shape style="width:7.897643pt;height:8.505pt;mso-position-horizontal-relative:char;mso-position-vertical-relative:line" type="#_x0000_t75">
                  <v:imagedata r:id="rId625" o:title=""/>
                </v:shape>
              </w:pict>
            </w:r>
          </w:p>
        </w:tc>
      </w:tr>
    </w:tbl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 w:before="11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7" w:lineRule="auto"/>
        <w:ind w:left="528" w:right="149" w:firstLine="0"/>
        <w:jc w:val="left"/>
        <w:rPr>
          <w:rFonts w:ascii="Arial" w:hAnsi="Arial" w:cs="Arial" w:eastAsia="Arial"/>
          <w:sz w:val="19"/>
          <w:szCs w:val="19"/>
        </w:rPr>
      </w:pPr>
      <w:hyperlink w:history="true" w:anchor="_bookmark61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Module</w:t>
        </w:r>
        <w:r>
          <w:rPr>
            <w:rFonts w:ascii="Arial" w:hAnsi="Arial" w:cs="Arial" w:eastAsia="Arial"/>
            <w:b w:val="0"/>
            <w:bCs w:val="0"/>
            <w:color w:val="0088CC"/>
            <w:spacing w:val="11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3.</w:t>
        </w:r>
        <w:r>
          <w:rPr>
            <w:rFonts w:ascii="Arial" w:hAnsi="Arial" w:cs="Arial" w:eastAsia="Arial"/>
            <w:b w:val="0"/>
            <w:bCs w:val="0"/>
            <w:color w:val="0088CC"/>
            <w:spacing w:val="12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Add,</w:t>
        </w:r>
        <w:r>
          <w:rPr>
            <w:rFonts w:ascii="Arial" w:hAnsi="Arial" w:cs="Arial" w:eastAsia="Arial"/>
            <w:b w:val="0"/>
            <w:bCs w:val="0"/>
            <w:color w:val="0088CC"/>
            <w:spacing w:val="4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delete,</w:t>
        </w:r>
        <w:r>
          <w:rPr>
            <w:rFonts w:ascii="Arial" w:hAnsi="Arial" w:cs="Arial" w:eastAsia="Arial"/>
            <w:b w:val="0"/>
            <w:bCs w:val="0"/>
            <w:color w:val="0088CC"/>
            <w:spacing w:val="17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mark</w:t>
        </w:r>
        <w:r>
          <w:rPr>
            <w:rFonts w:ascii="Arial" w:hAnsi="Arial" w:cs="Arial" w:eastAsia="Arial"/>
            <w:b w:val="0"/>
            <w:bCs w:val="0"/>
            <w:color w:val="0088CC"/>
            <w:spacing w:val="10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&amp;</w:t>
        </w:r>
      </w:hyperlink>
      <w:r>
        <w:rPr>
          <w:rFonts w:ascii="Arial" w:hAnsi="Arial" w:cs="Arial" w:eastAsia="Arial"/>
          <w:b w:val="0"/>
          <w:bCs w:val="0"/>
          <w:color w:val="0088CC"/>
          <w:spacing w:val="0"/>
          <w:w w:val="102"/>
          <w:sz w:val="19"/>
          <w:szCs w:val="19"/>
        </w:rPr>
        <w:t> </w:t>
      </w:r>
      <w:hyperlink w:history="true" w:anchor="_bookmark61"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unmark</w:t>
        </w:r>
        <w:r>
          <w:rPr>
            <w:rFonts w:ascii="Arial" w:hAnsi="Arial" w:cs="Arial" w:eastAsia="Arial"/>
            <w:b w:val="0"/>
            <w:bCs w:val="0"/>
            <w:color w:val="0088CC"/>
            <w:spacing w:val="24"/>
            <w:w w:val="100"/>
            <w:sz w:val="19"/>
            <w:szCs w:val="19"/>
          </w:rPr>
          <w:t> </w:t>
        </w:r>
        <w:r>
          <w:rPr>
            <w:rFonts w:ascii="Arial" w:hAnsi="Arial" w:cs="Arial" w:eastAsia="Arial"/>
            <w:b w:val="0"/>
            <w:bCs w:val="0"/>
            <w:color w:val="0088CC"/>
            <w:spacing w:val="0"/>
            <w:w w:val="100"/>
            <w:sz w:val="19"/>
            <w:szCs w:val="19"/>
          </w:rPr>
          <w:t>todos</w:t>
        </w:r>
        <w:r>
          <w:rPr>
            <w:rFonts w:ascii="Arial" w:hAnsi="Arial" w:cs="Arial" w:eastAsia="Arial"/>
            <w:b w:val="0"/>
            <w:bCs w:val="0"/>
            <w:color w:val="000000"/>
            <w:spacing w:val="0"/>
            <w:w w:val="100"/>
            <w:sz w:val="19"/>
            <w:szCs w:val="19"/>
          </w:rPr>
        </w:r>
      </w:hyperlink>
    </w:p>
    <w:p>
      <w:pPr>
        <w:spacing w:line="200" w:lineRule="exact" w:before="17"/>
        <w:rPr>
          <w:sz w:val="20"/>
          <w:szCs w:val="20"/>
        </w:rPr>
      </w:pPr>
      <w:r>
        <w:rPr/>
        <w:br w:type="column"/>
      </w:r>
      <w:r>
        <w:rPr>
          <w:sz w:val="20"/>
          <w:szCs w:val="20"/>
        </w:rPr>
      </w:r>
    </w:p>
    <w:p>
      <w:pPr>
        <w:spacing w:line="249" w:lineRule="auto"/>
        <w:ind w:left="528" w:right="143" w:hanging="1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804993pt;margin-top:35.353561pt;width:378.065pt;height:48.5447pt;mso-position-horizontal-relative:page;mso-position-vertical-relative:paragraph;z-index:-12712" coordorigin="4216,707" coordsize="7561,971">
            <v:group style="position:absolute;left:4226;top:719;width:7541;height:949" coordorigin="4226,719" coordsize="7541,949">
              <v:shape style="position:absolute;left:4226;top:719;width:7541;height:949" coordorigin="4226,719" coordsize="7541,949" path="m11719,719l4275,719,4253,724,4236,738,4227,758,4226,768,4226,1619,4231,1641,4245,1658,4265,1667,4275,1668,11719,1668,11740,1663,11757,1649,11766,1629,11767,1619,11767,768,11762,746,11749,729,11729,720,11719,719xe" filled="t" fillcolor="#FCF8E3" stroked="f">
                <v:path arrowok="t"/>
                <v:fill type="solid"/>
              </v:shape>
            </v:group>
            <v:group style="position:absolute;left:4275;top:725;width:7444;height:2" coordorigin="4275,725" coordsize="7444,2">
              <v:shape style="position:absolute;left:4275;top:725;width:7444;height:2" coordorigin="4275,725" coordsize="7444,0" path="m4275,725l11719,725e" filled="f" stroked="t" strokeweight=".708pt" strokecolor="#FBEED5">
                <v:path arrowok="t"/>
              </v:shape>
            </v:group>
            <v:group style="position:absolute;left:4260;top:719;width:15;height:3" coordorigin="4260,719" coordsize="15,3">
              <v:shape style="position:absolute;left:4260;top:719;width:15;height:3" coordorigin="4260,719" coordsize="15,3" path="m4275,719l4260,723e" filled="f" stroked="t" strokeweight="1.216pt" strokecolor="#FBEED5">
                <v:path arrowok="t"/>
              </v:shape>
            </v:group>
            <v:group style="position:absolute;left:4275;top:1662;width:7444;height:2" coordorigin="4275,1662" coordsize="7444,2">
              <v:shape style="position:absolute;left:4275;top:1662;width:7444;height:2" coordorigin="4275,1662" coordsize="7444,0" path="m4275,1662l11719,1662e" filled="f" stroked="t" strokeweight=".708pt" strokecolor="#FBEED5">
                <v:path arrowok="t"/>
              </v:shape>
            </v:group>
            <v:group style="position:absolute;left:4232;top:768;width:2;height:851" coordorigin="4232,768" coordsize="2,851">
              <v:shape style="position:absolute;left:4232;top:768;width:2;height:851" coordorigin="4232,768" coordsize="0,851" path="m4232,768l4232,1619e" filled="f" stroked="t" strokeweight=".707pt" strokecolor="#FBEED5">
                <v:path arrowok="t"/>
              </v:shape>
            </v:group>
            <v:group style="position:absolute;left:11761;top:768;width:2;height:851" coordorigin="11761,768" coordsize="2,851">
              <v:shape style="position:absolute;left:11761;top:768;width:2;height:851" coordorigin="11761,768" coordsize="0,851" path="m11761,768l11761,1619e" filled="f" stroked="t" strokeweight=".708pt" strokecolor="#FBEED5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Designing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21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  <w:sz w:val="19"/>
            <w:szCs w:val="19"/>
          </w:rPr>
          <w:t>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7"/>
            <w:w w:val="100"/>
            <w:sz w:val="19"/>
            <w:szCs w:val="19"/>
          </w:rPr>
          <w:t>-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do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1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list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7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app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designed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list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which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building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tutorial.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249" w:lineRule="auto"/>
        <w:ind w:left="710" w:right="68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lesson,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learn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learning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static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dos.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7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Heading4"/>
        <w:ind w:left="528" w:right="0"/>
        <w:jc w:val="left"/>
      </w:pPr>
      <w:r>
        <w:rPr/>
        <w:pict>
          <v:group style="position:absolute;margin-left:211.304993pt;margin-top:34.217293pt;width:377.066pt;height:.1pt;mso-position-horizontal-relative:page;mso-position-vertical-relative:paragraph;z-index:-12711" coordorigin="4226,684" coordsize="7541,2">
            <v:shape style="position:absolute;left:4226;top:684;width:7541;height:2" coordorigin="4226,684" coordsize="7541,0" path="m4226,684l11767,684e" filled="f" stroked="t" strokeweight=".708pt" strokecolor="#EEEEEE">
              <v:path arrowok="t"/>
            </v:shape>
            <w10:wrap type="none"/>
          </v:group>
        </w:pict>
      </w:r>
      <w:r>
        <w:rPr>
          <w:b w:val="0"/>
          <w:bCs w:val="0"/>
          <w:color w:val="5A5A5A"/>
          <w:spacing w:val="-13"/>
          <w:w w:val="100"/>
        </w:rPr>
        <w:t>Defaul</w:t>
      </w:r>
      <w:r>
        <w:rPr>
          <w:b w:val="0"/>
          <w:bCs w:val="0"/>
          <w:color w:val="5A5A5A"/>
          <w:spacing w:val="0"/>
          <w:w w:val="100"/>
        </w:rPr>
        <w:t>t</w:t>
      </w:r>
      <w:r>
        <w:rPr>
          <w:b w:val="0"/>
          <w:bCs w:val="0"/>
          <w:color w:val="5A5A5A"/>
          <w:spacing w:val="-3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rail</w:t>
      </w:r>
      <w:r>
        <w:rPr>
          <w:b w:val="0"/>
          <w:bCs w:val="0"/>
          <w:color w:val="5A5A5A"/>
          <w:spacing w:val="0"/>
          <w:w w:val="100"/>
        </w:rPr>
        <w:t>s</w:t>
      </w:r>
      <w:r>
        <w:rPr>
          <w:b w:val="0"/>
          <w:bCs w:val="0"/>
          <w:color w:val="5A5A5A"/>
          <w:spacing w:val="-1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ap</w:t>
      </w:r>
      <w:r>
        <w:rPr>
          <w:b w:val="0"/>
          <w:bCs w:val="0"/>
          <w:color w:val="5A5A5A"/>
          <w:spacing w:val="0"/>
          <w:w w:val="100"/>
        </w:rPr>
        <w:t>p</w:t>
      </w:r>
      <w:r>
        <w:rPr>
          <w:b w:val="0"/>
          <w:bCs w:val="0"/>
          <w:color w:val="5A5A5A"/>
          <w:spacing w:val="-2"/>
          <w:w w:val="100"/>
        </w:rPr>
        <w:t> </w:t>
      </w:r>
      <w:r>
        <w:rPr>
          <w:b w:val="0"/>
          <w:bCs w:val="0"/>
          <w:color w:val="5A5A5A"/>
          <w:spacing w:val="0"/>
          <w:w w:val="100"/>
        </w:rPr>
        <w:t>-</w:t>
      </w:r>
      <w:r>
        <w:rPr>
          <w:b w:val="0"/>
          <w:bCs w:val="0"/>
          <w:color w:val="5A5A5A"/>
          <w:spacing w:val="-15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shared_todo_app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2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528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design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Designing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20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  <w:sz w:val="19"/>
            <w:szCs w:val="19"/>
          </w:rPr>
          <w:t>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7"/>
            <w:w w:val="100"/>
            <w:sz w:val="19"/>
            <w:szCs w:val="19"/>
          </w:rPr>
          <w:t>-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do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list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6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app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before="12"/>
        <w:ind w:left="528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w w:val="102"/>
          <w:sz w:val="19"/>
          <w:szCs w:val="19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single" w:color="545454"/>
        </w:rPr>
        <w:t>/todos/index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  <w:u w:val="single" w:color="54545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  <w:u w:val="none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has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return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page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listing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todos.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  <w:u w:val="none"/>
        </w:rPr>
      </w:r>
    </w:p>
    <w:p>
      <w:pPr>
        <w:spacing w:line="130" w:lineRule="exact" w:before="4"/>
        <w:rPr>
          <w:sz w:val="13"/>
          <w:szCs w:val="13"/>
        </w:rPr>
      </w:pPr>
      <w:r>
        <w:rPr>
          <w:sz w:val="13"/>
          <w:szCs w:val="13"/>
        </w:rPr>
      </w:r>
    </w:p>
    <w:p>
      <w:pPr>
        <w:ind w:left="528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804993pt;margin-top:20.752773pt;width:378.065pt;height:86.3599pt;mso-position-horizontal-relative:page;mso-position-vertical-relative:paragraph;z-index:-12710" coordorigin="4216,415" coordsize="7561,1727">
            <v:group style="position:absolute;left:4226;top:670;width:7541;height:1460" coordorigin="4226,670" coordsize="7541,1460">
              <v:shape style="position:absolute;left:4226;top:670;width:7541;height:1460" coordorigin="4226,670" coordsize="7541,1460" path="m11719,670l4275,670,4253,676,4236,689,4227,709,4226,719,4226,2081,4231,2103,4245,2120,4265,2129,4275,2130,11719,2130,11740,2125,11757,2111,11766,2091,11767,2081,11767,719,11762,697,11749,681,11729,672,11719,670xe" filled="t" fillcolor="#F5F5F5" stroked="f">
                <v:path arrowok="t"/>
                <v:fill type="solid"/>
              </v:shape>
            </v:group>
            <v:group style="position:absolute;left:4275;top:677;width:7444;height:2" coordorigin="4275,677" coordsize="7444,2">
              <v:shape style="position:absolute;left:4275;top:677;width:7444;height:2" coordorigin="4275,677" coordsize="7444,0" path="m4275,677l11719,677e" filled="f" stroked="t" strokeweight=".708pt" strokecolor="#000000">
                <v:path arrowok="t"/>
              </v:shape>
            </v:group>
            <v:group style="position:absolute;left:4255;top:670;width:20;height:5" coordorigin="4255,670" coordsize="20,5">
              <v:shape style="position:absolute;left:4255;top:670;width:20;height:5" coordorigin="4255,670" coordsize="20,5" path="m4275,670l4255,675e" filled="f" stroked="t" strokeweight="1.216pt" strokecolor="#000000">
                <v:path arrowok="t"/>
              </v:shape>
            </v:group>
            <v:group style="position:absolute;left:11729;top:672;width:12;height:5" coordorigin="11729,672" coordsize="12,5">
              <v:shape style="position:absolute;left:11729;top:672;width:12;height:5" coordorigin="11729,672" coordsize="12,5" path="m11739,676l11729,672e" filled="f" stroked="t" strokeweight="1.216pt" strokecolor="#000000">
                <v:path arrowok="t"/>
              </v:shape>
            </v:group>
            <v:group style="position:absolute;left:4275;top:2124;width:7444;height:2" coordorigin="4275,2124" coordsize="7444,2">
              <v:shape style="position:absolute;left:4275;top:2124;width:7444;height:2" coordorigin="4275,2124" coordsize="7444,0" path="m4275,2124l11719,2124e" filled="f" stroked="t" strokeweight=".708pt" strokecolor="#000000">
                <v:path arrowok="t"/>
              </v:shape>
            </v:group>
            <v:group style="position:absolute;left:11719;top:2128;width:11;height:3" coordorigin="11719,2128" coordsize="11,3">
              <v:shape style="position:absolute;left:11719;top:2128;width:11;height:3" coordorigin="11719,2128" coordsize="11,3" path="m11719,2130l11730,2128e" filled="f" stroked="t" strokeweight="1.216pt" strokecolor="#000000">
                <v:path arrowok="t"/>
              </v:shape>
            </v:group>
            <v:group style="position:absolute;left:4232;top:719;width:2;height:1362" coordorigin="4232,719" coordsize="2,1362">
              <v:shape style="position:absolute;left:4232;top:719;width:2;height:1362" coordorigin="4232,719" coordsize="0,1362" path="m4232,719l4232,2081e" filled="f" stroked="t" strokeweight=".707pt" strokecolor="#000000">
                <v:path arrowok="t"/>
              </v:shape>
            </v:group>
            <v:group style="position:absolute;left:11761;top:719;width:2;height:1362" coordorigin="11761,719" coordsize="2,1362">
              <v:shape style="position:absolute;left:11761;top:719;width:2;height:1362" coordorigin="11761,719" coordsize="0,1362" path="m11761,719l11761,2081e" filled="f" stroked="t" strokeweight=".708pt" strokecolor="#000000">
                <v:path arrowok="t"/>
              </v:shape>
            </v:group>
            <v:group style="position:absolute;left:4226;top:427;width:693;height:243" coordorigin="4226,427" coordsize="693,243">
              <v:shape style="position:absolute;left:4226;top:427;width:693;height:243" coordorigin="4226,427" coordsize="693,243" path="m4883,427l4263,427,4242,434,4228,451,4226,464,4226,634,4233,655,4250,668,4263,670,4883,670,4904,664,4917,647,4919,634,4919,464,4913,443,4896,430,4883,427xe" filled="t" fillcolor="#F7F7F9" stroked="f">
                <v:path arrowok="t"/>
                <v:fill type="solid"/>
              </v:shape>
            </v:group>
            <v:group style="position:absolute;left:4263;top:433;width:620;height:2" coordorigin="4263,433" coordsize="620,2">
              <v:shape style="position:absolute;left:4263;top:433;width:620;height:2" coordorigin="4263,433" coordsize="620,0" path="m4263,433l4883,433e" filled="f" stroked="t" strokeweight=".708pt" strokecolor="#E1E1E8">
                <v:path arrowok="t"/>
              </v:shape>
            </v:group>
            <v:group style="position:absolute;left:4263;top:664;width:620;height:2" coordorigin="4263,664" coordsize="620,2">
              <v:shape style="position:absolute;left:4263;top:664;width:620;height:2" coordorigin="4263,664" coordsize="620,0" path="m4263,664l4883,664e" filled="f" stroked="t" strokeweight=".708pt" strokecolor="#E1E1E8">
                <v:path arrowok="t"/>
              </v:shape>
            </v:group>
            <v:group style="position:absolute;left:4232;top:464;width:2;height:170" coordorigin="4232,464" coordsize="2,170">
              <v:shape style="position:absolute;left:4232;top:464;width:2;height:170" coordorigin="4232,464" coordsize="0,170" path="m4232,464l4232,634e" filled="f" stroked="t" strokeweight=".707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first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step,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let's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new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shared_todo_app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ind w:left="589" w:right="0" w:firstLine="0"/>
        <w:jc w:val="left"/>
        <w:rPr>
          <w:rFonts w:ascii="Consolas" w:hAnsi="Consolas" w:cs="Consolas" w:eastAsia="Consolas"/>
          <w:sz w:val="14"/>
          <w:szCs w:val="14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180" w:lineRule="exact" w:before="3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311" w:lineRule="auto"/>
        <w:ind w:left="650" w:right="3473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user_1@codelearn:~$</w:t>
      </w:r>
      <w:r>
        <w:rPr>
          <w:rFonts w:ascii="Consolas" w:hAnsi="Consolas" w:cs="Consolas" w:eastAsia="Consolas"/>
          <w:b w:val="0"/>
          <w:bCs w:val="0"/>
          <w:color w:val="303030"/>
          <w:spacing w:val="-2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303030"/>
          <w:spacing w:val="-2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new</w:t>
      </w:r>
      <w:r>
        <w:rPr>
          <w:rFonts w:ascii="Consolas" w:hAnsi="Consolas" w:cs="Consolas" w:eastAsia="Consolas"/>
          <w:b w:val="0"/>
          <w:bCs w:val="0"/>
          <w:color w:val="303030"/>
          <w:spacing w:val="-2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shared_todo_app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user_1@codelearn:~$</w:t>
      </w:r>
      <w:r>
        <w:rPr>
          <w:rFonts w:ascii="Consolas" w:hAnsi="Consolas" w:cs="Consolas" w:eastAsia="Consolas"/>
          <w:b w:val="0"/>
          <w:bCs w:val="0"/>
          <w:color w:val="303030"/>
          <w:spacing w:val="-3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cd</w:t>
      </w:r>
      <w:r>
        <w:rPr>
          <w:rFonts w:ascii="Consolas" w:hAnsi="Consolas" w:cs="Consolas" w:eastAsia="Consolas"/>
          <w:b w:val="0"/>
          <w:bCs w:val="0"/>
          <w:color w:val="303030"/>
          <w:spacing w:val="-2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shared_todo_app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11" w:lineRule="auto"/>
        <w:ind w:left="650" w:right="3037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#Edit</w:t>
      </w:r>
      <w:r>
        <w:rPr>
          <w:rFonts w:ascii="Consolas" w:hAnsi="Consolas" w:cs="Consolas" w:eastAsia="Consolas"/>
          <w:b w:val="0"/>
          <w:bCs w:val="0"/>
          <w:color w:val="303030"/>
          <w:spacing w:val="-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Gemfile</w:t>
      </w:r>
      <w:r>
        <w:rPr>
          <w:rFonts w:ascii="Consolas" w:hAnsi="Consolas" w:cs="Consolas" w:eastAsia="Consolas"/>
          <w:b w:val="0"/>
          <w:bCs w:val="0"/>
          <w:color w:val="303030"/>
          <w:spacing w:val="-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</w:t>
      </w:r>
      <w:r>
        <w:rPr>
          <w:rFonts w:ascii="Consolas" w:hAnsi="Consolas" w:cs="Consolas" w:eastAsia="Consolas"/>
          <w:b w:val="0"/>
          <w:bCs w:val="0"/>
          <w:color w:val="303030"/>
          <w:spacing w:val="-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uncomment</w:t>
      </w:r>
      <w:r>
        <w:rPr>
          <w:rFonts w:ascii="Consolas" w:hAnsi="Consolas" w:cs="Consolas" w:eastAsia="Consolas"/>
          <w:b w:val="0"/>
          <w:bCs w:val="0"/>
          <w:color w:val="303030"/>
          <w:spacing w:val="-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rubyracer</w:t>
      </w:r>
      <w:r>
        <w:rPr>
          <w:rFonts w:ascii="Consolas" w:hAnsi="Consolas" w:cs="Consolas" w:eastAsia="Consolas"/>
          <w:b w:val="0"/>
          <w:bCs w:val="0"/>
          <w:color w:val="303030"/>
          <w:spacing w:val="-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gem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-3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bundle</w:t>
      </w:r>
      <w:r>
        <w:rPr>
          <w:rFonts w:ascii="Consolas" w:hAnsi="Consolas" w:cs="Consolas" w:eastAsia="Consolas"/>
          <w:b w:val="0"/>
          <w:bCs w:val="0"/>
          <w:color w:val="303030"/>
          <w:spacing w:val="-4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install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-3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303030"/>
          <w:spacing w:val="-3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server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349" w:lineRule="auto"/>
        <w:ind w:left="528" w:right="1289" w:firstLine="48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804993pt;margin-top:41.435253pt;width:378.065pt;height:152.5425pt;mso-position-horizontal-relative:page;mso-position-vertical-relative:paragraph;z-index:-12709" coordorigin="4216,829" coordsize="7561,3051">
            <v:group style="position:absolute;left:4226;top:841;width:7541;height:3029" coordorigin="4226,841" coordsize="7541,3029">
              <v:shape style="position:absolute;left:4226;top:841;width:7541;height:3029" coordorigin="4226,841" coordsize="7541,3029" path="m11719,841l4275,841,4253,846,4236,860,4227,879,4226,890,4226,3870,11767,3870,11767,890,11762,868,11749,851,11729,842,11719,841xe" filled="t" fillcolor="#F5F5F5" stroked="f">
                <v:path arrowok="t"/>
                <v:fill type="solid"/>
              </v:shape>
            </v:group>
            <v:group style="position:absolute;left:4275;top:847;width:7444;height:2" coordorigin="4275,847" coordsize="7444,2">
              <v:shape style="position:absolute;left:4275;top:847;width:7444;height:2" coordorigin="4275,847" coordsize="7444,0" path="m4275,847l11719,847e" filled="f" stroked="t" strokeweight=".708pt" strokecolor="#E4E4E4">
                <v:path arrowok="t"/>
              </v:shape>
            </v:group>
            <v:group style="position:absolute;left:4253;top:841;width:22;height:5" coordorigin="4253,841" coordsize="22,5">
              <v:shape style="position:absolute;left:4253;top:841;width:22;height:5" coordorigin="4253,841" coordsize="22,5" path="m4275,841l4253,846e" filled="f" stroked="t" strokeweight="1.216pt" strokecolor="#E4E4E4">
                <v:path arrowok="t"/>
              </v:shape>
            </v:group>
            <v:group style="position:absolute;left:11729;top:842;width:20;height:9" coordorigin="11729,842" coordsize="20,9">
              <v:shape style="position:absolute;left:11729;top:842;width:20;height:9" coordorigin="11729,842" coordsize="20,9" path="m11749,851l11729,842e" filled="f" stroked="t" strokeweight="1.216pt" strokecolor="#E4E4E4">
                <v:path arrowok="t"/>
              </v:shape>
            </v:group>
            <v:group style="position:absolute;left:4232;top:890;width:2;height:2980" coordorigin="4232,890" coordsize="2,2980">
              <v:shape style="position:absolute;left:4232;top:890;width:2;height:2980" coordorigin="4232,890" coordsize="0,2980" path="m4232,890l4232,3870e" filled="f" stroked="t" strokeweight=".707pt" strokecolor="#E4E4E4">
                <v:path arrowok="t"/>
              </v:shape>
            </v:group>
            <v:group style="position:absolute;left:11761;top:890;width:2;height:2980" coordorigin="11761,890" coordsize="2,2980">
              <v:shape style="position:absolute;left:11761;top:890;width:2;height:2980" coordorigin="11761,890" coordsize="0,2980" path="m11761,890l11761,3870e" filled="f" stroked="t" strokeweight=".708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305573pt;margin-top:3.120753pt;width:21.892427pt;height:9.731pt;mso-position-horizontal-relative:page;mso-position-vertical-relative:paragraph;z-index:-12700" coordorigin="4226,62" coordsize="438,195">
            <v:shape style="position:absolute;left:4226;top:62;width:438;height:195" coordorigin="4226,62" coordsize="438,195" path="m4627,62l4263,62,4242,69,4228,86,4226,99,4226,221,4233,242,4250,255,4263,257,4627,257,4648,250,4662,233,4664,221,4664,99,4657,78,4640,65,4627,6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4"/>
          <w:szCs w:val="14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42"/>
          <w:w w:val="100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detailed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steps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mentioned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hyperlink w:history="true" w:anchor="_bookmark0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Zero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to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1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app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in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5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5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20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step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7"/>
            <w:w w:val="100"/>
            <w:sz w:val="19"/>
            <w:szCs w:val="19"/>
          </w:rPr>
          <w:t>s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default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up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below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after="0" w:line="349" w:lineRule="auto"/>
        <w:jc w:val="left"/>
        <w:rPr>
          <w:rFonts w:ascii="Lucida Sans Unicode" w:hAnsi="Lucida Sans Unicode" w:cs="Lucida Sans Unicode" w:eastAsia="Lucida Sans Unicode"/>
          <w:sz w:val="19"/>
          <w:szCs w:val="19"/>
        </w:rPr>
        <w:sectPr>
          <w:type w:val="continuous"/>
          <w:pgSz w:w="12240" w:h="15840"/>
          <w:pgMar w:top="280" w:bottom="220" w:left="0" w:right="500"/>
          <w:cols w:num="2" w:equalWidth="0">
            <w:col w:w="3302" w:space="396"/>
            <w:col w:w="8042"/>
          </w:cols>
        </w:sectPr>
      </w:pPr>
    </w:p>
    <w:p>
      <w:pPr>
        <w:spacing w:line="200" w:lineRule="exact"/>
        <w:rPr>
          <w:sz w:val="20"/>
          <w:szCs w:val="20"/>
        </w:rPr>
      </w:pPr>
      <w:r>
        <w:rPr/>
        <w:pict>
          <v:group style="position:absolute;margin-left:16.0819pt;margin-top:63.2939pt;width:3.6487pt;height:6.795788pt;mso-position-horizontal-relative:page;mso-position-vertical-relative:page;z-index:-12697" coordorigin="322,1266" coordsize="73,136">
            <v:group style="position:absolute;left:334;top:1278;width:39;height:48" coordorigin="334,1278" coordsize="39,48">
              <v:shape style="position:absolute;left:334;top:1278;width:39;height:48" coordorigin="334,1278" coordsize="39,48" path="m334,1278l339,1300,353,1316,372,1326e" filled="f" stroked="t" strokeweight="1.216pt" strokecolor="#E6E6E6">
                <v:path arrowok="t"/>
              </v:shape>
            </v:group>
            <v:group style="position:absolute;left:335;top:1351;width:48;height:39" coordorigin="335,1351" coordsize="48,39">
              <v:shape style="position:absolute;left:335;top:1351;width:48;height:39" coordorigin="335,1351" coordsize="48,39" path="m382,1351l361,1356,344,1370,335,1390e" filled="f" stroked="t" strokeweight="1.216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96.100403pt;margin-top:63.795712pt;width:3.6487pt;height:6.795888pt;mso-position-horizontal-relative:page;mso-position-vertical-relative:page;z-index:-12696" coordorigin="3922,1276" coordsize="73,136">
            <v:group style="position:absolute;left:3934;top:1288;width:48;height:39" coordorigin="3934,1288" coordsize="48,39">
              <v:shape style="position:absolute;left:3934;top:1288;width:48;height:39" coordorigin="3934,1288" coordsize="48,39" path="m3934,1327l3956,1322,3973,1308,3982,1288e" filled="f" stroked="t" strokeweight="1.216pt" strokecolor="#E6E6E6">
                <v:path arrowok="t"/>
              </v:shape>
            </v:group>
            <v:group style="position:absolute;left:3944;top:1352;width:39;height:48" coordorigin="3944,1352" coordsize="39,48">
              <v:shape style="position:absolute;left:3944;top:1352;width:39;height:48" coordorigin="3944,1352" coordsize="39,48" path="m3983,1400l3978,1378,3964,1361,3944,1352e" filled="f" stroked="t" strokeweight="1.216pt" strokecolor="#E6E6E6">
                <v:path arrowok="t"/>
              </v:shape>
            </v:group>
            <w10:wrap type="none"/>
          </v:group>
        </w:pict>
      </w:r>
      <w:r>
        <w:rPr/>
        <w:pict>
          <v:group style="position:absolute;margin-left:16.689899pt;margin-top:100.392097pt;width:1.930788pt;height:2.381139pt;mso-position-horizontal-relative:page;mso-position-vertical-relative:page;z-index:-12695" coordorigin="334,2008" coordsize="39,48">
            <v:shape style="position:absolute;left:334;top:2008;width:39;height:48" coordorigin="334,2008" coordsize="39,48" path="m334,2008l339,2030,353,2046,372,2055e" filled="f" stroked="t" strokeweight="1.216pt" strokecolor="#E6E6E6">
              <v:path arrowok="t"/>
            </v:shape>
            <w10:wrap type="none"/>
          </v:group>
        </w:pict>
      </w:r>
      <w:r>
        <w:rPr/>
        <w:pict>
          <v:group style="position:absolute;margin-left:196.708405pt;margin-top:100.894012pt;width:2.381139pt;height:1.930788pt;mso-position-horizontal-relative:page;mso-position-vertical-relative:page;z-index:-12694" coordorigin="3934,2018" coordsize="48,39">
            <v:shape style="position:absolute;left:3934;top:2018;width:48;height:39" coordorigin="3934,2018" coordsize="48,39" path="m3934,2056l3956,2051,3973,2038,3982,2018e" filled="f" stroked="t" strokeweight="1.216pt" strokecolor="#E6E6E6">
              <v:path arrowok="t"/>
            </v:shape>
            <w10:wrap type="none"/>
          </v:group>
        </w:pict>
      </w:r>
      <w:r>
        <w:rPr/>
        <w:pict>
          <v:group style="position:absolute;margin-left:210.804993pt;margin-top:25.646pt;width:378.065pt;height:247.4664pt;mso-position-horizontal-relative:page;mso-position-vertical-relative:page;z-index:-12693" coordorigin="4216,513" coordsize="7561,4949">
            <v:group style="position:absolute;left:4226;top:524;width:7541;height:4926" coordorigin="4226,524" coordsize="7541,4926">
              <v:shape style="position:absolute;left:4226;top:524;width:7541;height:4926" coordorigin="4226,524" coordsize="7541,4926" path="m11767,524l4226,524,4226,5401,4231,5423,4245,5440,4265,5449,4275,5450,11719,5450,11740,5445,11757,5431,11766,5411,11767,5401,11767,524xe" filled="t" fillcolor="#F5F5F5" stroked="f">
                <v:path arrowok="t"/>
                <v:fill type="solid"/>
              </v:shape>
            </v:group>
            <v:group style="position:absolute;left:4275;top:5444;width:7444;height:2" coordorigin="4275,5444" coordsize="7444,2">
              <v:shape style="position:absolute;left:4275;top:5444;width:7444;height:2" coordorigin="4275,5444" coordsize="7444,0" path="m4275,5444l11719,5444e" filled="f" stroked="t" strokeweight=".708pt" strokecolor="#E4E4E4">
                <v:path arrowok="t"/>
              </v:shape>
            </v:group>
            <v:group style="position:absolute;left:4264;top:5449;width:2;height:2" coordorigin="4264,5449" coordsize="2,2">
              <v:shape style="position:absolute;left:4264;top:5449;width:2;height:2" coordorigin="4264,5449" coordsize="1,0" path="m4264,5449l4265,5449e" filled="f" stroked="t" strokeweight="1.216pt" strokecolor="#E4E4E4">
                <v:path arrowok="t"/>
              </v:shape>
            </v:group>
            <v:group style="position:absolute;left:11719;top:5439;width:29;height:11" coordorigin="11719,5439" coordsize="29,11">
              <v:shape style="position:absolute;left:11719;top:5439;width:29;height:11" coordorigin="11719,5439" coordsize="29,11" path="m11719,5450l11740,5445,11747,5439e" filled="f" stroked="t" strokeweight="1.216pt" strokecolor="#E4E4E4">
                <v:path arrowok="t"/>
              </v:shape>
            </v:group>
            <v:group style="position:absolute;left:4232;top:520;width:2;height:4881" coordorigin="4232,520" coordsize="2,4881">
              <v:shape style="position:absolute;left:4232;top:520;width:2;height:4881" coordorigin="4232,520" coordsize="0,4881" path="m4232,520l4232,5401e" filled="f" stroked="t" strokeweight=".707pt" strokecolor="#E4E4E4">
                <v:path arrowok="t"/>
              </v:shape>
            </v:group>
            <v:group style="position:absolute;left:11761;top:520;width:2;height:4881" coordorigin="11761,520" coordsize="2,4881">
              <v:shape style="position:absolute;left:11761;top:520;width:2;height:4881" coordorigin="11761,520" coordsize="0,4881" path="m11761,520l11761,5401e" filled="f" stroked="t" strokeweight=".708pt" strokecolor="#E4E4E4">
                <v:path arrowok="t"/>
              </v:shape>
            </v:group>
            <v:group style="position:absolute;left:4469;top:536;width:7176;height:4245" coordorigin="4469,536" coordsize="7176,4245">
              <v:shape style="position:absolute;left:4469;top:536;width:7176;height:4245" coordorigin="4469,536" coordsize="7176,4245" path="m4469,4781l11646,4781,11646,536,4469,536,4469,4781xe" filled="t" fillcolor="#FFFFFF" stroked="f">
                <v:path arrowok="t"/>
                <v:fill type="solid"/>
              </v:shape>
            </v:group>
            <v:group style="position:absolute;left:4469;top:4775;width:7176;height:2" coordorigin="4469,4775" coordsize="7176,2">
              <v:shape style="position:absolute;left:4469;top:4775;width:7176;height:2" coordorigin="4469,4775" coordsize="7176,0" path="m4469,4775l11646,4775e" filled="f" stroked="t" strokeweight=".708pt" strokecolor="#000000">
                <v:path arrowok="t"/>
              </v:shape>
            </v:group>
            <v:group style="position:absolute;left:4475;top:536;width:2;height:4245" coordorigin="4475,536" coordsize="2,4245">
              <v:shape style="position:absolute;left:4475;top:536;width:2;height:4245" coordorigin="4475,536" coordsize="0,4245" path="m4475,536l4475,4781e" filled="f" stroked="t" strokeweight=".707pt" strokecolor="#000000">
                <v:path arrowok="t"/>
              </v:shape>
            </v:group>
            <v:group style="position:absolute;left:11640;top:536;width:2;height:4245" coordorigin="11640,536" coordsize="2,4245">
              <v:shape style="position:absolute;left:11640;top:536;width:2;height:4245" coordorigin="11640,536" coordsize="0,4245" path="m11640,536l11640,4781e" filled="f" stroked="t" strokeweight=".707pt" strokecolor="#000000">
                <v:path arrowok="t"/>
              </v:shape>
              <v:shape style="position:absolute;left:4530;top:597;width:7055;height:4123" type="#_x0000_t75">
                <v:imagedata r:id="rId626" o:title=""/>
              </v:shape>
            </v:group>
            <w10:wrap type="none"/>
          </v:group>
        </w:pict>
      </w:r>
      <w:r>
        <w:rPr/>
        <w:pict>
          <v:group style="position:absolute;margin-left:211.304993pt;margin-top:350.04599pt;width:377.066pt;height:.1pt;mso-position-horizontal-relative:page;mso-position-vertical-relative:page;z-index:-12692" coordorigin="4226,7001" coordsize="7541,2">
            <v:shape style="position:absolute;left:4226;top:7001;width:7541;height:2" coordorigin="4226,7001" coordsize="7541,0" path="m4226,7001l11767,7001e" filled="f" stroked="t" strokeweight=".708pt" strokecolor="#EEEEEE">
              <v:path arrowok="t"/>
            </v:shape>
            <w10:wrap type="none"/>
          </v:group>
        </w:pict>
      </w:r>
      <w:r>
        <w:rPr/>
        <w:pict>
          <v:group style="position:absolute;margin-left:210.804993pt;margin-top:462.862pt;width:378.065pt;height:37.598pt;mso-position-horizontal-relative:page;mso-position-vertical-relative:page;z-index:-12691" coordorigin="4216,9257" coordsize="7561,752">
            <v:group style="position:absolute;left:4226;top:9513;width:7541;height:487" coordorigin="4226,9513" coordsize="7541,487">
              <v:shape style="position:absolute;left:4226;top:9513;width:7541;height:487" coordorigin="4226,9513" coordsize="7541,487" path="m11719,9513l4275,9513,4253,9518,4236,9531,4227,9551,4226,9561,4226,9951,4231,9972,4245,9989,4265,9998,4275,9999,11719,9999,11740,9994,11757,9980,11766,9961,11767,9951,11767,9561,11762,9540,11749,9523,11729,9514,11719,9513xe" filled="t" fillcolor="#F5F5F5" stroked="f">
                <v:path arrowok="t"/>
                <v:fill type="solid"/>
              </v:shape>
            </v:group>
            <v:group style="position:absolute;left:4275;top:9519;width:7444;height:2" coordorigin="4275,9519" coordsize="7444,2">
              <v:shape style="position:absolute;left:4275;top:9519;width:7444;height:2" coordorigin="4275,9519" coordsize="7444,0" path="m4275,9519l11719,9519e" filled="f" stroked="t" strokeweight=".707pt" strokecolor="#000000">
                <v:path arrowok="t"/>
              </v:shape>
            </v:group>
            <v:group style="position:absolute;left:4275;top:9993;width:7444;height:2" coordorigin="4275,9993" coordsize="7444,2">
              <v:shape style="position:absolute;left:4275;top:9993;width:7444;height:2" coordorigin="4275,9993" coordsize="7444,0" path="m4275,9993l11719,9993e" filled="f" stroked="t" strokeweight=".708pt" strokecolor="#000000">
                <v:path arrowok="t"/>
              </v:shape>
            </v:group>
            <v:group style="position:absolute;left:4232;top:9561;width:2;height:389" coordorigin="4232,9561" coordsize="2,389">
              <v:shape style="position:absolute;left:4232;top:9561;width:2;height:389" coordorigin="4232,9561" coordsize="0,389" path="m4232,9561l4232,9951e" filled="f" stroked="t" strokeweight=".707pt" strokecolor="#000000">
                <v:path arrowok="t"/>
              </v:shape>
            </v:group>
            <v:group style="position:absolute;left:11761;top:9561;width:2;height:389" coordorigin="11761,9561" coordsize="2,389">
              <v:shape style="position:absolute;left:11761;top:9561;width:2;height:389" coordorigin="11761,9561" coordsize="0,389" path="m11761,9561l11761,9951e" filled="f" stroked="t" strokeweight=".708pt" strokecolor="#000000">
                <v:path arrowok="t"/>
              </v:shape>
            </v:group>
            <v:group style="position:absolute;left:4226;top:9269;width:693;height:243" coordorigin="4226,9269" coordsize="693,243">
              <v:shape style="position:absolute;left:4226;top:9269;width:693;height:243" coordorigin="4226,9269" coordsize="693,243" path="m4883,9269l4263,9269,4242,9276,4228,9293,4226,9306,4226,9476,4233,9497,4250,9510,4262,9513,4883,9513,4904,9506,4917,9489,4919,9476,4919,9306,4913,9285,4896,9272,4883,9269xe" filled="t" fillcolor="#F7F7F9" stroked="f">
                <v:path arrowok="t"/>
                <v:fill type="solid"/>
              </v:shape>
            </v:group>
            <v:group style="position:absolute;left:4263;top:9275;width:620;height:2" coordorigin="4263,9275" coordsize="620,2">
              <v:shape style="position:absolute;left:4263;top:9275;width:620;height:2" coordorigin="4263,9275" coordsize="620,0" path="m4263,9275l4883,9275e" filled="f" stroked="t" strokeweight=".708pt" strokecolor="#E1E1E8">
                <v:path arrowok="t"/>
              </v:shape>
            </v:group>
            <v:group style="position:absolute;left:4263;top:9507;width:620;height:2" coordorigin="4263,9507" coordsize="620,2">
              <v:shape style="position:absolute;left:4263;top:9507;width:620;height:2" coordorigin="4263,9507" coordsize="620,0" path="m4263,9507l4883,9507e" filled="f" stroked="t" strokeweight=".708pt" strokecolor="#E1E1E8">
                <v:path arrowok="t"/>
              </v:shape>
            </v:group>
            <v:group style="position:absolute;left:4238;top:9501;width:12;height:9" coordorigin="4238,9501" coordsize="12,9">
              <v:shape style="position:absolute;left:4238;top:9501;width:12;height:9" coordorigin="4238,9501" coordsize="12,9" path="m4238,9501l4250,9510e" filled="f" stroked="t" strokeweight="1.216pt" strokecolor="#E1E1E8">
                <v:path arrowok="t"/>
              </v:shape>
            </v:group>
            <v:group style="position:absolute;left:4883;top:9506;width:21;height:7" coordorigin="4883,9506" coordsize="21,7">
              <v:shape style="position:absolute;left:4883;top:9506;width:21;height:7" coordorigin="4883,9506" coordsize="21,7" path="m4883,9513l4904,9506e" filled="f" stroked="t" strokeweight="1.216pt" strokecolor="#E1E1E8">
                <v:path arrowok="t"/>
              </v:shape>
            </v:group>
            <v:group style="position:absolute;left:4232;top:9306;width:2;height:170" coordorigin="4232,9306" coordsize="2,170">
              <v:shape style="position:absolute;left:4232;top:9306;width:2;height:170" coordorigin="4232,9306" coordsize="0,170" path="m4232,9306l4232,9476e" filled="f" stroked="t" strokeweight=".707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804993pt;margin-top:506.151001pt;width:378.065pt;height:232.2119pt;mso-position-horizontal-relative:page;mso-position-vertical-relative:page;z-index:-12690" coordorigin="4216,10123" coordsize="7561,4644">
            <v:group style="position:absolute;left:4226;top:10376;width:7541;height:4379" coordorigin="4226,10376" coordsize="7541,4379">
              <v:shape style="position:absolute;left:4226;top:10376;width:7541;height:4379" coordorigin="4226,10376" coordsize="7541,4379" path="m11719,10376l4275,10376,4253,10381,4236,10395,4227,10415,4226,10425,4226,14706,4231,14728,4245,14745,4265,14754,4275,14755,11719,14755,11740,14750,11757,14736,11766,14716,11767,14706,11767,10425,11762,10403,11749,10386,11729,10377,11719,10376xe" filled="t" fillcolor="#F5F5F5" stroked="f">
                <v:path arrowok="t"/>
                <v:fill type="solid"/>
              </v:shape>
            </v:group>
            <v:group style="position:absolute;left:4275;top:10382;width:7444;height:2" coordorigin="4275,10382" coordsize="7444,2">
              <v:shape style="position:absolute;left:4275;top:10382;width:7444;height:2" coordorigin="4275,10382" coordsize="7444,0" path="m4275,10382l11719,10382e" filled="f" stroked="t" strokeweight=".708pt" strokecolor="#000000">
                <v:path arrowok="t"/>
              </v:shape>
            </v:group>
            <v:group style="position:absolute;left:4253;top:10376;width:22;height:5" coordorigin="4253,10376" coordsize="22,5">
              <v:shape style="position:absolute;left:4253;top:10376;width:22;height:5" coordorigin="4253,10376" coordsize="22,5" path="m4275,10376l4253,10381e" filled="f" stroked="t" strokeweight="1.216pt" strokecolor="#000000">
                <v:path arrowok="t"/>
              </v:shape>
            </v:group>
            <v:group style="position:absolute;left:11729;top:10377;width:20;height:9" coordorigin="11729,10377" coordsize="20,9">
              <v:shape style="position:absolute;left:11729;top:10377;width:20;height:9" coordorigin="11729,10377" coordsize="20,9" path="m11748,10386l11729,10377e" filled="f" stroked="t" strokeweight="1.216pt" strokecolor="#000000">
                <v:path arrowok="t"/>
              </v:shape>
            </v:group>
            <v:group style="position:absolute;left:4275;top:14749;width:7444;height:2" coordorigin="4275,14749" coordsize="7444,2">
              <v:shape style="position:absolute;left:4275;top:14749;width:7444;height:2" coordorigin="4275,14749" coordsize="7444,0" path="m4275,14749l11719,14749e" filled="f" stroked="t" strokeweight=".708pt" strokecolor="#000000">
                <v:path arrowok="t"/>
              </v:shape>
            </v:group>
            <v:group style="position:absolute;left:11719;top:14753;width:11;height:2" coordorigin="11719,14753" coordsize="11,2">
              <v:shape style="position:absolute;left:11719;top:14753;width:11;height:2" coordorigin="11719,14753" coordsize="11,2" path="m11719,14755l11729,14753e" filled="f" stroked="t" strokeweight="1.216pt" strokecolor="#000000">
                <v:path arrowok="t"/>
              </v:shape>
            </v:group>
            <v:group style="position:absolute;left:4232;top:10425;width:2;height:4282" coordorigin="4232,10425" coordsize="2,4282">
              <v:shape style="position:absolute;left:4232;top:10425;width:2;height:4282" coordorigin="4232,10425" coordsize="0,4282" path="m4232,10425l4232,14706e" filled="f" stroked="t" strokeweight=".707pt" strokecolor="#000000">
                <v:path arrowok="t"/>
              </v:shape>
            </v:group>
            <v:group style="position:absolute;left:11761;top:10425;width:2;height:4282" coordorigin="11761,10425" coordsize="2,4282">
              <v:shape style="position:absolute;left:11761;top:10425;width:2;height:4282" coordorigin="11761,10425" coordsize="0,4282" path="m11761,10425l11761,14706e" filled="f" stroked="t" strokeweight=".708pt" strokecolor="#000000">
                <v:path arrowok="t"/>
              </v:shape>
            </v:group>
            <v:group style="position:absolute;left:4226;top:10133;width:1265;height:243" coordorigin="4226,10133" coordsize="1265,243">
              <v:shape style="position:absolute;left:4226;top:10133;width:1265;height:243" coordorigin="4226,10133" coordsize="1265,243" path="m5455,10133l4263,10133,4242,10140,4228,10157,4226,10170,4226,10340,4233,10361,4250,10374,4263,10376,5455,10376,5476,10370,5489,10353,5491,10340,5491,10170,5484,10149,5467,10135,5455,10133xe" filled="t" fillcolor="#F7F7F9" stroked="f">
                <v:path arrowok="t"/>
                <v:fill type="solid"/>
              </v:shape>
            </v:group>
            <v:group style="position:absolute;left:4263;top:10139;width:1192;height:2" coordorigin="4263,10139" coordsize="1192,2">
              <v:shape style="position:absolute;left:4263;top:10139;width:1192;height:2" coordorigin="4263,10139" coordsize="1192,0" path="m4263,10139l5455,10139e" filled="f" stroked="t" strokeweight=".707pt" strokecolor="#E1E1E8">
                <v:path arrowok="t"/>
              </v:shape>
            </v:group>
            <v:group style="position:absolute;left:4263;top:10370;width:1192;height:2" coordorigin="4263,10370" coordsize="1192,2">
              <v:shape style="position:absolute;left:4263;top:10370;width:1192;height:2" coordorigin="4263,10370" coordsize="1192,0" path="m4263,10370l5455,10370e" filled="f" stroked="t" strokeweight=".708pt" strokecolor="#E1E1E8">
                <v:path arrowok="t"/>
              </v:shape>
            </v:group>
            <v:group style="position:absolute;left:4232;top:10170;width:2;height:170" coordorigin="4232,10170" coordsize="2,170">
              <v:shape style="position:absolute;left:4232;top:10170;width:2;height:170" coordorigin="4232,10170" coordsize="0,170" path="m4232,10170l4232,10340e" filled="f" stroked="t" strokeweight=".707pt" strokecolor="#E1E1E8">
                <v:path arrowok="t"/>
              </v:shape>
            </v:group>
            <v:group style="position:absolute;left:5485;top:10170;width:2;height:170" coordorigin="5485,10170" coordsize="2,170">
              <v:shape style="position:absolute;left:5485;top:10170;width:2;height:170" coordorigin="5485,10170" coordsize="0,170" path="m5485,10170l5485,10340e" filled="f" stroked="t" strokeweight=".708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804993pt;margin-top:743.336975pt;width:378.065pt;height:13.163pt;mso-position-horizontal-relative:page;mso-position-vertical-relative:page;z-index:-12689" coordorigin="4216,14867" coordsize="7561,263">
            <v:group style="position:absolute;left:4226;top:14877;width:7541;height:243" coordorigin="4226,14877" coordsize="7541,243">
              <v:shape style="position:absolute;left:4226;top:14877;width:7541;height:243" coordorigin="4226,14877" coordsize="7541,243" path="m11719,14877l4275,14877,4253,14882,4236,14896,4227,14915,4226,14925,4226,15120,11767,15120,11767,14925,11762,14904,11749,14887,11729,14878,11719,14877xe" filled="t" fillcolor="#FCF8E3" stroked="f">
                <v:path arrowok="t"/>
                <v:fill type="solid"/>
              </v:shape>
            </v:group>
            <v:group style="position:absolute;left:4275;top:14883;width:7444;height:2" coordorigin="4275,14883" coordsize="7444,2">
              <v:shape style="position:absolute;left:4275;top:14883;width:7444;height:2" coordorigin="4275,14883" coordsize="7444,0" path="m4275,14883l11719,14883e" filled="f" stroked="t" strokeweight=".708pt" strokecolor="#FBEED5">
                <v:path arrowok="t"/>
              </v:shape>
            </v:group>
            <v:group style="position:absolute;left:4232;top:14925;width:2;height:195" coordorigin="4232,14925" coordsize="2,195">
              <v:shape style="position:absolute;left:4232;top:14925;width:2;height:195" coordorigin="4232,14925" coordsize="0,195" path="m4232,14925l4232,15120e" filled="f" stroked="t" strokeweight=".707pt" strokecolor="#FBEED5">
                <v:path arrowok="t"/>
              </v:shape>
            </v:group>
            <v:group style="position:absolute;left:11761;top:14925;width:2;height:195" coordorigin="11761,14925" coordsize="2,195">
              <v:shape style="position:absolute;left:11761;top:14925;width:2;height:195" coordorigin="11761,14925" coordsize="0,195" path="m11761,14925l11761,15120e" filled="f" stroked="t" strokeweight=".708pt" strokecolor="#FBEED5">
                <v:path arrowok="t"/>
              </v:shape>
            </v:group>
            <w10:wrap type="none"/>
          </v:group>
        </w:pict>
      </w: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3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before="30"/>
        <w:ind w:left="6853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bookmarkStart w:name="_bookmark62" w:id="87"/>
      <w:bookmarkEnd w:id="87"/>
      <w:r>
        <w:rPr/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Default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Heading4"/>
        <w:ind w:left="4226" w:right="0"/>
        <w:jc w:val="left"/>
      </w:pPr>
      <w:r>
        <w:rPr>
          <w:b w:val="0"/>
          <w:bCs w:val="0"/>
          <w:color w:val="5A5A5A"/>
          <w:spacing w:val="-13"/>
          <w:w w:val="100"/>
        </w:rPr>
        <w:t>Generatin</w:t>
      </w:r>
      <w:r>
        <w:rPr>
          <w:b w:val="0"/>
          <w:bCs w:val="0"/>
          <w:color w:val="5A5A5A"/>
          <w:spacing w:val="0"/>
          <w:w w:val="100"/>
        </w:rPr>
        <w:t>g</w:t>
      </w:r>
      <w:r>
        <w:rPr>
          <w:b w:val="0"/>
          <w:bCs w:val="0"/>
          <w:color w:val="5A5A5A"/>
          <w:spacing w:val="0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Todo</w:t>
      </w:r>
      <w:r>
        <w:rPr>
          <w:b w:val="0"/>
          <w:bCs w:val="0"/>
          <w:color w:val="5A5A5A"/>
          <w:spacing w:val="0"/>
          <w:w w:val="100"/>
        </w:rPr>
        <w:t>s</w:t>
      </w:r>
      <w:r>
        <w:rPr>
          <w:b w:val="0"/>
          <w:bCs w:val="0"/>
          <w:color w:val="5A5A5A"/>
          <w:spacing w:val="1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controller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2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4226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lesson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Designing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20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"/>
            <w:w w:val="100"/>
            <w:sz w:val="19"/>
            <w:szCs w:val="19"/>
          </w:rPr>
          <w:t>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7"/>
            <w:w w:val="100"/>
            <w:sz w:val="19"/>
            <w:szCs w:val="19"/>
          </w:rPr>
          <w:t>-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do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0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list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7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app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saw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handle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45" w:lineRule="auto" w:before="1"/>
        <w:ind w:left="4226" w:right="454" w:hanging="1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/todos/index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need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Todos.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displays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3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dos.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20" w:lineRule="exact" w:before="7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349" w:lineRule="auto"/>
        <w:ind w:left="4225" w:right="0" w:firstLine="48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1.305573pt;margin-top:3.120549pt;width:21.892427pt;height:9.73pt;mso-position-horizontal-relative:page;mso-position-vertical-relative:paragraph;z-index:-12688" coordorigin="4226,62" coordsize="438,195">
            <v:shape style="position:absolute;left:4226;top:62;width:438;height:195" coordorigin="4226,62" coordsize="438,195" path="m4627,62l4263,62,4242,69,4228,86,4226,99,4226,221,4233,242,4250,255,4263,257,4627,257,4648,250,4662,233,4664,221,4664,99,4657,78,4640,65,4627,6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4"/>
          <w:szCs w:val="14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4"/>
          <w:szCs w:val="14"/>
        </w:rPr>
        <w:t>  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5"/>
          <w:w w:val="100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handling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functionality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URL.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following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command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generates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action.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before="43"/>
        <w:ind w:left="0" w:right="2324" w:firstLine="0"/>
        <w:jc w:val="center"/>
        <w:rPr>
          <w:rFonts w:ascii="Consolas" w:hAnsi="Consolas" w:cs="Consolas" w:eastAsia="Consolas"/>
          <w:sz w:val="14"/>
          <w:szCs w:val="14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180" w:lineRule="exact" w:before="3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4347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-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303030"/>
          <w:spacing w:val="-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generate</w:t>
      </w:r>
      <w:r>
        <w:rPr>
          <w:rFonts w:ascii="Consolas" w:hAnsi="Consolas" w:cs="Consolas" w:eastAsia="Consolas"/>
          <w:b w:val="0"/>
          <w:bCs w:val="0"/>
          <w:color w:val="303030"/>
          <w:spacing w:val="-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controller</w:t>
      </w:r>
      <w:r>
        <w:rPr>
          <w:rFonts w:ascii="Consolas" w:hAnsi="Consolas" w:cs="Consolas" w:eastAsia="Consolas"/>
          <w:b w:val="0"/>
          <w:bCs w:val="0"/>
          <w:color w:val="303030"/>
          <w:spacing w:val="-2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Todos</w:t>
      </w:r>
      <w:r>
        <w:rPr>
          <w:rFonts w:ascii="Consolas" w:hAnsi="Consolas" w:cs="Consolas" w:eastAsia="Consolas"/>
          <w:b w:val="0"/>
          <w:bCs w:val="0"/>
          <w:color w:val="303030"/>
          <w:spacing w:val="-2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index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40" w:lineRule="exact" w:before="10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79"/>
        <w:ind w:left="0" w:right="1747" w:firstLine="0"/>
        <w:jc w:val="center"/>
        <w:rPr>
          <w:rFonts w:ascii="Consolas" w:hAnsi="Consolas" w:cs="Consolas" w:eastAsia="Consolas"/>
          <w:sz w:val="14"/>
          <w:szCs w:val="14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Command</w:t>
      </w:r>
      <w:r>
        <w:rPr>
          <w:rFonts w:ascii="Consolas" w:hAnsi="Consolas" w:cs="Consolas" w:eastAsia="Consolas"/>
          <w:b w:val="0"/>
          <w:bCs w:val="0"/>
          <w:color w:val="DD1144"/>
          <w:spacing w:val="4"/>
          <w:w w:val="105"/>
          <w:sz w:val="14"/>
          <w:szCs w:val="14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Output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6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311" w:lineRule="auto"/>
        <w:ind w:left="4858" w:right="2865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app/controllers/todos_controller.rb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route</w:t>
      </w:r>
      <w:r>
        <w:rPr>
          <w:rFonts w:ascii="Consolas" w:hAnsi="Consolas" w:cs="Consolas" w:eastAsia="Consolas"/>
          <w:b w:val="0"/>
          <w:bCs w:val="0"/>
          <w:color w:val="303030"/>
          <w:spacing w:val="6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get</w:t>
      </w:r>
      <w:r>
        <w:rPr>
          <w:rFonts w:ascii="Consolas" w:hAnsi="Consolas" w:cs="Consolas" w:eastAsia="Consolas"/>
          <w:b w:val="0"/>
          <w:bCs w:val="0"/>
          <w:color w:val="303030"/>
          <w:spacing w:val="-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"todos/index"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0" w:right="78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6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1288" w:val="left" w:leader="none"/>
        </w:tabs>
        <w:spacing w:before="56"/>
        <w:ind w:left="424" w:right="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app/views/todos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722" w:val="left" w:leader="none"/>
        </w:tabs>
        <w:spacing w:line="311" w:lineRule="auto" w:before="56"/>
        <w:ind w:left="4858" w:right="3129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5"/>
          <w:sz w:val="16"/>
          <w:szCs w:val="16"/>
        </w:rPr>
        <w:t>app/views/todos/index.html.erb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5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test_unit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722" w:val="left" w:leader="none"/>
        </w:tabs>
        <w:spacing w:line="311" w:lineRule="auto"/>
        <w:ind w:left="4858" w:right="226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5"/>
          <w:sz w:val="16"/>
          <w:szCs w:val="16"/>
        </w:rPr>
        <w:t>test/functional/todos_controller_test.rb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6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helper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722" w:val="left" w:leader="none"/>
        </w:tabs>
        <w:spacing w:line="311" w:lineRule="auto"/>
        <w:ind w:left="4858" w:right="339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5"/>
          <w:sz w:val="16"/>
          <w:szCs w:val="16"/>
        </w:rPr>
        <w:t>app/helpers/todos_helper.rb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test_unit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892" w:val="left" w:leader="none"/>
        </w:tabs>
        <w:spacing w:line="311" w:lineRule="auto"/>
        <w:ind w:left="4858" w:right="2263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5"/>
          <w:sz w:val="16"/>
          <w:szCs w:val="16"/>
        </w:rPr>
        <w:t>test/unit/helpers/todos_helper_test.rb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6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assets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863" w:val="left" w:leader="none"/>
        </w:tabs>
        <w:ind w:left="0" w:right="35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coffee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722" w:val="left" w:leader="none"/>
          <w:tab w:pos="5892" w:val="left" w:leader="none"/>
        </w:tabs>
        <w:spacing w:line="311" w:lineRule="auto" w:before="56"/>
        <w:ind w:left="4858" w:right="2263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5"/>
          <w:sz w:val="16"/>
          <w:szCs w:val="16"/>
        </w:rPr>
        <w:t>app/assets/javascripts/todos.js.coffee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invoke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scss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892" w:val="left" w:leader="none"/>
        </w:tabs>
        <w:ind w:left="4858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create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app/assets/stylesheets/todos.css.scss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after="0"/>
        <w:jc w:val="left"/>
        <w:rPr>
          <w:rFonts w:ascii="Consolas" w:hAnsi="Consolas" w:cs="Consolas" w:eastAsia="Consolas"/>
          <w:sz w:val="16"/>
          <w:szCs w:val="16"/>
        </w:rPr>
        <w:sectPr>
          <w:pgSz w:w="12240" w:h="15840"/>
          <w:pgMar w:header="89" w:footer="18" w:top="280" w:bottom="200" w:left="0" w:right="780"/>
        </w:sectPr>
      </w:pPr>
    </w:p>
    <w:p>
      <w:pPr>
        <w:spacing w:line="180" w:lineRule="exact" w:before="9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237" w:lineRule="auto" w:before="24"/>
        <w:ind w:left="4408" w:right="392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804993pt;margin-top:1.766076pt;width:378.065pt;height:41.9047pt;mso-position-horizontal-relative:page;mso-position-vertical-relative:paragraph;z-index:-12687" coordorigin="4216,35" coordsize="7561,838">
            <v:group style="position:absolute;left:4226;top:46;width:7541;height:815" coordorigin="4226,46" coordsize="7541,815">
              <v:shape style="position:absolute;left:4226;top:46;width:7541;height:815" coordorigin="4226,46" coordsize="7541,815" path="m11767,46l4226,46,4226,813,4231,834,4245,851,4265,860,4275,861,11719,861,11740,856,11757,842,11766,823,11767,813,11767,46xe" filled="t" fillcolor="#FCF8E3" stroked="f">
                <v:path arrowok="t"/>
                <v:fill type="solid"/>
              </v:shape>
            </v:group>
            <v:group style="position:absolute;left:4275;top:855;width:7444;height:2" coordorigin="4275,855" coordsize="7444,2">
              <v:shape style="position:absolute;left:4275;top:855;width:7444;height:2" coordorigin="4275,855" coordsize="7444,0" path="m4275,855l11719,855e" filled="f" stroked="t" strokeweight=".708pt" strokecolor="#FBEED5">
                <v:path arrowok="t"/>
              </v:shape>
            </v:group>
            <v:group style="position:absolute;left:11719;top:856;width:22;height:5" coordorigin="11719,856" coordsize="22,5">
              <v:shape style="position:absolute;left:11719;top:856;width:22;height:5" coordorigin="11719,856" coordsize="22,5" path="m11719,861l11740,856e" filled="f" stroked="t" strokeweight="1.216pt" strokecolor="#FBEED5">
                <v:path arrowok="t"/>
              </v:shape>
            </v:group>
            <v:group style="position:absolute;left:4232;top:42;width:2;height:770" coordorigin="4232,42" coordsize="2,770">
              <v:shape style="position:absolute;left:4232;top:42;width:2;height:770" coordorigin="4232,42" coordsize="0,770" path="m4232,42l4232,813e" filled="f" stroked="t" strokeweight=".707pt" strokecolor="#FBEED5">
                <v:path arrowok="t"/>
              </v:shape>
            </v:group>
            <v:group style="position:absolute;left:11761;top:42;width:2;height:770" coordorigin="11761,42" coordsize="2,770">
              <v:shape style="position:absolute;left:11761;top:42;width:2;height:770" coordorigin="11761,42" coordsize="0,770" path="m11761,42l11761,813e" filled="f" stroked="t" strokeweight=".708pt" strokecolor="#FBEED5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name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always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plural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convention.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instead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Todo,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  <w:sz w:val="20"/>
          <w:szCs w:val="2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eets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instead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Tweet,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Blogs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instead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Blog.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3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249" w:lineRule="auto"/>
        <w:ind w:left="4226" w:right="153" w:hanging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generate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command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created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directories.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interested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two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now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10" w:lineRule="exact" w:before="1"/>
        <w:rPr>
          <w:sz w:val="11"/>
          <w:szCs w:val="11"/>
        </w:rPr>
      </w:pPr>
      <w:r>
        <w:rPr>
          <w:sz w:val="11"/>
          <w:szCs w:val="11"/>
        </w:rPr>
      </w:r>
    </w:p>
    <w:p>
      <w:pPr>
        <w:pStyle w:val="BodyText"/>
        <w:spacing w:line="284" w:lineRule="auto"/>
        <w:ind w:left="4530" w:right="3895"/>
        <w:jc w:val="left"/>
        <w:rPr>
          <w:rFonts w:ascii="Lucida Sans Unicode" w:hAnsi="Lucida Sans Unicode" w:cs="Lucida Sans Unicode" w:eastAsia="Lucida Sans Unicode"/>
        </w:rPr>
      </w:pPr>
      <w:r>
        <w:rPr/>
        <w:pict>
          <v:group style="position:absolute;margin-left:216.171326pt;margin-top:6.152968pt;width:3.039382pt;height:2.939951pt;mso-position-horizontal-relative:page;mso-position-vertical-relative:paragraph;z-index:-12681" coordorigin="4323,123" coordsize="61,59">
            <v:shape style="position:absolute;left:4323;top:123;width:61;height:59" coordorigin="4323,123" coordsize="61,59" path="m4346,123l4330,132,4323,151,4329,171,4344,181,4361,182,4377,173,4384,156,4384,152,4378,133,4363,123,4346,123xe" filled="t" fillcolor="#545454" stroked="f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216.171326pt;margin-top:24.398169pt;width:3.039382pt;height:2.939951pt;mso-position-horizontal-relative:page;mso-position-vertical-relative:paragraph;z-index:-12680" coordorigin="4323,488" coordsize="61,59">
            <v:shape style="position:absolute;left:4323;top:488;width:61;height:59" coordorigin="4323,488" coordsize="61,59" path="m4346,488l4330,497,4323,516,4329,536,4344,546,4361,547,4377,538,4384,520,4384,517,4378,498,4363,488,4346,488xe" filled="t" fillcolor="#545454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5"/>
        </w:rPr>
        <w:t>app/controllers/todos_controller.rb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7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5"/>
        </w:rPr>
        <w:t>app/vie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95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95"/>
        </w:rPr>
        <w:t>s/todos/index.html.erb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</w:rPr>
      </w:r>
    </w:p>
    <w:p>
      <w:pPr>
        <w:spacing w:line="245" w:lineRule="auto" w:before="61"/>
        <w:ind w:left="4226" w:right="262" w:hanging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placed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app/controllers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directory.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every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place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uniform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across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60" w:lineRule="exact" w:before="10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0" w:right="417" w:firstLine="0"/>
        <w:jc w:val="center"/>
        <w:rPr>
          <w:rFonts w:ascii="Consolas" w:hAnsi="Consolas" w:cs="Consolas" w:eastAsia="Consolas"/>
          <w:sz w:val="14"/>
          <w:szCs w:val="14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app/controllers/todos_controller.rb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140" w:lineRule="exact" w:before="2"/>
        <w:rPr>
          <w:sz w:val="14"/>
          <w:szCs w:val="14"/>
        </w:rPr>
      </w:pPr>
      <w:r>
        <w:rPr>
          <w:sz w:val="14"/>
          <w:szCs w:val="14"/>
        </w:rPr>
      </w:r>
    </w:p>
    <w:p>
      <w:pPr>
        <w:numPr>
          <w:ilvl w:val="3"/>
          <w:numId w:val="44"/>
        </w:numPr>
        <w:tabs>
          <w:tab w:pos="4882" w:val="left" w:leader="none"/>
        </w:tabs>
        <w:ind w:left="4882" w:right="0" w:hanging="414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-2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TodosController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-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-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ApplicationController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3"/>
          <w:numId w:val="44"/>
        </w:numPr>
        <w:tabs>
          <w:tab w:pos="510" w:val="left" w:leader="none"/>
          <w:tab w:pos="4980" w:val="left" w:leader="none"/>
        </w:tabs>
        <w:spacing w:line="243" w:lineRule="exact"/>
        <w:ind w:left="4980" w:right="1617" w:hanging="511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-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43" w:lineRule="exact"/>
        <w:ind w:left="0" w:right="2701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3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10" w:val="left" w:leader="none"/>
        </w:tabs>
        <w:spacing w:line="243" w:lineRule="exact"/>
        <w:ind w:left="0" w:right="2064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4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413" w:val="left" w:leader="none"/>
        </w:tabs>
        <w:spacing w:line="243" w:lineRule="exact"/>
        <w:ind w:left="0" w:right="2162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5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9" w:lineRule="auto"/>
        <w:ind w:left="4226" w:right="60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804993pt;margin-top:-97.119431pt;width:378.065pt;height:84.927pt;mso-position-horizontal-relative:page;mso-position-vertical-relative:paragraph;z-index:-12686" coordorigin="4216,-1942" coordsize="7561,1699">
            <v:group style="position:absolute;left:4226;top:-1689;width:7541;height:1435" coordorigin="4226,-1689" coordsize="7541,1435">
              <v:shape style="position:absolute;left:4226;top:-1689;width:7541;height:1435" coordorigin="4226,-1689" coordsize="7541,1435" path="m11719,-1689l4275,-1689,4253,-1684,4236,-1670,4227,-1650,4226,-1640,4226,-302,4231,-281,4245,-264,4265,-255,4275,-254,11719,-254,11740,-259,11757,-273,11766,-292,11767,-302,11767,-1640,11762,-1662,11749,-1679,11729,-1688,11719,-1689xe" filled="t" fillcolor="#F7F7F9" stroked="f">
                <v:path arrowok="t"/>
                <v:fill type="solid"/>
              </v:shape>
            </v:group>
            <v:group style="position:absolute;left:4275;top:-1683;width:7444;height:2" coordorigin="4275,-1683" coordsize="7444,2">
              <v:shape style="position:absolute;left:4275;top:-1683;width:7444;height:2" coordorigin="4275,-1683" coordsize="7444,0" path="m4275,-1683l11719,-1683e" filled="f" stroked="t" strokeweight=".708pt" strokecolor="#E1E1E8">
                <v:path arrowok="t"/>
              </v:shape>
            </v:group>
            <v:group style="position:absolute;left:4260;top:-1689;width:15;height:3" coordorigin="4260,-1689" coordsize="15,3">
              <v:shape style="position:absolute;left:4260;top:-1689;width:15;height:3" coordorigin="4260,-1689" coordsize="15,3" path="m4275,-1689l4260,-1686e" filled="f" stroked="t" strokeweight="1.216pt" strokecolor="#E1E1E8">
                <v:path arrowok="t"/>
              </v:shape>
            </v:group>
            <v:group style="position:absolute;left:4275;top:-260;width:7444;height:2" coordorigin="4275,-260" coordsize="7444,2">
              <v:shape style="position:absolute;left:4275;top:-260;width:7444;height:2" coordorigin="4275,-260" coordsize="7444,0" path="m4275,-260l11719,-260e" filled="f" stroked="t" strokeweight=".708pt" strokecolor="#E1E1E8">
                <v:path arrowok="t"/>
              </v:shape>
            </v:group>
            <v:group style="position:absolute;left:4232;top:-1640;width:2;height:1338" coordorigin="4232,-1640" coordsize="2,1338">
              <v:shape style="position:absolute;left:4232;top:-1640;width:2;height:1338" coordorigin="4232,-1640" coordsize="0,1338" path="m4232,-1640l4232,-302e" filled="f" stroked="t" strokeweight=".707pt" strokecolor="#E1E1E8">
                <v:path arrowok="t"/>
              </v:shape>
            </v:group>
            <v:group style="position:absolute;left:11761;top:-1640;width:2;height:1338" coordorigin="11761,-1640" coordsize="2,1338">
              <v:shape style="position:absolute;left:11761;top:-1640;width:2;height:1338" coordorigin="11761,-1640" coordsize="0,1338" path="m11761,-1640l11761,-302e" filled="f" stroked="t" strokeweight=".708pt" strokecolor="#E1E1E8">
                <v:path arrowok="t"/>
              </v:shape>
            </v:group>
            <v:group style="position:absolute;left:4226;top:-1932;width:2931;height:243" coordorigin="4226,-1932" coordsize="2931,243">
              <v:shape style="position:absolute;left:4226;top:-1932;width:2931;height:243" coordorigin="4226,-1932" coordsize="2931,243" path="m7121,-1932l4263,-1932,4242,-1926,4228,-1909,4226,-1896,4226,-1726,4233,-1705,4250,-1691,4263,-1689,7121,-1689,7142,-1696,7155,-1713,7157,-1726,7157,-1896,7151,-1917,7134,-1930,7121,-1932xe" filled="t" fillcolor="#F7F7F9" stroked="f">
                <v:path arrowok="t"/>
                <v:fill type="solid"/>
              </v:shape>
            </v:group>
            <v:group style="position:absolute;left:4263;top:-1926;width:2858;height:2" coordorigin="4263,-1926" coordsize="2858,2">
              <v:shape style="position:absolute;left:4263;top:-1926;width:2858;height:2" coordorigin="4263,-1926" coordsize="2858,0" path="m4263,-1926l7121,-1926e" filled="f" stroked="t" strokeweight=".708pt" strokecolor="#E1E1E8">
                <v:path arrowok="t"/>
              </v:shape>
            </v:group>
            <v:group style="position:absolute;left:4263;top:-1695;width:2858;height:2" coordorigin="4263,-1695" coordsize="2858,2">
              <v:shape style="position:absolute;left:4263;top:-1695;width:2858;height:2" coordorigin="4263,-1695" coordsize="2858,0" path="m4263,-1695l7121,-1695e" filled="f" stroked="t" strokeweight=".708pt" strokecolor="#E1E1E8">
                <v:path arrowok="t"/>
              </v:shape>
            </v:group>
            <v:group style="position:absolute;left:4232;top:-1896;width:2;height:170" coordorigin="4232,-1896" coordsize="2,170">
              <v:shape style="position:absolute;left:4232;top:-1896;width:2;height:170" coordorigin="4232,-1896" coordsize="0,170" path="m4232,-1896l4232,-1726e" filled="f" stroked="t" strokeweight=".707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TodosController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class.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empty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method/function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class.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function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also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called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controlle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20" w:lineRule="exact" w:before="2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50" w:lineRule="auto"/>
        <w:ind w:left="4226" w:right="113" w:hanging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serves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single" w:color="545454"/>
        </w:rPr>
        <w:t>/todos/index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  <w:u w:val="single" w:color="54545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  <w:u w:val="none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4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accessed.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Even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though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empty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method,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fetches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  <w:u w:val="none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  <w:u w:val="none"/>
        </w:rPr>
      </w:r>
    </w:p>
    <w:p>
      <w:pPr>
        <w:spacing w:line="296" w:lineRule="exact"/>
        <w:ind w:left="4226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/apps/vie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  <w:sz w:val="20"/>
          <w:szCs w:val="2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s/todos/index.html.erb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displays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browser.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304" w:lineRule="exact" w:before="94"/>
        <w:ind w:left="4225" w:right="536" w:firstLine="48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1.305573pt;margin-top:9.561985pt;width:21.892426pt;height:9.731pt;mso-position-horizontal-relative:page;mso-position-vertical-relative:paragraph;z-index:-12679" coordorigin="4226,191" coordsize="438,195">
            <v:shape style="position:absolute;left:4226;top:191;width:438;height:195" coordorigin="4226,191" coordsize="438,195" path="m4627,191l4263,191,4242,198,4228,215,4226,228,4226,349,4233,370,4250,384,4263,386,4627,386,4648,379,4662,362,4664,349,4664,228,4657,207,4640,194,4627,191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4"/>
          <w:szCs w:val="14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2"/>
          <w:w w:val="100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app/vie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  <w:sz w:val="20"/>
          <w:szCs w:val="2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s/todos/index.html.erb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3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referred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Vie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0"/>
          <w:sz w:val="20"/>
          <w:szCs w:val="20"/>
        </w:rPr>
        <w:t>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20"/>
          <w:szCs w:val="20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20"/>
          <w:szCs w:val="20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MVC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architecture.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60" w:lineRule="exact" w:before="9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4"/>
        <w:ind w:right="999"/>
        <w:jc w:val="center"/>
      </w:pPr>
      <w:r>
        <w:rPr/>
        <w:pict>
          <v:group style="position:absolute;margin-left:211.304993pt;margin-top:34.217182pt;width:377.066pt;height:.1pt;mso-position-horizontal-relative:page;mso-position-vertical-relative:paragraph;z-index:-12685" coordorigin="4226,684" coordsize="7541,2">
            <v:shape style="position:absolute;left:4226;top:684;width:7541;height:2" coordorigin="4226,684" coordsize="7541,0" path="m4226,684l11767,684e" filled="f" stroked="t" strokeweight=".708pt" strokecolor="#EEEEEE">
              <v:path arrowok="t"/>
            </v:shape>
            <w10:wrap type="none"/>
          </v:group>
        </w:pict>
      </w:r>
      <w:r>
        <w:rPr>
          <w:b w:val="0"/>
          <w:bCs w:val="0"/>
          <w:color w:val="5A5A5A"/>
          <w:spacing w:val="-13"/>
          <w:w w:val="100"/>
        </w:rPr>
        <w:t>Touchin</w:t>
      </w:r>
      <w:r>
        <w:rPr>
          <w:b w:val="0"/>
          <w:bCs w:val="0"/>
          <w:color w:val="5A5A5A"/>
          <w:spacing w:val="0"/>
          <w:w w:val="100"/>
        </w:rPr>
        <w:t>g</w:t>
      </w:r>
      <w:r>
        <w:rPr>
          <w:b w:val="0"/>
          <w:bCs w:val="0"/>
          <w:color w:val="5A5A5A"/>
          <w:spacing w:val="3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views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2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4226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Run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server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see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ind w:left="0" w:right="2664" w:firstLine="0"/>
        <w:jc w:val="center"/>
        <w:rPr>
          <w:rFonts w:ascii="Consolas" w:hAnsi="Consolas" w:cs="Consolas" w:eastAsia="Consolas"/>
          <w:sz w:val="14"/>
          <w:szCs w:val="14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180" w:lineRule="exact" w:before="3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4347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-3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303030"/>
          <w:spacing w:val="-3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server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7"/>
        <w:rPr>
          <w:sz w:val="28"/>
          <w:szCs w:val="28"/>
        </w:rPr>
      </w:pPr>
      <w:r>
        <w:rPr>
          <w:sz w:val="28"/>
          <w:szCs w:val="28"/>
        </w:rPr>
      </w:r>
    </w:p>
    <w:p>
      <w:pPr>
        <w:ind w:left="4226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804993pt;margin-top:-43.591351pt;width:378.065pt;height:37.481002pt;mso-position-horizontal-relative:page;mso-position-vertical-relative:paragraph;z-index:-12684" coordorigin="4216,-872" coordsize="7561,750">
            <v:group style="position:absolute;left:4226;top:-619;width:7541;height:487" coordorigin="4226,-619" coordsize="7541,487">
              <v:shape style="position:absolute;left:4226;top:-619;width:7541;height:487" coordorigin="4226,-619" coordsize="7541,487" path="m11719,-619l4275,-619,4253,-614,4236,-600,4227,-580,4226,-570,4226,-181,4231,-159,4245,-142,4265,-133,4275,-132,11719,-132,11740,-137,11757,-151,11766,-171,11767,-181,11767,-570,11762,-592,11749,-609,11729,-618,11719,-619xe" filled="t" fillcolor="#F5F5F5" stroked="f">
                <v:path arrowok="t"/>
                <v:fill type="solid"/>
              </v:shape>
            </v:group>
            <v:group style="position:absolute;left:4275;top:-613;width:7444;height:2" coordorigin="4275,-613" coordsize="7444,2">
              <v:shape style="position:absolute;left:4275;top:-613;width:7444;height:2" coordorigin="4275,-613" coordsize="7444,0" path="m4275,-613l11719,-613e" filled="f" stroked="t" strokeweight=".708pt" strokecolor="#000000">
                <v:path arrowok="t"/>
              </v:shape>
            </v:group>
            <v:group style="position:absolute;left:4259;top:-619;width:16;height:4" coordorigin="4259,-619" coordsize="16,4">
              <v:shape style="position:absolute;left:4259;top:-619;width:16;height:4" coordorigin="4259,-619" coordsize="16,4" path="m4275,-619l4259,-615e" filled="f" stroked="t" strokeweight="1.216pt" strokecolor="#000000">
                <v:path arrowok="t"/>
              </v:shape>
            </v:group>
            <v:group style="position:absolute;left:4275;top:-138;width:7444;height:2" coordorigin="4275,-138" coordsize="7444,2">
              <v:shape style="position:absolute;left:4275;top:-138;width:7444;height:2" coordorigin="4275,-138" coordsize="7444,0" path="m4275,-138l11719,-138e" filled="f" stroked="t" strokeweight=".708pt" strokecolor="#000000">
                <v:path arrowok="t"/>
              </v:shape>
            </v:group>
            <v:group style="position:absolute;left:4232;top:-570;width:2;height:389" coordorigin="4232,-570" coordsize="2,389">
              <v:shape style="position:absolute;left:4232;top:-570;width:2;height:389" coordorigin="4232,-570" coordsize="0,389" path="m4232,-570l4232,-181e" filled="f" stroked="t" strokeweight=".707pt" strokecolor="#000000">
                <v:path arrowok="t"/>
              </v:shape>
            </v:group>
            <v:group style="position:absolute;left:11761;top:-570;width:2;height:389" coordorigin="11761,-570" coordsize="2,389">
              <v:shape style="position:absolute;left:11761;top:-570;width:2;height:389" coordorigin="11761,-570" coordsize="0,389" path="m11761,-570l11761,-181e" filled="f" stroked="t" strokeweight=".708pt" strokecolor="#000000">
                <v:path arrowok="t"/>
              </v:shape>
            </v:group>
            <v:group style="position:absolute;left:4226;top:-862;width:693;height:243" coordorigin="4226,-862" coordsize="693,243">
              <v:shape style="position:absolute;left:4226;top:-862;width:693;height:243" coordorigin="4226,-862" coordsize="693,243" path="m4883,-862l4263,-862,4242,-855,4228,-838,4226,-826,4226,-655,4233,-634,4250,-621,4263,-619,4883,-619,4904,-625,4917,-642,4919,-655,4919,-826,4913,-847,4896,-860,4883,-862xe" filled="t" fillcolor="#F7F7F9" stroked="f">
                <v:path arrowok="t"/>
                <v:fill type="solid"/>
              </v:shape>
            </v:group>
            <v:group style="position:absolute;left:4263;top:-856;width:620;height:2" coordorigin="4263,-856" coordsize="620,2">
              <v:shape style="position:absolute;left:4263;top:-856;width:620;height:2" coordorigin="4263,-856" coordsize="620,0" path="m4263,-856l4883,-856e" filled="f" stroked="t" strokeweight=".708pt" strokecolor="#E1E1E8">
                <v:path arrowok="t"/>
              </v:shape>
            </v:group>
            <v:group style="position:absolute;left:4896;top:-860;width:8;height:7" coordorigin="4896,-860" coordsize="8,7">
              <v:shape style="position:absolute;left:4896;top:-860;width:8;height:7" coordorigin="4896,-860" coordsize="8,7" path="m4904,-853l4896,-860e" filled="f" stroked="t" strokeweight="1.216pt" strokecolor="#E1E1E8">
                <v:path arrowok="t"/>
              </v:shape>
            </v:group>
            <v:group style="position:absolute;left:4263;top:-625;width:620;height:2" coordorigin="4263,-625" coordsize="620,2">
              <v:shape style="position:absolute;left:4263;top:-625;width:620;height:2" coordorigin="4263,-625" coordsize="620,0" path="m4263,-625l4883,-625e" filled="f" stroked="t" strokeweight=".708pt" strokecolor="#E1E1E8">
                <v:path arrowok="t"/>
              </v:shape>
            </v:group>
            <v:group style="position:absolute;left:4232;top:-826;width:2;height:170" coordorigin="4232,-826" coordsize="2,170">
              <v:shape style="position:absolute;left:4232;top:-826;width:2;height:170" coordorigin="4232,-826" coordsize="0,170" path="m4232,-826l4232,-655e" filled="f" stroked="t" strokeweight=".707pt" strokecolor="#E1E1E8">
                <v:path arrowok="t"/>
              </v:shape>
            </v:group>
            <v:group style="position:absolute;left:4913;top:-826;width:2;height:170" coordorigin="4913,-826" coordsize="2,170">
              <v:shape style="position:absolute;left:4913;top:-826;width:2;height:170" coordorigin="4913,-826" coordsize="0,170" path="m4913,-826l4913,-655e" filled="f" stroked="t" strokeweight=".708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804993pt;margin-top:21.061653pt;width:378.065pt;height:48.241pt;mso-position-horizontal-relative:page;mso-position-vertical-relative:paragraph;z-index:-12683" coordorigin="4216,421" coordsize="7561,965">
            <v:group style="position:absolute;left:4226;top:671;width:7541;height:705" coordorigin="4226,671" coordsize="7541,705">
              <v:shape style="position:absolute;left:4226;top:671;width:7541;height:705" coordorigin="4226,671" coordsize="7541,705" path="m11719,671l4275,671,4253,676,4236,689,4227,709,4226,719,4226,1327,4231,1349,4245,1366,4265,1375,4275,1376,11719,1376,11740,1371,11757,1357,11766,1337,11767,1327,11767,719,11762,698,11749,681,11729,672,11719,671xe" filled="t" fillcolor="#F7F7F9" stroked="f">
                <v:path arrowok="t"/>
                <v:fill type="solid"/>
              </v:shape>
            </v:group>
            <v:group style="position:absolute;left:4275;top:677;width:7444;height:2" coordorigin="4275,677" coordsize="7444,2">
              <v:shape style="position:absolute;left:4275;top:677;width:7444;height:2" coordorigin="4275,677" coordsize="7444,0" path="m4275,677l11719,677e" filled="f" stroked="t" strokeweight=".708pt" strokecolor="#E1E1E8">
                <v:path arrowok="t"/>
              </v:shape>
            </v:group>
            <v:group style="position:absolute;left:4260;top:671;width:15;height:4" coordorigin="4260,671" coordsize="15,4">
              <v:shape style="position:absolute;left:4260;top:671;width:15;height:4" coordorigin="4260,671" coordsize="15,4" path="m4275,671l4260,674e" filled="f" stroked="t" strokeweight="1.216pt" strokecolor="#E1E1E8">
                <v:path arrowok="t"/>
              </v:shape>
            </v:group>
            <v:group style="position:absolute;left:4275;top:1370;width:7444;height:2" coordorigin="4275,1370" coordsize="7444,2">
              <v:shape style="position:absolute;left:4275;top:1370;width:7444;height:2" coordorigin="4275,1370" coordsize="7444,0" path="m4275,1370l11719,1370e" filled="f" stroked="t" strokeweight=".708pt" strokecolor="#E1E1E8">
                <v:path arrowok="t"/>
              </v:shape>
            </v:group>
            <v:group style="position:absolute;left:4232;top:719;width:2;height:608" coordorigin="4232,719" coordsize="2,608">
              <v:shape style="position:absolute;left:4232;top:719;width:2;height:608" coordorigin="4232,719" coordsize="0,608" path="m4232,719l4232,1327e" filled="f" stroked="t" strokeweight=".707pt" strokecolor="#E1E1E8">
                <v:path arrowok="t"/>
              </v:shape>
            </v:group>
            <v:group style="position:absolute;left:4226;top:427;width:2530;height:243" coordorigin="4226,427" coordsize="2530,243">
              <v:shape style="position:absolute;left:4226;top:427;width:2530;height:243" coordorigin="4226,427" coordsize="2530,243" path="m6720,427l4263,427,4242,434,4228,451,4226,464,4226,634,4233,655,4250,668,4263,671,6720,671,6741,664,6754,647,6756,634,6756,464,6749,443,6732,430,6720,427xe" filled="t" fillcolor="#F7F7F9" stroked="f">
                <v:path arrowok="t"/>
                <v:fill type="solid"/>
              </v:shape>
            </v:group>
            <v:group style="position:absolute;left:4263;top:433;width:2457;height:2" coordorigin="4263,433" coordsize="2457,2">
              <v:shape style="position:absolute;left:4263;top:433;width:2457;height:2" coordorigin="4263,433" coordsize="2457,0" path="m4263,433l6720,433e" filled="f" stroked="t" strokeweight=".708pt" strokecolor="#E1E1E8">
                <v:path arrowok="t"/>
              </v:shape>
            </v:group>
            <v:group style="position:absolute;left:4263;top:664;width:2457;height:2" coordorigin="4263,664" coordsize="2457,2">
              <v:shape style="position:absolute;left:4263;top:664;width:2457;height:2" coordorigin="4263,664" coordsize="2457,0" path="m4263,664l6720,664e" filled="f" stroked="t" strokeweight=".708pt" strokecolor="#E1E1E8">
                <v:path arrowok="t"/>
              </v:shape>
            </v:group>
            <v:group style="position:absolute;left:6741;top:647;width:13;height:17" coordorigin="6741,647" coordsize="13,17">
              <v:shape style="position:absolute;left:6741;top:647;width:13;height:17" coordorigin="6741,647" coordsize="13,17" path="m6741,663l6754,647e" filled="f" stroked="t" strokeweight="1.216pt" strokecolor="#E1E1E8">
                <v:path arrowok="t"/>
              </v:shape>
            </v:group>
            <v:group style="position:absolute;left:4232;top:464;width:2;height:170" coordorigin="4232,464" coordsize="2,170">
              <v:shape style="position:absolute;left:4232;top:464;width:2;height:170" coordorigin="4232,464" coordsize="0,170" path="m4232,464l4232,634e" filled="f" stroked="t" strokeweight=".707pt" strokecolor="#E1E1E8">
                <v:path arrowok="t"/>
              </v:shape>
            </v:group>
            <v:group style="position:absolute;left:6750;top:464;width:2;height:170" coordorigin="6750,464" coordsize="2,170">
              <v:shape style="position:absolute;left:6750;top:464;width:2;height:170" coordorigin="6750,464" coordsize="0,170" path="m6750,464l6750,634e" filled="f" stroked="t" strokeweight=".708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default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html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page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gets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rendered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URL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single" w:color="545454"/>
        </w:rPr>
        <w:t>/todos/index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  <w:u w:val="single" w:color="54545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  <w:u w:val="none"/>
        </w:rPr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  <w:u w:val="none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  <w:u w:val="none"/>
        </w:rPr>
      </w:r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ind w:left="0" w:right="818" w:firstLine="0"/>
        <w:jc w:val="center"/>
        <w:rPr>
          <w:rFonts w:ascii="Consolas" w:hAnsi="Consolas" w:cs="Consolas" w:eastAsia="Consolas"/>
          <w:sz w:val="14"/>
          <w:szCs w:val="14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app/views/todos/index.html.erb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140" w:lineRule="exact" w:before="2"/>
        <w:rPr>
          <w:sz w:val="14"/>
          <w:szCs w:val="14"/>
        </w:rPr>
      </w:pPr>
      <w:r>
        <w:rPr>
          <w:sz w:val="14"/>
          <w:szCs w:val="14"/>
        </w:rPr>
      </w:r>
    </w:p>
    <w:p>
      <w:pPr>
        <w:numPr>
          <w:ilvl w:val="0"/>
          <w:numId w:val="45"/>
        </w:numPr>
        <w:tabs>
          <w:tab w:pos="413" w:val="left" w:leader="none"/>
          <w:tab w:pos="4882" w:val="left" w:leader="none"/>
        </w:tabs>
        <w:ind w:left="4882" w:right="455" w:hanging="414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&lt;h1&gt;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Todos#inde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7"/>
          <w:w w:val="100"/>
          <w:sz w:val="16"/>
          <w:szCs w:val="16"/>
        </w:rPr>
        <w:t>x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&lt;/h1&gt;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45"/>
        </w:numPr>
        <w:tabs>
          <w:tab w:pos="4882" w:val="left" w:leader="none"/>
        </w:tabs>
        <w:spacing w:line="243" w:lineRule="exact"/>
        <w:ind w:left="4882" w:right="0" w:hanging="414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/>
        <w:pict>
          <v:group style="position:absolute;margin-left:210.804993pt;margin-top:29.430275pt;width:378.065pt;height:98.915pt;mso-position-horizontal-relative:page;mso-position-vertical-relative:paragraph;z-index:-12682" coordorigin="4216,589" coordsize="7561,1978">
            <v:group style="position:absolute;left:4226;top:599;width:7541;height:1958" coordorigin="4226,599" coordsize="7541,1958">
              <v:shape style="position:absolute;left:4226;top:599;width:7541;height:1958" coordorigin="4226,599" coordsize="7541,1958" path="m11719,599l4275,599,4253,604,4236,617,4227,637,4226,647,4226,2557,11767,2557,11767,647,11762,626,11749,609,11729,600,11719,599xe" filled="t" fillcolor="#F5F5F5" stroked="f">
                <v:path arrowok="t"/>
                <v:fill type="solid"/>
              </v:shape>
            </v:group>
            <v:group style="position:absolute;left:4275;top:605;width:7444;height:2" coordorigin="4275,605" coordsize="7444,2">
              <v:shape style="position:absolute;left:4275;top:605;width:7444;height:2" coordorigin="4275,605" coordsize="7444,0" path="m4275,605l11719,605e" filled="f" stroked="t" strokeweight=".708pt" strokecolor="#E4E4E4">
                <v:path arrowok="t"/>
              </v:shape>
            </v:group>
            <v:group style="position:absolute;left:4232;top:647;width:2;height:1910" coordorigin="4232,647" coordsize="2,1910">
              <v:shape style="position:absolute;left:4232;top:647;width:2;height:1910" coordorigin="4232,647" coordsize="0,1910" path="m4232,647l4232,2557e" filled="f" stroked="t" strokeweight=".707pt" strokecolor="#E4E4E4">
                <v:path arrowok="t"/>
              </v:shape>
            </v:group>
            <v:group style="position:absolute;left:11761;top:647;width:2;height:1910" coordorigin="11761,647" coordsize="2,1910">
              <v:shape style="position:absolute;left:11761;top:647;width:2;height:1910" coordorigin="11761,647" coordsize="0,1910" path="m11761,647l11761,2557e" filled="f" stroked="t" strokeweight=".708pt" strokecolor="#E4E4E4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&lt;p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Find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2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me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24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2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app/views/todos/index.html.er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2"/>
          <w:w w:val="100"/>
          <w:sz w:val="16"/>
          <w:szCs w:val="16"/>
        </w:rPr>
        <w:t>b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&lt;/p&gt;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after="0" w:line="243" w:lineRule="exact"/>
        <w:jc w:val="left"/>
        <w:rPr>
          <w:rFonts w:ascii="Lucida Sans Unicode" w:hAnsi="Lucida Sans Unicode" w:cs="Lucida Sans Unicode" w:eastAsia="Lucida Sans Unicode"/>
          <w:sz w:val="16"/>
          <w:szCs w:val="16"/>
        </w:rPr>
        <w:sectPr>
          <w:pgSz w:w="12240" w:h="15840"/>
          <w:pgMar w:header="89" w:footer="18" w:top="280" w:bottom="200" w:left="0" w:right="44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before="30"/>
        <w:ind w:left="6001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screenshot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20" w:lineRule="exact" w:before="13"/>
        <w:rPr>
          <w:sz w:val="22"/>
          <w:szCs w:val="22"/>
        </w:rPr>
      </w:pPr>
      <w:r>
        <w:rPr>
          <w:sz w:val="22"/>
          <w:szCs w:val="22"/>
        </w:rPr>
      </w:r>
    </w:p>
    <w:p>
      <w:pPr>
        <w:pStyle w:val="Heading4"/>
        <w:ind w:left="4226" w:right="0"/>
        <w:jc w:val="left"/>
      </w:pPr>
      <w:r>
        <w:rPr/>
        <w:pict>
          <v:group style="position:absolute;margin-left:210.804993pt;margin-top:-188.619141pt;width:378.065pt;height:145.794pt;mso-position-horizontal-relative:page;mso-position-vertical-relative:paragraph;z-index:-12678" coordorigin="4216,-3772" coordsize="7561,2916">
            <v:group style="position:absolute;left:4226;top:-3761;width:7541;height:2895" coordorigin="4226,-3761" coordsize="7541,2895">
              <v:shape style="position:absolute;left:4226;top:-3761;width:7541;height:2895" coordorigin="4226,-3761" coordsize="7541,2895" path="m11767,-3761l4226,-3761,4226,-915,4231,-893,4245,-877,4265,-868,4275,-867,11719,-867,11740,-872,11757,-885,11766,-905,11767,-915,11767,-3761xe" filled="t" fillcolor="#F5F5F5" stroked="f">
                <v:path arrowok="t"/>
                <v:fill type="solid"/>
              </v:shape>
            </v:group>
            <v:group style="position:absolute;left:4275;top:-873;width:7444;height:2" coordorigin="4275,-873" coordsize="7444,2">
              <v:shape style="position:absolute;left:4275;top:-873;width:7444;height:2" coordorigin="4275,-873" coordsize="7444,0" path="m4275,-873l11719,-873e" filled="f" stroked="t" strokeweight=".708pt" strokecolor="#E4E4E4">
                <v:path arrowok="t"/>
              </v:shape>
            </v:group>
            <v:group style="position:absolute;left:4232;top:-3765;width:2;height:2850" coordorigin="4232,-3765" coordsize="2,2850">
              <v:shape style="position:absolute;left:4232;top:-3765;width:2;height:2850" coordorigin="4232,-3765" coordsize="0,2850" path="m4232,-3765l4232,-915e" filled="f" stroked="t" strokeweight=".707pt" strokecolor="#E4E4E4">
                <v:path arrowok="t"/>
              </v:shape>
            </v:group>
            <v:group style="position:absolute;left:11761;top:-3765;width:2;height:2850" coordorigin="11761,-3765" coordsize="2,2850">
              <v:shape style="position:absolute;left:11761;top:-3765;width:2;height:2850" coordorigin="11761,-3765" coordsize="0,2850" path="m11761,-3765l11761,-915e" filled="f" stroked="t" strokeweight=".708pt" strokecolor="#E4E4E4">
                <v:path arrowok="t"/>
              </v:shape>
            </v:group>
            <v:group style="position:absolute;left:5868;top:-3749;width:2;height:2214" coordorigin="5868,-3749" coordsize="2,2214">
              <v:shape style="position:absolute;left:5868;top:-3749;width:2;height:2214" coordorigin="5868,-3749" coordsize="0,2214" path="m5868,-1536l5868,-3749,5868,-1536xe" filled="t" fillcolor="#000000" stroked="f">
                <v:path arrowok="t"/>
                <v:fill type="solid"/>
              </v:shape>
            </v:group>
            <v:group style="position:absolute;left:5868;top:-3749;width:4257;height:2214" coordorigin="5868,-3749" coordsize="4257,2214">
              <v:shape style="position:absolute;left:5868;top:-3749;width:4257;height:2214" coordorigin="5868,-3749" coordsize="4257,2214" path="m5868,-1536l10125,-1536,10125,-3749,5868,-3749,5868,-1536xe" filled="t" fillcolor="#FFFFFF" stroked="f">
                <v:path arrowok="t"/>
                <v:fill type="solid"/>
              </v:shape>
            </v:group>
            <v:group style="position:absolute;left:5868;top:-1542;width:4257;height:2" coordorigin="5868,-1542" coordsize="4257,2">
              <v:shape style="position:absolute;left:5868;top:-1542;width:4257;height:2" coordorigin="5868,-1542" coordsize="4257,0" path="m5868,-1542l10125,-1542e" filled="f" stroked="t" strokeweight=".707pt" strokecolor="#000000">
                <v:path arrowok="t"/>
              </v:shape>
            </v:group>
            <v:group style="position:absolute;left:5874;top:-3749;width:2;height:2214" coordorigin="5874,-3749" coordsize="2,2214">
              <v:shape style="position:absolute;left:5874;top:-3749;width:2;height:2214" coordorigin="5874,-3749" coordsize="0,2214" path="m5874,-3749l5874,-1536e" filled="f" stroked="t" strokeweight=".708pt" strokecolor="#000000">
                <v:path arrowok="t"/>
              </v:shape>
            </v:group>
            <v:group style="position:absolute;left:10119;top:-3749;width:2;height:2214" coordorigin="10119,-3749" coordsize="2,2214">
              <v:shape style="position:absolute;left:10119;top:-3749;width:2;height:2214" coordorigin="10119,-3749" coordsize="0,2214" path="m10119,-3749l10119,-1536e" filled="f" stroked="t" strokeweight=".708pt" strokecolor="#000000">
                <v:path arrowok="t"/>
              </v:shape>
              <v:shape style="position:absolute;left:5929;top:-3688;width:4136;height:2092" type="#_x0000_t75">
                <v:imagedata r:id="rId627" o:title=""/>
              </v:shape>
            </v:group>
            <w10:wrap type="none"/>
          </v:group>
        </w:pict>
      </w:r>
      <w:r>
        <w:rPr/>
        <w:pict>
          <v:group style="position:absolute;margin-left:211.304993pt;margin-top:34.216862pt;width:377.066pt;height:.1pt;mso-position-horizontal-relative:page;mso-position-vertical-relative:paragraph;z-index:-12677" coordorigin="4226,684" coordsize="7541,2">
            <v:shape style="position:absolute;left:4226;top:684;width:7541;height:2" coordorigin="4226,684" coordsize="7541,0" path="m4226,684l11767,684e" filled="f" stroked="t" strokeweight=".708pt" strokecolor="#EEEEEE">
              <v:path arrowok="t"/>
            </v:shape>
            <w10:wrap type="none"/>
          </v:group>
        </w:pict>
      </w:r>
      <w:r>
        <w:rPr>
          <w:b w:val="0"/>
          <w:bCs w:val="0"/>
          <w:color w:val="5A5A5A"/>
          <w:spacing w:val="-13"/>
          <w:w w:val="100"/>
        </w:rPr>
        <w:t>Displayin</w:t>
      </w:r>
      <w:r>
        <w:rPr>
          <w:b w:val="0"/>
          <w:bCs w:val="0"/>
          <w:color w:val="5A5A5A"/>
          <w:spacing w:val="0"/>
          <w:w w:val="100"/>
        </w:rPr>
        <w:t>g</w:t>
      </w:r>
      <w:r>
        <w:rPr>
          <w:b w:val="0"/>
          <w:bCs w:val="0"/>
          <w:color w:val="5A5A5A"/>
          <w:spacing w:val="-8"/>
          <w:w w:val="100"/>
        </w:rPr>
        <w:t> </w:t>
      </w:r>
      <w:r>
        <w:rPr>
          <w:b w:val="0"/>
          <w:bCs w:val="0"/>
          <w:color w:val="5A5A5A"/>
          <w:spacing w:val="0"/>
          <w:w w:val="100"/>
        </w:rPr>
        <w:t>a</w:t>
      </w:r>
      <w:r>
        <w:rPr>
          <w:b w:val="0"/>
          <w:bCs w:val="0"/>
          <w:color w:val="5A5A5A"/>
          <w:spacing w:val="-12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tod</w:t>
      </w:r>
      <w:r>
        <w:rPr>
          <w:b w:val="0"/>
          <w:bCs w:val="0"/>
          <w:color w:val="5A5A5A"/>
          <w:spacing w:val="0"/>
          <w:w w:val="100"/>
        </w:rPr>
        <w:t>o</w:t>
      </w:r>
      <w:r>
        <w:rPr>
          <w:b w:val="0"/>
          <w:bCs w:val="0"/>
          <w:color w:val="5A5A5A"/>
          <w:spacing w:val="-8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fro</w:t>
      </w:r>
      <w:r>
        <w:rPr>
          <w:b w:val="0"/>
          <w:bCs w:val="0"/>
          <w:color w:val="5A5A5A"/>
          <w:spacing w:val="0"/>
          <w:w w:val="100"/>
        </w:rPr>
        <w:t>m</w:t>
      </w:r>
      <w:r>
        <w:rPr>
          <w:b w:val="0"/>
          <w:bCs w:val="0"/>
          <w:color w:val="5A5A5A"/>
          <w:spacing w:val="-16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controller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2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line="249" w:lineRule="auto"/>
        <w:ind w:left="4226" w:right="219" w:hanging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804993pt;margin-top:35.353630pt;width:378.065pt;height:63.7488pt;mso-position-horizontal-relative:page;mso-position-vertical-relative:paragraph;z-index:-12676" coordorigin="4216,707" coordsize="7561,1275">
            <v:group style="position:absolute;left:4226;top:719;width:7541;height:1253" coordorigin="4226,719" coordsize="7541,1253">
              <v:shape style="position:absolute;left:4226;top:719;width:7541;height:1253" coordorigin="4226,719" coordsize="7541,1253" path="m11719,719l4275,719,4253,724,4236,738,4227,758,4226,768,4226,1923,4231,1945,4245,1962,4265,1971,4275,1972,11719,1972,11740,1967,11757,1953,11766,1933,11767,1923,11767,768,11762,746,11749,729,11729,720,11719,719xe" filled="t" fillcolor="#FCF8E3" stroked="f">
                <v:path arrowok="t"/>
                <v:fill type="solid"/>
              </v:shape>
            </v:group>
            <v:group style="position:absolute;left:4275;top:725;width:7444;height:2" coordorigin="4275,725" coordsize="7444,2">
              <v:shape style="position:absolute;left:4275;top:725;width:7444;height:2" coordorigin="4275,725" coordsize="7444,0" path="m4275,725l11719,725e" filled="f" stroked="t" strokeweight=".708pt" strokecolor="#FBEED5">
                <v:path arrowok="t"/>
              </v:shape>
            </v:group>
            <v:group style="position:absolute;left:4263;top:719;width:11;height:3" coordorigin="4263,719" coordsize="11,3">
              <v:shape style="position:absolute;left:4263;top:719;width:11;height:3" coordorigin="4263,719" coordsize="11,3" path="m4275,719l4264,722e" filled="f" stroked="t" strokeweight="1.216pt" strokecolor="#FBEED5">
                <v:path arrowok="t"/>
              </v:shape>
            </v:group>
            <v:group style="position:absolute;left:4275;top:1966;width:7444;height:2" coordorigin="4275,1966" coordsize="7444,2">
              <v:shape style="position:absolute;left:4275;top:1966;width:7444;height:2" coordorigin="4275,1966" coordsize="7444,0" path="m4275,1966l11719,1966e" filled="f" stroked="t" strokeweight=".707pt" strokecolor="#FBEED5">
                <v:path arrowok="t"/>
              </v:shape>
            </v:group>
            <v:group style="position:absolute;left:4232;top:768;width:2;height:1156" coordorigin="4232,768" coordsize="2,1156">
              <v:shape style="position:absolute;left:4232;top:768;width:2;height:1156" coordorigin="4232,768" coordsize="0,1156" path="m4232,768l4232,1923e" filled="f" stroked="t" strokeweight=".707pt" strokecolor="#FBEED5">
                <v:path arrowok="t"/>
              </v:shape>
            </v:group>
            <v:group style="position:absolute;left:11761;top:768;width:2;height:1156" coordorigin="11761,768" coordsize="2,1156">
              <v:shape style="position:absolute;left:11761;top:768;width:2;height:1156" coordorigin="11761,768" coordsize="0,1156" path="m11761,768l11761,1923e" filled="f" stroked="t" strokeweight=".708pt" strokecolor="#FBEED5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Above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steps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recap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hyperlink w:history="true" w:anchor="_bookmark11"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Module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20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1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21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-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8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0"/>
            <w:w w:val="100"/>
            <w:sz w:val="19"/>
            <w:szCs w:val="19"/>
          </w:rPr>
          <w:t>Lesson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15"/>
            <w:w w:val="100"/>
            <w:sz w:val="19"/>
            <w:szCs w:val="19"/>
          </w:rPr>
          <w:t> 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88CC"/>
            <w:spacing w:val="9"/>
            <w:w w:val="100"/>
            <w:sz w:val="19"/>
            <w:szCs w:val="19"/>
          </w:rPr>
          <w:t>4</w:t>
        </w:r>
      </w:hyperlink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get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onto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some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heav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lifting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now.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20" w:lineRule="exact" w:before="11"/>
        <w:rPr>
          <w:sz w:val="22"/>
          <w:szCs w:val="22"/>
        </w:rPr>
      </w:pPr>
      <w:r>
        <w:rPr>
          <w:sz w:val="22"/>
          <w:szCs w:val="22"/>
        </w:rPr>
      </w:r>
    </w:p>
    <w:p>
      <w:pPr>
        <w:spacing w:line="249" w:lineRule="auto"/>
        <w:ind w:left="4408" w:right="541" w:firstLine="0"/>
        <w:jc w:val="both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first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step,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pass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item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view.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Later,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learn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pass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bunch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todos.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Even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later,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fetch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bunch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database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browser.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60" w:lineRule="exact" w:before="15"/>
        <w:rPr>
          <w:sz w:val="26"/>
          <w:szCs w:val="26"/>
        </w:rPr>
      </w:pPr>
      <w:r>
        <w:rPr>
          <w:sz w:val="26"/>
          <w:szCs w:val="26"/>
        </w:rPr>
      </w:r>
    </w:p>
    <w:p>
      <w:pPr>
        <w:spacing w:line="349" w:lineRule="auto"/>
        <w:ind w:left="4226" w:right="63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pass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variable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@todo_item1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index.html.erb.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highlighted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line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file.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before="43"/>
        <w:ind w:left="0" w:right="437" w:firstLine="0"/>
        <w:jc w:val="center"/>
        <w:rPr>
          <w:rFonts w:ascii="Consolas" w:hAnsi="Consolas" w:cs="Consolas" w:eastAsia="Consolas"/>
          <w:sz w:val="14"/>
          <w:szCs w:val="14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app/controllers/todos_controller.rb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140" w:lineRule="exact" w:before="2"/>
        <w:rPr>
          <w:sz w:val="14"/>
          <w:szCs w:val="14"/>
        </w:rPr>
      </w:pPr>
      <w:r>
        <w:rPr>
          <w:sz w:val="14"/>
          <w:szCs w:val="14"/>
        </w:rPr>
      </w:r>
    </w:p>
    <w:p>
      <w:pPr>
        <w:numPr>
          <w:ilvl w:val="0"/>
          <w:numId w:val="46"/>
        </w:numPr>
        <w:tabs>
          <w:tab w:pos="4882" w:val="left" w:leader="none"/>
        </w:tabs>
        <w:ind w:left="4882" w:right="0" w:hanging="414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class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-2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TodosController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-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-18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008080"/>
          <w:spacing w:val="0"/>
          <w:w w:val="100"/>
          <w:sz w:val="16"/>
          <w:szCs w:val="16"/>
        </w:rPr>
        <w:t>ApplicationController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46"/>
        </w:numPr>
        <w:tabs>
          <w:tab w:pos="462" w:val="left" w:leader="none"/>
          <w:tab w:pos="4931" w:val="left" w:leader="none"/>
        </w:tabs>
        <w:spacing w:line="243" w:lineRule="exact"/>
        <w:ind w:left="4931" w:right="1686" w:hanging="463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def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-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index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46"/>
        </w:numPr>
        <w:tabs>
          <w:tab w:pos="510" w:val="left" w:leader="none"/>
          <w:tab w:pos="4980" w:val="left" w:leader="none"/>
        </w:tabs>
        <w:spacing w:line="243" w:lineRule="exact"/>
        <w:ind w:left="4980" w:right="361" w:hanging="511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95F91"/>
          <w:spacing w:val="0"/>
          <w:w w:val="100"/>
          <w:sz w:val="16"/>
          <w:szCs w:val="16"/>
        </w:rPr>
        <w:t>@todo_item1</w:t>
      </w:r>
      <w:r>
        <w:rPr>
          <w:rFonts w:ascii="Lucida Sans Unicode" w:hAnsi="Lucida Sans Unicode" w:cs="Lucida Sans Unicode" w:eastAsia="Lucida Sans Unicode"/>
          <w:b w:val="0"/>
          <w:bCs w:val="0"/>
          <w:color w:val="195F91"/>
          <w:spacing w:val="-1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-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"Buy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-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DD1144"/>
          <w:spacing w:val="0"/>
          <w:w w:val="100"/>
          <w:sz w:val="16"/>
          <w:szCs w:val="16"/>
        </w:rPr>
        <w:t>Milk"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46"/>
        </w:numPr>
        <w:tabs>
          <w:tab w:pos="462" w:val="left" w:leader="none"/>
          <w:tab w:pos="4931" w:val="left" w:leader="none"/>
        </w:tabs>
        <w:spacing w:line="243" w:lineRule="exact"/>
        <w:ind w:left="4931" w:right="2133" w:hanging="463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413" w:val="left" w:leader="none"/>
        </w:tabs>
        <w:spacing w:line="243" w:lineRule="exact"/>
        <w:ind w:left="0" w:right="2181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5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9" w:lineRule="auto"/>
        <w:ind w:left="4226" w:right="796" w:hanging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804993pt;margin-top:-97.227554pt;width:378.065pt;height:85.1435pt;mso-position-horizontal-relative:page;mso-position-vertical-relative:paragraph;z-index:-12675" coordorigin="4216,-1945" coordsize="7561,1703">
            <v:group style="position:absolute;left:4226;top:-1689;width:7541;height:1435" coordorigin="4226,-1689" coordsize="7541,1435">
              <v:shape style="position:absolute;left:4226;top:-1689;width:7541;height:1435" coordorigin="4226,-1689" coordsize="7541,1435" path="m11719,-1689l4275,-1689,4253,-1684,4236,-1670,4227,-1651,4226,-1640,4226,-302,4231,-281,4245,-264,4265,-255,4275,-254,11719,-254,11740,-259,11757,-273,11766,-292,11767,-302,11767,-1640,11762,-1662,11749,-1679,11729,-1688,11719,-1689xe" filled="t" fillcolor="#F7F7F9" stroked="f">
                <v:path arrowok="t"/>
                <v:fill type="solid"/>
              </v:shape>
            </v:group>
            <v:group style="position:absolute;left:4275;top:-1683;width:7444;height:2" coordorigin="4275,-1683" coordsize="7444,2">
              <v:shape style="position:absolute;left:4275;top:-1683;width:7444;height:2" coordorigin="4275,-1683" coordsize="7444,0" path="m4275,-1683l11719,-1683e" filled="f" stroked="t" strokeweight=".708pt" strokecolor="#E1E1E8">
                <v:path arrowok="t"/>
              </v:shape>
            </v:group>
            <v:group style="position:absolute;left:4253;top:-1689;width:22;height:5" coordorigin="4253,-1689" coordsize="22,5">
              <v:shape style="position:absolute;left:4253;top:-1689;width:22;height:5" coordorigin="4253,-1689" coordsize="22,5" path="m4275,-1689l4253,-1684e" filled="f" stroked="t" strokeweight="1.216pt" strokecolor="#E1E1E8">
                <v:path arrowok="t"/>
              </v:shape>
            </v:group>
            <v:group style="position:absolute;left:11729;top:-1688;width:20;height:9" coordorigin="11729,-1688" coordsize="20,9">
              <v:shape style="position:absolute;left:11729;top:-1688;width:20;height:9" coordorigin="11729,-1688" coordsize="20,9" path="m11749,-1679l11729,-1688e" filled="f" stroked="t" strokeweight="1.216pt" strokecolor="#E1E1E8">
                <v:path arrowok="t"/>
              </v:shape>
            </v:group>
            <v:group style="position:absolute;left:4275;top:-260;width:7444;height:2" coordorigin="4275,-260" coordsize="7444,2">
              <v:shape style="position:absolute;left:4275;top:-260;width:7444;height:2" coordorigin="4275,-260" coordsize="7444,0" path="m4275,-260l11719,-260e" filled="f" stroked="t" strokeweight=".708pt" strokecolor="#E1E1E8">
                <v:path arrowok="t"/>
              </v:shape>
            </v:group>
            <v:group style="position:absolute;left:11719;top:-258;width:16;height:4" coordorigin="11719,-258" coordsize="16,4">
              <v:shape style="position:absolute;left:11719;top:-258;width:16;height:4" coordorigin="11719,-258" coordsize="16,4" path="m11719,-254l11735,-258e" filled="f" stroked="t" strokeweight="1.216pt" strokecolor="#E1E1E8">
                <v:path arrowok="t"/>
              </v:shape>
            </v:group>
            <v:group style="position:absolute;left:4232;top:-1640;width:2;height:1338" coordorigin="4232,-1640" coordsize="2,1338">
              <v:shape style="position:absolute;left:4232;top:-1640;width:2;height:1338" coordorigin="4232,-1640" coordsize="0,1338" path="m4232,-1640l4232,-302e" filled="f" stroked="t" strokeweight=".707pt" strokecolor="#E1E1E8">
                <v:path arrowok="t"/>
              </v:shape>
            </v:group>
            <v:group style="position:absolute;left:11761;top:-1640;width:2;height:1338" coordorigin="11761,-1640" coordsize="2,1338">
              <v:shape style="position:absolute;left:11761;top:-1640;width:2;height:1338" coordorigin="11761,-1640" coordsize="0,1338" path="m11761,-1640l11761,-302e" filled="f" stroked="t" strokeweight=".708pt" strokecolor="#E1E1E8">
                <v:path arrowok="t"/>
              </v:shape>
            </v:group>
            <v:group style="position:absolute;left:4226;top:-1932;width:2931;height:243" coordorigin="4226,-1932" coordsize="2931,243">
              <v:shape style="position:absolute;left:4226;top:-1932;width:2931;height:243" coordorigin="4226,-1932" coordsize="2931,243" path="m7121,-1932l4263,-1932,4242,-1926,4228,-1909,4226,-1896,4226,-1726,4233,-1705,4250,-1691,4263,-1689,7121,-1689,7142,-1696,7155,-1713,7157,-1726,7157,-1896,7151,-1917,7134,-1930,7121,-1932xe" filled="t" fillcolor="#F7F7F9" stroked="f">
                <v:path arrowok="t"/>
                <v:fill type="solid"/>
              </v:shape>
            </v:group>
            <v:group style="position:absolute;left:4263;top:-1926;width:2858;height:2" coordorigin="4263,-1926" coordsize="2858,2">
              <v:shape style="position:absolute;left:4263;top:-1926;width:2858;height:2" coordorigin="4263,-1926" coordsize="2858,0" path="m4263,-1926l7121,-1926e" filled="f" stroked="t" strokeweight=".708pt" strokecolor="#E1E1E8">
                <v:path arrowok="t"/>
              </v:shape>
            </v:group>
            <v:group style="position:absolute;left:4252;top:-1932;width:10;height:3" coordorigin="4252,-1932" coordsize="10,3">
              <v:shape style="position:absolute;left:4252;top:-1932;width:10;height:3" coordorigin="4252,-1932" coordsize="10,3" path="m4263,-1932l4252,-1929e" filled="f" stroked="t" strokeweight="1.216pt" strokecolor="#E1E1E8">
                <v:path arrowok="t"/>
              </v:shape>
            </v:group>
            <v:group style="position:absolute;left:7134;top:-1930;width:5;height:4" coordorigin="7134,-1930" coordsize="5,4">
              <v:shape style="position:absolute;left:7134;top:-1930;width:5;height:4" coordorigin="7134,-1930" coordsize="5,4" path="m7138,-1927l7134,-1930e" filled="f" stroked="t" strokeweight="1.216pt" strokecolor="#E1E1E8">
                <v:path arrowok="t"/>
              </v:shape>
            </v:group>
            <v:group style="position:absolute;left:4263;top:-1695;width:2858;height:2" coordorigin="4263,-1695" coordsize="2858,2">
              <v:shape style="position:absolute;left:4263;top:-1695;width:2858;height:2" coordorigin="4263,-1695" coordsize="2858,0" path="m4263,-1695l7121,-1695e" filled="f" stroked="t" strokeweight=".707pt" strokecolor="#E1E1E8">
                <v:path arrowok="t"/>
              </v:shape>
            </v:group>
            <v:group style="position:absolute;left:4232;top:-1896;width:2;height:170" coordorigin="4232,-1896" coordsize="2,170">
              <v:shape style="position:absolute;left:4232;top:-1896;width:2;height:170" coordorigin="4232,-1896" coordsize="0,170" path="m4232,-1896l4232,-1726e" filled="f" stroked="t" strokeweight=".707pt" strokecolor="#E1E1E8">
                <v:path arrowok="t"/>
              </v:shape>
            </v:group>
            <v:group style="position:absolute;left:7151;top:-1896;width:2;height:170" coordorigin="7151,-1896" coordsize="2,170">
              <v:shape style="position:absolute;left:7151;top:-1896;width:2;height:170" coordorigin="7151,-1896" coordsize="0,170" path="m7151,-1896l7151,-1726e" filled="f" stroked="t" strokeweight=".708pt" strokecolor="#E1E1E8">
                <v:path arrowok="t"/>
              </v:shape>
            </v:group>
            <v:group style="position:absolute;left:4883;top:-1069;width:2116;height:182" coordorigin="4883,-1069" coordsize="2116,182">
              <v:shape style="position:absolute;left:4883;top:-1069;width:2116;height:182" coordorigin="4883,-1069" coordsize="2116,182" path="m4883,-1069l6999,-1069,6999,-886,4883,-886,4883,-1069xe" filled="t" fillcolor="#FCF8E3" stroked="f">
                <v:path arrowok="t"/>
                <v:fill type="solid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instance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variable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@todo_item1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used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content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passed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controller.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20" w:lineRule="exact" w:before="2"/>
        <w:rPr>
          <w:sz w:val="12"/>
          <w:szCs w:val="12"/>
        </w:rPr>
      </w:pPr>
      <w:r>
        <w:rPr>
          <w:sz w:val="12"/>
          <w:szCs w:val="12"/>
        </w:rPr>
      </w:r>
    </w:p>
    <w:p>
      <w:pPr>
        <w:ind w:left="4226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Remove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lines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index.html.erb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add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lines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shown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ind w:left="0" w:right="838" w:firstLine="0"/>
        <w:jc w:val="center"/>
        <w:rPr>
          <w:rFonts w:ascii="Consolas" w:hAnsi="Consolas" w:cs="Consolas" w:eastAsia="Consolas"/>
          <w:sz w:val="14"/>
          <w:szCs w:val="14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app/views/todos/index.html.erb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140" w:lineRule="exact" w:before="2"/>
        <w:rPr>
          <w:sz w:val="14"/>
          <w:szCs w:val="14"/>
        </w:rPr>
      </w:pPr>
      <w:r>
        <w:rPr>
          <w:sz w:val="14"/>
          <w:szCs w:val="14"/>
        </w:rPr>
      </w:r>
    </w:p>
    <w:p>
      <w:pPr>
        <w:numPr>
          <w:ilvl w:val="0"/>
          <w:numId w:val="47"/>
        </w:numPr>
        <w:tabs>
          <w:tab w:pos="413" w:val="left" w:leader="none"/>
          <w:tab w:pos="4882" w:val="left" w:leader="none"/>
        </w:tabs>
        <w:ind w:left="4882" w:right="475" w:hanging="414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strike/>
          <w:color w:val="1E347B"/>
          <w:spacing w:val="0"/>
          <w:w w:val="100"/>
          <w:sz w:val="16"/>
          <w:szCs w:val="16"/>
        </w:rPr>
        <w:t>&lt;h1&gt;</w:t>
      </w:r>
      <w:r>
        <w:rPr>
          <w:rFonts w:ascii="Lucida Sans Unicode" w:hAnsi="Lucida Sans Unicode" w:cs="Lucida Sans Unicode" w:eastAsia="Lucida Sans Unicode"/>
          <w:b w:val="0"/>
          <w:bCs w:val="0"/>
          <w:strike/>
          <w:color w:val="48484C"/>
          <w:spacing w:val="0"/>
          <w:w w:val="100"/>
          <w:sz w:val="16"/>
          <w:szCs w:val="16"/>
        </w:rPr>
        <w:t>Todos#inde</w:t>
      </w:r>
      <w:r>
        <w:rPr>
          <w:rFonts w:ascii="Lucida Sans Unicode" w:hAnsi="Lucida Sans Unicode" w:cs="Lucida Sans Unicode" w:eastAsia="Lucida Sans Unicode"/>
          <w:b w:val="0"/>
          <w:bCs w:val="0"/>
          <w:strike/>
          <w:color w:val="48484C"/>
          <w:spacing w:val="7"/>
          <w:w w:val="100"/>
          <w:sz w:val="16"/>
          <w:szCs w:val="16"/>
        </w:rPr>
        <w:t>x</w:t>
      </w:r>
      <w:r>
        <w:rPr>
          <w:rFonts w:ascii="Lucida Sans Unicode" w:hAnsi="Lucida Sans Unicode" w:cs="Lucida Sans Unicode" w:eastAsia="Lucida Sans Unicode"/>
          <w:b w:val="0"/>
          <w:bCs w:val="0"/>
          <w:strike/>
          <w:color w:val="1E347B"/>
          <w:spacing w:val="0"/>
          <w:w w:val="100"/>
          <w:sz w:val="16"/>
          <w:szCs w:val="16"/>
        </w:rPr>
        <w:t>&lt;/h1&gt;</w:t>
      </w:r>
      <w:r>
        <w:rPr>
          <w:rFonts w:ascii="Lucida Sans Unicode" w:hAnsi="Lucida Sans Unicode" w:cs="Lucida Sans Unicode" w:eastAsia="Lucida Sans Unicode"/>
          <w:b w:val="0"/>
          <w:bCs w:val="0"/>
          <w:strike w:val="0"/>
          <w:color w:val="1E347B"/>
          <w:spacing w:val="0"/>
          <w:w w:val="98"/>
          <w:sz w:val="16"/>
          <w:szCs w:val="16"/>
        </w:rPr>
      </w:r>
      <w:r>
        <w:rPr>
          <w:rFonts w:ascii="Lucida Sans Unicode" w:hAnsi="Lucida Sans Unicode" w:cs="Lucida Sans Unicode" w:eastAsia="Lucida Sans Unicode"/>
          <w:b w:val="0"/>
          <w:bCs w:val="0"/>
          <w:strike w:val="0"/>
          <w:color w:val="000000"/>
          <w:spacing w:val="0"/>
          <w:w w:val="100"/>
          <w:sz w:val="16"/>
          <w:szCs w:val="16"/>
        </w:rPr>
      </w:r>
    </w:p>
    <w:p>
      <w:pPr>
        <w:numPr>
          <w:ilvl w:val="0"/>
          <w:numId w:val="47"/>
        </w:numPr>
        <w:tabs>
          <w:tab w:pos="4882" w:val="left" w:leader="none"/>
        </w:tabs>
        <w:spacing w:line="243" w:lineRule="exact"/>
        <w:ind w:left="4882" w:right="0" w:hanging="414"/>
        <w:jc w:val="left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strike/>
          <w:color w:val="1E347B"/>
          <w:spacing w:val="0"/>
          <w:w w:val="95"/>
          <w:sz w:val="16"/>
          <w:szCs w:val="16"/>
        </w:rPr>
        <w:t>&lt;p</w:t>
      </w:r>
      <w:r>
        <w:rPr>
          <w:rFonts w:ascii="Lucida Sans Unicode" w:hAnsi="Lucida Sans Unicode" w:cs="Lucida Sans Unicode" w:eastAsia="Lucida Sans Unicode"/>
          <w:b w:val="0"/>
          <w:bCs w:val="0"/>
          <w:strike/>
          <w:color w:val="1E347B"/>
          <w:spacing w:val="0"/>
          <w:w w:val="95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strike/>
          <w:color w:val="48484C"/>
          <w:spacing w:val="0"/>
          <w:w w:val="95"/>
          <w:sz w:val="16"/>
          <w:szCs w:val="16"/>
        </w:rPr>
        <w:t>Find</w:t>
      </w:r>
      <w:r>
        <w:rPr>
          <w:rFonts w:ascii="Lucida Sans Unicode" w:hAnsi="Lucida Sans Unicode" w:cs="Lucida Sans Unicode" w:eastAsia="Lucida Sans Unicode"/>
          <w:b w:val="0"/>
          <w:bCs w:val="0"/>
          <w:strike/>
          <w:color w:val="48484C"/>
          <w:spacing w:val="-7"/>
          <w:w w:val="95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strike/>
          <w:color w:val="48484C"/>
          <w:spacing w:val="0"/>
          <w:w w:val="95"/>
          <w:sz w:val="16"/>
          <w:szCs w:val="16"/>
        </w:rPr>
        <w:t>me</w:t>
      </w:r>
      <w:r>
        <w:rPr>
          <w:rFonts w:ascii="Lucida Sans Unicode" w:hAnsi="Lucida Sans Unicode" w:cs="Lucida Sans Unicode" w:eastAsia="Lucida Sans Unicode"/>
          <w:b w:val="0"/>
          <w:bCs w:val="0"/>
          <w:strike/>
          <w:color w:val="48484C"/>
          <w:spacing w:val="-7"/>
          <w:w w:val="95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strike/>
          <w:color w:val="48484C"/>
          <w:spacing w:val="0"/>
          <w:w w:val="95"/>
          <w:sz w:val="16"/>
          <w:szCs w:val="16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strike/>
          <w:color w:val="48484C"/>
          <w:spacing w:val="-7"/>
          <w:w w:val="95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strike/>
          <w:color w:val="48484C"/>
          <w:spacing w:val="0"/>
          <w:w w:val="95"/>
          <w:sz w:val="16"/>
          <w:szCs w:val="16"/>
        </w:rPr>
        <w:t>app/views/todos/index.html.er</w:t>
      </w:r>
      <w:r>
        <w:rPr>
          <w:rFonts w:ascii="Lucida Sans Unicode" w:hAnsi="Lucida Sans Unicode" w:cs="Lucida Sans Unicode" w:eastAsia="Lucida Sans Unicode"/>
          <w:b w:val="0"/>
          <w:bCs w:val="0"/>
          <w:strike/>
          <w:color w:val="48484C"/>
          <w:spacing w:val="11"/>
          <w:w w:val="95"/>
          <w:sz w:val="16"/>
          <w:szCs w:val="16"/>
        </w:rPr>
        <w:t>b</w:t>
      </w:r>
      <w:r>
        <w:rPr>
          <w:rFonts w:ascii="Lucida Sans Unicode" w:hAnsi="Lucida Sans Unicode" w:cs="Lucida Sans Unicode" w:eastAsia="Lucida Sans Unicode"/>
          <w:b w:val="0"/>
          <w:bCs w:val="0"/>
          <w:strike/>
          <w:color w:val="1E347B"/>
          <w:spacing w:val="0"/>
          <w:w w:val="95"/>
          <w:sz w:val="16"/>
          <w:szCs w:val="16"/>
        </w:rPr>
        <w:t>&lt;/p&gt;</w:t>
      </w:r>
      <w:r>
        <w:rPr>
          <w:rFonts w:ascii="Lucida Sans Unicode" w:hAnsi="Lucida Sans Unicode" w:cs="Lucida Sans Unicode" w:eastAsia="Lucida Sans Unicode"/>
          <w:b w:val="0"/>
          <w:bCs w:val="0"/>
          <w:strike w:val="0"/>
          <w:color w:val="1E347B"/>
          <w:spacing w:val="0"/>
          <w:w w:val="98"/>
          <w:sz w:val="16"/>
          <w:szCs w:val="16"/>
        </w:rPr>
      </w:r>
      <w:r>
        <w:rPr>
          <w:rFonts w:ascii="Lucida Sans Unicode" w:hAnsi="Lucida Sans Unicode" w:cs="Lucida Sans Unicode" w:eastAsia="Lucida Sans Unicode"/>
          <w:b w:val="0"/>
          <w:bCs w:val="0"/>
          <w:strike w:val="0"/>
          <w:color w:val="000000"/>
          <w:spacing w:val="0"/>
          <w:w w:val="100"/>
          <w:sz w:val="16"/>
          <w:szCs w:val="16"/>
        </w:rPr>
      </w:r>
    </w:p>
    <w:p>
      <w:pPr>
        <w:spacing w:line="243" w:lineRule="exact"/>
        <w:ind w:left="0" w:right="2721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3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23" w:val="left" w:leader="none"/>
        </w:tabs>
        <w:spacing w:line="243" w:lineRule="exact"/>
        <w:ind w:left="110" w:right="0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4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&lt;title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0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Shared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1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&lt;/title&gt;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413" w:val="left" w:leader="none"/>
        </w:tabs>
        <w:spacing w:line="243" w:lineRule="exact"/>
        <w:ind w:left="0" w:right="147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5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&lt;h1&gt;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Shared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23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9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Ap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8"/>
          <w:w w:val="100"/>
          <w:sz w:val="16"/>
          <w:szCs w:val="16"/>
        </w:rPr>
        <w:t>p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&lt;/h1&gt;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413" w:val="left" w:leader="none"/>
        </w:tabs>
        <w:spacing w:line="243" w:lineRule="exact"/>
        <w:ind w:left="0" w:right="197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6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&lt;p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1"/>
          <w:w w:val="100"/>
          <w:sz w:val="16"/>
          <w:szCs w:val="16"/>
        </w:rPr>
        <w:t>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0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your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7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todos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1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her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1"/>
          <w:w w:val="100"/>
          <w:sz w:val="16"/>
          <w:szCs w:val="16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&lt;/p&gt;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544" w:val="left" w:leader="none"/>
        </w:tabs>
        <w:spacing w:line="243" w:lineRule="exact"/>
        <w:ind w:left="130" w:right="0" w:firstLine="0"/>
        <w:jc w:val="center"/>
        <w:rPr>
          <w:rFonts w:ascii="Lucida Sans Unicode" w:hAnsi="Lucida Sans Unicode" w:cs="Lucida Sans Unicode" w:eastAsia="Lucida Sans Unicode"/>
          <w:sz w:val="16"/>
          <w:szCs w:val="16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6"/>
          <w:szCs w:val="16"/>
        </w:rPr>
        <w:t>7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6"/>
          <w:szCs w:val="16"/>
        </w:rPr>
        <w:tab/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&lt;p&gt;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-1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0"/>
          <w:w w:val="100"/>
          <w:sz w:val="16"/>
          <w:szCs w:val="16"/>
        </w:rPr>
        <w:t>&lt;%=</w:t>
      </w:r>
      <w:r>
        <w:rPr>
          <w:rFonts w:ascii="Lucida Sans Unicode" w:hAnsi="Lucida Sans Unicode" w:cs="Lucida Sans Unicode" w:eastAsia="Lucida Sans Unicode"/>
          <w:b w:val="0"/>
          <w:bCs w:val="0"/>
          <w:color w:val="93A1A1"/>
          <w:spacing w:val="-6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95F91"/>
          <w:spacing w:val="0"/>
          <w:w w:val="100"/>
          <w:sz w:val="16"/>
          <w:szCs w:val="16"/>
        </w:rPr>
        <w:t>@todo_item1</w:t>
      </w:r>
      <w:r>
        <w:rPr>
          <w:rFonts w:ascii="Lucida Sans Unicode" w:hAnsi="Lucida Sans Unicode" w:cs="Lucida Sans Unicode" w:eastAsia="Lucida Sans Unicode"/>
          <w:b w:val="0"/>
          <w:bCs w:val="0"/>
          <w:color w:val="195F91"/>
          <w:spacing w:val="-12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0"/>
          <w:w w:val="100"/>
          <w:sz w:val="16"/>
          <w:szCs w:val="16"/>
        </w:rPr>
        <w:t>%&gt;</w:t>
      </w:r>
      <w:r>
        <w:rPr>
          <w:rFonts w:ascii="Lucida Sans Unicode" w:hAnsi="Lucida Sans Unicode" w:cs="Lucida Sans Unicode" w:eastAsia="Lucida Sans Unicode"/>
          <w:b w:val="0"/>
          <w:bCs w:val="0"/>
          <w:color w:val="48484C"/>
          <w:spacing w:val="-5"/>
          <w:w w:val="100"/>
          <w:sz w:val="16"/>
          <w:szCs w:val="16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1E347B"/>
          <w:spacing w:val="0"/>
          <w:w w:val="100"/>
          <w:sz w:val="16"/>
          <w:szCs w:val="16"/>
        </w:rPr>
        <w:t>&lt;/p&gt;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60" w:lineRule="exact" w:before="6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ind w:left="4226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804993pt;margin-top:-121.446037pt;width:378.065pt;height:109.254pt;mso-position-horizontal-relative:page;mso-position-vertical-relative:paragraph;z-index:-12674" coordorigin="4216,-2429" coordsize="7561,2185">
            <v:group style="position:absolute;left:4226;top:-2176;width:7541;height:1922" coordorigin="4226,-2176" coordsize="7541,1922">
              <v:shape style="position:absolute;left:4226;top:-2176;width:7541;height:1922" coordorigin="4226,-2176" coordsize="7541,1922" path="m11719,-2176l4275,-2176,4253,-2171,4236,-2157,4227,-2137,4226,-2127,4226,-303,4231,-281,4245,-264,4265,-255,4275,-254,11719,-254,11740,-259,11757,-273,11766,-292,11767,-303,11767,-2127,11762,-2149,11749,-2165,11729,-2175,11719,-2176xe" filled="t" fillcolor="#F7F7F9" stroked="f">
                <v:path arrowok="t"/>
                <v:fill type="solid"/>
              </v:shape>
            </v:group>
            <v:group style="position:absolute;left:4275;top:-2170;width:7444;height:2" coordorigin="4275,-2170" coordsize="7444,2">
              <v:shape style="position:absolute;left:4275;top:-2170;width:7444;height:2" coordorigin="4275,-2170" coordsize="7444,0" path="m4275,-2170l11719,-2170e" filled="f" stroked="t" strokeweight=".708pt" strokecolor="#E1E1E8">
                <v:path arrowok="t"/>
              </v:shape>
            </v:group>
            <v:group style="position:absolute;left:4275;top:-260;width:7444;height:2" coordorigin="4275,-260" coordsize="7444,2">
              <v:shape style="position:absolute;left:4275;top:-260;width:7444;height:2" coordorigin="4275,-260" coordsize="7444,0" path="m4275,-260l11719,-260e" filled="f" stroked="t" strokeweight=".708pt" strokecolor="#E1E1E8">
                <v:path arrowok="t"/>
              </v:shape>
            </v:group>
            <v:group style="position:absolute;left:4232;top:-2127;width:2;height:1825" coordorigin="4232,-2127" coordsize="2,1825">
              <v:shape style="position:absolute;left:4232;top:-2127;width:2;height:1825" coordorigin="4232,-2127" coordsize="0,1825" path="m4232,-2127l4232,-303e" filled="f" stroked="t" strokeweight=".707pt" strokecolor="#E1E1E8">
                <v:path arrowok="t"/>
              </v:shape>
            </v:group>
            <v:group style="position:absolute;left:11761;top:-2127;width:2;height:1825" coordorigin="11761,-2127" coordsize="2,1825">
              <v:shape style="position:absolute;left:11761;top:-2127;width:2;height:1825" coordorigin="11761,-2127" coordsize="0,1825" path="m11761,-2127l11761,-303e" filled="f" stroked="t" strokeweight=".708pt" strokecolor="#E1E1E8">
                <v:path arrowok="t"/>
              </v:shape>
            </v:group>
            <v:group style="position:absolute;left:4883;top:-1336;width:6775;height:243" coordorigin="4883,-1336" coordsize="6775,243">
              <v:shape style="position:absolute;left:4883;top:-1336;width:6775;height:243" coordorigin="4883,-1336" coordsize="6775,243" path="m4883,-1336l11658,-1336,11658,-1093,4883,-1093,4883,-1336xe" filled="t" fillcolor="#FCF8E3" stroked="f">
                <v:path arrowok="t"/>
                <v:fill type="solid"/>
              </v:shape>
            </v:group>
            <v:group style="position:absolute;left:4883;top:-1093;width:6775;height:243" coordorigin="4883,-1093" coordsize="6775,243">
              <v:shape style="position:absolute;left:4883;top:-1093;width:6775;height:243" coordorigin="4883,-1093" coordsize="6775,243" path="m4883,-1093l11658,-1093,11658,-850,4883,-850,4883,-1093xe" filled="t" fillcolor="#FCF8E3" stroked="f">
                <v:path arrowok="t"/>
                <v:fill type="solid"/>
              </v:shape>
            </v:group>
            <v:group style="position:absolute;left:4883;top:-850;width:6775;height:243" coordorigin="4883,-850" coordsize="6775,243">
              <v:shape style="position:absolute;left:4883;top:-850;width:6775;height:243" coordorigin="4883,-850" coordsize="6775,243" path="m4883,-850l11658,-850,11658,-607,4883,-607,4883,-850xe" filled="t" fillcolor="#FCF8E3" stroked="f">
                <v:path arrowok="t"/>
                <v:fill type="solid"/>
              </v:shape>
            </v:group>
            <v:group style="position:absolute;left:4883;top:-607;width:6775;height:243" coordorigin="4883,-607" coordsize="6775,243">
              <v:shape style="position:absolute;left:4883;top:-607;width:6775;height:243" coordorigin="4883,-607" coordsize="6775,243" path="m4883,-607l11658,-607,11658,-363,4883,-363,4883,-607xe" filled="t" fillcolor="#FCF8E3" stroked="f">
                <v:path arrowok="t"/>
                <v:fill type="solid"/>
              </v:shape>
            </v:group>
            <v:group style="position:absolute;left:4226;top:-2419;width:2530;height:243" coordorigin="4226,-2419" coordsize="2530,243">
              <v:shape style="position:absolute;left:4226;top:-2419;width:2530;height:243" coordorigin="4226,-2419" coordsize="2530,243" path="m6720,-2419l4263,-2419,4242,-2412,4228,-2395,4226,-2383,4226,-2212,4233,-2191,4250,-2178,4263,-2176,6720,-2176,6741,-2182,6754,-2199,6756,-2212,6756,-2383,6749,-2403,6732,-2417,6720,-2419xe" filled="t" fillcolor="#F7F7F9" stroked="f">
                <v:path arrowok="t"/>
                <v:fill type="solid"/>
              </v:shape>
            </v:group>
            <v:group style="position:absolute;left:4263;top:-2413;width:2457;height:2" coordorigin="4263,-2413" coordsize="2457,2">
              <v:shape style="position:absolute;left:4263;top:-2413;width:2457;height:2" coordorigin="4263,-2413" coordsize="2457,0" path="m4263,-2413l6720,-2413e" filled="f" stroked="t" strokeweight=".708pt" strokecolor="#E1E1E8">
                <v:path arrowok="t"/>
              </v:shape>
            </v:group>
            <v:group style="position:absolute;left:4263;top:-2182;width:2457;height:2" coordorigin="4263,-2182" coordsize="2457,2">
              <v:shape style="position:absolute;left:4263;top:-2182;width:2457;height:2" coordorigin="4263,-2182" coordsize="2457,0" path="m4263,-2182l6720,-2182e" filled="f" stroked="t" strokeweight=".708pt" strokecolor="#E1E1E8">
                <v:path arrowok="t"/>
              </v:shape>
            </v:group>
            <v:group style="position:absolute;left:4248;top:-2179;width:2;height:2" coordorigin="4248,-2179" coordsize="2,2">
              <v:shape style="position:absolute;left:4248;top:-2179;width:2;height:2" coordorigin="4248,-2179" coordsize="2,1" path="m4248,-2179l4250,-2178e" filled="f" stroked="t" strokeweight="1.216pt" strokecolor="#E1E1E8">
                <v:path arrowok="t"/>
              </v:shape>
            </v:group>
            <v:group style="position:absolute;left:4232;top:-2382;width:2;height:170" coordorigin="4232,-2382" coordsize="2,170">
              <v:shape style="position:absolute;left:4232;top:-2382;width:2;height:170" coordorigin="4232,-2382" coordsize="0,170" path="m4232,-2382l4232,-2212e" filled="f" stroked="t" strokeweight=".707pt" strokecolor="#E1E1E8">
                <v:path arrowok="t"/>
              </v:shape>
            </v:group>
            <v:group style="position:absolute;left:6750;top:-2382;width:2;height:170" coordorigin="6750,-2382" coordsize="2,170">
              <v:shape style="position:absolute;left:6750;top:-2382;width:2;height:170" coordorigin="6750,-2382" coordsize="0,170" path="m6750,-2382l6750,-2212e" filled="f" stroked="t" strokeweight=".708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0.804993pt;margin-top:20.149260pt;width:378.065pt;height:39.4227pt;mso-position-horizontal-relative:page;mso-position-vertical-relative:paragraph;z-index:-12673" coordorigin="4216,403" coordsize="7561,788">
            <v:group style="position:absolute;left:4226;top:415;width:7541;height:766" coordorigin="4226,415" coordsize="7541,766">
              <v:shape style="position:absolute;left:4226;top:415;width:7541;height:766" coordorigin="4226,415" coordsize="7541,766" path="m11719,415l4275,415,4253,420,4236,434,4227,454,4226,464,4226,1181,11767,1181,11767,464,11762,442,11749,425,11729,416,11719,415xe" filled="t" fillcolor="#F5F5F5" stroked="f">
                <v:path arrowok="t"/>
                <v:fill type="solid"/>
              </v:shape>
            </v:group>
            <v:group style="position:absolute;left:4275;top:421;width:7444;height:2" coordorigin="4275,421" coordsize="7444,2">
              <v:shape style="position:absolute;left:4275;top:421;width:7444;height:2" coordorigin="4275,421" coordsize="7444,0" path="m4275,421l11719,421e" filled="f" stroked="t" strokeweight=".708pt" strokecolor="#E4E4E4">
                <v:path arrowok="t"/>
              </v:shape>
            </v:group>
            <v:group style="position:absolute;left:4259;top:415;width:16;height:4" coordorigin="4259,415" coordsize="16,4">
              <v:shape style="position:absolute;left:4259;top:415;width:16;height:4" coordorigin="4259,415" coordsize="16,4" path="m4275,415l4259,419e" filled="f" stroked="t" strokeweight="1.216pt" strokecolor="#E4E4E4">
                <v:path arrowok="t"/>
              </v:shape>
            </v:group>
            <v:group style="position:absolute;left:11729;top:416;width:20;height:9" coordorigin="11729,416" coordsize="20,9">
              <v:shape style="position:absolute;left:11729;top:416;width:20;height:9" coordorigin="11729,416" coordsize="20,9" path="m11749,425l11729,416e" filled="f" stroked="t" strokeweight="1.216pt" strokecolor="#E4E4E4">
                <v:path arrowok="t"/>
              </v:shape>
            </v:group>
            <v:group style="position:absolute;left:4232;top:464;width:2;height:718" coordorigin="4232,464" coordsize="2,718">
              <v:shape style="position:absolute;left:4232;top:464;width:2;height:718" coordorigin="4232,464" coordsize="0,718" path="m4232,464l4232,1181e" filled="f" stroked="t" strokeweight=".707pt" strokecolor="#E4E4E4">
                <v:path arrowok="t"/>
              </v:shape>
            </v:group>
            <v:group style="position:absolute;left:11761;top:464;width:2;height:718" coordorigin="11761,464" coordsize="2,718">
              <v:shape style="position:absolute;left:11761;top:464;width:2;height:718" coordorigin="11761,464" coordsize="0,718" path="m11761,464l11761,1181e" filled="f" stroked="t" strokeweight=".708pt" strokecolor="#E4E4E4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Output,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/todos/index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should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after="0"/>
        <w:jc w:val="left"/>
        <w:rPr>
          <w:rFonts w:ascii="Lucida Sans Unicode" w:hAnsi="Lucida Sans Unicode" w:cs="Lucida Sans Unicode" w:eastAsia="Lucida Sans Unicode"/>
          <w:sz w:val="19"/>
          <w:szCs w:val="19"/>
        </w:rPr>
        <w:sectPr>
          <w:pgSz w:w="12240" w:h="15840"/>
          <w:pgMar w:header="89" w:footer="18" w:top="280" w:bottom="200" w:left="0" w:right="420"/>
        </w:sectPr>
      </w:pPr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30"/>
        <w:ind w:left="5539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Figure: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Displaying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supplied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80" w:lineRule="exact" w:before="8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249" w:lineRule="auto"/>
        <w:ind w:left="4226" w:right="479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1.255005pt;margin-top:-198.120056pt;width:377.165pt;height:172.103pt;mso-position-horizontal-relative:page;mso-position-vertical-relative:paragraph;z-index:-12672" coordorigin="4225,-3962" coordsize="7543,3442">
            <v:group style="position:absolute;left:4275;top:-527;width:7444;height:2" coordorigin="4275,-527" coordsize="7444,2">
              <v:shape style="position:absolute;left:4275;top:-527;width:7444;height:2" coordorigin="4275,-527" coordsize="7444,0" path="m4275,-527l11719,-527e" filled="f" stroked="t" strokeweight=".708pt" strokecolor="#E4E4E4">
                <v:path arrowok="t"/>
              </v:shape>
            </v:group>
            <v:group style="position:absolute;left:4232;top:-3955;width:2;height:3385" coordorigin="4232,-3955" coordsize="2,3385">
              <v:shape style="position:absolute;left:4232;top:-3955;width:2;height:3385" coordorigin="4232,-3955" coordsize="0,3385" path="m4232,-3955l4232,-570e" filled="f" stroked="t" strokeweight=".707pt" strokecolor="#E4E4E4">
                <v:path arrowok="t"/>
              </v:shape>
            </v:group>
            <v:group style="position:absolute;left:11761;top:-3955;width:2;height:3385" coordorigin="11761,-3955" coordsize="2,3385">
              <v:shape style="position:absolute;left:11761;top:-3955;width:2;height:3385" coordorigin="11761,-3955" coordsize="0,3385" path="m11761,-3955l11761,-570e" filled="f" stroked="t" strokeweight=".708pt" strokecolor="#E4E4E4">
                <v:path arrowok="t"/>
              </v:shape>
            </v:group>
            <v:group style="position:absolute;left:5430;top:-1196;width:5121;height:2" coordorigin="5430,-1196" coordsize="5121,2">
              <v:shape style="position:absolute;left:5430;top:-1196;width:5121;height:2" coordorigin="5430,-1196" coordsize="5121,0" path="m5430,-1196l10551,-1196e" filled="f" stroked="t" strokeweight=".708pt" strokecolor="#000000">
                <v:path arrowok="t"/>
              </v:shape>
            </v:group>
            <v:group style="position:absolute;left:5436;top:-3939;width:2;height:2749" coordorigin="5436,-3939" coordsize="2,2749">
              <v:shape style="position:absolute;left:5436;top:-3939;width:2;height:2749" coordorigin="5436,-3939" coordsize="0,2749" path="m5436,-3939l5436,-1190e" filled="f" stroked="t" strokeweight=".707pt" strokecolor="#000000">
                <v:path arrowok="t"/>
              </v:shape>
            </v:group>
            <v:group style="position:absolute;left:10545;top:-3939;width:2;height:2749" coordorigin="10545,-3939" coordsize="2,2749">
              <v:shape style="position:absolute;left:10545;top:-3939;width:2;height:2749" coordorigin="10545,-3939" coordsize="0,2749" path="m10545,-3939l10545,-1190e" filled="f" stroked="t" strokeweight=".708pt" strokecolor="#000000">
                <v:path arrowok="t"/>
              </v:shape>
              <v:shape style="position:absolute;left:5491;top:-3878;width:4999;height:2627" type="#_x0000_t75">
                <v:imagedata r:id="rId628" o:title=""/>
              </v:shape>
            </v:group>
            <w10:wrap type="none"/>
          </v:group>
        </w:pict>
      </w:r>
      <w:r>
        <w:rPr/>
        <w:pict>
          <v:group style="position:absolute;margin-left:211.304993pt;margin-top:-13.599052pt;width:377.066pt;height:.1pt;mso-position-horizontal-relative:page;mso-position-vertical-relative:paragraph;z-index:-12671" coordorigin="4226,-272" coordsize="7541,2">
            <v:shape style="position:absolute;left:4226;top:-272;width:7541;height:2" coordorigin="4226,-272" coordsize="7541,0" path="m4226,-272l11767,-272e" filled="f" stroked="t" strokeweight=".708pt" strokecolor="#EEEEEE">
              <v:path arrowok="t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Instance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variable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passes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information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view.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Here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@todo_item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instance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variable.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20" w:lineRule="exact" w:before="2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49" w:lineRule="auto"/>
        <w:ind w:left="4226" w:right="277" w:firstLine="0"/>
        <w:jc w:val="both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access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(your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database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tables)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hence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acts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pipe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between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view.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gets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data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supplies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view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using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instance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variable.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20" w:lineRule="exact" w:before="2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70" w:lineRule="auto"/>
        <w:ind w:left="4226" w:right="0" w:firstLine="6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804993pt;margin-top:1.404159pt;width:44.787pt;height:13.163pt;mso-position-horizontal-relative:page;mso-position-vertical-relative:paragraph;z-index:-12668" coordorigin="4216,28" coordsize="896,263">
            <v:group style="position:absolute;left:4226;top:38;width:876;height:243" coordorigin="4226,38" coordsize="876,243">
              <v:shape style="position:absolute;left:4226;top:38;width:876;height:243" coordorigin="4226,38" coordsize="876,243" path="m5065,38l4263,38,4242,45,4228,62,4226,75,4226,245,4233,266,4250,279,4263,281,5065,281,5086,275,5100,258,5102,245,5102,75,5095,54,5078,40,5065,38xe" filled="t" fillcolor="#F7F7F9" stroked="f">
                <v:path arrowok="t"/>
                <v:fill type="solid"/>
              </v:shape>
            </v:group>
            <v:group style="position:absolute;left:4263;top:44;width:803;height:2" coordorigin="4263,44" coordsize="803,2">
              <v:shape style="position:absolute;left:4263;top:44;width:803;height:2" coordorigin="4263,44" coordsize="803,0" path="m4263,44l5065,44e" filled="f" stroked="t" strokeweight=".708pt" strokecolor="#E1E1E8">
                <v:path arrowok="t"/>
              </v:shape>
            </v:group>
            <v:group style="position:absolute;left:4263;top:275;width:803;height:2" coordorigin="4263,275" coordsize="803,2">
              <v:shape style="position:absolute;left:4263;top:275;width:803;height:2" coordorigin="4263,275" coordsize="803,0" path="m4263,275l5065,275e" filled="f" stroked="t" strokeweight=".708pt" strokecolor="#E1E1E8">
                <v:path arrowok="t"/>
              </v:shape>
            </v:group>
            <v:group style="position:absolute;left:4232;top:75;width:2;height:170" coordorigin="4232,75" coordsize="2,170">
              <v:shape style="position:absolute;left:4232;top:75;width:2;height:170" coordorigin="4232,75" coordsize="0,170" path="m4232,75l4232,245e" filled="f" stroked="t" strokeweight=".707pt" strokecolor="#E1E1E8">
                <v:path arrowok="t"/>
              </v:shape>
            </v:group>
            <v:group style="position:absolute;left:5096;top:75;width:2;height:170" coordorigin="5096,75" coordsize="2,170">
              <v:shape style="position:absolute;left:5096;top:75;width:2;height:170" coordorigin="5096,75" coordsize="0,170" path="m5096,75l5096,245e" filled="f" stroked="t" strokeweight=".707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71.601715pt;margin-top:1.404159pt;width:27.258726pt;height:13.163pt;mso-position-horizontal-relative:page;mso-position-vertical-relative:paragraph;z-index:-12667" coordorigin="9432,28" coordsize="545,263">
            <v:group style="position:absolute;left:9444;top:38;width:523;height:243" coordorigin="9444,38" coordsize="523,243">
              <v:shape style="position:absolute;left:9444;top:38;width:523;height:243" coordorigin="9444,38" coordsize="523,243" path="m9931,38l9481,38,9460,45,9447,62,9444,74,9444,245,9451,266,9468,279,9481,281,9931,281,9952,275,9965,258,9967,245,9967,74,9961,54,9944,40,9931,38xe" filled="t" fillcolor="#F7F7F9" stroked="f">
                <v:path arrowok="t"/>
                <v:fill type="solid"/>
              </v:shape>
            </v:group>
            <v:group style="position:absolute;left:9481;top:44;width:450;height:2" coordorigin="9481,44" coordsize="450,2">
              <v:shape style="position:absolute;left:9481;top:44;width:450;height:2" coordorigin="9481,44" coordsize="450,0" path="m9481,44l9931,44e" filled="f" stroked="t" strokeweight=".708pt" strokecolor="#E1E1E8">
                <v:path arrowok="t"/>
              </v:shape>
            </v:group>
            <v:group style="position:absolute;left:9460;top:42;width:8;height:2" coordorigin="9460,42" coordsize="8,2">
              <v:shape style="position:absolute;left:9460;top:42;width:8;height:2" coordorigin="9460,42" coordsize="8,2" path="m9467,42l9460,45e" filled="f" stroked="t" strokeweight="1.216pt" strokecolor="#E1E1E8">
                <v:path arrowok="t"/>
              </v:shape>
            </v:group>
            <v:group style="position:absolute;left:9447;top:46;width:12;height:16" coordorigin="9447,46" coordsize="12,16">
              <v:shape style="position:absolute;left:9447;top:46;width:12;height:16" coordorigin="9447,46" coordsize="12,16" path="m9459,46l9447,62e" filled="f" stroked="t" strokeweight="1.216pt" strokecolor="#E1E1E8">
                <v:path arrowok="t"/>
              </v:shape>
            </v:group>
            <v:group style="position:absolute;left:9481;top:275;width:450;height:2" coordorigin="9481,275" coordsize="450,2">
              <v:shape style="position:absolute;left:9481;top:275;width:450;height:2" coordorigin="9481,275" coordsize="450,0" path="m9481,275l9931,275e" filled="f" stroked="t" strokeweight=".708pt" strokecolor="#E1E1E8">
                <v:path arrowok="t"/>
              </v:shape>
            </v:group>
            <v:group style="position:absolute;left:9444;top:245;width:7;height:21" coordorigin="9444,245" coordsize="7,21">
              <v:shape style="position:absolute;left:9444;top:245;width:7;height:21" coordorigin="9444,245" coordsize="7,21" path="m9444,245l9451,266e" filled="f" stroked="t" strokeweight="1.216pt" strokecolor="#E1E1E8">
                <v:path arrowok="t"/>
              </v:shape>
            </v:group>
            <v:group style="position:absolute;left:9961;top:75;width:2;height:170" coordorigin="9961,75" coordsize="2,170">
              <v:shape style="position:absolute;left:9961;top:75;width:2;height:170" coordorigin="9961,75" coordsize="0,170" path="m9961,75l9961,245e" filled="f" stroked="t" strokeweight=".708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379.876007pt;margin-top:17.71666pt;width:23.502pt;height:13.2715pt;mso-position-horizontal-relative:page;mso-position-vertical-relative:paragraph;z-index:-12666" coordorigin="7598,354" coordsize="470,265">
            <v:group style="position:absolute;left:7608;top:367;width:450;height:243" coordorigin="7608,367" coordsize="450,243">
              <v:shape style="position:absolute;left:7608;top:367;width:450;height:243" coordorigin="7608,367" coordsize="450,243" path="m8021,367l7644,367,7623,373,7610,390,7608,403,7608,573,7614,594,7631,607,7644,610,8021,610,8042,603,8055,586,8058,573,8058,403,8051,382,8034,369,8021,367xe" filled="t" fillcolor="#F7F7F9" stroked="f">
                <v:path arrowok="t"/>
                <v:fill type="solid"/>
              </v:shape>
            </v:group>
            <v:group style="position:absolute;left:7644;top:373;width:377;height:2" coordorigin="7644,373" coordsize="377,2">
              <v:shape style="position:absolute;left:7644;top:373;width:377;height:2" coordorigin="7644,373" coordsize="377,0" path="m7644,373l8021,373e" filled="f" stroked="t" strokeweight=".708pt" strokecolor="#E1E1E8">
                <v:path arrowok="t"/>
              </v:shape>
            </v:group>
            <v:group style="position:absolute;left:7623;top:366;width:21;height:7" coordorigin="7623,366" coordsize="21,7">
              <v:shape style="position:absolute;left:7623;top:366;width:21;height:7" coordorigin="7623,366" coordsize="21,7" path="m7644,366l7623,373e" filled="f" stroked="t" strokeweight="1.216pt" strokecolor="#E1E1E8">
                <v:path arrowok="t"/>
              </v:shape>
            </v:group>
            <v:group style="position:absolute;left:8034;top:369;width:12;height:9" coordorigin="8034,369" coordsize="12,9">
              <v:shape style="position:absolute;left:8034;top:369;width:12;height:9" coordorigin="8034,369" coordsize="12,9" path="m8046,378l8034,369e" filled="f" stroked="t" strokeweight="1.216pt" strokecolor="#E1E1E8">
                <v:path arrowok="t"/>
              </v:shape>
            </v:group>
            <v:group style="position:absolute;left:7644;top:604;width:377;height:2" coordorigin="7644,604" coordsize="377,2">
              <v:shape style="position:absolute;left:7644;top:604;width:377;height:2" coordorigin="7644,604" coordsize="377,0" path="m7644,604l8021,604e" filled="f" stroked="t" strokeweight=".708pt" strokecolor="#E1E1E8">
                <v:path arrowok="t"/>
              </v:shape>
            </v:group>
            <v:group style="position:absolute;left:7622;top:600;width:9;height:7" coordorigin="7622,600" coordsize="9,7">
              <v:shape style="position:absolute;left:7622;top:600;width:9;height:7" coordorigin="7622,600" coordsize="9,7" path="m7622,600l7631,607e" filled="f" stroked="t" strokeweight="1.216pt" strokecolor="#E1E1E8">
                <v:path arrowok="t"/>
              </v:shape>
            </v:group>
            <v:group style="position:absolute;left:7614;top:403;width:2;height:170" coordorigin="7614,403" coordsize="2,170">
              <v:shape style="position:absolute;left:7614;top:403;width:2;height:170" coordorigin="7614,403" coordsize="0,170" path="m7614,403l7614,573e" filled="f" stroked="t" strokeweight=".708pt" strokecolor="#E1E1E8">
                <v:path arrowok="t"/>
              </v:shape>
            </v:group>
            <v:group style="position:absolute;left:8051;top:403;width:2;height:170" coordorigin="8051,403" coordsize="2,170">
              <v:shape style="position:absolute;left:8051;top:403;width:2;height:170" coordorigin="8051,403" coordsize="0,170" path="m8051,403l8051,573e" filled="f" stroked="t" strokeweight=".708pt" strokecolor="#E1E1E8">
                <v:path arrowok="t"/>
              </v:shape>
            </v:group>
            <w10:wrap type="none"/>
          </v:group>
        </w:pic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4"/>
          <w:szCs w:val="14"/>
        </w:rPr>
        <w:t>&lt;%</w:t>
      </w:r>
      <w:r>
        <w:rPr>
          <w:rFonts w:ascii="Consolas" w:hAnsi="Consolas" w:cs="Consolas" w:eastAsia="Consolas"/>
          <w:b w:val="0"/>
          <w:bCs w:val="0"/>
          <w:color w:val="DD1144"/>
          <w:spacing w:val="26"/>
          <w:w w:val="100"/>
          <w:sz w:val="14"/>
          <w:szCs w:val="14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4"/>
          <w:szCs w:val="14"/>
        </w:rPr>
        <w:t>...</w:t>
      </w:r>
      <w:r>
        <w:rPr>
          <w:rFonts w:ascii="Consolas" w:hAnsi="Consolas" w:cs="Consolas" w:eastAsia="Consolas"/>
          <w:b w:val="0"/>
          <w:bCs w:val="0"/>
          <w:color w:val="DD1144"/>
          <w:spacing w:val="19"/>
          <w:w w:val="100"/>
          <w:sz w:val="14"/>
          <w:szCs w:val="14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4"/>
          <w:szCs w:val="14"/>
        </w:rPr>
        <w:t>%&gt;</w:t>
      </w:r>
      <w:r>
        <w:rPr>
          <w:rFonts w:ascii="Consolas" w:hAnsi="Consolas" w:cs="Consolas" w:eastAsia="Consolas"/>
          <w:b w:val="0"/>
          <w:bCs w:val="0"/>
          <w:color w:val="DD1144"/>
          <w:spacing w:val="67"/>
          <w:w w:val="100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embed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Ruby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views.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4"/>
          <w:szCs w:val="14"/>
        </w:rPr>
        <w:t>'&lt;%='</w:t>
      </w:r>
      <w:r>
        <w:rPr>
          <w:rFonts w:ascii="Consolas" w:hAnsi="Consolas" w:cs="Consolas" w:eastAsia="Consolas"/>
          <w:b w:val="0"/>
          <w:bCs w:val="0"/>
          <w:color w:val="DD1144"/>
          <w:spacing w:val="57"/>
          <w:w w:val="100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prints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expression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value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view,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while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7"/>
          <w:w w:val="100"/>
          <w:sz w:val="19"/>
          <w:szCs w:val="19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0"/>
          <w:sz w:val="14"/>
          <w:szCs w:val="14"/>
        </w:rPr>
        <w:t>'&lt;%'</w:t>
      </w:r>
      <w:r>
        <w:rPr>
          <w:rFonts w:ascii="Consolas" w:hAnsi="Consolas" w:cs="Consolas" w:eastAsia="Consolas"/>
          <w:b w:val="0"/>
          <w:bCs w:val="0"/>
          <w:color w:val="DD1144"/>
          <w:spacing w:val="71"/>
          <w:w w:val="100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(without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'='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sign)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simply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evaluates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Ruby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does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print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anything.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70" w:lineRule="auto" w:before="97"/>
        <w:ind w:left="4226" w:right="593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76.487pt;margin-top:6.254992pt;width:117.768pt;height:13.2706pt;mso-position-horizontal-relative:page;mso-position-vertical-relative:paragraph;z-index:-12665" coordorigin="5530,125" coordsize="2355,265">
            <v:group style="position:absolute;left:5540;top:135;width:2335;height:243" coordorigin="5540,135" coordsize="2335,243">
              <v:shape style="position:absolute;left:5540;top:135;width:2335;height:243" coordorigin="5540,135" coordsize="2335,243" path="m7839,135l5576,135,5555,142,5542,159,5540,172,5540,342,5546,363,5563,376,5576,378,7839,378,7860,372,7873,355,7875,342,7875,172,7868,151,7851,137,7839,135xe" filled="t" fillcolor="#F7F7F9" stroked="f">
                <v:path arrowok="t"/>
                <v:fill type="solid"/>
              </v:shape>
            </v:group>
            <v:group style="position:absolute;left:5576;top:141;width:2262;height:2" coordorigin="5576,141" coordsize="2262,2">
              <v:shape style="position:absolute;left:5576;top:141;width:2262;height:2" coordorigin="5576,141" coordsize="2262,0" path="m5576,141l7839,141e" filled="f" stroked="t" strokeweight=".707pt" strokecolor="#E1E1E8">
                <v:path arrowok="t"/>
              </v:shape>
            </v:group>
            <v:group style="position:absolute;left:5576;top:372;width:2262;height:2" coordorigin="5576,372" coordsize="2262,2">
              <v:shape style="position:absolute;left:5576;top:372;width:2262;height:2" coordorigin="5576,372" coordsize="2262,0" path="m5576,372l7839,372e" filled="f" stroked="t" strokeweight=".708pt" strokecolor="#E1E1E8">
                <v:path arrowok="t"/>
              </v:shape>
            </v:group>
            <v:group style="position:absolute;left:5561;top:374;width:3;height:2" coordorigin="5561,374" coordsize="3,2">
              <v:shape style="position:absolute;left:5561;top:374;width:3;height:2" coordorigin="5561,374" coordsize="3,2" path="m5561,374l5563,376e" filled="f" stroked="t" strokeweight="1.216pt" strokecolor="#E1E1E8">
                <v:path arrowok="t"/>
              </v:shape>
            </v:group>
            <v:group style="position:absolute;left:7839;top:375;width:11;height:4" coordorigin="7839,375" coordsize="11,4">
              <v:shape style="position:absolute;left:7839;top:375;width:11;height:4" coordorigin="7839,375" coordsize="11,4" path="m7839,378l7850,375e" filled="f" stroked="t" strokeweight="1.216pt" strokecolor="#E1E1E8">
                <v:path arrowok="t"/>
              </v:shape>
            </v:group>
            <v:group style="position:absolute;left:5546;top:172;width:2;height:170" coordorigin="5546,172" coordsize="2,170">
              <v:shape style="position:absolute;left:5546;top:172;width:2;height:170" coordorigin="5546,172" coordsize="0,170" path="m5546,172l5546,342e" filled="f" stroked="t" strokeweight=".708pt" strokecolor="#E1E1E8">
                <v:path arrowok="t"/>
              </v:shape>
            </v:group>
            <v:group style="position:absolute;left:7869;top:172;width:2;height:170" coordorigin="7869,172" coordsize="2,170">
              <v:shape style="position:absolute;left:7869;top:172;width:2;height:170" coordorigin="7869,172" coordsize="0,170" path="m7869,172l7869,342e" filled="f" stroked="t" strokeweight=".708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419.407013pt;margin-top:6.254992pt;width:114.2277pt;height:13.2706pt;mso-position-horizontal-relative:page;mso-position-vertical-relative:paragraph;z-index:-12664" coordorigin="8388,125" coordsize="2285,265">
            <v:group style="position:absolute;left:8398;top:135;width:2262;height:243" coordorigin="8398,135" coordsize="2262,243">
              <v:shape style="position:absolute;left:8398;top:135;width:2262;height:243" coordorigin="8398,135" coordsize="2262,243" path="m10624,135l8435,135,8414,142,8400,159,8398,172,8398,342,8405,363,8422,376,8435,378,10624,378,10645,372,10658,355,10661,342,10661,172,10654,151,10637,137,10624,135xe" filled="t" fillcolor="#F7F7F9" stroked="f">
                <v:path arrowok="t"/>
                <v:fill type="solid"/>
              </v:shape>
            </v:group>
            <v:group style="position:absolute;left:8435;top:141;width:2189;height:2" coordorigin="8435,141" coordsize="2189,2">
              <v:shape style="position:absolute;left:8435;top:141;width:2189;height:2" coordorigin="8435,141" coordsize="2189,0" path="m8435,141l10624,141e" filled="f" stroked="t" strokeweight=".707pt" strokecolor="#E1E1E8">
                <v:path arrowok="t"/>
              </v:shape>
            </v:group>
            <v:group style="position:absolute;left:10654;top:151;width:7;height:21" coordorigin="10654,151" coordsize="7,21">
              <v:shape style="position:absolute;left:10654;top:151;width:7;height:21" coordorigin="10654,151" coordsize="7,21" path="m10661,172l10654,151e" filled="f" stroked="t" strokeweight="1.216pt" strokecolor="#E1E1E8">
                <v:path arrowok="t"/>
              </v:shape>
            </v:group>
            <v:group style="position:absolute;left:8435;top:372;width:2189;height:2" coordorigin="8435,372" coordsize="2189,2">
              <v:shape style="position:absolute;left:8435;top:372;width:2189;height:2" coordorigin="8435,372" coordsize="2189,0" path="m8435,372l10624,372e" filled="f" stroked="t" strokeweight=".708pt" strokecolor="#E1E1E8">
                <v:path arrowok="t"/>
              </v:shape>
            </v:group>
            <v:group style="position:absolute;left:10624;top:372;width:21;height:7" coordorigin="10624,372" coordsize="21,7">
              <v:shape style="position:absolute;left:10624;top:372;width:21;height:7" coordorigin="10624,372" coordsize="21,7" path="m10624,378l10645,372e" filled="f" stroked="t" strokeweight="1.216pt" strokecolor="#E1E1E8">
                <v:path arrowok="t"/>
              </v:shape>
            </v:group>
            <v:group style="position:absolute;left:8404;top:172;width:2;height:170" coordorigin="8404,172" coordsize="2,170">
              <v:shape style="position:absolute;left:8404;top:172;width:2;height:170" coordorigin="8404,172" coordsize="0,170" path="m8404,172l8404,342e" filled="f" stroked="t" strokeweight=".708pt" strokecolor="#E1E1E8">
                <v:path arrowok="t"/>
              </v:shape>
            </v:group>
            <v:group style="position:absolute;left:10654;top:172;width:2;height:170" coordorigin="10654,172" coordsize="2,170">
              <v:shape style="position:absolute;left:10654;top:172;width:2;height:170" coordorigin="10654,172" coordsize="0,170" path="m10654,172l10654,342e" filled="f" stroked="t" strokeweight=".708pt" strokecolor="#E1E1E8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9"/>
          <w:szCs w:val="19"/>
        </w:rPr>
        <w:t>Try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4"/>
          <w:w w:val="105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9"/>
          <w:szCs w:val="19"/>
        </w:rPr>
        <w:t>replacing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2"/>
          <w:w w:val="105"/>
          <w:sz w:val="19"/>
          <w:szCs w:val="19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&lt;p&gt;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&lt;%=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@todo_item1</w:t>
      </w:r>
      <w:r>
        <w:rPr>
          <w:rFonts w:ascii="Consolas" w:hAnsi="Consolas" w:cs="Consolas" w:eastAsia="Consolas"/>
          <w:b w:val="0"/>
          <w:bCs w:val="0"/>
          <w:color w:val="DD1144"/>
          <w:spacing w:val="3"/>
          <w:w w:val="105"/>
          <w:sz w:val="14"/>
          <w:szCs w:val="14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%&gt;</w:t>
      </w:r>
      <w:r>
        <w:rPr>
          <w:rFonts w:ascii="Consolas" w:hAnsi="Consolas" w:cs="Consolas" w:eastAsia="Consolas"/>
          <w:b w:val="0"/>
          <w:bCs w:val="0"/>
          <w:color w:val="DD1144"/>
          <w:spacing w:val="7"/>
          <w:w w:val="105"/>
          <w:sz w:val="14"/>
          <w:szCs w:val="14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&lt;/p&gt;</w:t>
      </w:r>
      <w:r>
        <w:rPr>
          <w:rFonts w:ascii="Consolas" w:hAnsi="Consolas" w:cs="Consolas" w:eastAsia="Consolas"/>
          <w:b w:val="0"/>
          <w:bCs w:val="0"/>
          <w:color w:val="DD1144"/>
          <w:spacing w:val="39"/>
          <w:w w:val="105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9"/>
          <w:szCs w:val="19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51"/>
          <w:w w:val="105"/>
          <w:sz w:val="19"/>
          <w:szCs w:val="19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&lt;p&gt;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&lt;%</w:t>
      </w:r>
      <w:r>
        <w:rPr>
          <w:rFonts w:ascii="Consolas" w:hAnsi="Consolas" w:cs="Consolas" w:eastAsia="Consolas"/>
          <w:b w:val="0"/>
          <w:bCs w:val="0"/>
          <w:color w:val="DD1144"/>
          <w:spacing w:val="7"/>
          <w:w w:val="105"/>
          <w:sz w:val="14"/>
          <w:szCs w:val="14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@todo_item1</w:t>
      </w:r>
      <w:r>
        <w:rPr>
          <w:rFonts w:ascii="Consolas" w:hAnsi="Consolas" w:cs="Consolas" w:eastAsia="Consolas"/>
          <w:b w:val="0"/>
          <w:bCs w:val="0"/>
          <w:color w:val="DD1144"/>
          <w:spacing w:val="3"/>
          <w:w w:val="105"/>
          <w:sz w:val="14"/>
          <w:szCs w:val="14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%&gt;</w:t>
      </w:r>
      <w:r>
        <w:rPr>
          <w:rFonts w:ascii="Consolas" w:hAnsi="Consolas" w:cs="Consolas" w:eastAsia="Consolas"/>
          <w:b w:val="0"/>
          <w:bCs w:val="0"/>
          <w:color w:val="DD1144"/>
          <w:spacing w:val="7"/>
          <w:w w:val="105"/>
          <w:sz w:val="14"/>
          <w:szCs w:val="14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&lt;/p&gt;</w:t>
      </w:r>
      <w:r>
        <w:rPr>
          <w:rFonts w:ascii="Consolas" w:hAnsi="Consolas" w:cs="Consolas" w:eastAsia="Consolas"/>
          <w:b w:val="0"/>
          <w:bCs w:val="0"/>
          <w:color w:val="DD1144"/>
          <w:spacing w:val="39"/>
          <w:w w:val="105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"/>
          <w:w w:val="105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9"/>
          <w:szCs w:val="19"/>
        </w:rPr>
        <w:t>index.html.erb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2"/>
          <w:w w:val="105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4"/>
          <w:w w:val="105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9"/>
          <w:szCs w:val="19"/>
        </w:rPr>
        <w:t>see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6"/>
          <w:w w:val="105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9"/>
          <w:szCs w:val="19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19"/>
          <w:w w:val="105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9"/>
          <w:szCs w:val="19"/>
        </w:rPr>
        <w:t>/todos/index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5"/>
          <w:w w:val="105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9"/>
          <w:szCs w:val="19"/>
        </w:rPr>
        <w:t>output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-24"/>
          <w:w w:val="105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5"/>
          <w:sz w:val="19"/>
          <w:szCs w:val="19"/>
        </w:rPr>
        <w:t>changes.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49" w:lineRule="auto" w:before="97"/>
        <w:ind w:left="4226" w:right="103" w:firstLine="48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1.304993pt;margin-top:92.810356pt;width:377.066pt;height:.1pt;mso-position-horizontal-relative:page;mso-position-vertical-relative:paragraph;z-index:-12670" coordorigin="4226,1856" coordsize="7541,2">
            <v:shape style="position:absolute;left:4226;top:1856;width:7541;height:2" coordorigin="4226,1856" coordsize="7541,0" path="m4226,1856l11767,1856e" filled="f" stroked="t" strokeweight=".708pt" strokecolor="#EEEEEE">
              <v:path arrowok="t"/>
            </v:shape>
            <w10:wrap type="none"/>
          </v:group>
        </w:pict>
      </w:r>
      <w:r>
        <w:rPr/>
        <w:pict>
          <v:group style="position:absolute;margin-left:211.305573pt;margin-top:7.970358pt;width:21.892426pt;height:9.731pt;mso-position-horizontal-relative:page;mso-position-vertical-relative:paragraph;z-index:-12663" coordorigin="4226,159" coordsize="438,195">
            <v:shape style="position:absolute;left:4226;top:159;width:438;height:195" coordorigin="4226,159" coordsize="438,195" path="m4627,159l4263,159,4242,166,4228,183,4226,196,4226,318,4233,339,4250,352,4263,354,4627,354,4648,347,4662,330,4664,318,4664,196,4657,175,4640,162,4627,159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4"/>
          <w:szCs w:val="14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41"/>
          <w:w w:val="100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not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very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hard.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But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really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stumps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first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time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learner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huge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number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files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magic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goes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What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just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saw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magic,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views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access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variables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from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controller.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see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move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on.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more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understand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sort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magic,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will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see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simple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actually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20" w:lineRule="exact" w:before="4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Heading4"/>
        <w:ind w:right="1813"/>
        <w:jc w:val="center"/>
      </w:pPr>
      <w:r>
        <w:rPr/>
        <w:pict>
          <v:group style="position:absolute;margin-left:211.304993pt;margin-top:34.216785pt;width:377.066pt;height:.1pt;mso-position-horizontal-relative:page;mso-position-vertical-relative:paragraph;z-index:-12669" coordorigin="4226,684" coordsize="7541,2">
            <v:shape style="position:absolute;left:4226;top:684;width:7541;height:2" coordorigin="4226,684" coordsize="7541,0" path="m4226,684l11767,684e" filled="f" stroked="t" strokeweight=".708pt" strokecolor="#EEEEEE">
              <v:path arrowok="t"/>
            </v:shape>
            <w10:wrap type="none"/>
          </v:group>
        </w:pict>
      </w:r>
      <w:r>
        <w:rPr>
          <w:b w:val="0"/>
          <w:bCs w:val="0"/>
          <w:color w:val="5A5A5A"/>
          <w:spacing w:val="-13"/>
          <w:w w:val="100"/>
        </w:rPr>
        <w:t>Lit</w:t>
      </w:r>
      <w:r>
        <w:rPr>
          <w:b w:val="0"/>
          <w:bCs w:val="0"/>
          <w:color w:val="5A5A5A"/>
          <w:spacing w:val="-13"/>
          <w:w w:val="100"/>
        </w:rPr>
        <w:t>tl</w:t>
      </w:r>
      <w:r>
        <w:rPr>
          <w:b w:val="0"/>
          <w:bCs w:val="0"/>
          <w:color w:val="5A5A5A"/>
          <w:spacing w:val="0"/>
          <w:w w:val="100"/>
        </w:rPr>
        <w:t>e</w:t>
      </w:r>
      <w:r>
        <w:rPr>
          <w:b w:val="0"/>
          <w:bCs w:val="0"/>
          <w:color w:val="5A5A5A"/>
          <w:spacing w:val="-4"/>
          <w:w w:val="100"/>
        </w:rPr>
        <w:t> </w:t>
      </w:r>
      <w:r>
        <w:rPr>
          <w:b w:val="0"/>
          <w:bCs w:val="0"/>
          <w:color w:val="5A5A5A"/>
          <w:spacing w:val="-13"/>
          <w:w w:val="100"/>
        </w:rPr>
        <w:t>Ruby</w:t>
      </w:r>
      <w:r>
        <w:rPr>
          <w:b w:val="0"/>
          <w:bCs w:val="0"/>
          <w:color w:val="000000"/>
          <w:spacing w:val="0"/>
          <w:w w:val="10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12"/>
        <w:rPr>
          <w:sz w:val="24"/>
          <w:szCs w:val="24"/>
        </w:rPr>
      </w:pPr>
      <w:r>
        <w:rPr>
          <w:sz w:val="24"/>
          <w:szCs w:val="24"/>
        </w:rPr>
      </w:r>
    </w:p>
    <w:p>
      <w:pPr>
        <w:ind w:left="4226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Now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good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time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pick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Ruby,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needed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going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ahead.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49" w:lineRule="auto" w:before="30"/>
        <w:ind w:left="4225" w:right="255" w:firstLine="48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1.305573pt;margin-top:4.620358pt;width:21.892426pt;height:9.73pt;mso-position-horizontal-relative:page;mso-position-vertical-relative:paragraph;z-index:-12662" coordorigin="4226,92" coordsize="438,195">
            <v:shape style="position:absolute;left:4226;top:92;width:438;height:195" coordorigin="4226,92" coordsize="438,195" path="m4627,92l4263,92,4242,99,4228,116,4226,129,4226,251,4233,272,4250,285,4263,287,4627,287,4648,280,4662,263,4664,251,4664,129,4657,108,4640,95,4627,9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4"/>
          <w:szCs w:val="14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4"/>
          <w:szCs w:val="14"/>
        </w:rPr>
        <w:t>  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3"/>
          <w:w w:val="100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When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stuck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Ruby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issues,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two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options.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Either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google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like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'how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cocatenate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strings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Ruby'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launch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console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start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experimenting.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60" w:lineRule="exact" w:before="8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4218" w:right="4041" w:firstLine="0"/>
        <w:jc w:val="center"/>
        <w:rPr>
          <w:rFonts w:ascii="Arial" w:hAnsi="Arial" w:cs="Arial" w:eastAsia="Arial"/>
          <w:sz w:val="29"/>
          <w:szCs w:val="29"/>
        </w:rPr>
      </w:pPr>
      <w:r>
        <w:rPr>
          <w:rFonts w:ascii="Arial" w:hAnsi="Arial" w:cs="Arial" w:eastAsia="Arial"/>
          <w:b/>
          <w:bCs/>
          <w:color w:val="303030"/>
          <w:spacing w:val="0"/>
          <w:w w:val="100"/>
          <w:sz w:val="29"/>
          <w:szCs w:val="29"/>
        </w:rPr>
        <w:t>Introducing</w:t>
      </w:r>
      <w:r>
        <w:rPr>
          <w:rFonts w:ascii="Arial" w:hAnsi="Arial" w:cs="Arial" w:eastAsia="Arial"/>
          <w:b/>
          <w:bCs/>
          <w:color w:val="303030"/>
          <w:spacing w:val="4"/>
          <w:w w:val="100"/>
          <w:sz w:val="29"/>
          <w:szCs w:val="29"/>
        </w:rPr>
        <w:t> </w:t>
      </w:r>
      <w:r>
        <w:rPr>
          <w:rFonts w:ascii="Arial" w:hAnsi="Arial" w:cs="Arial" w:eastAsia="Arial"/>
          <w:b/>
          <w:bCs/>
          <w:color w:val="303030"/>
          <w:spacing w:val="0"/>
          <w:w w:val="100"/>
          <w:sz w:val="29"/>
          <w:szCs w:val="29"/>
        </w:rPr>
        <w:t>Rails</w:t>
      </w:r>
      <w:r>
        <w:rPr>
          <w:rFonts w:ascii="Arial" w:hAnsi="Arial" w:cs="Arial" w:eastAsia="Arial"/>
          <w:b/>
          <w:bCs/>
          <w:color w:val="303030"/>
          <w:spacing w:val="12"/>
          <w:w w:val="100"/>
          <w:sz w:val="29"/>
          <w:szCs w:val="29"/>
        </w:rPr>
        <w:t> </w:t>
      </w:r>
      <w:r>
        <w:rPr>
          <w:rFonts w:ascii="Arial" w:hAnsi="Arial" w:cs="Arial" w:eastAsia="Arial"/>
          <w:b/>
          <w:bCs/>
          <w:color w:val="303030"/>
          <w:spacing w:val="0"/>
          <w:w w:val="100"/>
          <w:sz w:val="29"/>
          <w:szCs w:val="29"/>
        </w:rPr>
        <w:t>console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29"/>
          <w:szCs w:val="29"/>
        </w:rPr>
      </w:r>
    </w:p>
    <w:p>
      <w:pPr>
        <w:spacing w:line="220" w:lineRule="exact" w:before="9"/>
        <w:rPr>
          <w:sz w:val="22"/>
          <w:szCs w:val="22"/>
        </w:rPr>
      </w:pPr>
      <w:r>
        <w:rPr>
          <w:sz w:val="22"/>
          <w:szCs w:val="22"/>
        </w:rPr>
      </w:r>
    </w:p>
    <w:p>
      <w:pPr>
        <w:ind w:left="4214" w:right="4024" w:firstLine="0"/>
        <w:jc w:val="center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console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started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below.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70" w:lineRule="exact" w:before="7"/>
        <w:rPr>
          <w:sz w:val="17"/>
          <w:szCs w:val="17"/>
        </w:rPr>
      </w:pPr>
      <w:r>
        <w:rPr>
          <w:sz w:val="17"/>
          <w:szCs w:val="17"/>
        </w:rPr>
      </w:r>
    </w:p>
    <w:p>
      <w:pPr>
        <w:ind w:left="0" w:right="2724" w:firstLine="0"/>
        <w:jc w:val="center"/>
        <w:rPr>
          <w:rFonts w:ascii="Consolas" w:hAnsi="Consolas" w:cs="Consolas" w:eastAsia="Consolas"/>
          <w:sz w:val="14"/>
          <w:szCs w:val="14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180" w:lineRule="exact" w:before="3"/>
        <w:rPr>
          <w:sz w:val="18"/>
          <w:szCs w:val="18"/>
        </w:rPr>
      </w:pPr>
      <w:r>
        <w:rPr>
          <w:sz w:val="18"/>
          <w:szCs w:val="18"/>
        </w:rPr>
      </w:r>
    </w:p>
    <w:p>
      <w:pPr>
        <w:spacing w:line="311" w:lineRule="auto"/>
        <w:ind w:left="4347" w:right="3242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user_1@codelearn:~/shared_todo_app$</w:t>
      </w:r>
      <w:r>
        <w:rPr>
          <w:rFonts w:ascii="Consolas" w:hAnsi="Consolas" w:cs="Consolas" w:eastAsia="Consolas"/>
          <w:b w:val="0"/>
          <w:bCs w:val="0"/>
          <w:color w:val="303030"/>
          <w:spacing w:val="-3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rails</w:t>
      </w:r>
      <w:r>
        <w:rPr>
          <w:rFonts w:ascii="Consolas" w:hAnsi="Consolas" w:cs="Consolas" w:eastAsia="Consolas"/>
          <w:b w:val="0"/>
          <w:bCs w:val="0"/>
          <w:color w:val="303030"/>
          <w:spacing w:val="-4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console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Loading</w:t>
      </w:r>
      <w:r>
        <w:rPr>
          <w:rFonts w:ascii="Consolas" w:hAnsi="Consolas" w:cs="Consolas" w:eastAsia="Consolas"/>
          <w:b w:val="0"/>
          <w:bCs w:val="0"/>
          <w:color w:val="303030"/>
          <w:spacing w:val="-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development</w:t>
      </w:r>
      <w:r>
        <w:rPr>
          <w:rFonts w:ascii="Consolas" w:hAnsi="Consolas" w:cs="Consolas" w:eastAsia="Consolas"/>
          <w:b w:val="0"/>
          <w:bCs w:val="0"/>
          <w:color w:val="303030"/>
          <w:spacing w:val="-1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environment</w:t>
      </w:r>
      <w:r>
        <w:rPr>
          <w:rFonts w:ascii="Consolas" w:hAnsi="Consolas" w:cs="Consolas" w:eastAsia="Consolas"/>
          <w:b w:val="0"/>
          <w:bCs w:val="0"/>
          <w:color w:val="303030"/>
          <w:spacing w:val="-1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(Rails</w:t>
      </w:r>
      <w:r>
        <w:rPr>
          <w:rFonts w:ascii="Consolas" w:hAnsi="Consolas" w:cs="Consolas" w:eastAsia="Consolas"/>
          <w:b w:val="0"/>
          <w:bCs w:val="0"/>
          <w:color w:val="303030"/>
          <w:spacing w:val="-2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3.2.6)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after="0" w:line="311" w:lineRule="auto"/>
        <w:jc w:val="left"/>
        <w:rPr>
          <w:rFonts w:ascii="Consolas" w:hAnsi="Consolas" w:cs="Consolas" w:eastAsia="Consolas"/>
          <w:sz w:val="16"/>
          <w:szCs w:val="16"/>
        </w:rPr>
        <w:sectPr>
          <w:pgSz w:w="12240" w:h="15840"/>
          <w:pgMar w:header="89" w:footer="18" w:top="280" w:bottom="200" w:left="0" w:right="380"/>
        </w:sectPr>
      </w:pP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0"/>
        <w:ind w:left="4333" w:right="609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:001</w:t>
      </w:r>
      <w:r>
        <w:rPr>
          <w:rFonts w:ascii="Consolas" w:hAnsi="Consolas" w:cs="Consolas" w:eastAsia="Consolas"/>
          <w:b w:val="0"/>
          <w:bCs w:val="0"/>
          <w:color w:val="303030"/>
          <w:spacing w:val="-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80" w:lineRule="exact" w:before="7"/>
        <w:rPr>
          <w:sz w:val="28"/>
          <w:szCs w:val="28"/>
        </w:rPr>
      </w:pPr>
      <w:r>
        <w:rPr>
          <w:sz w:val="28"/>
          <w:szCs w:val="28"/>
        </w:rPr>
      </w:r>
    </w:p>
    <w:p>
      <w:pPr>
        <w:spacing w:line="249" w:lineRule="auto"/>
        <w:ind w:left="4226" w:right="747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804993pt;margin-top:-26.012936pt;width:378.065pt;height:20.0106pt;mso-position-horizontal-relative:page;mso-position-vertical-relative:paragraph;z-index:-12661" coordorigin="4216,-520" coordsize="7561,400">
            <v:group style="position:absolute;left:4226;top:-509;width:7541;height:377" coordorigin="4226,-509" coordsize="7541,377">
              <v:shape style="position:absolute;left:4226;top:-509;width:7541;height:377" coordorigin="4226,-509" coordsize="7541,377" path="m11767,-509l4226,-509,4226,-181,4231,-159,4245,-142,4265,-133,4275,-132,11719,-132,11740,-137,11757,-151,11766,-171,11767,-181,11767,-509xe" filled="t" fillcolor="#F5F5F5" stroked="f">
                <v:path arrowok="t"/>
                <v:fill type="solid"/>
              </v:shape>
            </v:group>
            <v:group style="position:absolute;left:4275;top:-138;width:7444;height:2" coordorigin="4275,-138" coordsize="7444,2">
              <v:shape style="position:absolute;left:4275;top:-138;width:7444;height:2" coordorigin="4275,-138" coordsize="7444,0" path="m4275,-138l11719,-138e" filled="f" stroked="t" strokeweight=".708pt" strokecolor="#000000">
                <v:path arrowok="t"/>
              </v:shape>
            </v:group>
            <v:group style="position:absolute;left:11719;top:-139;width:24;height:7" coordorigin="11719,-139" coordsize="24,7">
              <v:shape style="position:absolute;left:11719;top:-139;width:24;height:7" coordorigin="11719,-139" coordsize="24,7" path="m11719,-132l11740,-137,11743,-139e" filled="f" stroked="t" strokeweight="1.216pt" strokecolor="#000000">
                <v:path arrowok="t"/>
              </v:shape>
            </v:group>
            <v:group style="position:absolute;left:4232;top:-513;width:2;height:332" coordorigin="4232,-513" coordsize="2,332">
              <v:shape style="position:absolute;left:4232;top:-513;width:2;height:332" coordorigin="4232,-513" coordsize="0,332" path="m4232,-513l4232,-181e" filled="f" stroked="t" strokeweight=".707pt" strokecolor="#000000">
                <v:path arrowok="t"/>
              </v:shape>
            </v:group>
            <v:group style="position:absolute;left:11761;top:-513;width:2;height:332" coordorigin="11761,-513" coordsize="2,332">
              <v:shape style="position:absolute;left:11761;top:-513;width:2;height:332" coordorigin="11761,-513" coordsize="0,332" path="m11761,-513l11761,-181e" filled="f" stroked="t" strokeweight=".708pt" strokecolor="#000000">
                <v:path arrowok="t"/>
              </v:shape>
            </v:group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console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loads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complete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environment.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model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&amp;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controller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classes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app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available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inside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console.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20" w:lineRule="exact" w:before="2"/>
        <w:rPr>
          <w:sz w:val="12"/>
          <w:szCs w:val="12"/>
        </w:rPr>
      </w:pPr>
      <w:r>
        <w:rPr>
          <w:sz w:val="12"/>
          <w:szCs w:val="12"/>
        </w:rPr>
      </w:r>
    </w:p>
    <w:p>
      <w:pPr>
        <w:ind w:left="0" w:right="240" w:firstLine="0"/>
        <w:jc w:val="center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Getting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back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Ruby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tutorial.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00" w:lineRule="exact" w:before="3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before="30"/>
        <w:ind w:left="4530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6.171326pt;margin-top:7.104569pt;width:3.039382pt;height:2.939951pt;mso-position-horizontal-relative:page;mso-position-vertical-relative:paragraph;z-index:-12656" coordorigin="4323,142" coordsize="61,59">
            <v:shape style="position:absolute;left:4323;top:142;width:61;height:59" coordorigin="4323,142" coordsize="61,59" path="m4346,142l4330,151,4323,170,4329,190,4344,200,4361,201,4377,192,4384,175,4384,171,4378,152,4363,142,4346,142xe" filled="t" fillcolor="#545454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comment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ruby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starts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hash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sign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#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before="73"/>
        <w:ind w:left="4530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6.171326pt;margin-top:9.254652pt;width:3.039382pt;height:2.939951pt;mso-position-horizontal-relative:page;mso-position-vertical-relative:paragraph;z-index:-12655" coordorigin="4323,185" coordsize="61,59">
            <v:shape style="position:absolute;left:4323;top:185;width:61;height:59" coordorigin="4323,185" coordsize="61,59" path="m4346,185l4330,194,4323,213,4329,233,4344,243,4361,244,4377,235,4384,218,4384,214,4378,195,4363,185,4346,185xe" filled="t" fillcolor="#545454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print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string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print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"hello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world"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puts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"hello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World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19"/>
          <w:szCs w:val="19"/>
        </w:rPr>
        <w:t>"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49" w:lineRule="auto" w:before="73"/>
        <w:ind w:left="4530" w:right="268" w:hanging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804993pt;margin-top:39.611748pt;width:378.065pt;height:159.2319pt;mso-position-horizontal-relative:page;mso-position-vertical-relative:paragraph;z-index:-12660" coordorigin="4216,792" coordsize="7561,3185">
            <v:group style="position:absolute;left:4226;top:1048;width:7541;height:2919" coordorigin="4226,1048" coordsize="7541,2919">
              <v:shape style="position:absolute;left:4226;top:1048;width:7541;height:2919" coordorigin="4226,1048" coordsize="7541,2919" path="m11719,1048l4275,1048,4253,1053,4236,1066,4227,1086,4226,1096,4226,3918,4231,3940,4245,3957,4265,3966,4275,3967,11719,3967,11740,3962,11757,3948,11766,3928,11767,3918,11767,1096,11762,1075,11749,1058,11729,1049,11719,1048xe" filled="t" fillcolor="#F5F5F5" stroked="f">
                <v:path arrowok="t"/>
                <v:fill type="solid"/>
              </v:shape>
            </v:group>
            <v:group style="position:absolute;left:4275;top:1054;width:7444;height:2" coordorigin="4275,1054" coordsize="7444,2">
              <v:shape style="position:absolute;left:4275;top:1054;width:7444;height:2" coordorigin="4275,1054" coordsize="7444,0" path="m4275,1054l11719,1054e" filled="f" stroked="t" strokeweight=".708pt" strokecolor="#000000">
                <v:path arrowok="t"/>
              </v:shape>
            </v:group>
            <v:group style="position:absolute;left:4255;top:1048;width:19;height:5" coordorigin="4255,1048" coordsize="19,5">
              <v:shape style="position:absolute;left:4255;top:1048;width:19;height:5" coordorigin="4255,1048" coordsize="19,5" path="m4275,1048l4255,1052e" filled="f" stroked="t" strokeweight="1.216pt" strokecolor="#000000">
                <v:path arrowok="t"/>
              </v:shape>
            </v:group>
            <v:group style="position:absolute;left:11729;top:1049;width:20;height:9" coordorigin="11729,1049" coordsize="20,9">
              <v:shape style="position:absolute;left:11729;top:1049;width:20;height:9" coordorigin="11729,1049" coordsize="20,9" path="m11749,1058l11729,1049e" filled="f" stroked="t" strokeweight="1.216pt" strokecolor="#000000">
                <v:path arrowok="t"/>
              </v:shape>
            </v:group>
            <v:group style="position:absolute;left:4275;top:3961;width:7444;height:2" coordorigin="4275,3961" coordsize="7444,2">
              <v:shape style="position:absolute;left:4275;top:3961;width:7444;height:2" coordorigin="4275,3961" coordsize="7444,0" path="m4275,3961l11719,3961e" filled="f" stroked="t" strokeweight=".708pt" strokecolor="#000000">
                <v:path arrowok="t"/>
              </v:shape>
            </v:group>
            <v:group style="position:absolute;left:4232;top:1096;width:2;height:2822" coordorigin="4232,1096" coordsize="2,2822">
              <v:shape style="position:absolute;left:4232;top:1096;width:2;height:2822" coordorigin="4232,1096" coordsize="0,2822" path="m4232,1096l4232,3918e" filled="f" stroked="t" strokeweight=".707pt" strokecolor="#000000">
                <v:path arrowok="t"/>
              </v:shape>
            </v:group>
            <v:group style="position:absolute;left:11761;top:1096;width:2;height:2822" coordorigin="11761,1096" coordsize="2,2822">
              <v:shape style="position:absolute;left:11761;top:1096;width:2;height:2822" coordorigin="11761,1096" coordsize="0,2822" path="m11761,1096l11761,3918e" filled="f" stroked="t" strokeweight=".708pt" strokecolor="#000000">
                <v:path arrowok="t"/>
              </v:shape>
            </v:group>
            <v:group style="position:absolute;left:4226;top:804;width:1180;height:243" coordorigin="4226,804" coordsize="1180,243">
              <v:shape style="position:absolute;left:4226;top:804;width:1180;height:243" coordorigin="4226,804" coordsize="1180,243" path="m5369,804l4263,804,4242,811,4228,828,4226,841,4226,1011,4233,1032,4250,1045,4263,1048,5369,1048,5390,1041,5404,1024,5406,1011,5406,841,5399,820,5382,807,5369,804xe" filled="t" fillcolor="#F7F7F9" stroked="f">
                <v:path arrowok="t"/>
                <v:fill type="solid"/>
              </v:shape>
            </v:group>
            <v:group style="position:absolute;left:4263;top:810;width:1107;height:2" coordorigin="4263,810" coordsize="1107,2">
              <v:shape style="position:absolute;left:4263;top:810;width:1107;height:2" coordorigin="4263,810" coordsize="1107,0" path="m4263,810l5369,810e" filled="f" stroked="t" strokeweight=".708pt" strokecolor="#E1E1E8">
                <v:path arrowok="t"/>
              </v:shape>
            </v:group>
            <v:group style="position:absolute;left:4258;top:804;width:4;height:2" coordorigin="4258,804" coordsize="4,2">
              <v:shape style="position:absolute;left:4258;top:804;width:4;height:2" coordorigin="4258,804" coordsize="4,1" path="m4263,804l4259,806e" filled="f" stroked="t" strokeweight="1.216pt" strokecolor="#E1E1E8">
                <v:path arrowok="t"/>
              </v:shape>
            </v:group>
            <v:group style="position:absolute;left:5382;top:807;width:10;height:8" coordorigin="5382,807" coordsize="10,8">
              <v:shape style="position:absolute;left:5382;top:807;width:10;height:8" coordorigin="5382,807" coordsize="10,8" path="m5392,815l5382,807e" filled="f" stroked="t" strokeweight="1.216pt" strokecolor="#E1E1E8">
                <v:path arrowok="t"/>
              </v:shape>
            </v:group>
            <v:group style="position:absolute;left:4263;top:1042;width:1107;height:2" coordorigin="4263,1042" coordsize="1107,2">
              <v:shape style="position:absolute;left:4263;top:1042;width:1107;height:2" coordorigin="4263,1042" coordsize="1107,0" path="m4263,1042l5369,1042e" filled="f" stroked="t" strokeweight=".708pt" strokecolor="#E1E1E8">
                <v:path arrowok="t"/>
              </v:shape>
            </v:group>
            <v:group style="position:absolute;left:4232;top:841;width:2;height:170" coordorigin="4232,841" coordsize="2,170">
              <v:shape style="position:absolute;left:4232;top:841;width:2;height:170" coordorigin="4232,841" coordsize="0,170" path="m4232,841l4232,1011e" filled="f" stroked="t" strokeweight=".707pt" strokecolor="#E1E1E8">
                <v:path arrowok="t"/>
              </v:shape>
            </v:group>
            <v:group style="position:absolute;left:5400;top:841;width:2;height:170" coordorigin="5400,841" coordsize="2,170">
              <v:shape style="position:absolute;left:5400;top:841;width:2;height:170" coordorigin="5400,841" coordsize="0,170" path="m5400,841l5400,1011e" filled="f" stroked="t" strokeweight=".708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6.171326pt;margin-top:9.254635pt;width:3.039382pt;height:2.939951pt;mso-position-horizontal-relative:page;mso-position-vertical-relative:paragraph;z-index:-12654" coordorigin="4323,185" coordsize="61,59">
            <v:shape style="position:absolute;left:4323;top:185;width:61;height:59" coordorigin="4323,185" coordsize="61,59" path="m4346,185l4330,194,4323,213,4329,233,4344,243,4361,244,4377,235,4384,218,4384,214,4378,195,4363,185,4346,185xe" filled="t" fillcolor="#545454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now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single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double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quotes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same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-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print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'hello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world'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puts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'hello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World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19"/>
          <w:szCs w:val="19"/>
        </w:rPr>
        <w:t>'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would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well.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60" w:lineRule="exact" w:before="5"/>
        <w:rPr>
          <w:sz w:val="16"/>
          <w:szCs w:val="16"/>
        </w:rPr>
      </w:pPr>
      <w:r>
        <w:rPr>
          <w:sz w:val="16"/>
          <w:szCs w:val="16"/>
        </w:rPr>
      </w:r>
    </w:p>
    <w:p>
      <w:pPr>
        <w:ind w:left="4268" w:right="6506" w:firstLine="0"/>
        <w:jc w:val="center"/>
        <w:rPr>
          <w:rFonts w:ascii="Consolas" w:hAnsi="Consolas" w:cs="Consolas" w:eastAsia="Consolas"/>
          <w:sz w:val="14"/>
          <w:szCs w:val="14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-6"/>
          <w:w w:val="105"/>
          <w:sz w:val="14"/>
          <w:szCs w:val="14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180" w:lineRule="exact" w:before="3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4347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:001</w:t>
      </w:r>
      <w:r>
        <w:rPr>
          <w:rFonts w:ascii="Consolas" w:hAnsi="Consolas" w:cs="Consolas" w:eastAsia="Consolas"/>
          <w:b w:val="0"/>
          <w:bCs w:val="0"/>
          <w:color w:val="303030"/>
          <w:spacing w:val="-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#This</w:t>
      </w:r>
      <w:r>
        <w:rPr>
          <w:rFonts w:ascii="Consolas" w:hAnsi="Consolas" w:cs="Consolas" w:eastAsia="Consolas"/>
          <w:b w:val="0"/>
          <w:bCs w:val="0"/>
          <w:color w:val="303030"/>
          <w:spacing w:val="-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is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comment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in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ruby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tabs>
          <w:tab w:pos="6014" w:val="left" w:leader="none"/>
        </w:tabs>
        <w:spacing w:line="311" w:lineRule="auto" w:before="56"/>
        <w:ind w:left="4347" w:right="2005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:002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ab/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print</w:t>
      </w:r>
      <w:r>
        <w:rPr>
          <w:rFonts w:ascii="Consolas" w:hAnsi="Consolas" w:cs="Consolas" w:eastAsia="Consolas"/>
          <w:b w:val="0"/>
          <w:bCs w:val="0"/>
          <w:color w:val="303030"/>
          <w:spacing w:val="-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"Hello</w:t>
      </w:r>
      <w:r>
        <w:rPr>
          <w:rFonts w:ascii="Consolas" w:hAnsi="Consolas" w:cs="Consolas" w:eastAsia="Consolas"/>
          <w:b w:val="0"/>
          <w:bCs w:val="0"/>
          <w:color w:val="303030"/>
          <w:spacing w:val="-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World"</w:t>
      </w:r>
      <w:r>
        <w:rPr>
          <w:rFonts w:ascii="Consolas" w:hAnsi="Consolas" w:cs="Consolas" w:eastAsia="Consolas"/>
          <w:b w:val="0"/>
          <w:bCs w:val="0"/>
          <w:color w:val="303030"/>
          <w:spacing w:val="-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#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Lets</w:t>
      </w:r>
      <w:r>
        <w:rPr>
          <w:rFonts w:ascii="Consolas" w:hAnsi="Consolas" w:cs="Consolas" w:eastAsia="Consolas"/>
          <w:b w:val="0"/>
          <w:bCs w:val="0"/>
          <w:color w:val="303030"/>
          <w:spacing w:val="-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print</w:t>
      </w:r>
      <w:r>
        <w:rPr>
          <w:rFonts w:ascii="Consolas" w:hAnsi="Consolas" w:cs="Consolas" w:eastAsia="Consolas"/>
          <w:b w:val="0"/>
          <w:bCs w:val="0"/>
          <w:color w:val="303030"/>
          <w:spacing w:val="-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Hello</w:t>
      </w:r>
      <w:r>
        <w:rPr>
          <w:rFonts w:ascii="Consolas" w:hAnsi="Consolas" w:cs="Consolas" w:eastAsia="Consolas"/>
          <w:b w:val="0"/>
          <w:bCs w:val="0"/>
          <w:color w:val="303030"/>
          <w:spacing w:val="-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World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Hello</w:t>
      </w:r>
      <w:r>
        <w:rPr>
          <w:rFonts w:ascii="Consolas" w:hAnsi="Consolas" w:cs="Consolas" w:eastAsia="Consolas"/>
          <w:b w:val="0"/>
          <w:bCs w:val="0"/>
          <w:color w:val="303030"/>
          <w:spacing w:val="-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World</w:t>
      </w:r>
      <w:r>
        <w:rPr>
          <w:rFonts w:ascii="Consolas" w:hAnsi="Consolas" w:cs="Consolas" w:eastAsia="Consolas"/>
          <w:b w:val="0"/>
          <w:bCs w:val="0"/>
          <w:color w:val="303030"/>
          <w:spacing w:val="-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nil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11" w:lineRule="auto"/>
        <w:ind w:left="4347" w:right="4052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:003</w:t>
      </w:r>
      <w:r>
        <w:rPr>
          <w:rFonts w:ascii="Consolas" w:hAnsi="Consolas" w:cs="Consolas" w:eastAsia="Consolas"/>
          <w:b w:val="0"/>
          <w:bCs w:val="0"/>
          <w:color w:val="303030"/>
          <w:spacing w:val="-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puts</w:t>
      </w:r>
      <w:r>
        <w:rPr>
          <w:rFonts w:ascii="Consolas" w:hAnsi="Consolas" w:cs="Consolas" w:eastAsia="Consolas"/>
          <w:b w:val="0"/>
          <w:bCs w:val="0"/>
          <w:color w:val="303030"/>
          <w:spacing w:val="-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"Hello</w:t>
      </w:r>
      <w:r>
        <w:rPr>
          <w:rFonts w:ascii="Consolas" w:hAnsi="Consolas" w:cs="Consolas" w:eastAsia="Consolas"/>
          <w:b w:val="0"/>
          <w:bCs w:val="0"/>
          <w:color w:val="303030"/>
          <w:spacing w:val="-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World"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Hello</w:t>
      </w:r>
      <w:r>
        <w:rPr>
          <w:rFonts w:ascii="Consolas" w:hAnsi="Consolas" w:cs="Consolas" w:eastAsia="Consolas"/>
          <w:b w:val="0"/>
          <w:bCs w:val="0"/>
          <w:color w:val="303030"/>
          <w:spacing w:val="-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World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4415" w:right="688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nil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11" w:lineRule="auto" w:before="56"/>
        <w:ind w:left="4347" w:right="3049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:004</w:t>
      </w:r>
      <w:r>
        <w:rPr>
          <w:rFonts w:ascii="Consolas" w:hAnsi="Consolas" w:cs="Consolas" w:eastAsia="Consolas"/>
          <w:b w:val="0"/>
          <w:bCs w:val="0"/>
          <w:color w:val="303030"/>
          <w:spacing w:val="-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print</w:t>
      </w:r>
      <w:r>
        <w:rPr>
          <w:rFonts w:ascii="Consolas" w:hAnsi="Consolas" w:cs="Consolas" w:eastAsia="Consolas"/>
          <w:b w:val="0"/>
          <w:bCs w:val="0"/>
          <w:color w:val="303030"/>
          <w:spacing w:val="-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'Hello</w:t>
      </w:r>
      <w:r>
        <w:rPr>
          <w:rFonts w:ascii="Consolas" w:hAnsi="Consolas" w:cs="Consolas" w:eastAsia="Consolas"/>
          <w:b w:val="0"/>
          <w:bCs w:val="0"/>
          <w:color w:val="303030"/>
          <w:spacing w:val="-1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World'</w:t>
      </w:r>
      <w:r>
        <w:rPr>
          <w:rFonts w:ascii="Consolas" w:hAnsi="Consolas" w:cs="Consolas" w:eastAsia="Consolas"/>
          <w:b w:val="0"/>
          <w:bCs w:val="0"/>
          <w:color w:val="303030"/>
          <w:spacing w:val="-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#Single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Quotes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Hello</w:t>
      </w:r>
      <w:r>
        <w:rPr>
          <w:rFonts w:ascii="Consolas" w:hAnsi="Consolas" w:cs="Consolas" w:eastAsia="Consolas"/>
          <w:b w:val="0"/>
          <w:bCs w:val="0"/>
          <w:color w:val="303030"/>
          <w:spacing w:val="-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World</w:t>
      </w:r>
      <w:r>
        <w:rPr>
          <w:rFonts w:ascii="Consolas" w:hAnsi="Consolas" w:cs="Consolas" w:eastAsia="Consolas"/>
          <w:b w:val="0"/>
          <w:bCs w:val="0"/>
          <w:color w:val="303030"/>
          <w:spacing w:val="-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nil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11" w:lineRule="auto"/>
        <w:ind w:left="4347" w:right="4052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:005</w:t>
      </w:r>
      <w:r>
        <w:rPr>
          <w:rFonts w:ascii="Consolas" w:hAnsi="Consolas" w:cs="Consolas" w:eastAsia="Consolas"/>
          <w:b w:val="0"/>
          <w:bCs w:val="0"/>
          <w:color w:val="303030"/>
          <w:spacing w:val="-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puts</w:t>
      </w:r>
      <w:r>
        <w:rPr>
          <w:rFonts w:ascii="Consolas" w:hAnsi="Consolas" w:cs="Consolas" w:eastAsia="Consolas"/>
          <w:b w:val="0"/>
          <w:bCs w:val="0"/>
          <w:color w:val="303030"/>
          <w:spacing w:val="-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'Hello</w:t>
      </w:r>
      <w:r>
        <w:rPr>
          <w:rFonts w:ascii="Consolas" w:hAnsi="Consolas" w:cs="Consolas" w:eastAsia="Consolas"/>
          <w:b w:val="0"/>
          <w:bCs w:val="0"/>
          <w:color w:val="303030"/>
          <w:spacing w:val="-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World'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Hello</w:t>
      </w:r>
      <w:r>
        <w:rPr>
          <w:rFonts w:ascii="Consolas" w:hAnsi="Consolas" w:cs="Consolas" w:eastAsia="Consolas"/>
          <w:b w:val="0"/>
          <w:bCs w:val="0"/>
          <w:color w:val="303030"/>
          <w:spacing w:val="-1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World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4415" w:right="688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nil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6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line="249" w:lineRule="auto" w:before="30"/>
        <w:ind w:left="4530" w:right="232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1.304993pt;margin-top:-12.104254pt;width:377.066pt;height:.1pt;mso-position-horizontal-relative:page;mso-position-vertical-relative:paragraph;z-index:-12659" coordorigin="4226,-242" coordsize="7541,2">
            <v:shape style="position:absolute;left:4226;top:-242;width:7541;height:2" coordorigin="4226,-242" coordsize="7541,0" path="m4226,-242l11767,-242e" filled="f" stroked="t" strokeweight=".708pt" strokecolor="#EEEEEE">
              <v:path arrowok="t"/>
            </v:shape>
            <w10:wrap type="none"/>
          </v:group>
        </w:pict>
      </w:r>
      <w:r>
        <w:rPr/>
        <w:pict>
          <v:group style="position:absolute;margin-left:216.171326pt;margin-top:7.104836pt;width:3.039382pt;height:2.939951pt;mso-position-horizontal-relative:page;mso-position-vertical-relative:paragraph;z-index:-12653" coordorigin="4323,142" coordsize="61,59">
            <v:shape style="position:absolute;left:4323;top:142;width:61;height:59" coordorigin="4323,142" coordsize="61,59" path="m4346,142l4330,151,4323,170,4329,190,4344,200,4361,201,4377,192,4384,175,4384,171,4378,152,4363,142,4346,142xe" filled="t" fillcolor="#545454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Variables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have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no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types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store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strings,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integers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etc,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everything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object.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before="61"/>
        <w:ind w:left="4530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6.171326pt;margin-top:8.654634pt;width:3.039382pt;height:2.939951pt;mso-position-horizontal-relative:page;mso-position-vertical-relative:paragraph;z-index:-12652" coordorigin="4323,173" coordsize="61,59">
            <v:shape style="position:absolute;left:4323;top:173;width:61;height:59" coordorigin="4323,173" coordsize="61,59" path="m4346,173l4330,182,4323,201,4329,221,4344,231,4361,232,4377,223,4384,206,4384,202,4378,183,4363,173,4346,173xe" filled="t" fillcolor="#545454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String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concatenation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done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with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+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49" w:lineRule="auto" w:before="73"/>
        <w:ind w:left="4530" w:right="746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6.171326pt;margin-top:9.254556pt;width:3.039382pt;height:2.939951pt;mso-position-horizontal-relative:page;mso-position-vertical-relative:paragraph;z-index:-12651" coordorigin="4323,185" coordsize="61,59">
            <v:shape style="position:absolute;left:4323;top:185;width:61;height:59" coordorigin="4323,185" coordsize="61,59" path="m4346,185l4330,194,4323,213,4329,233,4344,243,4361,244,4377,235,4384,218,4384,214,4378,195,4363,185,4346,185xe" filled="t" fillcolor="#545454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Length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string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calculated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calling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.length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function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string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object.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49" w:lineRule="auto" w:before="61"/>
        <w:ind w:left="4530" w:right="497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804993pt;margin-top:51.175255pt;width:378.065pt;height:195.7226pt;mso-position-horizontal-relative:page;mso-position-vertical-relative:paragraph;z-index:-12658" coordorigin="4216,1024" coordsize="7561,3914">
            <v:group style="position:absolute;left:4226;top:1279;width:7541;height:3649" coordorigin="4226,1279" coordsize="7541,3649">
              <v:shape style="position:absolute;left:4226;top:1279;width:7541;height:3649" coordorigin="4226,1279" coordsize="7541,3649" path="m11719,1279l4275,1279,4253,1284,4236,1298,4227,1318,4226,1328,4226,4879,4231,4901,4245,4918,4265,4927,4275,4928,11719,4928,11740,4923,11757,4909,11766,4889,11767,4879,11767,1328,11762,1306,11749,1289,11729,1280,11719,1279xe" filled="t" fillcolor="#F5F5F5" stroked="f">
                <v:path arrowok="t"/>
                <v:fill type="solid"/>
              </v:shape>
            </v:group>
            <v:group style="position:absolute;left:4275;top:1285;width:7444;height:2" coordorigin="4275,1285" coordsize="7444,2">
              <v:shape style="position:absolute;left:4275;top:1285;width:7444;height:2" coordorigin="4275,1285" coordsize="7444,0" path="m4275,1285l11719,1285e" filled="f" stroked="t" strokeweight=".708pt" strokecolor="#000000">
                <v:path arrowok="t"/>
              </v:shape>
            </v:group>
            <v:group style="position:absolute;left:4275;top:4922;width:7444;height:2" coordorigin="4275,4922" coordsize="7444,2">
              <v:shape style="position:absolute;left:4275;top:4922;width:7444;height:2" coordorigin="4275,4922" coordsize="7444,0" path="m4275,4922l11719,4922e" filled="f" stroked="t" strokeweight=".708pt" strokecolor="#000000">
                <v:path arrowok="t"/>
              </v:shape>
            </v:group>
            <v:group style="position:absolute;left:4232;top:1328;width:2;height:3552" coordorigin="4232,1328" coordsize="2,3552">
              <v:shape style="position:absolute;left:4232;top:1328;width:2;height:3552" coordorigin="4232,1328" coordsize="0,3552" path="m4232,1328l4232,4879e" filled="f" stroked="t" strokeweight=".707pt" strokecolor="#000000">
                <v:path arrowok="t"/>
              </v:shape>
            </v:group>
            <v:group style="position:absolute;left:4226;top:1036;width:1180;height:243" coordorigin="4226,1036" coordsize="1180,243">
              <v:shape style="position:absolute;left:4226;top:1036;width:1180;height:243" coordorigin="4226,1036" coordsize="1180,243" path="m5369,1036l4263,1036,4242,1042,4228,1059,4226,1072,4226,1242,4233,1263,4250,1277,4262,1279,5370,1279,5390,1272,5404,1255,5406,1242,5406,1072,5399,1051,5382,1038,5369,1036xe" filled="t" fillcolor="#F7F7F9" stroked="f">
                <v:path arrowok="t"/>
                <v:fill type="solid"/>
              </v:shape>
            </v:group>
            <v:group style="position:absolute;left:4263;top:1042;width:1107;height:2" coordorigin="4263,1042" coordsize="1107,2">
              <v:shape style="position:absolute;left:4263;top:1042;width:1107;height:2" coordorigin="4263,1042" coordsize="1107,0" path="m4263,1042l5369,1042e" filled="f" stroked="t" strokeweight=".708pt" strokecolor="#E1E1E8">
                <v:path arrowok="t"/>
              </v:shape>
            </v:group>
            <v:group style="position:absolute;left:4248;top:1036;width:14;height:4" coordorigin="4248,1036" coordsize="14,4">
              <v:shape style="position:absolute;left:4248;top:1036;width:14;height:4" coordorigin="4248,1036" coordsize="14,4" path="m4263,1036l4248,1040e" filled="f" stroked="t" strokeweight="1.216pt" strokecolor="#E1E1E8">
                <v:path arrowok="t"/>
              </v:shape>
            </v:group>
            <v:group style="position:absolute;left:5382;top:1038;width:13;height:10" coordorigin="5382,1038" coordsize="13,10">
              <v:shape style="position:absolute;left:5382;top:1038;width:13;height:10" coordorigin="5382,1038" coordsize="13,10" path="m5395,1048l5382,1038e" filled="f" stroked="t" strokeweight="1.216pt" strokecolor="#E1E1E8">
                <v:path arrowok="t"/>
              </v:shape>
            </v:group>
            <v:group style="position:absolute;left:4263;top:1273;width:1107;height:2" coordorigin="4263,1273" coordsize="1107,2">
              <v:shape style="position:absolute;left:4263;top:1273;width:1107;height:2" coordorigin="4263,1273" coordsize="1107,0" path="m4263,1273l5369,1273e" filled="f" stroked="t" strokeweight=".708pt" strokecolor="#E1E1E8">
                <v:path arrowok="t"/>
              </v:shape>
            </v:group>
            <v:group style="position:absolute;left:4233;top:1263;width:17;height:13" coordorigin="4233,1263" coordsize="17,13">
              <v:shape style="position:absolute;left:4233;top:1263;width:17;height:13" coordorigin="4233,1263" coordsize="17,13" path="m4233,1263l4250,1277e" filled="f" stroked="t" strokeweight="1.216pt" strokecolor="#E1E1E8">
                <v:path arrowok="t"/>
              </v:shape>
            </v:group>
            <v:group style="position:absolute;left:5369;top:1270;width:23;height:9" coordorigin="5369,1270" coordsize="23,9">
              <v:shape style="position:absolute;left:5369;top:1270;width:23;height:9" coordorigin="5369,1270" coordsize="23,9" path="m5369,1279l5390,1272,5392,1270e" filled="f" stroked="t" strokeweight="1.216pt" strokecolor="#E1E1E8">
                <v:path arrowok="t"/>
              </v:shape>
            </v:group>
            <v:group style="position:absolute;left:4232;top:1072;width:2;height:170" coordorigin="4232,1072" coordsize="2,170">
              <v:shape style="position:absolute;left:4232;top:1072;width:2;height:170" coordorigin="4232,1072" coordsize="0,170" path="m4232,1072l4232,1242e" filled="f" stroked="t" strokeweight=".707pt" strokecolor="#E1E1E8">
                <v:path arrowok="t"/>
              </v:shape>
            </v:group>
            <v:group style="position:absolute;left:5400;top:1072;width:2;height:170" coordorigin="5400,1072" coordsize="2,170">
              <v:shape style="position:absolute;left:5400;top:1072;width:2;height:170" coordorigin="5400,1072" coordsize="0,170" path="m5400,1072l5400,1242e" filled="f" stroked="t" strokeweight=".708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6.171326pt;margin-top:8.654745pt;width:3.039382pt;height:2.939951pt;mso-position-horizontal-relative:page;mso-position-vertical-relative:paragraph;z-index:-12650" coordorigin="4323,173" coordsize="61,59">
            <v:shape style="position:absolute;left:4323;top:173;width:61;height:59" coordorigin="4323,173" coordsize="61,59" path="m4346,173l4330,182,4323,201,4329,221,4344,231,4361,232,4377,223,4384,206,4384,202,4378,183,4363,173,4346,173xe" filled="t" fillcolor="#545454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To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know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whether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string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empty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use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.empt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"/>
          <w:w w:val="100"/>
          <w:sz w:val="19"/>
          <w:szCs w:val="19"/>
        </w:rPr>
        <w:t>?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Observe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?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function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name.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Such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functions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return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only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true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fals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6"/>
          <w:w w:val="100"/>
          <w:sz w:val="19"/>
          <w:szCs w:val="19"/>
        </w:rPr>
        <w:t>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20" w:lineRule="exact" w:before="9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9"/>
        <w:ind w:left="4268" w:right="6506" w:firstLine="0"/>
        <w:jc w:val="center"/>
        <w:rPr>
          <w:rFonts w:ascii="Consolas" w:hAnsi="Consolas" w:cs="Consolas" w:eastAsia="Consolas"/>
          <w:sz w:val="14"/>
          <w:szCs w:val="14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-6"/>
          <w:w w:val="105"/>
          <w:sz w:val="14"/>
          <w:szCs w:val="14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180" w:lineRule="exact" w:before="3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4338" w:right="408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:006</w:t>
      </w:r>
      <w:r>
        <w:rPr>
          <w:rFonts w:ascii="Consolas" w:hAnsi="Consolas" w:cs="Consolas" w:eastAsia="Consolas"/>
          <w:b w:val="0"/>
          <w:bCs w:val="0"/>
          <w:color w:val="303030"/>
          <w:spacing w:val="-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first_name</w:t>
      </w:r>
      <w:r>
        <w:rPr>
          <w:rFonts w:ascii="Consolas" w:hAnsi="Consolas" w:cs="Consolas" w:eastAsia="Consolas"/>
          <w:b w:val="0"/>
          <w:bCs w:val="0"/>
          <w:color w:val="303030"/>
          <w:spacing w:val="-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303030"/>
          <w:spacing w:val="-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'Hemanth'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417" w:right="636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"Hemanth"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196" w:right="4024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:007</w:t>
      </w:r>
      <w:r>
        <w:rPr>
          <w:rFonts w:ascii="Consolas" w:hAnsi="Consolas" w:cs="Consolas" w:eastAsia="Consolas"/>
          <w:b w:val="0"/>
          <w:bCs w:val="0"/>
          <w:color w:val="303030"/>
          <w:spacing w:val="-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last_name</w:t>
      </w:r>
      <w:r>
        <w:rPr>
          <w:rFonts w:ascii="Consolas" w:hAnsi="Consolas" w:cs="Consolas" w:eastAsia="Consolas"/>
          <w:b w:val="0"/>
          <w:bCs w:val="0"/>
          <w:color w:val="303030"/>
          <w:spacing w:val="-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303030"/>
          <w:spacing w:val="-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'Haridas'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417" w:right="636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"Haridas"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338" w:right="408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:008</w:t>
      </w:r>
      <w:r>
        <w:rPr>
          <w:rFonts w:ascii="Consolas" w:hAnsi="Consolas" w:cs="Consolas" w:eastAsia="Consolas"/>
          <w:b w:val="0"/>
          <w:bCs w:val="0"/>
          <w:color w:val="303030"/>
          <w:spacing w:val="-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first_name</w:t>
      </w:r>
      <w:r>
        <w:rPr>
          <w:rFonts w:ascii="Consolas" w:hAnsi="Consolas" w:cs="Consolas" w:eastAsia="Consolas"/>
          <w:b w:val="0"/>
          <w:bCs w:val="0"/>
          <w:color w:val="303030"/>
          <w:spacing w:val="-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+</w:t>
      </w:r>
      <w:r>
        <w:rPr>
          <w:rFonts w:ascii="Consolas" w:hAnsi="Consolas" w:cs="Consolas" w:eastAsia="Consolas"/>
          <w:b w:val="0"/>
          <w:bCs w:val="0"/>
          <w:color w:val="303030"/>
          <w:spacing w:val="-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last_name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420" w:right="5755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2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"HemanthHaridas"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0" w:right="190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:009</w:t>
      </w:r>
      <w:r>
        <w:rPr>
          <w:rFonts w:ascii="Consolas" w:hAnsi="Consolas" w:cs="Consolas" w:eastAsia="Consolas"/>
          <w:b w:val="0"/>
          <w:bCs w:val="0"/>
          <w:color w:val="303030"/>
          <w:spacing w:val="-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first_name.length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415" w:right="7054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7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3632" w:right="408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:010</w:t>
      </w:r>
      <w:r>
        <w:rPr>
          <w:rFonts w:ascii="Consolas" w:hAnsi="Consolas" w:cs="Consolas" w:eastAsia="Consolas"/>
          <w:b w:val="0"/>
          <w:bCs w:val="0"/>
          <w:color w:val="303030"/>
          <w:spacing w:val="-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'hello'.length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415" w:right="7054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5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0" w:right="12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1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:011</w:t>
      </w:r>
      <w:r>
        <w:rPr>
          <w:rFonts w:ascii="Consolas" w:hAnsi="Consolas" w:cs="Consolas" w:eastAsia="Consolas"/>
          <w:b w:val="0"/>
          <w:bCs w:val="0"/>
          <w:color w:val="303030"/>
          <w:spacing w:val="-1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1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first_name.empt</w:t>
      </w:r>
      <w:r>
        <w:rPr>
          <w:rFonts w:ascii="Consolas" w:hAnsi="Consolas" w:cs="Consolas" w:eastAsia="Consolas"/>
          <w:b w:val="0"/>
          <w:bCs w:val="0"/>
          <w:color w:val="303030"/>
          <w:spacing w:val="7"/>
          <w:w w:val="100"/>
          <w:sz w:val="16"/>
          <w:szCs w:val="16"/>
        </w:rPr>
        <w:t>y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?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0" w:right="2291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false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267" w:right="514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:012</w:t>
      </w:r>
      <w:r>
        <w:rPr>
          <w:rFonts w:ascii="Consolas" w:hAnsi="Consolas" w:cs="Consolas" w:eastAsia="Consolas"/>
          <w:b w:val="0"/>
          <w:bCs w:val="0"/>
          <w:color w:val="303030"/>
          <w:spacing w:val="-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''.empt</w:t>
      </w:r>
      <w:r>
        <w:rPr>
          <w:rFonts w:ascii="Consolas" w:hAnsi="Consolas" w:cs="Consolas" w:eastAsia="Consolas"/>
          <w:b w:val="0"/>
          <w:bCs w:val="0"/>
          <w:color w:val="303030"/>
          <w:spacing w:val="10"/>
          <w:w w:val="100"/>
          <w:sz w:val="16"/>
          <w:szCs w:val="16"/>
        </w:rPr>
        <w:t>y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?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0" w:right="237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true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40" w:lineRule="exact" w:before="6"/>
        <w:rPr>
          <w:sz w:val="24"/>
          <w:szCs w:val="24"/>
        </w:rPr>
      </w:pPr>
      <w:r>
        <w:rPr>
          <w:sz w:val="24"/>
          <w:szCs w:val="24"/>
        </w:rPr>
      </w:r>
    </w:p>
    <w:p>
      <w:pPr>
        <w:spacing w:line="249" w:lineRule="auto" w:before="30"/>
        <w:ind w:left="4530" w:right="53" w:hanging="1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1.304993pt;margin-top:-12.104742pt;width:377.066pt;height:.1pt;mso-position-horizontal-relative:page;mso-position-vertical-relative:paragraph;z-index:-12657" coordorigin="4226,-242" coordsize="7541,2">
            <v:shape style="position:absolute;left:4226;top:-242;width:7541;height:2" coordorigin="4226,-242" coordsize="7541,0" path="m4226,-242l11767,-242e" filled="f" stroked="t" strokeweight=".708pt" strokecolor="#EEEEEE">
              <v:path arrowok="t"/>
            </v:shape>
            <w10:wrap type="none"/>
          </v:group>
        </w:pict>
      </w:r>
      <w:r>
        <w:rPr/>
        <w:pict>
          <v:group style="position:absolute;margin-left:216.171326pt;margin-top:7.104847pt;width:3.039382pt;height:2.939951pt;mso-position-horizontal-relative:page;mso-position-vertical-relative:paragraph;z-index:-12649" coordorigin="4323,142" coordsize="61,59">
            <v:shape style="position:absolute;left:4323;top:142;width:61;height:59" coordorigin="4323,142" coordsize="61,59" path="m4346,142l4330,151,4323,170,4329,190,4344,200,4361,201,4377,192,4384,175,4384,171,4378,152,4363,142,4346,142xe" filled="t" fillcolor="#545454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Arrays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ruby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defined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=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[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21,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22,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23],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first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element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arr[0]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OR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arr.first,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second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element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arr[1]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element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arr.last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Length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8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array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after="0" w:line="249" w:lineRule="auto"/>
        <w:jc w:val="left"/>
        <w:rPr>
          <w:rFonts w:ascii="Lucida Sans Unicode" w:hAnsi="Lucida Sans Unicode" w:cs="Lucida Sans Unicode" w:eastAsia="Lucida Sans Unicode"/>
          <w:sz w:val="19"/>
          <w:szCs w:val="19"/>
        </w:rPr>
        <w:sectPr>
          <w:pgSz w:w="12240" w:h="15840"/>
          <w:pgMar w:header="89" w:footer="18" w:top="280" w:bottom="200" w:left="0" w:right="380"/>
        </w:sectPr>
      </w:pPr>
    </w:p>
    <w:p>
      <w:pPr>
        <w:spacing w:line="190" w:lineRule="exact" w:before="1"/>
        <w:rPr>
          <w:sz w:val="19"/>
          <w:szCs w:val="19"/>
        </w:rPr>
      </w:pPr>
      <w:r>
        <w:rPr>
          <w:sz w:val="19"/>
          <w:szCs w:val="19"/>
        </w:rPr>
      </w:r>
    </w:p>
    <w:p>
      <w:pPr>
        <w:spacing w:before="30"/>
        <w:ind w:left="3570" w:right="5102" w:firstLine="0"/>
        <w:jc w:val="center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is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arr.length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249" w:lineRule="auto" w:before="73"/>
        <w:ind w:left="4530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6.171326pt;margin-top:9.25466pt;width:3.039382pt;height:2.939951pt;mso-position-horizontal-relative:page;mso-position-vertical-relative:paragraph;z-index:-12638" coordorigin="4323,185" coordsize="61,59">
            <v:shape style="position:absolute;left:4323;top:185;width:61;height:59" coordorigin="4323,185" coordsize="61,59" path="m4346,185l4330,194,4323,213,4329,233,4344,243,4361,244,4377,235,4384,218,4384,214,4378,195,4363,185,4346,185xe" filled="t" fillcolor="#545454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Accessing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element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3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array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using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block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8"/>
          <w:w w:val="100"/>
          <w:sz w:val="19"/>
          <w:szCs w:val="19"/>
        </w:rPr>
        <w:t>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.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arr.each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{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|a|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2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puts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}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0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prints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2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all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elements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of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4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the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array.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20" w:lineRule="exact" w:before="9"/>
        <w:rPr>
          <w:sz w:val="12"/>
          <w:szCs w:val="12"/>
        </w:rPr>
      </w:pPr>
      <w:r>
        <w:rPr>
          <w:sz w:val="12"/>
          <w:szCs w:val="12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9"/>
        <w:ind w:left="0" w:right="2117" w:firstLine="0"/>
        <w:jc w:val="center"/>
        <w:rPr>
          <w:rFonts w:ascii="Consolas" w:hAnsi="Consolas" w:cs="Consolas" w:eastAsia="Consolas"/>
          <w:sz w:val="14"/>
          <w:szCs w:val="14"/>
        </w:rPr>
      </w:pP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rails</w:t>
      </w:r>
      <w:r>
        <w:rPr>
          <w:rFonts w:ascii="Consolas" w:hAnsi="Consolas" w:cs="Consolas" w:eastAsia="Consolas"/>
          <w:b w:val="0"/>
          <w:bCs w:val="0"/>
          <w:color w:val="DD1144"/>
          <w:spacing w:val="-6"/>
          <w:w w:val="105"/>
          <w:sz w:val="14"/>
          <w:szCs w:val="14"/>
        </w:rPr>
        <w:t> </w:t>
      </w:r>
      <w:r>
        <w:rPr>
          <w:rFonts w:ascii="Consolas" w:hAnsi="Consolas" w:cs="Consolas" w:eastAsia="Consolas"/>
          <w:b w:val="0"/>
          <w:bCs w:val="0"/>
          <w:color w:val="DD1144"/>
          <w:spacing w:val="0"/>
          <w:w w:val="105"/>
          <w:sz w:val="14"/>
          <w:szCs w:val="14"/>
        </w:rPr>
        <w:t>console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4"/>
          <w:szCs w:val="14"/>
        </w:rPr>
      </w:r>
    </w:p>
    <w:p>
      <w:pPr>
        <w:spacing w:line="180" w:lineRule="exact" w:before="3"/>
        <w:rPr>
          <w:sz w:val="18"/>
          <w:szCs w:val="18"/>
        </w:rPr>
      </w:pPr>
      <w:r>
        <w:rPr>
          <w:sz w:val="18"/>
          <w:szCs w:val="18"/>
        </w:rPr>
      </w:r>
    </w:p>
    <w:p>
      <w:pPr>
        <w:ind w:left="4347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2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:001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arr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</w:t>
      </w:r>
      <w:r>
        <w:rPr>
          <w:rFonts w:ascii="Consolas" w:hAnsi="Consolas" w:cs="Consolas" w:eastAsia="Consolas"/>
          <w:b w:val="0"/>
          <w:bCs w:val="0"/>
          <w:color w:val="303030"/>
          <w:spacing w:val="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[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21,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22,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23]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11" w:lineRule="auto" w:before="56"/>
        <w:ind w:left="4347" w:right="5374" w:firstLine="85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[21,</w:t>
      </w:r>
      <w:r>
        <w:rPr>
          <w:rFonts w:ascii="Consolas" w:hAnsi="Consolas" w:cs="Consolas" w:eastAsia="Consolas"/>
          <w:b w:val="0"/>
          <w:bCs w:val="0"/>
          <w:color w:val="303030"/>
          <w:spacing w:val="-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22,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23]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:002</w:t>
      </w:r>
      <w:r>
        <w:rPr>
          <w:rFonts w:ascii="Consolas" w:hAnsi="Consolas" w:cs="Consolas" w:eastAsia="Consolas"/>
          <w:b w:val="0"/>
          <w:bCs w:val="0"/>
          <w:color w:val="303030"/>
          <w:spacing w:val="-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arr[0]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4415" w:right="684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21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336" w:right="5102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9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:003</w:t>
      </w:r>
      <w:r>
        <w:rPr>
          <w:rFonts w:ascii="Consolas" w:hAnsi="Consolas" w:cs="Consolas" w:eastAsia="Consolas"/>
          <w:b w:val="0"/>
          <w:bCs w:val="0"/>
          <w:color w:val="303030"/>
          <w:spacing w:val="-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arr.first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415" w:right="684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21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333" w:right="5186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:004</w:t>
      </w:r>
      <w:r>
        <w:rPr>
          <w:rFonts w:ascii="Consolas" w:hAnsi="Consolas" w:cs="Consolas" w:eastAsia="Consolas"/>
          <w:b w:val="0"/>
          <w:bCs w:val="0"/>
          <w:color w:val="303030"/>
          <w:spacing w:val="-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6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arr.last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415" w:right="684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23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347" w:right="0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7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:005</w:t>
      </w:r>
      <w:r>
        <w:rPr>
          <w:rFonts w:ascii="Consolas" w:hAnsi="Consolas" w:cs="Consolas" w:eastAsia="Consolas"/>
          <w:b w:val="0"/>
          <w:bCs w:val="0"/>
          <w:color w:val="303030"/>
          <w:spacing w:val="-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arr[1]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415" w:right="6848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22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0" w:right="679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:006</w:t>
      </w:r>
      <w:r>
        <w:rPr>
          <w:rFonts w:ascii="Consolas" w:hAnsi="Consolas" w:cs="Consolas" w:eastAsia="Consolas"/>
          <w:b w:val="0"/>
          <w:bCs w:val="0"/>
          <w:color w:val="303030"/>
          <w:spacing w:val="-1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arr.length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0" w:right="2519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3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11" w:lineRule="auto" w:before="56"/>
        <w:ind w:left="4347" w:right="3863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:008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-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arr.each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{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|a|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puts</w:t>
      </w:r>
      <w:r>
        <w:rPr>
          <w:rFonts w:ascii="Consolas" w:hAnsi="Consolas" w:cs="Consolas" w:eastAsia="Consolas"/>
          <w:b w:val="0"/>
          <w:bCs w:val="0"/>
          <w:color w:val="303030"/>
          <w:spacing w:val="-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}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21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4327" w:right="719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22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327" w:right="719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23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418" w:right="597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[21,</w:t>
      </w:r>
      <w:r>
        <w:rPr>
          <w:rFonts w:ascii="Consolas" w:hAnsi="Consolas" w:cs="Consolas" w:eastAsia="Consolas"/>
          <w:b w:val="0"/>
          <w:bCs w:val="0"/>
          <w:color w:val="303030"/>
          <w:spacing w:val="-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22,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23]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311" w:lineRule="auto" w:before="56"/>
        <w:ind w:left="4347" w:right="3498" w:firstLine="0"/>
        <w:jc w:val="left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:009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303030"/>
          <w:spacing w:val="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arr.each</w:t>
      </w:r>
      <w:r>
        <w:rPr>
          <w:rFonts w:ascii="Consolas" w:hAnsi="Consolas" w:cs="Consolas" w:eastAsia="Consolas"/>
          <w:b w:val="0"/>
          <w:bCs w:val="0"/>
          <w:color w:val="303030"/>
          <w:spacing w:val="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{</w:t>
      </w:r>
      <w:r>
        <w:rPr>
          <w:rFonts w:ascii="Consolas" w:hAnsi="Consolas" w:cs="Consolas" w:eastAsia="Consolas"/>
          <w:b w:val="0"/>
          <w:bCs w:val="0"/>
          <w:color w:val="303030"/>
          <w:spacing w:val="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|a|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puts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</w:t>
      </w:r>
      <w:r>
        <w:rPr>
          <w:rFonts w:ascii="Consolas" w:hAnsi="Consolas" w:cs="Consolas" w:eastAsia="Consolas"/>
          <w:b w:val="0"/>
          <w:bCs w:val="0"/>
          <w:color w:val="303030"/>
          <w:spacing w:val="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*</w:t>
      </w:r>
      <w:r>
        <w:rPr>
          <w:rFonts w:ascii="Consolas" w:hAnsi="Consolas" w:cs="Consolas" w:eastAsia="Consolas"/>
          <w:b w:val="0"/>
          <w:bCs w:val="0"/>
          <w:color w:val="303030"/>
          <w:spacing w:val="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a</w:t>
      </w:r>
      <w:r>
        <w:rPr>
          <w:rFonts w:ascii="Consolas" w:hAnsi="Consolas" w:cs="Consolas" w:eastAsia="Consolas"/>
          <w:b w:val="0"/>
          <w:bCs w:val="0"/>
          <w:color w:val="303030"/>
          <w:spacing w:val="1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}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98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42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ind w:left="4327" w:right="719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44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327" w:right="7197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46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4418" w:right="5973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=&gt;</w:t>
      </w:r>
      <w:r>
        <w:rPr>
          <w:rFonts w:ascii="Consolas" w:hAnsi="Consolas" w:cs="Consolas" w:eastAsia="Consolas"/>
          <w:b w:val="0"/>
          <w:bCs w:val="0"/>
          <w:color w:val="303030"/>
          <w:spacing w:val="-3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[21,</w:t>
      </w:r>
      <w:r>
        <w:rPr>
          <w:rFonts w:ascii="Consolas" w:hAnsi="Consolas" w:cs="Consolas" w:eastAsia="Consolas"/>
          <w:b w:val="0"/>
          <w:bCs w:val="0"/>
          <w:color w:val="303030"/>
          <w:spacing w:val="-5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22,</w:t>
      </w:r>
      <w:r>
        <w:rPr>
          <w:rFonts w:ascii="Consolas" w:hAnsi="Consolas" w:cs="Consolas" w:eastAsia="Consolas"/>
          <w:b w:val="0"/>
          <w:bCs w:val="0"/>
          <w:color w:val="303030"/>
          <w:spacing w:val="-4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23]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before="56"/>
        <w:ind w:left="3545" w:right="5189" w:firstLine="0"/>
        <w:jc w:val="center"/>
        <w:rPr>
          <w:rFonts w:ascii="Consolas" w:hAnsi="Consolas" w:cs="Consolas" w:eastAsia="Consolas"/>
          <w:sz w:val="16"/>
          <w:szCs w:val="16"/>
        </w:rPr>
      </w:pP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1.9.3p194</w:t>
      </w:r>
      <w:r>
        <w:rPr>
          <w:rFonts w:ascii="Consolas" w:hAnsi="Consolas" w:cs="Consolas" w:eastAsia="Consolas"/>
          <w:b w:val="0"/>
          <w:bCs w:val="0"/>
          <w:color w:val="303030"/>
          <w:spacing w:val="-8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:010</w:t>
      </w:r>
      <w:r>
        <w:rPr>
          <w:rFonts w:ascii="Consolas" w:hAnsi="Consolas" w:cs="Consolas" w:eastAsia="Consolas"/>
          <w:b w:val="0"/>
          <w:bCs w:val="0"/>
          <w:color w:val="303030"/>
          <w:spacing w:val="-10"/>
          <w:w w:val="100"/>
          <w:sz w:val="16"/>
          <w:szCs w:val="16"/>
        </w:rPr>
        <w:t> </w:t>
      </w:r>
      <w:r>
        <w:rPr>
          <w:rFonts w:ascii="Consolas" w:hAnsi="Consolas" w:cs="Consolas" w:eastAsia="Consolas"/>
          <w:b w:val="0"/>
          <w:bCs w:val="0"/>
          <w:color w:val="303030"/>
          <w:spacing w:val="0"/>
          <w:w w:val="100"/>
          <w:sz w:val="16"/>
          <w:szCs w:val="16"/>
        </w:rPr>
        <w:t>&gt;</w:t>
      </w:r>
      <w:r>
        <w:rPr>
          <w:rFonts w:ascii="Consolas" w:hAnsi="Consolas" w:cs="Consolas" w:eastAsia="Consolas"/>
          <w:b w:val="0"/>
          <w:bCs w:val="0"/>
          <w:color w:val="000000"/>
          <w:spacing w:val="0"/>
          <w:w w:val="100"/>
          <w:sz w:val="16"/>
          <w:szCs w:val="16"/>
        </w:rPr>
      </w:r>
    </w:p>
    <w:p>
      <w:pPr>
        <w:spacing w:line="100" w:lineRule="exact" w:before="1"/>
        <w:rPr>
          <w:sz w:val="10"/>
          <w:szCs w:val="10"/>
        </w:rPr>
      </w:pPr>
      <w:r>
        <w:rPr>
          <w:sz w:val="10"/>
          <w:szCs w:val="1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30"/>
        <w:ind w:left="4274" w:right="0" w:firstLine="0"/>
        <w:jc w:val="left"/>
        <w:rPr>
          <w:rFonts w:ascii="Lucida Sans Unicode" w:hAnsi="Lucida Sans Unicode" w:cs="Lucida Sans Unicode" w:eastAsia="Lucida Sans Unicode"/>
          <w:sz w:val="19"/>
          <w:szCs w:val="19"/>
        </w:rPr>
      </w:pPr>
      <w:r>
        <w:rPr/>
        <w:pict>
          <v:group style="position:absolute;margin-left:210.804993pt;margin-top:-321.967041pt;width:378.065pt;height:317.464800pt;mso-position-horizontal-relative:page;mso-position-vertical-relative:paragraph;z-index:-12647" coordorigin="4216,-6439" coordsize="7561,6349">
            <v:group style="position:absolute;left:4226;top:-6184;width:7541;height:6082" coordorigin="4226,-6184" coordsize="7541,6082">
              <v:shape style="position:absolute;left:4226;top:-6184;width:7541;height:6082" coordorigin="4226,-6184" coordsize="7541,6082" path="m11719,-6184l4275,-6184,4253,-6179,4236,-6165,4227,-6145,4226,-6135,4226,-151,4231,-129,4245,-112,4265,-103,4275,-102,11719,-102,11740,-107,11757,-121,11766,-141,11767,-151,11767,-6135,11762,-6157,11749,-6174,11729,-6183,11719,-6184xe" filled="t" fillcolor="#F5F5F5" stroked="f">
                <v:path arrowok="t"/>
                <v:fill type="solid"/>
              </v:shape>
            </v:group>
            <v:group style="position:absolute;left:4275;top:-6178;width:7444;height:2" coordorigin="4275,-6178" coordsize="7444,2">
              <v:shape style="position:absolute;left:4275;top:-6178;width:7444;height:2" coordorigin="4275,-6178" coordsize="7444,0" path="m4275,-6178l11719,-6178e" filled="f" stroked="t" strokeweight=".708pt" strokecolor="#000000">
                <v:path arrowok="t"/>
              </v:shape>
            </v:group>
            <v:group style="position:absolute;left:4254;top:-6184;width:21;height:5" coordorigin="4254,-6184" coordsize="21,5">
              <v:shape style="position:absolute;left:4254;top:-6184;width:21;height:5" coordorigin="4254,-6184" coordsize="21,5" path="m4275,-6184l4255,-6179e" filled="f" stroked="t" strokeweight="1.216pt" strokecolor="#000000">
                <v:path arrowok="t"/>
              </v:shape>
            </v:group>
            <v:group style="position:absolute;left:11729;top:-6183;width:20;height:9" coordorigin="11729,-6183" coordsize="20,9">
              <v:shape style="position:absolute;left:11729;top:-6183;width:20;height:9" coordorigin="11729,-6183" coordsize="20,9" path="m11749,-6174l11729,-6183e" filled="f" stroked="t" strokeweight="1.216pt" strokecolor="#000000">
                <v:path arrowok="t"/>
              </v:shape>
            </v:group>
            <v:group style="position:absolute;left:4275;top:-108;width:7444;height:2" coordorigin="4275,-108" coordsize="7444,2">
              <v:shape style="position:absolute;left:4275;top:-108;width:7444;height:2" coordorigin="4275,-108" coordsize="7444,0" path="m4275,-108l11719,-108e" filled="f" stroked="t" strokeweight=".708pt" strokecolor="#000000">
                <v:path arrowok="t"/>
              </v:shape>
            </v:group>
            <v:group style="position:absolute;left:11719;top:-105;width:11;height:3" coordorigin="11719,-105" coordsize="11,3">
              <v:shape style="position:absolute;left:11719;top:-105;width:11;height:3" coordorigin="11719,-105" coordsize="11,3" path="m11719,-102l11730,-105e" filled="f" stroked="t" strokeweight="1.216pt" strokecolor="#000000">
                <v:path arrowok="t"/>
              </v:shape>
            </v:group>
            <v:group style="position:absolute;left:4232;top:-6135;width:2;height:5984" coordorigin="4232,-6135" coordsize="2,5984">
              <v:shape style="position:absolute;left:4232;top:-6135;width:2;height:5984" coordorigin="4232,-6135" coordsize="0,5984" path="m4232,-6135l4232,-151e" filled="f" stroked="t" strokeweight=".707pt" strokecolor="#000000">
                <v:path arrowok="t"/>
              </v:shape>
            </v:group>
            <v:group style="position:absolute;left:11761;top:-6135;width:2;height:5984" coordorigin="11761,-6135" coordsize="2,5984">
              <v:shape style="position:absolute;left:11761;top:-6135;width:2;height:5984" coordorigin="11761,-6135" coordsize="0,5984" path="m11761,-6135l11761,-151e" filled="f" stroked="t" strokeweight=".708pt" strokecolor="#000000">
                <v:path arrowok="t"/>
              </v:shape>
            </v:group>
            <v:group style="position:absolute;left:4226;top:-6427;width:1180;height:243" coordorigin="4226,-6427" coordsize="1180,243">
              <v:shape style="position:absolute;left:4226;top:-6427;width:1180;height:243" coordorigin="4226,-6427" coordsize="1180,243" path="m5369,-6427l4263,-6427,4242,-6421,4228,-6404,4226,-6391,4226,-6220,4233,-6199,4250,-6186,4263,-6184,5369,-6184,5390,-6191,5404,-6208,5406,-6220,5406,-6391,5399,-6412,5382,-6425,5369,-6427xe" filled="t" fillcolor="#F7F7F9" stroked="f">
                <v:path arrowok="t"/>
                <v:fill type="solid"/>
              </v:shape>
            </v:group>
            <v:group style="position:absolute;left:4263;top:-6421;width:1107;height:2" coordorigin="4263,-6421" coordsize="1107,2">
              <v:shape style="position:absolute;left:4263;top:-6421;width:1107;height:2" coordorigin="4263,-6421" coordsize="1107,0" path="m4263,-6421l5369,-6421e" filled="f" stroked="t" strokeweight=".708pt" strokecolor="#E1E1E8">
                <v:path arrowok="t"/>
              </v:shape>
            </v:group>
            <v:group style="position:absolute;left:4260;top:-6427;width:3;height:2" coordorigin="4260,-6427" coordsize="3,2">
              <v:shape style="position:absolute;left:4260;top:-6427;width:3;height:2" coordorigin="4260,-6427" coordsize="3,1" path="m4263,-6427l4260,-6426e" filled="f" stroked="t" strokeweight="1.216pt" strokecolor="#E1E1E8">
                <v:path arrowok="t"/>
              </v:shape>
            </v:group>
            <v:group style="position:absolute;left:5382;top:-6425;width:9;height:7" coordorigin="5382,-6425" coordsize="9,7">
              <v:shape style="position:absolute;left:5382;top:-6425;width:9;height:7" coordorigin="5382,-6425" coordsize="9,7" path="m5391,-6418l5382,-6425e" filled="f" stroked="t" strokeweight="1.216pt" strokecolor="#E1E1E8">
                <v:path arrowok="t"/>
              </v:shape>
            </v:group>
            <v:group style="position:absolute;left:4263;top:-6190;width:1107;height:2" coordorigin="4263,-6190" coordsize="1107,2">
              <v:shape style="position:absolute;left:4263;top:-6190;width:1107;height:2" coordorigin="4263,-6190" coordsize="1107,0" path="m4263,-6190l5369,-6190e" filled="f" stroked="t" strokeweight=".708pt" strokecolor="#E1E1E8">
                <v:path arrowok="t"/>
              </v:shape>
            </v:group>
            <v:group style="position:absolute;left:4232;top:-6391;width:2;height:170" coordorigin="4232,-6391" coordsize="2,170">
              <v:shape style="position:absolute;left:4232;top:-6391;width:2;height:170" coordorigin="4232,-6391" coordsize="0,170" path="m4232,-6391l4232,-6220e" filled="f" stroked="t" strokeweight=".707pt" strokecolor="#E1E1E8">
                <v:path arrowok="t"/>
              </v:shape>
            </v:group>
            <v:group style="position:absolute;left:5400;top:-6391;width:2;height:170" coordorigin="5400,-6391" coordsize="2,170">
              <v:shape style="position:absolute;left:5400;top:-6391;width:2;height:170" coordorigin="5400,-6391" coordsize="0,170" path="m5400,-6391l5400,-6220e" filled="f" stroked="t" strokeweight=".708pt" strokecolor="#E1E1E8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305573pt;margin-top:4.620846pt;width:21.892427pt;height:9.731pt;mso-position-horizontal-relative:page;mso-position-vertical-relative:paragraph;z-index:-12637" coordorigin="4226,92" coordsize="438,195">
            <v:shape style="position:absolute;left:4226;top:92;width:438;height:195" coordorigin="4226,92" coordsize="438,195" path="m4627,92l4263,92,4242,99,4228,116,4226,129,4226,251,4233,272,4250,285,4263,287,4627,287,4648,280,4662,263,4664,251,4664,129,4657,108,4640,95,4627,92xe" filled="t" fillcolor="#9A9A9A" stroked="f">
              <v:path arrowok="t"/>
              <v:fill type="solid"/>
            </v:shape>
            <w10:wrap type="none"/>
          </v:group>
        </w:pic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4"/>
          <w:szCs w:val="14"/>
        </w:rPr>
        <w:t>Note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0"/>
          <w:w w:val="100"/>
          <w:sz w:val="14"/>
          <w:szCs w:val="14"/>
        </w:rPr>
        <w:t>   </w:t>
      </w:r>
      <w:r>
        <w:rPr>
          <w:rFonts w:ascii="Lucida Sans Unicode" w:hAnsi="Lucida Sans Unicode" w:cs="Lucida Sans Unicode" w:eastAsia="Lucida Sans Unicode"/>
          <w:b w:val="0"/>
          <w:bCs w:val="0"/>
          <w:color w:val="FFFFFF"/>
          <w:spacing w:val="23"/>
          <w:w w:val="100"/>
          <w:sz w:val="14"/>
          <w:szCs w:val="14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Once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5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done,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you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21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can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exit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Rails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7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console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by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16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typing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9"/>
          <w:w w:val="100"/>
          <w:sz w:val="19"/>
          <w:szCs w:val="19"/>
        </w:rPr>
        <w:t> </w:t>
      </w:r>
      <w:r>
        <w:rPr>
          <w:rFonts w:ascii="Lucida Sans Unicode" w:hAnsi="Lucida Sans Unicode" w:cs="Lucida Sans Unicode" w:eastAsia="Lucida Sans Unicode"/>
          <w:b w:val="0"/>
          <w:bCs w:val="0"/>
          <w:color w:val="545454"/>
          <w:spacing w:val="0"/>
          <w:w w:val="100"/>
          <w:sz w:val="19"/>
          <w:szCs w:val="19"/>
        </w:rPr>
        <w:t>'exit'</w:t>
      </w:r>
      <w:r>
        <w:rPr>
          <w:rFonts w:ascii="Lucida Sans Unicode" w:hAnsi="Lucida Sans Unicode" w:cs="Lucida Sans Unicode" w:eastAsia="Lucida Sans Unicode"/>
          <w:b w:val="0"/>
          <w:bCs w:val="0"/>
          <w:color w:val="000000"/>
          <w:spacing w:val="0"/>
          <w:w w:val="100"/>
          <w:sz w:val="19"/>
          <w:szCs w:val="19"/>
        </w:rPr>
      </w:r>
    </w:p>
    <w:p>
      <w:pPr>
        <w:spacing w:line="150" w:lineRule="exact" w:before="2"/>
        <w:rPr>
          <w:sz w:val="15"/>
          <w:szCs w:val="15"/>
        </w:rPr>
      </w:pPr>
      <w:r>
        <w:rPr>
          <w:sz w:val="15"/>
          <w:szCs w:val="15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tabs>
          <w:tab w:pos="10976" w:val="left" w:leader="none"/>
        </w:tabs>
        <w:spacing w:before="35"/>
        <w:ind w:left="4408" w:right="0" w:firstLine="0"/>
        <w:jc w:val="left"/>
        <w:rPr>
          <w:rFonts w:ascii="Lucida Sans Unicode" w:hAnsi="Lucida Sans Unicode" w:cs="Lucida Sans Unicode" w:eastAsia="Lucida Sans Unicode"/>
          <w:sz w:val="17"/>
          <w:szCs w:val="17"/>
        </w:rPr>
      </w:pPr>
      <w:r>
        <w:rPr/>
        <w:pict>
          <v:group style="position:absolute;margin-left:9.5pt;margin-top:40.372978pt;width:586.167953pt;height:50.97740pt;mso-position-horizontal-relative:page;mso-position-vertical-relative:paragraph;z-index:-12648" coordorigin="190,807" coordsize="11723,1020">
            <v:group style="position:absolute;left:200;top:817;width:11701;height:997" coordorigin="200,817" coordsize="11701,997">
              <v:shape style="position:absolute;left:200;top:817;width:11701;height:997" coordorigin="200,817" coordsize="11701,997" path="m11853,817l249,817,227,823,210,836,201,856,200,866,200,1766,205,1788,219,1805,239,1814,248,1815,11853,1815,11874,1810,11891,1796,11900,1776,11901,1766,11901,866,11896,844,11882,828,11863,818,11853,817xe" filled="t" fillcolor="#F5F5F5" stroked="f">
                <v:path arrowok="t"/>
                <v:fill type="solid"/>
              </v:shape>
            </v:group>
            <v:group style="position:absolute;left:249;top:824;width:11604;height:2" coordorigin="249,824" coordsize="11604,2">
              <v:shape style="position:absolute;left:249;top:824;width:11604;height:2" coordorigin="249,824" coordsize="11604,0" path="m249,824l11853,824e" filled="f" stroked="t" strokeweight=".707pt" strokecolor="#E4E4E4">
                <v:path arrowok="t"/>
              </v:shape>
            </v:group>
            <v:group style="position:absolute;left:11900;top:862;width:2;height:4" coordorigin="11900,862" coordsize="2,4">
              <v:shape style="position:absolute;left:11900;top:862;width:2;height:4" coordorigin="11900,862" coordsize="1,4" path="m11901,866l11900,862e" filled="f" stroked="t" strokeweight="1.216pt" strokecolor="#E4E4E4">
                <v:path arrowok="t"/>
              </v:shape>
            </v:group>
            <v:group style="position:absolute;left:249;top:1809;width:11604;height:2" coordorigin="249,1809" coordsize="11604,2">
              <v:shape style="position:absolute;left:249;top:1809;width:11604;height:2" coordorigin="249,1809" coordsize="11604,0" path="m249,1809l11853,1809e" filled="f" stroked="t" strokeweight=".708pt" strokecolor="#E4E4E4">
                <v:path arrowok="t"/>
              </v:shape>
            </v:group>
            <v:group style="position:absolute;left:219;top:1805;width:20;height:9" coordorigin="219,1805" coordsize="20,9">
              <v:shape style="position:absolute;left:219;top:1805;width:20;height:9" coordorigin="219,1805" coordsize="20,9" path="m219,1805l239,1814e" filled="f" stroked="t" strokeweight="1.216pt" strokecolor="#E4E4E4">
                <v:path arrowok="t"/>
              </v:shape>
            </v:group>
            <v:group style="position:absolute;left:11853;top:1809;width:22;height:5" coordorigin="11853,1809" coordsize="22,5">
              <v:shape style="position:absolute;left:11853;top:1809;width:22;height:5" coordorigin="11853,1809" coordsize="22,5" path="m11853,1815l11874,1810,11874,1810e" filled="f" stroked="t" strokeweight="1.216pt" strokecolor="#E4E4E4">
                <v:path arrowok="t"/>
              </v:shape>
            </v:group>
            <v:group style="position:absolute;left:206;top:866;width:2;height:900" coordorigin="206,866" coordsize="2,900">
              <v:shape style="position:absolute;left:206;top:866;width:2;height:900" coordorigin="206,866" coordsize="0,900" path="m206,866l206,1766e" filled="f" stroked="t" strokeweight=".708pt" strokecolor="#E4E4E4">
                <v:path arrowok="t"/>
              </v:shape>
            </v:group>
            <v:group style="position:absolute;left:11895;top:866;width:2;height:900" coordorigin="11895,866" coordsize="2,900">
              <v:shape style="position:absolute;left:11895;top:866;width:2;height:900" coordorigin="11895,866" coordsize="0,900" path="m11895,866l11895,1766e" filled="f" stroked="t" strokeweight=".708pt" strokecolor="#E4E4E4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7.941437pt;margin-top:-2.307720pt;width:48.452563pt;height:1.425695pt;mso-position-horizontal-relative:page;mso-position-vertical-relative:paragraph;z-index:-12646" coordorigin="4359,-46" coordsize="969,29">
            <v:group style="position:absolute;left:4409;top:-28;width:912;height:2" coordorigin="4409,-28" coordsize="912,2">
              <v:shape style="position:absolute;left:4409;top:-28;width:912;height:2" coordorigin="4409,-28" coordsize="912,0" path="m4409,-28l5321,-28e" filled="f" stroked="t" strokeweight=".708pt" strokecolor="#DEDEDE">
                <v:path arrowok="t"/>
              </v:shape>
            </v:group>
            <v:group style="position:absolute;left:4371;top:-34;width:38;height:4" coordorigin="4371,-34" coordsize="38,4">
              <v:shape style="position:absolute;left:4371;top:-34;width:38;height:4" coordorigin="4371,-34" coordsize="38,4" path="m4409,-34l4385,-33,4372,-30e" filled="f" stroked="t" strokeweight="1.216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20.072998pt;margin-top:16.870995pt;width:48.836956pt;height:1.498686pt;mso-position-horizontal-relative:page;mso-position-vertical-relative:paragraph;z-index:-12645" coordorigin="4401,337" coordsize="977,30">
            <v:group style="position:absolute;left:4409;top:349;width:912;height:2" coordorigin="4409,349" coordsize="912,2">
              <v:shape style="position:absolute;left:4409;top:349;width:912;height:2" coordorigin="4409,349" coordsize="912,0" path="m4409,349l5321,349e" filled="f" stroked="t" strokeweight=".708pt" strokecolor="#DEDEDE">
                <v:path arrowok="t"/>
              </v:shape>
            </v:group>
            <v:group style="position:absolute;left:5321;top:350;width:45;height:6" coordorigin="5321,350" coordsize="45,6">
              <v:shape style="position:absolute;left:5321;top:350;width:45;height:6" coordorigin="5321,350" coordsize="45,6" path="m5321,355l5344,354,5366,350e" filled="f" stroked="t" strokeweight="1.216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211.304993pt;margin-top:7.42298pt;width:.607pt;height:1.216pt;mso-position-horizontal-relative:page;mso-position-vertical-relative:paragraph;z-index:-12644" coordorigin="4226,148" coordsize="12,24">
            <v:shape style="position:absolute;left:4226;top:148;width:12;height:24" coordorigin="4226,148" coordsize="12,24" path="m4226,161l4238,161e" filled="f" stroked="t" strokeweight="1.316pt" strokecolor="#DEDEDE">
              <v:path arrowok="t"/>
            </v:shape>
            <w10:wrap type="none"/>
          </v:group>
        </w:pict>
      </w:r>
      <w:r>
        <w:rPr/>
        <w:pict>
          <v:group style="position:absolute;margin-left:274.553986pt;margin-top:7.42298pt;width:.608pt;height:1.216pt;mso-position-horizontal-relative:page;mso-position-vertical-relative:paragraph;z-index:-12643" coordorigin="5491,148" coordsize="12,24">
            <v:shape style="position:absolute;left:5491;top:148;width:12;height:24" coordorigin="5491,148" coordsize="12,24" path="m5491,161l5503,161e" filled="f" stroked="t" strokeweight="1.316pt" strokecolor="#DEDEDE">
              <v:path arrowok="t"/>
            </v:shape>
            <w10:wrap type="none"/>
          </v:group>
        </w:pict>
      </w:r>
      <w:r>
        <w:rPr/>
        <w:pict>
          <v:group style="position:absolute;margin-left:545.96875pt;margin-top:-2.307720pt;width:33.633223pt;height:1.498737pt;mso-position-horizontal-relative:page;mso-position-vertical-relative:paragraph;z-index:-12642" coordorigin="10919,-46" coordsize="673,30">
            <v:group style="position:absolute;left:10977;top:-28;width:608;height:2" coordorigin="10977,-28" coordsize="608,2">
              <v:shape style="position:absolute;left:10977;top:-28;width:608;height:2" coordorigin="10977,-28" coordsize="608,0" path="m10977,-28l11585,-28e" filled="f" stroked="t" strokeweight=".708pt" strokecolor="#DEDEDE">
                <v:path arrowok="t"/>
              </v:shape>
            </v:group>
            <v:group style="position:absolute;left:10932;top:-34;width:45;height:6" coordorigin="10932,-34" coordsize="45,6">
              <v:shape style="position:absolute;left:10932;top:-34;width:45;height:6" coordorigin="10932,-34" coordsize="45,6" path="m10977,-34l10954,-33,10932,-28e" filled="f" stroked="t" strokeweight="1.216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39.108582pt;margin-top:4.608444pt;width:1.764699pt;height:7.727799pt;mso-position-horizontal-relative:page;mso-position-vertical-relative:paragraph;z-index:-12641" coordorigin="10782,92" coordsize="35,155">
            <v:group style="position:absolute;left:10795;top:104;width:4;height:23" coordorigin="10795,104" coordsize="4,23">
              <v:shape style="position:absolute;left:10795;top:104;width:4;height:23" coordorigin="10795,104" coordsize="4,23" path="m10800,104l10799,105,10795,128e" filled="f" stroked="t" strokeweight="1.216pt" strokecolor="#DEDEDE">
                <v:path arrowok="t"/>
              </v:shape>
            </v:group>
            <v:group style="position:absolute;left:10794;top:173;width:11;height:62" coordorigin="10794,173" coordsize="11,62">
              <v:shape style="position:absolute;left:10794;top:173;width:11;height:62" coordorigin="10794,173" coordsize="11,62" path="m10794,173l10796,196,10800,218,10805,233e" filled="f" stroked="t" strokeweight="1.216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48.484985pt;margin-top:16.870941pt;width:33.633135pt;height:1.498739pt;mso-position-horizontal-relative:page;mso-position-vertical-relative:paragraph;z-index:-12640" coordorigin="10970,337" coordsize="673,30">
            <v:group style="position:absolute;left:10977;top:349;width:608;height:2" coordorigin="10977,349" coordsize="608,2">
              <v:shape style="position:absolute;left:10977;top:349;width:608;height:2" coordorigin="10977,349" coordsize="608,0" path="m10977,349l11585,349e" filled="f" stroked="t" strokeweight=".708pt" strokecolor="#DEDEDE">
                <v:path arrowok="t"/>
              </v:shape>
            </v:group>
            <v:group style="position:absolute;left:11585;top:350;width:45;height:6" coordorigin="11585,350" coordsize="45,6">
              <v:shape style="position:absolute;left:11585;top:350;width:45;height:6" coordorigin="11585,350" coordsize="45,6" path="m11585,355l11608,354,11630,350e" filled="f" stroked="t" strokeweight="1.216pt" strokecolor="#DEDEDE">
                <v:path arrowok="t"/>
              </v:shape>
            </v:group>
            <w10:wrap type="none"/>
          </v:group>
        </w:pict>
      </w:r>
      <w:r>
        <w:rPr/>
        <w:pict>
          <v:group style="position:absolute;margin-left:587.762024pt;margin-top:7.42298pt;width:.608pt;height:1.216pt;mso-position-horizontal-relative:page;mso-position-vertical-relative:paragraph;z-index:-12639" coordorigin="11755,148" coordsize="12,24">
            <v:shape style="position:absolute;left:11755;top:148;width:12;height:24" coordorigin="11755,148" coordsize="12,24" path="m11755,161l11767,161e" filled="f" stroked="t" strokeweight="1.316pt" strokecolor="#DEDEDE">
              <v:path arrowok="t"/>
            </v:shape>
            <w10:wrap type="none"/>
          </v:group>
        </w:pict>
      </w:r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←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5"/>
            <w:w w:val="100"/>
            <w:sz w:val="17"/>
            <w:szCs w:val="17"/>
          </w:rPr>
          <w:t> </w:t>
        </w:r>
      </w:hyperlink>
      <w:hyperlink w:history="true" w:anchor="_bookmark18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Previous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ab/>
        </w:r>
      </w:hyperlink>
      <w:hyperlink w:history="true" w:anchor="_bookmark24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Next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-5"/>
            <w:w w:val="100"/>
            <w:sz w:val="17"/>
            <w:szCs w:val="17"/>
          </w:rPr>
          <w:t> </w:t>
        </w:r>
      </w:hyperlink>
      <w:hyperlink w:history="true" w:anchor="_bookmark24">
        <w:r>
          <w:rPr>
            <w:rFonts w:ascii="Lucida Sans Unicode" w:hAnsi="Lucida Sans Unicode" w:cs="Lucida Sans Unicode" w:eastAsia="Lucida Sans Unicode"/>
            <w:b w:val="0"/>
            <w:bCs w:val="0"/>
            <w:color w:val="303030"/>
            <w:spacing w:val="0"/>
            <w:w w:val="100"/>
            <w:sz w:val="17"/>
            <w:szCs w:val="17"/>
          </w:rPr>
          <w:t>→</w:t>
        </w:r>
        <w:r>
          <w:rPr>
            <w:rFonts w:ascii="Lucida Sans Unicode" w:hAnsi="Lucida Sans Unicode" w:cs="Lucida Sans Unicode" w:eastAsia="Lucida Sans Unicode"/>
            <w:b w:val="0"/>
            <w:bCs w:val="0"/>
            <w:color w:val="000000"/>
            <w:spacing w:val="0"/>
            <w:w w:val="100"/>
            <w:sz w:val="17"/>
            <w:szCs w:val="17"/>
          </w:rPr>
        </w:r>
      </w:hyperlink>
    </w:p>
    <w:p>
      <w:pPr>
        <w:spacing w:line="160" w:lineRule="exact" w:before="2"/>
        <w:rPr>
          <w:sz w:val="16"/>
          <w:szCs w:val="16"/>
        </w:rPr>
      </w:pPr>
      <w:r>
        <w:rPr>
          <w:sz w:val="16"/>
          <w:szCs w:val="16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line="200" w:lineRule="exact"/>
        <w:rPr>
          <w:sz w:val="20"/>
          <w:szCs w:val="20"/>
        </w:rPr>
      </w:pPr>
      <w:r>
        <w:rPr>
          <w:sz w:val="20"/>
          <w:szCs w:val="20"/>
        </w:rPr>
      </w:r>
    </w:p>
    <w:p>
      <w:pPr>
        <w:spacing w:before="79"/>
        <w:ind w:left="443" w:right="0" w:firstLine="0"/>
        <w:jc w:val="left"/>
        <w:rPr>
          <w:rFonts w:ascii="Arial" w:hAnsi="Arial" w:cs="Arial" w:eastAsia="Arial"/>
          <w:sz w:val="19"/>
          <w:szCs w:val="19"/>
        </w:rPr>
      </w:pPr>
      <w:r>
        <w:rPr>
          <w:rFonts w:ascii="Arial" w:hAnsi="Arial" w:cs="Arial" w:eastAsia="Arial"/>
          <w:b w:val="0"/>
          <w:bCs w:val="0"/>
          <w:color w:val="303030"/>
          <w:spacing w:val="0"/>
          <w:w w:val="100"/>
          <w:sz w:val="19"/>
          <w:szCs w:val="19"/>
        </w:rPr>
        <w:t>©</w:t>
      </w:r>
      <w:r>
        <w:rPr>
          <w:rFonts w:ascii="Arial" w:hAnsi="Arial" w:cs="Arial" w:eastAsia="Arial"/>
          <w:b w:val="0"/>
          <w:bCs w:val="0"/>
          <w:color w:val="303030"/>
          <w:spacing w:val="12"/>
          <w:w w:val="100"/>
          <w:sz w:val="19"/>
          <w:szCs w:val="19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  <w:sz w:val="19"/>
          <w:szCs w:val="19"/>
        </w:rPr>
        <w:t>Codelearn</w:t>
      </w:r>
      <w:r>
        <w:rPr>
          <w:rFonts w:ascii="Arial" w:hAnsi="Arial" w:cs="Arial" w:eastAsia="Arial"/>
          <w:b w:val="0"/>
          <w:bCs w:val="0"/>
          <w:color w:val="303030"/>
          <w:spacing w:val="12"/>
          <w:w w:val="100"/>
          <w:sz w:val="19"/>
          <w:szCs w:val="19"/>
        </w:rPr>
        <w:t> </w:t>
      </w:r>
      <w:r>
        <w:rPr>
          <w:rFonts w:ascii="Arial" w:hAnsi="Arial" w:cs="Arial" w:eastAsia="Arial"/>
          <w:b w:val="0"/>
          <w:bCs w:val="0"/>
          <w:color w:val="303030"/>
          <w:spacing w:val="0"/>
          <w:w w:val="100"/>
          <w:sz w:val="19"/>
          <w:szCs w:val="19"/>
        </w:rPr>
        <w:t>2012</w:t>
      </w:r>
      <w:r>
        <w:rPr>
          <w:rFonts w:ascii="Arial" w:hAnsi="Arial" w:cs="Arial" w:eastAsia="Arial"/>
          <w:b w:val="0"/>
          <w:bCs w:val="0"/>
          <w:color w:val="000000"/>
          <w:spacing w:val="0"/>
          <w:w w:val="100"/>
          <w:sz w:val="19"/>
          <w:szCs w:val="19"/>
        </w:rPr>
      </w:r>
    </w:p>
    <w:sectPr>
      <w:pgSz w:w="12240" w:h="15840"/>
      <w:pgMar w:header="89" w:footer="18" w:top="280" w:bottom="200" w:left="0" w:right="5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Tahoma">
    <w:altName w:val="Tahoma"/>
    <w:charset w:val="0"/>
    <w:family w:val="swiss"/>
    <w:pitch w:val="variable"/>
  </w:font>
  <w:font w:name="Lucida Sans Unicode">
    <w:altName w:val="Lucida Sans Unicode"/>
    <w:charset w:val="0"/>
    <w:family w:val="swiss"/>
    <w:pitch w:val="variable"/>
  </w:font>
  <w:font w:name="Consolas">
    <w:altName w:val="Consolas"/>
    <w:charset w:val="0"/>
    <w:family w:val="modern"/>
    <w:pitch w:val="fixed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357.203202pt;height:9.5543pt;mso-position-horizontal-relative:page;mso-position-vertical-relative:page;z-index:-13616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http://www.codelearn.org/ruby-on-rails-tutorial/1/Learning-Rails-basics/1/Creating-a-new-app[14-12-2012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15:38:12]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582.336462pt;height:9.5543pt;mso-position-horizontal-relative:page;mso-position-vertical-relative:page;z-index:-13597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http://www.codelearn.org/ruby-on-rails-tutorial/tasks/2/4/Views,-layout,-helper-methods-&amp;-assets-pipeline/2/Include-modal,-modify-delete-to-use-link_to-&amp;-redirect_to[14-12-2012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15:54:46]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560.089047pt;height:9.5543pt;mso-position-horizontal-relative:page;mso-position-vertical-relative:page;z-index:-13594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http://www.codelearn.org/ruby-on-rails-tutorial/tasks/2/2/Creating-routes,-controllers-&amp;-views-%7C-ruby-tutorial/1/Display-one-hardcoded-todo-from-controller[14-12-2012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15:56:58]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80.213379pt;width:584.472278pt;height:9.1872pt;mso-position-horizontal-relative:page;mso-position-vertical-relative:page;z-index:-13592" type="#_x0000_t202" filled="f" stroked="f">
          <v:textbox inset="0,0,0,0">
            <w:txbxContent>
              <w:p>
                <w:pPr>
                  <w:spacing w:before="5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4"/>
                    <w:szCs w:val="14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4"/>
                      <w:szCs w:val="14"/>
                    </w:rPr>
                    <w:t>http://www.codelearn.org/ruby-on-rails-tutorial/tasks/2/2/Creating-routes,-controllers-&amp;-views-%7C-ruby-tutorial/2/Display-multiple-hardcoded-todos-from-controller-using-array[14-12-2012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4"/>
                      <w:szCs w:val="14"/>
                    </w:rPr>
                    <w:t>      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16"/>
                      <w:w w:val="100"/>
                      <w:sz w:val="14"/>
                      <w:szCs w:val="14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15:57:21]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475.956804pt;height:9.5543pt;mso-position-horizontal-relative:page;mso-position-vertical-relative:page;z-index:-13590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http://www.codelearn.org/ruby-on-rails-tutorial/2/Building-to-do-list-web-app/3/Rails-models---create,-migrate,-rollback-and-destroy[14-12-2012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15:57:46]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603.51872pt;height:9.5543pt;mso-position-horizontal-relative:page;mso-position-vertical-relative:page;z-index:-13587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http://www.codelearn.org/...rails-tutorial/tasks/2/3/Rails-models---create,-migrate,-rollback-and-destroy/1/Store-todo-using-Console,-fetch-it-in-controller-&amp;-show-on-the-view[14-12-2012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15:58:09]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522.740586pt;height:9.5543pt;mso-position-horizontal-relative:page;mso-position-vertical-relative:page;z-index:-13585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http://www.codelearn.org/ruby-on-rails-tutorial/tasks/2/3/Rails-models---create,-migrate,-rollback-and-destroy/2/Implementing-'delete-last-todo'-link[14-12-2012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15:58:32]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570.181592pt;height:9.5543pt;mso-position-horizontal-relative:page;mso-position-vertical-relative:page;z-index:-13583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http://www.codelearn.org/ruby-on-rails-tutorial/tasks/2/4/Views,-layout,-helper-methods-&amp;-assets-pipeline/1/Add-bootstrap-CSS,-insert-navbar-&amp;-put-todos-in-well[14-12-2012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15:59:00]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489.826499pt;height:9.5543pt;mso-position-horizontal-relative:page;mso-position-vertical-relative:page;z-index:-13580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http://www.codelearn.org/ruby-on-rails-tutorial/2/Building-to-do-list-web-app/5/Introducing-Ruby-Gems-through-Twitter-Bootstrap-Gem[14-12-2012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15:59:24]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601.841665pt;height:9.5543pt;mso-position-horizontal-relative:page;mso-position-vertical-relative:page;z-index:-13578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http://www.codelearn.org/...on-rails-tutorial/tasks/2/5/Introducing-Ruby-Gems-through-Twitter-Bootstrap-Gem/1/Remove-bootstrap.css,-incorporate-Gem,-create-fixed-layout[14-12-2012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15:59:47]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547.715103pt;height:9.5543pt;mso-position-horizontal-relative:page;mso-position-vertical-relative:page;z-index:-13576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http://www.codelearn.org/ruby-on-rails-tutorial/tasks/3/2/Rails-models---create,-migrate,-rollback-and-destroy/2/Implementing-%27delete-last-todo%27-link[14-12-2012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16:00:19]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406.291046pt;height:9.5543pt;mso-position-horizontal-relative:page;mso-position-vertical-relative:page;z-index:-13614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http://www.codelearn.org/ruby-on-rails-tutorial/tasks/1/1/Creating-a-new-app/1/Create-default-app---your_site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[14-12-2012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15:38:40]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517.928497pt;height:9.5543pt;mso-position-horizontal-relative:page;mso-position-vertical-relative:page;z-index:-13574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http://www.codelearn.org/ruby-on-rails-tutorial/3/Introducing-forms,-migrations-&amp;-ajax-in-Rails/1/Rails-forms,-params,-attr_accessible,-validation[14-12-2012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16:00:46]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470.729228pt;height:9.5543pt;mso-position-horizontal-relative:page;mso-position-vertical-relative:page;z-index:-13572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http://www.codelearn.org/ruby-on-rails-tutorial/tasks/3/1/Rails-forms,-params,-attr_accessible,-validation/1/Implement-adding-todo[14-12-2012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16:01:29]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464.421387pt;height:9.5543pt;mso-position-horizontal-relative:page;mso-position-vertical-relative:page;z-index:-13570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http://www.codelearn.org/ruby-on-rails-tutorial/tasks/3/1/Rails-forms,-params,-attr_accessible,-validation/2/How-to-use-form_for[14-12-2012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16:01:49]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497.788732pt;height:9.5543pt;mso-position-horizontal-relative:page;mso-position-vertical-relative:page;z-index:-13568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http://www.codelearn.org/ruby-on-rails-tutorial/3/Introducing-forms,-migrations-&amp;-ajax-in-Rails/2/Rails-migration,-form_for-&amp;-checkboxes[14-12-2012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16:02:09]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80.124207pt;width:469.823716pt;height:9.298pt;mso-position-horizontal-relative:page;mso-position-vertical-relative:page;z-index:-13566" type="#_x0000_t202" filled="f" stroked="f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4"/>
                    <w:szCs w:val="14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4"/>
                      <w:szCs w:val="14"/>
                    </w:rPr>
                    <w:t>http://www.codelearn.org/ruby-on-rails-tutorial/2/Building-to-do-list-web-app/2/Creating-routes,-controllers-&amp;-views-%7C-ruby-tutorial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[14-12-2012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         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8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16:26:49]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389.105013pt;height:9.5543pt;mso-position-horizontal-relative:page;mso-position-vertical-relative:page;z-index:-13612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http://www.codelearn.org/ruby-on-rails-tutorial/1/Learning-Rails-basics/2/Understanding-Rails-directory[14-12-2012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15:39:05]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373.157885pt;height:9.5543pt;mso-position-horizontal-relative:page;mso-position-vertical-relative:page;z-index:-13610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http://www.codelearn.org/ruby-on-rails-tutorial/1/Learning-Rails-basics/3/Adding-Helloworld-page[14-12-2012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15:39:28]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396.651759pt;height:9.5543pt;mso-position-horizontal-relative:page;mso-position-vertical-relative:page;z-index:-13608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http://www.codelearn.org/ruby-on-rails-tutorial/tasks/1/3/Adding-Helloworld-page/1/Create-greetings-page[14-12-2012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15:39:50]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79065pt;width:402.468772pt;height:9.4826pt;mso-position-horizontal-relative:page;mso-position-vertical-relative:page;z-index:-13606" type="#_x0000_t202" filled="f" stroked="f">
          <v:textbox inset="0,0,0,0">
            <w:txbxContent>
              <w:p>
                <w:pPr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95"/>
                      <w:sz w:val="15"/>
                      <w:szCs w:val="15"/>
                    </w:rPr>
                    <w:t>http://www.codelearn.org/ruby-on-rails-tutorial/1/Learning-Rails-basics/4/Adding-pages-from-Rails-controller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95"/>
                    <w:sz w:val="15"/>
                    <w:szCs w:val="15"/>
                  </w:rPr>
                  <w:t>[14-12-2012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95"/>
                    <w:sz w:val="15"/>
                    <w:szCs w:val="15"/>
                  </w:rPr>
                  <w:t>       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35"/>
                    <w:w w:val="95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95"/>
                    <w:sz w:val="15"/>
                    <w:szCs w:val="15"/>
                  </w:rPr>
                  <w:t>15:40:14]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95972pt;width:501.051878pt;height:9.459pt;mso-position-horizontal-relative:page;mso-position-vertical-relative:page;z-index:-13603" type="#_x0000_t202" filled="f" stroked="f">
          <v:textbox inset="0,0,0,0">
            <w:txbxContent>
              <w:p>
                <w:pPr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95"/>
                      <w:sz w:val="15"/>
                      <w:szCs w:val="15"/>
                    </w:rPr>
                    <w:t>http://www.codelearn.org/ruby-on-rails-tutorial/tasks/1/4/Adding-pages-from-Rails-controller/1/Create-home-&amp;-about-pages-through-controller[14-12-2012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95"/>
                      <w:sz w:val="15"/>
                      <w:szCs w:val="15"/>
                    </w:rPr>
                    <w:t>           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8"/>
                      <w:w w:val="95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95"/>
                    <w:sz w:val="15"/>
                    <w:szCs w:val="15"/>
                  </w:rPr>
                  <w:t>15:40:48]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454.563025pt;height:9.5543pt;mso-position-horizontal-relative:page;mso-position-vertical-relative:page;z-index:-13601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http://www.codelearn.org/ruby-on-rails-tutorial/1/Learning-Rails-basics/5/Understanding-Rails-model-view-controller-(MVC)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[14-12-2012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15:41:21]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779.927307pt;width:398.343922pt;height:9.5543pt;mso-position-horizontal-relative:page;mso-position-vertical-relative:page;z-index:-13599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hyperlink r:id="rId1"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http://www.codelearn.org/ruby-on-rails-tutorial/2/Building-to-do-list-web-app/1/How-to-design-a-Rails-app[14-12-2012</w:t>
                  </w:r>
                  <w:r>
                    <w:rPr>
                      <w:rFonts w:ascii="Times New Roman" w:hAnsi="Times New Roman" w:cs="Times New Roman" w:eastAsia="Times New Roman"/>
                      <w:b w:val="0"/>
                      <w:bCs w:val="0"/>
                      <w:spacing w:val="0"/>
                      <w:w w:val="100"/>
                      <w:sz w:val="15"/>
                      <w:szCs w:val="15"/>
                    </w:rPr>
                    <w:t> </w:t>
                  </w:r>
                </w:hyperlink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15:44:07]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pt;margin-top:5.921253pt;width:171.616705pt;height:9.5543pt;mso-position-horizontal-relative:page;mso-position-vertical-relative:page;z-index:-13617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Creating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a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new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app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192.610106pt;height:9.5543pt;mso-position-horizontal-relative:page;mso-position-vertical-relative:page;z-index:-13600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How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to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design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a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app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287.446793pt;height:9.5543pt;mso-position-horizontal-relative:page;mso-position-vertical-relative:page;z-index:-13598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Include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modal,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modify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delete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to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use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link_to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&amp;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redirect_to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287.446793pt;height:9.5543pt;mso-position-horizontal-relative:page;mso-position-vertical-relative:page;z-index:-13596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Include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modal,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modify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delete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to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use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link_to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&amp;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redirect_to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245.890586pt;height:9.5543pt;mso-position-horizontal-relative:page;mso-position-vertical-relative:page;z-index:-13595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Display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hardcoded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todo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from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controller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6.216649pt;width:284.349166pt;height:9.1872pt;mso-position-horizontal-relative:page;mso-position-vertical-relative:page;z-index:-13593" type="#_x0000_t202" filled="f" stroked="f">
          <v:textbox inset="0,0,0,0">
            <w:txbxContent>
              <w:p>
                <w:pPr>
                  <w:spacing w:before="5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4"/>
                    <w:szCs w:val="14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Display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7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multiple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7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hardcoded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7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todos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7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from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7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controller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7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using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8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array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7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7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7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7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7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8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7"/>
                    <w:w w:val="100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  <w:t>Codelearn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264.564817pt;height:9.5543pt;mso-position-horizontal-relative:page;mso-position-vertical-relative:page;z-index:-13591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models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create,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migrate,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rollback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and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destroy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264.564817pt;height:9.5543pt;mso-position-horizontal-relative:page;mso-position-vertical-relative:page;z-index:-13589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models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create,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migrate,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rollback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and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destroy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315.994494pt;height:9.5543pt;mso-position-horizontal-relative:page;mso-position-vertical-relative:page;z-index:-13588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Store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todo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using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Console,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fetch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it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in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controller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&amp;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show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the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view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219.465644pt;height:9.5543pt;mso-position-horizontal-relative:page;mso-position-vertical-relative:page;z-index:-13586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Implementing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'delete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last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todo'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link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274.664916pt;height:9.5543pt;mso-position-horizontal-relative:page;mso-position-vertical-relative:page;z-index:-13584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Add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bootstrap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CSS,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insert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navbar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&amp;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put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todos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in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well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198.472243pt;height:9.5543pt;mso-position-horizontal-relative:page;mso-position-vertical-relative:page;z-index:-13615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Create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default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app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your_site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274.664916pt;height:9.5543pt;mso-position-horizontal-relative:page;mso-position-vertical-relative:page;z-index:-13582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Add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bootstrap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CSS,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insert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navbar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&amp;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put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todos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in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well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283.465676pt;height:9.5543pt;mso-position-horizontal-relative:page;mso-position-vertical-relative:page;z-index:-13581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Introducing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Gems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through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Twitter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Bootstrap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Gem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294.139903pt;height:9.5543pt;mso-position-horizontal-relative:page;mso-position-vertical-relative:page;z-index:-13579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Remove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bootstrap.css,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incorporate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Gem,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create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fixed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layout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171.843334pt;height:9.5543pt;mso-position-horizontal-relative:page;mso-position-vertical-relative:page;z-index:-13577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Toggle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todos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status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255.968023pt;height:9.5543pt;mso-position-horizontal-relative:page;mso-position-vertical-relative:page;z-index:-13575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forms,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params,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attr_accessible,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validation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183.590271pt;height:9.5543pt;mso-position-horizontal-relative:page;mso-position-vertical-relative:page;z-index:-13573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Implement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adding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todo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176.655424pt;height:9.5543pt;mso-position-horizontal-relative:page;mso-position-vertical-relative:page;z-index:-13571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How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to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use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form_for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235.828258pt;height:9.5543pt;mso-position-horizontal-relative:page;mso-position-vertical-relative:page;z-index:-13569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migration,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form_for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&amp;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checkboxes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6.127491pt;width:256.722106pt;height:9.298pt;mso-position-horizontal-relative:page;mso-position-vertical-relative:page;z-index:-13567" type="#_x0000_t202" filled="f" stroked="f">
          <v:textbox inset="0,0,0,0">
            <w:txbxContent>
              <w:p>
                <w:pPr>
                  <w:spacing w:before="6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4"/>
                    <w:szCs w:val="14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5"/>
                    <w:sz w:val="14"/>
                    <w:szCs w:val="14"/>
                  </w:rPr>
                  <w:t>Creating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5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5"/>
                    <w:sz w:val="14"/>
                    <w:szCs w:val="14"/>
                  </w:rPr>
                  <w:t>routes,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5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5"/>
                    <w:sz w:val="14"/>
                    <w:szCs w:val="14"/>
                  </w:rPr>
                  <w:t>controllers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5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5"/>
                    <w:sz w:val="14"/>
                    <w:szCs w:val="14"/>
                  </w:rPr>
                  <w:t>&amp;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5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5"/>
                    <w:sz w:val="14"/>
                    <w:szCs w:val="14"/>
                  </w:rPr>
                  <w:t>views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5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5"/>
                    <w:sz w:val="14"/>
                    <w:szCs w:val="14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5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5"/>
                    <w:sz w:val="14"/>
                    <w:szCs w:val="14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5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5"/>
                    <w:sz w:val="14"/>
                    <w:szCs w:val="14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5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5"/>
                    <w:sz w:val="14"/>
                    <w:szCs w:val="14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3"/>
                    <w:w w:val="105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5"/>
                    <w:sz w:val="14"/>
                    <w:szCs w:val="14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5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5"/>
                    <w:sz w:val="14"/>
                    <w:szCs w:val="14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5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5"/>
                    <w:sz w:val="14"/>
                    <w:szCs w:val="14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5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5"/>
                    <w:sz w:val="14"/>
                    <w:szCs w:val="14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5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5"/>
                    <w:sz w:val="14"/>
                    <w:szCs w:val="14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5"/>
                    <w:sz w:val="14"/>
                    <w:szCs w:val="14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5"/>
                    <w:sz w:val="14"/>
                    <w:szCs w:val="14"/>
                  </w:rPr>
                  <w:t>Codelearn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4"/>
                    <w:szCs w:val="14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204.145523pt;height:9.5543pt;mso-position-horizontal-relative:page;mso-position-vertical-relative:page;z-index:-13613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Understanding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directory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188.198395pt;height:9.5543pt;mso-position-horizontal-relative:page;mso-position-vertical-relative:page;z-index:-13611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Adding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Helloworld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page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178.536444pt;height:9.5543pt;mso-position-horizontal-relative:page;mso-position-vertical-relative:page;z-index:-13609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Create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greetings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page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78948pt;width:218.022673pt;height:9.4826pt;mso-position-horizontal-relative:page;mso-position-vertical-relative:page;z-index:-13607" type="#_x0000_t202" filled="f" stroked="f">
          <v:textbox inset="0,0,0,0">
            <w:txbxContent>
              <w:p>
                <w:pPr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Adding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pages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from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controller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78948pt;width:218.022673pt;height:9.4826pt;mso-position-horizontal-relative:page;mso-position-vertical-relative:page;z-index:-13605" type="#_x0000_t202" filled="f" stroked="f">
          <v:textbox inset="0,0,0,0">
            <w:txbxContent>
              <w:p>
                <w:pPr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Adding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pages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from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controller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97939pt;width:250.481679pt;height:9.459pt;mso-position-horizontal-relative:page;mso-position-vertical-relative:page;z-index:-13604" type="#_x0000_t202" filled="f" stroked="f">
          <v:textbox inset="0,0,0,0">
            <w:txbxContent>
              <w:p>
                <w:pPr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Create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home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&amp;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about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pages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through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controller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4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-5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spacing w:line="200" w:lineRule="exact"/>
      <w:rPr>
        <w:sz w:val="20"/>
        <w:szCs w:val="20"/>
      </w:rPr>
    </w:pPr>
    <w:r>
      <w:rPr/>
      <w:pict>
        <v:shape style="position:absolute;margin-left:4pt;margin-top:5.921253pt;width:267.722514pt;height:9.5543pt;mso-position-horizontal-relative:page;mso-position-vertical-relative:page;z-index:-13602" type="#_x0000_t202" filled="f" stroked="f">
          <v:textbox inset="0,0,0,0">
            <w:txbxContent>
              <w:p>
                <w:pPr>
                  <w:spacing w:before="1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15"/>
                    <w:szCs w:val="15"/>
                  </w:rPr>
                </w:pP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Understanding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model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view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controller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(MVC)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Ruby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on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Rails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Tutorial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|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 </w:t>
                </w:r>
                <w:r>
                  <w:rPr>
                    <w:rFonts w:ascii="Times New Roman" w:hAnsi="Times New Roman" w:cs="Times New Roman" w:eastAsia="Times New Roman"/>
                    <w:b w:val="0"/>
                    <w:bCs w:val="0"/>
                    <w:spacing w:val="0"/>
                    <w:w w:val="100"/>
                    <w:sz w:val="15"/>
                    <w:szCs w:val="15"/>
                  </w:rPr>
                  <w:t>Codelearn</w:t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decimal"/>
      <w:lvlText w:val="%2."/>
      <w:lvlJc w:val="left"/>
      <w:pPr>
        <w:ind w:hanging="428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46">
    <w:multiLevelType w:val="hybridMultilevel"/>
    <w:lvl w:ilvl="0">
      <w:start w:val="1"/>
      <w:numFmt w:val="decimal"/>
      <w:lvlText w:val="%1."/>
      <w:lvlJc w:val="left"/>
      <w:pPr>
        <w:ind w:hanging="414"/>
        <w:jc w:val="left"/>
      </w:pPr>
      <w:rPr>
        <w:rFonts w:hint="default" w:ascii="Lucida Sans Unicode" w:hAnsi="Lucida Sans Unicode" w:eastAsia="Lucida Sans Unicode"/>
        <w:color w:val="545454"/>
        <w:spacing w:val="9"/>
        <w:w w:val="98"/>
        <w:sz w:val="16"/>
        <w:szCs w:val="1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45">
    <w:multiLevelType w:val="hybridMultilevel"/>
    <w:lvl w:ilvl="0">
      <w:start w:val="1"/>
      <w:numFmt w:val="decimal"/>
      <w:lvlText w:val="%1."/>
      <w:lvlJc w:val="left"/>
      <w:pPr>
        <w:ind w:hanging="414"/>
        <w:jc w:val="left"/>
      </w:pPr>
      <w:rPr>
        <w:rFonts w:hint="default" w:ascii="Lucida Sans Unicode" w:hAnsi="Lucida Sans Unicode" w:eastAsia="Lucida Sans Unicode"/>
        <w:color w:val="545454"/>
        <w:spacing w:val="9"/>
        <w:w w:val="98"/>
        <w:sz w:val="16"/>
        <w:szCs w:val="1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hanging="414"/>
        <w:jc w:val="left"/>
      </w:pPr>
      <w:rPr>
        <w:rFonts w:hint="default" w:ascii="Lucida Sans Unicode" w:hAnsi="Lucida Sans Unicode" w:eastAsia="Lucida Sans Unicode"/>
        <w:color w:val="545454"/>
        <w:spacing w:val="9"/>
        <w:w w:val="98"/>
        <w:sz w:val="16"/>
        <w:szCs w:val="1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43">
    <w:multiLevelType w:val="hybridMultilevel"/>
    <w:lvl w:ilvl="0">
      <w:start w:val="1"/>
      <w:numFmt w:val="decimal"/>
      <w:lvlText w:val="%1"/>
      <w:lvlJc w:val="left"/>
      <w:pPr>
        <w:ind w:hanging="451"/>
        <w:jc w:val="left"/>
      </w:pPr>
      <w:rPr>
        <w:rFonts w:hint="default"/>
      </w:rPr>
    </w:lvl>
    <w:lvl w:ilvl="1">
      <w:start w:val="9"/>
      <w:numFmt w:val="decimal"/>
      <w:lvlText w:val="%1.%2"/>
      <w:lvlJc w:val="left"/>
      <w:pPr>
        <w:ind w:hanging="451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hanging="451"/>
        <w:jc w:val="left"/>
      </w:pPr>
      <w:rPr>
        <w:rFonts w:hint="default" w:ascii="Consolas" w:hAnsi="Consolas" w:eastAsia="Consolas"/>
        <w:color w:val="303030"/>
        <w:w w:val="102"/>
        <w:sz w:val="16"/>
        <w:szCs w:val="16"/>
      </w:rPr>
    </w:lvl>
    <w:lvl w:ilvl="3">
      <w:start w:val="1"/>
      <w:numFmt w:val="decimal"/>
      <w:lvlText w:val="%4."/>
      <w:lvlJc w:val="left"/>
      <w:pPr>
        <w:ind w:hanging="414"/>
        <w:jc w:val="left"/>
      </w:pPr>
      <w:rPr>
        <w:rFonts w:hint="default" w:ascii="Lucida Sans Unicode" w:hAnsi="Lucida Sans Unicode" w:eastAsia="Lucida Sans Unicode"/>
        <w:color w:val="545454"/>
        <w:spacing w:val="9"/>
        <w:w w:val="98"/>
        <w:sz w:val="16"/>
        <w:szCs w:val="16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hanging="353"/>
        <w:jc w:val="left"/>
      </w:pPr>
      <w:rPr>
        <w:rFonts w:hint="default" w:ascii="Arial" w:hAnsi="Arial" w:eastAsia="Arial"/>
        <w:b/>
        <w:bCs/>
        <w:color w:val="303030"/>
        <w:sz w:val="30"/>
        <w:szCs w:val="3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hanging="353"/>
        <w:jc w:val="left"/>
      </w:pPr>
      <w:rPr>
        <w:rFonts w:hint="default" w:ascii="Arial" w:hAnsi="Arial" w:eastAsia="Arial"/>
        <w:b/>
        <w:bCs/>
        <w:color w:val="303030"/>
        <w:sz w:val="30"/>
        <w:szCs w:val="3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hanging="265"/>
        <w:jc w:val="left"/>
      </w:pPr>
      <w:rPr>
        <w:rFonts w:hint="default" w:ascii="Lucida Sans Unicode" w:hAnsi="Lucida Sans Unicode" w:eastAsia="Lucida Sans Unicode"/>
        <w:color w:val="545454"/>
        <w:sz w:val="20"/>
        <w:szCs w:val="20"/>
      </w:rPr>
    </w:lvl>
    <w:lvl w:ilvl="1">
      <w:start w:val="1"/>
      <w:numFmt w:val="decimal"/>
      <w:lvlText w:val="%2."/>
      <w:lvlJc w:val="left"/>
      <w:pPr>
        <w:ind w:hanging="265"/>
        <w:jc w:val="left"/>
      </w:pPr>
      <w:rPr>
        <w:rFonts w:hint="default" w:ascii="Lucida Sans Unicode" w:hAnsi="Lucida Sans Unicode" w:eastAsia="Lucida Sans Unicode"/>
        <w:color w:val="545454"/>
        <w:sz w:val="20"/>
        <w:szCs w:val="20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hanging="265"/>
        <w:jc w:val="left"/>
      </w:pPr>
      <w:rPr>
        <w:rFonts w:hint="default" w:ascii="Lucida Sans Unicode" w:hAnsi="Lucida Sans Unicode" w:eastAsia="Lucida Sans Unicode"/>
        <w:color w:val="545454"/>
        <w:sz w:val="20"/>
        <w:szCs w:val="2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38">
    <w:multiLevelType w:val="hybridMultilevel"/>
    <w:lvl w:ilvl="0">
      <w:start w:val="10"/>
      <w:numFmt w:val="decimal"/>
      <w:lvlText w:val="%1."/>
      <w:lvlJc w:val="left"/>
      <w:pPr>
        <w:ind w:hanging="731"/>
        <w:jc w:val="left"/>
      </w:pPr>
      <w:rPr>
        <w:rFonts w:hint="default" w:ascii="Lucida Sans Unicode" w:hAnsi="Lucida Sans Unicode" w:eastAsia="Lucida Sans Unicode"/>
        <w:color w:val="545454"/>
        <w:w w:val="102"/>
        <w:sz w:val="16"/>
        <w:szCs w:val="1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37">
    <w:multiLevelType w:val="hybridMultilevel"/>
    <w:lvl w:ilvl="0">
      <w:start w:val="4"/>
      <w:numFmt w:val="decimal"/>
      <w:lvlText w:val="%1."/>
      <w:lvlJc w:val="left"/>
      <w:pPr>
        <w:ind w:hanging="529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36">
    <w:multiLevelType w:val="hybridMultilevel"/>
    <w:lvl w:ilvl="0">
      <w:start w:val="4"/>
      <w:numFmt w:val="decimal"/>
      <w:lvlText w:val="%1."/>
      <w:lvlJc w:val="left"/>
      <w:pPr>
        <w:ind w:hanging="831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hanging="353"/>
        <w:jc w:val="left"/>
      </w:pPr>
      <w:rPr>
        <w:rFonts w:hint="default" w:ascii="Arial" w:hAnsi="Arial" w:eastAsia="Arial"/>
        <w:b/>
        <w:bCs/>
        <w:color w:val="303030"/>
        <w:sz w:val="30"/>
        <w:szCs w:val="30"/>
      </w:rPr>
    </w:lvl>
    <w:lvl w:ilvl="1">
      <w:start w:val="1"/>
      <w:numFmt w:val="decimal"/>
      <w:lvlText w:val="%2."/>
      <w:lvlJc w:val="left"/>
      <w:pPr>
        <w:ind w:hanging="428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34">
    <w:multiLevelType w:val="hybridMultilevel"/>
    <w:lvl w:ilvl="0">
      <w:start w:val="4"/>
      <w:numFmt w:val="decimal"/>
      <w:lvlText w:val="%1."/>
      <w:lvlJc w:val="left"/>
      <w:pPr>
        <w:ind w:hanging="529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hanging="353"/>
        <w:jc w:val="left"/>
      </w:pPr>
      <w:rPr>
        <w:rFonts w:hint="default" w:ascii="Arial" w:hAnsi="Arial" w:eastAsia="Arial"/>
        <w:b/>
        <w:bCs/>
        <w:color w:val="303030"/>
        <w:sz w:val="30"/>
        <w:szCs w:val="30"/>
      </w:rPr>
    </w:lvl>
    <w:lvl w:ilvl="1">
      <w:start w:val="1"/>
      <w:numFmt w:val="decimal"/>
      <w:lvlText w:val="%2."/>
      <w:lvlJc w:val="left"/>
      <w:pPr>
        <w:ind w:hanging="428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32">
    <w:multiLevelType w:val="hybridMultilevel"/>
    <w:lvl w:ilvl="0">
      <w:start w:val="20"/>
      <w:numFmt w:val="lowerLetter"/>
      <w:lvlText w:val="%1"/>
      <w:lvlJc w:val="left"/>
      <w:pPr>
        <w:ind w:hanging="250"/>
        <w:jc w:val="left"/>
      </w:pPr>
      <w:rPr>
        <w:rFonts w:hint="default"/>
      </w:rPr>
    </w:lvl>
    <w:lvl w:ilvl="1">
      <w:start w:val="21"/>
      <w:numFmt w:val="lowerLetter"/>
      <w:lvlText w:val="%1.%2"/>
      <w:lvlJc w:val="left"/>
      <w:pPr>
        <w:ind w:hanging="250"/>
        <w:jc w:val="left"/>
      </w:pPr>
      <w:rPr>
        <w:rFonts w:hint="default" w:ascii="Consolas" w:hAnsi="Consolas" w:eastAsia="Consolas"/>
        <w:color w:val="DD1144"/>
        <w:sz w:val="15"/>
        <w:szCs w:val="15"/>
      </w:rPr>
    </w:lvl>
    <w:lvl w:ilvl="2">
      <w:start w:val="1"/>
      <w:numFmt w:val="decimal"/>
      <w:lvlText w:val="%3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hanging="265"/>
        <w:jc w:val="left"/>
      </w:pPr>
      <w:rPr>
        <w:rFonts w:hint="default" w:ascii="Lucida Sans Unicode" w:hAnsi="Lucida Sans Unicode" w:eastAsia="Lucida Sans Unicode"/>
        <w:color w:val="545454"/>
        <w:sz w:val="20"/>
        <w:szCs w:val="2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hanging="265"/>
        <w:jc w:val="right"/>
      </w:pPr>
      <w:rPr>
        <w:rFonts w:hint="default" w:ascii="Lucida Sans Unicode" w:hAnsi="Lucida Sans Unicode" w:eastAsia="Lucida Sans Unicode"/>
        <w:color w:val="545454"/>
        <w:sz w:val="20"/>
        <w:szCs w:val="2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hanging="265"/>
        <w:jc w:val="right"/>
      </w:pPr>
      <w:rPr>
        <w:rFonts w:hint="default" w:ascii="Lucida Sans Unicode" w:hAnsi="Lucida Sans Unicode" w:eastAsia="Lucida Sans Unicode"/>
        <w:color w:val="545454"/>
        <w:sz w:val="20"/>
        <w:szCs w:val="20"/>
      </w:rPr>
    </w:lvl>
    <w:lvl w:ilvl="1">
      <w:start w:val="1"/>
      <w:numFmt w:val="decimal"/>
      <w:lvlText w:val="%2."/>
      <w:lvlJc w:val="left"/>
      <w:pPr>
        <w:ind w:hanging="428"/>
        <w:jc w:val="righ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5">
    <w:multiLevelType w:val="hybridMultilevel"/>
    <w:lvl w:ilvl="0">
      <w:start w:val="6"/>
      <w:numFmt w:val="decimal"/>
      <w:lvlText w:val="%1."/>
      <w:lvlJc w:val="left"/>
      <w:pPr>
        <w:ind w:hanging="529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decimal"/>
      <w:lvlText w:val="%2."/>
      <w:lvlJc w:val="left"/>
      <w:pPr>
        <w:ind w:hanging="428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3">
    <w:multiLevelType w:val="hybridMultilevel"/>
    <w:lvl w:ilvl="0">
      <w:start w:val="3"/>
      <w:numFmt w:val="decimal"/>
      <w:lvlText w:val="%1."/>
      <w:lvlJc w:val="left"/>
      <w:pPr>
        <w:ind w:hanging="341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2">
    <w:multiLevelType w:val="hybridMultilevel"/>
    <w:lvl w:ilvl="0">
      <w:start w:val="5"/>
      <w:numFmt w:val="decimal"/>
      <w:lvlText w:val="%1."/>
      <w:lvlJc w:val="left"/>
      <w:pPr>
        <w:ind w:hanging="428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hanging="428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0">
    <w:multiLevelType w:val="hybridMultilevel"/>
    <w:lvl w:ilvl="0">
      <w:start w:val="4"/>
      <w:numFmt w:val="decimal"/>
      <w:lvlText w:val="%1."/>
      <w:lvlJc w:val="left"/>
      <w:pPr>
        <w:ind w:hanging="529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9">
    <w:multiLevelType w:val="hybridMultilevel"/>
    <w:lvl w:ilvl="0">
      <w:start w:val="1"/>
      <w:numFmt w:val="decimal"/>
      <w:lvlText w:val="%1"/>
      <w:lvlJc w:val="left"/>
      <w:pPr>
        <w:ind w:hanging="451"/>
        <w:jc w:val="left"/>
      </w:pPr>
      <w:rPr>
        <w:rFonts w:hint="default"/>
      </w:rPr>
    </w:lvl>
    <w:lvl w:ilvl="1">
      <w:start w:val="9"/>
      <w:numFmt w:val="decimal"/>
      <w:lvlText w:val="%1.%2"/>
      <w:lvlJc w:val="left"/>
      <w:pPr>
        <w:ind w:hanging="451"/>
        <w:jc w:val="left"/>
      </w:pPr>
      <w:rPr>
        <w:rFonts w:hint="default"/>
      </w:rPr>
    </w:lvl>
    <w:lvl w:ilvl="2">
      <w:start w:val="3"/>
      <w:numFmt w:val="decimal"/>
      <w:lvlText w:val="%1.%2.%3"/>
      <w:lvlJc w:val="left"/>
      <w:pPr>
        <w:ind w:hanging="451"/>
        <w:jc w:val="left"/>
      </w:pPr>
      <w:rPr>
        <w:rFonts w:hint="default" w:ascii="Consolas" w:hAnsi="Consolas" w:eastAsia="Consolas"/>
        <w:color w:val="303030"/>
        <w:w w:val="102"/>
        <w:sz w:val="16"/>
        <w:szCs w:val="16"/>
      </w:rPr>
    </w:lvl>
    <w:lvl w:ilvl="3">
      <w:start w:val="1"/>
      <w:numFmt w:val="decimal"/>
      <w:lvlText w:val="%4."/>
      <w:lvlJc w:val="left"/>
      <w:pPr>
        <w:ind w:hanging="428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7">
    <w:multiLevelType w:val="hybridMultilevel"/>
    <w:lvl w:ilvl="0">
      <w:start w:val="6"/>
      <w:numFmt w:val="decimal"/>
      <w:lvlText w:val="%1."/>
      <w:lvlJc w:val="left"/>
      <w:pPr>
        <w:ind w:hanging="731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hanging="252"/>
        <w:jc w:val="left"/>
      </w:pPr>
      <w:rPr>
        <w:rFonts w:hint="default" w:ascii="Lucida Sans Unicode" w:hAnsi="Lucida Sans Unicode" w:eastAsia="Lucida Sans Unicode"/>
        <w:color w:val="545454"/>
        <w:sz w:val="19"/>
        <w:szCs w:val="19"/>
      </w:rPr>
    </w:lvl>
    <w:lvl w:ilvl="1">
      <w:start w:val="1"/>
      <w:numFmt w:val="decimal"/>
      <w:lvlText w:val="%2."/>
      <w:lvlJc w:val="left"/>
      <w:pPr>
        <w:ind w:hanging="479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2">
    <w:multiLevelType w:val="hybridMultilevel"/>
    <w:lvl w:ilvl="0">
      <w:start w:val="3"/>
      <w:numFmt w:val="decimal"/>
      <w:lvlText w:val="%1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decimal"/>
      <w:lvlText w:val="%2."/>
      <w:lvlJc w:val="left"/>
      <w:pPr>
        <w:ind w:hanging="428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1">
    <w:multiLevelType w:val="hybridMultilevel"/>
    <w:lvl w:ilvl="0">
      <w:start w:val="2"/>
      <w:numFmt w:val="decimal"/>
      <w:lvlText w:val="%1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decimal"/>
      <w:lvlText w:val="%2."/>
      <w:lvlJc w:val="left"/>
      <w:pPr>
        <w:ind w:hanging="428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decimal"/>
      <w:lvlText w:val="%2."/>
      <w:lvlJc w:val="left"/>
      <w:pPr>
        <w:ind w:hanging="428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9">
    <w:multiLevelType w:val="hybridMultilevel"/>
    <w:lvl w:ilvl="0">
      <w:start w:val="4"/>
      <w:numFmt w:val="decimal"/>
      <w:lvlText w:val="%1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decimal"/>
      <w:lvlText w:val="%2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hanging="262"/>
        <w:jc w:val="right"/>
      </w:pPr>
      <w:rPr>
        <w:rFonts w:hint="default" w:ascii="Lucida Sans Unicode" w:hAnsi="Lucida Sans Unicode" w:eastAsia="Lucida Sans Unicode"/>
        <w:color w:val="545454"/>
        <w:w w:val="99"/>
        <w:sz w:val="20"/>
        <w:szCs w:val="2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6">
    <w:multiLevelType w:val="hybridMultilevel"/>
    <w:lvl w:ilvl="0">
      <w:start w:val="5"/>
      <w:numFmt w:val="decimal"/>
      <w:lvlText w:val="%1."/>
      <w:lvlJc w:val="left"/>
      <w:pPr>
        <w:ind w:hanging="524"/>
        <w:jc w:val="left"/>
      </w:pPr>
      <w:rPr>
        <w:rFonts w:hint="default" w:ascii="Lucida Sans Unicode" w:hAnsi="Lucida Sans Unicode" w:eastAsia="Lucida Sans Unicode"/>
        <w:color w:val="545454"/>
        <w:spacing w:val="9"/>
        <w:w w:val="101"/>
        <w:sz w:val="16"/>
        <w:szCs w:val="16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5">
    <w:multiLevelType w:val="hybridMultilevel"/>
    <w:lvl w:ilvl="0">
      <w:start w:val="2"/>
      <w:numFmt w:val="decimal"/>
      <w:lvlText w:val="%1."/>
      <w:lvlJc w:val="left"/>
      <w:pPr>
        <w:ind w:hanging="428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1">
      <w:start w:val="1"/>
      <w:numFmt w:val="decimal"/>
      <w:lvlText w:val="%2."/>
      <w:lvlJc w:val="left"/>
      <w:pPr>
        <w:ind w:hanging="337"/>
        <w:jc w:val="left"/>
      </w:pPr>
      <w:rPr>
        <w:rFonts w:hint="default" w:ascii="Lucida Sans Unicode" w:hAnsi="Lucida Sans Unicode" w:eastAsia="Lucida Sans Unicode"/>
        <w:color w:val="545454"/>
        <w:spacing w:val="10"/>
        <w:w w:val="99"/>
        <w:sz w:val="20"/>
        <w:szCs w:val="20"/>
      </w:rPr>
    </w:lvl>
    <w:lvl w:ilvl="2">
      <w:start w:val="1"/>
      <w:numFmt w:val="decimal"/>
      <w:lvlText w:val="%3."/>
      <w:lvlJc w:val="left"/>
      <w:pPr>
        <w:ind w:hanging="424"/>
        <w:jc w:val="left"/>
      </w:pPr>
      <w:rPr>
        <w:rFonts w:hint="default" w:ascii="Lucida Sans Unicode" w:hAnsi="Lucida Sans Unicode" w:eastAsia="Lucida Sans Unicode"/>
        <w:color w:val="545454"/>
        <w:spacing w:val="9"/>
        <w:w w:val="101"/>
        <w:sz w:val="16"/>
        <w:szCs w:val="16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hanging="428"/>
        <w:jc w:val="left"/>
      </w:pPr>
      <w:rPr>
        <w:rFonts w:hint="default" w:ascii="Lucida Sans Unicode" w:hAnsi="Lucida Sans Unicode" w:eastAsia="Lucida Sans Unicode"/>
        <w:color w:val="545454"/>
        <w:spacing w:val="9"/>
        <w:w w:val="102"/>
        <w:sz w:val="16"/>
        <w:szCs w:val="16"/>
      </w:rPr>
    </w:lvl>
    <w:lvl w:ilvl="1">
      <w:start w:val="3"/>
      <w:numFmt w:val="decimal"/>
      <w:lvlText w:val="%2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hanging="340"/>
        <w:jc w:val="lef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hanging="340"/>
        <w:jc w:val="right"/>
      </w:pPr>
      <w:rPr>
        <w:rFonts w:hint="default" w:ascii="Lucida Sans Unicode" w:hAnsi="Lucida Sans Unicode" w:eastAsia="Lucida Sans Unicode"/>
        <w:color w:val="545454"/>
        <w:spacing w:val="11"/>
        <w:sz w:val="20"/>
        <w:szCs w:val="2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hanging="265"/>
        <w:jc w:val="left"/>
      </w:pPr>
      <w:rPr>
        <w:rFonts w:hint="default" w:ascii="Lucida Sans Unicode" w:hAnsi="Lucida Sans Unicode" w:eastAsia="Lucida Sans Unicode"/>
        <w:color w:val="545454"/>
        <w:sz w:val="20"/>
        <w:szCs w:val="20"/>
      </w:rPr>
    </w:lvl>
    <w:lvl w:ilvl="1">
      <w:start w:val="1"/>
      <w:numFmt w:val="bullet"/>
      <w:lvlText w:val="•"/>
      <w:lvlJc w:val="left"/>
      <w:pPr/>
      <w:rPr>
        <w:rFonts w:hint="default"/>
      </w:rPr>
    </w:lvl>
    <w:lvl w:ilvl="2">
      <w:start w:val="1"/>
      <w:numFmt w:val="bullet"/>
      <w:lvlText w:val="•"/>
      <w:lvlJc w:val="left"/>
      <w:pPr/>
      <w:rPr>
        <w:rFonts w:hint="default"/>
      </w:rPr>
    </w:lvl>
    <w:lvl w:ilvl="3">
      <w:start w:val="1"/>
      <w:numFmt w:val="bullet"/>
      <w:lvlText w:val="•"/>
      <w:lvlJc w:val="left"/>
      <w:pPr/>
      <w:rPr>
        <w:rFonts w:hint="default"/>
      </w:rPr>
    </w:lvl>
    <w:lvl w:ilvl="4">
      <w:start w:val="1"/>
      <w:numFmt w:val="bullet"/>
      <w:lvlText w:val="•"/>
      <w:lvlJc w:val="left"/>
      <w:pPr/>
      <w:rPr>
        <w:rFonts w:hint="default"/>
      </w:rPr>
    </w:lvl>
    <w:lvl w:ilvl="5">
      <w:start w:val="1"/>
      <w:numFmt w:val="bullet"/>
      <w:lvlText w:val="•"/>
      <w:lvlJc w:val="left"/>
      <w:pPr/>
      <w:rPr>
        <w:rFonts w:hint="default"/>
      </w:rPr>
    </w:lvl>
    <w:lvl w:ilvl="6">
      <w:start w:val="1"/>
      <w:numFmt w:val="bullet"/>
      <w:lvlText w:val="•"/>
      <w:lvlJc w:val="left"/>
      <w:pPr/>
      <w:rPr>
        <w:rFonts w:hint="default"/>
      </w:rPr>
    </w:lvl>
    <w:lvl w:ilvl="7">
      <w:start w:val="1"/>
      <w:numFmt w:val="bullet"/>
      <w:lvlText w:val="•"/>
      <w:lvlJc w:val="left"/>
      <w:pPr/>
      <w:rPr>
        <w:rFonts w:hint="default"/>
      </w:rPr>
    </w:lvl>
    <w:lvl w:ilvl="8">
      <w:start w:val="1"/>
      <w:numFmt w:val="bullet"/>
      <w:lvlText w:val="•"/>
      <w:lvlJc w:val="left"/>
      <w:pPr/>
      <w:rPr>
        <w:rFonts w:hint="default"/>
      </w:rPr>
    </w:lvl>
  </w:abstractNum>
  <w:num w:numId="1">
    <w:abstractNumId w:val="0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4228"/>
    </w:pPr>
    <w:rPr>
      <w:rFonts w:ascii="Lucida Sans Unicode" w:hAnsi="Lucida Sans Unicode" w:eastAsia="Lucida Sans Unicode"/>
      <w:sz w:val="20"/>
      <w:szCs w:val="20"/>
    </w:rPr>
  </w:style>
  <w:style w:styleId="Heading1" w:type="paragraph">
    <w:name w:val="Heading 1"/>
    <w:basedOn w:val="Normal"/>
    <w:uiPriority w:val="1"/>
    <w:qFormat/>
    <w:pPr>
      <w:spacing w:before="39"/>
      <w:ind w:left="200"/>
      <w:outlineLvl w:val="1"/>
    </w:pPr>
    <w:rPr>
      <w:rFonts w:ascii="Arial" w:hAnsi="Arial" w:eastAsia="Arial"/>
      <w:sz w:val="50"/>
      <w:szCs w:val="50"/>
    </w:rPr>
  </w:style>
  <w:style w:styleId="Heading2" w:type="paragraph">
    <w:name w:val="Heading 2"/>
    <w:basedOn w:val="Normal"/>
    <w:uiPriority w:val="1"/>
    <w:qFormat/>
    <w:pPr>
      <w:ind w:left="333"/>
      <w:outlineLvl w:val="2"/>
    </w:pPr>
    <w:rPr>
      <w:rFonts w:ascii="Arial" w:hAnsi="Arial" w:eastAsia="Arial"/>
      <w:sz w:val="48"/>
      <w:szCs w:val="48"/>
    </w:rPr>
  </w:style>
  <w:style w:styleId="Heading3" w:type="paragraph">
    <w:name w:val="Heading 3"/>
    <w:basedOn w:val="Normal"/>
    <w:uiPriority w:val="1"/>
    <w:qFormat/>
    <w:pPr>
      <w:ind w:left="4228"/>
      <w:outlineLvl w:val="3"/>
    </w:pPr>
    <w:rPr>
      <w:rFonts w:ascii="Arial" w:hAnsi="Arial" w:eastAsia="Arial"/>
      <w:sz w:val="37"/>
      <w:szCs w:val="37"/>
    </w:rPr>
  </w:style>
  <w:style w:styleId="Heading4" w:type="paragraph">
    <w:name w:val="Heading 4"/>
    <w:basedOn w:val="Normal"/>
    <w:uiPriority w:val="1"/>
    <w:qFormat/>
    <w:pPr>
      <w:outlineLvl w:val="4"/>
    </w:pPr>
    <w:rPr>
      <w:rFonts w:ascii="Arial" w:hAnsi="Arial" w:eastAsia="Arial"/>
      <w:sz w:val="36"/>
      <w:szCs w:val="36"/>
    </w:rPr>
  </w:style>
  <w:style w:styleId="Heading5" w:type="paragraph">
    <w:name w:val="Heading 5"/>
    <w:basedOn w:val="Normal"/>
    <w:uiPriority w:val="1"/>
    <w:qFormat/>
    <w:pPr>
      <w:ind w:left="4228"/>
      <w:outlineLvl w:val="5"/>
    </w:pPr>
    <w:rPr>
      <w:rFonts w:ascii="Arial" w:hAnsi="Arial" w:eastAsia="Arial"/>
      <w:b/>
      <w:bCs/>
      <w:sz w:val="30"/>
      <w:szCs w:val="30"/>
    </w:rPr>
  </w:style>
  <w:style w:styleId="Heading6" w:type="paragraph">
    <w:name w:val="Heading 6"/>
    <w:basedOn w:val="Normal"/>
    <w:uiPriority w:val="1"/>
    <w:qFormat/>
    <w:pPr>
      <w:ind w:left="4228"/>
      <w:outlineLvl w:val="6"/>
    </w:pPr>
    <w:rPr>
      <w:rFonts w:ascii="Arial" w:hAnsi="Arial" w:eastAsia="Arial"/>
      <w:sz w:val="22"/>
      <w:szCs w:val="22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hyperlink" Target="https://twitter.com/intent/follow?original_referer&amp;amp;region=follow_link&amp;amp;screen_name=codelearn&amp;amp;source=followbutton&amp;amp;variant=2.0" TargetMode="External"/><Relationship Id="rId8" Type="http://schemas.openxmlformats.org/officeDocument/2006/relationships/hyperlink" Target="http://www.codelearn.org/launch" TargetMode="External"/><Relationship Id="rId9" Type="http://schemas.openxmlformats.org/officeDocument/2006/relationships/hyperlink" Target="http://www.codelearn.org/ruby-on-rails-tutorial/Codelearn-philosophy" TargetMode="External"/><Relationship Id="rId10" Type="http://schemas.openxmlformats.org/officeDocument/2006/relationships/hyperlink" Target="http://www.codelearn.org/apps/code_play" TargetMode="External"/><Relationship Id="rId11" Type="http://schemas.openxmlformats.org/officeDocument/2006/relationships/hyperlink" Target="http://www.codelearn.org/blog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jp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jpg"/><Relationship Id="rId28" Type="http://schemas.openxmlformats.org/officeDocument/2006/relationships/image" Target="media/image17.jpg"/><Relationship Id="rId29" Type="http://schemas.openxmlformats.org/officeDocument/2006/relationships/image" Target="media/image18.jpg"/><Relationship Id="rId30" Type="http://schemas.openxmlformats.org/officeDocument/2006/relationships/image" Target="media/image19.jpg"/><Relationship Id="rId31" Type="http://schemas.openxmlformats.org/officeDocument/2006/relationships/image" Target="media/image20.jpg"/><Relationship Id="rId32" Type="http://schemas.openxmlformats.org/officeDocument/2006/relationships/image" Target="media/image21.png"/><Relationship Id="rId33" Type="http://schemas.openxmlformats.org/officeDocument/2006/relationships/image" Target="media/image22.jpg"/><Relationship Id="rId34" Type="http://schemas.openxmlformats.org/officeDocument/2006/relationships/header" Target="header2.xml"/><Relationship Id="rId35" Type="http://schemas.openxmlformats.org/officeDocument/2006/relationships/footer" Target="footer2.xml"/><Relationship Id="rId36" Type="http://schemas.openxmlformats.org/officeDocument/2006/relationships/image" Target="media/image23.png"/><Relationship Id="rId37" Type="http://schemas.openxmlformats.org/officeDocument/2006/relationships/image" Target="media/image24.jp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image" Target="media/image31.png"/><Relationship Id="rId45" Type="http://schemas.openxmlformats.org/officeDocument/2006/relationships/image" Target="media/image32.png"/><Relationship Id="rId46" Type="http://schemas.openxmlformats.org/officeDocument/2006/relationships/image" Target="media/image33.png"/><Relationship Id="rId47" Type="http://schemas.openxmlformats.org/officeDocument/2006/relationships/image" Target="media/image34.png"/><Relationship Id="rId48" Type="http://schemas.openxmlformats.org/officeDocument/2006/relationships/image" Target="media/image35.png"/><Relationship Id="rId49" Type="http://schemas.openxmlformats.org/officeDocument/2006/relationships/hyperlink" Target="mailto:hemanth@codelearn.org" TargetMode="External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jpg"/><Relationship Id="rId59" Type="http://schemas.openxmlformats.org/officeDocument/2006/relationships/header" Target="header3.xml"/><Relationship Id="rId60" Type="http://schemas.openxmlformats.org/officeDocument/2006/relationships/footer" Target="footer3.xml"/><Relationship Id="rId61" Type="http://schemas.openxmlformats.org/officeDocument/2006/relationships/image" Target="media/image45.png"/><Relationship Id="rId62" Type="http://schemas.openxmlformats.org/officeDocument/2006/relationships/image" Target="media/image46.jpg"/><Relationship Id="rId63" Type="http://schemas.openxmlformats.org/officeDocument/2006/relationships/image" Target="media/image47.png"/><Relationship Id="rId64" Type="http://schemas.openxmlformats.org/officeDocument/2006/relationships/image" Target="media/image48.png"/><Relationship Id="rId65" Type="http://schemas.openxmlformats.org/officeDocument/2006/relationships/image" Target="media/image49.png"/><Relationship Id="rId66" Type="http://schemas.openxmlformats.org/officeDocument/2006/relationships/image" Target="media/image50.png"/><Relationship Id="rId67" Type="http://schemas.openxmlformats.org/officeDocument/2006/relationships/image" Target="media/image51.png"/><Relationship Id="rId68" Type="http://schemas.openxmlformats.org/officeDocument/2006/relationships/image" Target="media/image52.png"/><Relationship Id="rId69" Type="http://schemas.openxmlformats.org/officeDocument/2006/relationships/image" Target="media/image53.png"/><Relationship Id="rId70" Type="http://schemas.openxmlformats.org/officeDocument/2006/relationships/image" Target="media/image54.png"/><Relationship Id="rId71" Type="http://schemas.openxmlformats.org/officeDocument/2006/relationships/image" Target="media/image55.png"/><Relationship Id="rId72" Type="http://schemas.openxmlformats.org/officeDocument/2006/relationships/image" Target="media/image56.png"/><Relationship Id="rId73" Type="http://schemas.openxmlformats.org/officeDocument/2006/relationships/image" Target="media/image57.png"/><Relationship Id="rId74" Type="http://schemas.openxmlformats.org/officeDocument/2006/relationships/image" Target="media/image58.png"/><Relationship Id="rId75" Type="http://schemas.openxmlformats.org/officeDocument/2006/relationships/image" Target="media/image59.png"/><Relationship Id="rId76" Type="http://schemas.openxmlformats.org/officeDocument/2006/relationships/image" Target="media/image60.jpg"/><Relationship Id="rId77" Type="http://schemas.openxmlformats.org/officeDocument/2006/relationships/image" Target="media/image61.jpg"/><Relationship Id="rId78" Type="http://schemas.openxmlformats.org/officeDocument/2006/relationships/header" Target="header4.xml"/><Relationship Id="rId79" Type="http://schemas.openxmlformats.org/officeDocument/2006/relationships/footer" Target="footer4.xml"/><Relationship Id="rId80" Type="http://schemas.openxmlformats.org/officeDocument/2006/relationships/image" Target="media/image62.png"/><Relationship Id="rId81" Type="http://schemas.openxmlformats.org/officeDocument/2006/relationships/image" Target="media/image63.jpg"/><Relationship Id="rId82" Type="http://schemas.openxmlformats.org/officeDocument/2006/relationships/image" Target="media/image64.png"/><Relationship Id="rId83" Type="http://schemas.openxmlformats.org/officeDocument/2006/relationships/image" Target="media/image65.png"/><Relationship Id="rId84" Type="http://schemas.openxmlformats.org/officeDocument/2006/relationships/image" Target="media/image66.png"/><Relationship Id="rId85" Type="http://schemas.openxmlformats.org/officeDocument/2006/relationships/image" Target="media/image67.png"/><Relationship Id="rId86" Type="http://schemas.openxmlformats.org/officeDocument/2006/relationships/image" Target="media/image68.png"/><Relationship Id="rId87" Type="http://schemas.openxmlformats.org/officeDocument/2006/relationships/image" Target="media/image69.png"/><Relationship Id="rId88" Type="http://schemas.openxmlformats.org/officeDocument/2006/relationships/image" Target="media/image70.png"/><Relationship Id="rId89" Type="http://schemas.openxmlformats.org/officeDocument/2006/relationships/image" Target="media/image71.png"/><Relationship Id="rId90" Type="http://schemas.openxmlformats.org/officeDocument/2006/relationships/image" Target="media/image72.png"/><Relationship Id="rId91" Type="http://schemas.openxmlformats.org/officeDocument/2006/relationships/image" Target="media/image73.png"/><Relationship Id="rId92" Type="http://schemas.openxmlformats.org/officeDocument/2006/relationships/image" Target="media/image74.png"/><Relationship Id="rId93" Type="http://schemas.openxmlformats.org/officeDocument/2006/relationships/image" Target="media/image75.png"/><Relationship Id="rId94" Type="http://schemas.openxmlformats.org/officeDocument/2006/relationships/image" Target="media/image76.png"/><Relationship Id="rId95" Type="http://schemas.openxmlformats.org/officeDocument/2006/relationships/image" Target="media/image77.png"/><Relationship Id="rId96" Type="http://schemas.openxmlformats.org/officeDocument/2006/relationships/image" Target="media/image78.png"/><Relationship Id="rId97" Type="http://schemas.openxmlformats.org/officeDocument/2006/relationships/image" Target="media/image79.png"/><Relationship Id="rId98" Type="http://schemas.openxmlformats.org/officeDocument/2006/relationships/image" Target="media/image80.png"/><Relationship Id="rId99" Type="http://schemas.openxmlformats.org/officeDocument/2006/relationships/image" Target="media/image81.png"/><Relationship Id="rId100" Type="http://schemas.openxmlformats.org/officeDocument/2006/relationships/image" Target="media/image82.png"/><Relationship Id="rId101" Type="http://schemas.openxmlformats.org/officeDocument/2006/relationships/image" Target="media/image83.jpg"/><Relationship Id="rId102" Type="http://schemas.openxmlformats.org/officeDocument/2006/relationships/image" Target="media/image84.jpg"/><Relationship Id="rId103" Type="http://schemas.openxmlformats.org/officeDocument/2006/relationships/header" Target="header5.xml"/><Relationship Id="rId104" Type="http://schemas.openxmlformats.org/officeDocument/2006/relationships/footer" Target="footer5.xml"/><Relationship Id="rId105" Type="http://schemas.openxmlformats.org/officeDocument/2006/relationships/image" Target="media/image85.png"/><Relationship Id="rId106" Type="http://schemas.openxmlformats.org/officeDocument/2006/relationships/image" Target="media/image86.jpg"/><Relationship Id="rId107" Type="http://schemas.openxmlformats.org/officeDocument/2006/relationships/image" Target="media/image87.png"/><Relationship Id="rId108" Type="http://schemas.openxmlformats.org/officeDocument/2006/relationships/image" Target="media/image88.png"/><Relationship Id="rId109" Type="http://schemas.openxmlformats.org/officeDocument/2006/relationships/image" Target="media/image89.png"/><Relationship Id="rId110" Type="http://schemas.openxmlformats.org/officeDocument/2006/relationships/image" Target="media/image90.png"/><Relationship Id="rId111" Type="http://schemas.openxmlformats.org/officeDocument/2006/relationships/image" Target="media/image91.png"/><Relationship Id="rId112" Type="http://schemas.openxmlformats.org/officeDocument/2006/relationships/image" Target="media/image92.png"/><Relationship Id="rId113" Type="http://schemas.openxmlformats.org/officeDocument/2006/relationships/image" Target="media/image93.png"/><Relationship Id="rId114" Type="http://schemas.openxmlformats.org/officeDocument/2006/relationships/image" Target="media/image94.png"/><Relationship Id="rId115" Type="http://schemas.openxmlformats.org/officeDocument/2006/relationships/image" Target="media/image95.png"/><Relationship Id="rId116" Type="http://schemas.openxmlformats.org/officeDocument/2006/relationships/image" Target="media/image96.png"/><Relationship Id="rId117" Type="http://schemas.openxmlformats.org/officeDocument/2006/relationships/image" Target="media/image97.png"/><Relationship Id="rId118" Type="http://schemas.openxmlformats.org/officeDocument/2006/relationships/image" Target="media/image98.png"/><Relationship Id="rId119" Type="http://schemas.openxmlformats.org/officeDocument/2006/relationships/image" Target="media/image99.png"/><Relationship Id="rId120" Type="http://schemas.openxmlformats.org/officeDocument/2006/relationships/image" Target="media/image100.png"/><Relationship Id="rId121" Type="http://schemas.openxmlformats.org/officeDocument/2006/relationships/image" Target="media/image101.png"/><Relationship Id="rId122" Type="http://schemas.openxmlformats.org/officeDocument/2006/relationships/image" Target="media/image102.png"/><Relationship Id="rId123" Type="http://schemas.openxmlformats.org/officeDocument/2006/relationships/image" Target="media/image103.png"/><Relationship Id="rId124" Type="http://schemas.openxmlformats.org/officeDocument/2006/relationships/image" Target="media/image104.png"/><Relationship Id="rId125" Type="http://schemas.openxmlformats.org/officeDocument/2006/relationships/image" Target="media/image105.png"/><Relationship Id="rId126" Type="http://schemas.openxmlformats.org/officeDocument/2006/relationships/image" Target="media/image106.png"/><Relationship Id="rId127" Type="http://schemas.openxmlformats.org/officeDocument/2006/relationships/header" Target="header6.xml"/><Relationship Id="rId128" Type="http://schemas.openxmlformats.org/officeDocument/2006/relationships/footer" Target="footer6.xml"/><Relationship Id="rId129" Type="http://schemas.openxmlformats.org/officeDocument/2006/relationships/image" Target="media/image107.png"/><Relationship Id="rId130" Type="http://schemas.openxmlformats.org/officeDocument/2006/relationships/image" Target="media/image108.png"/><Relationship Id="rId131" Type="http://schemas.openxmlformats.org/officeDocument/2006/relationships/image" Target="media/image109.png"/><Relationship Id="rId132" Type="http://schemas.openxmlformats.org/officeDocument/2006/relationships/image" Target="media/image110.png"/><Relationship Id="rId133" Type="http://schemas.openxmlformats.org/officeDocument/2006/relationships/image" Target="media/image111.png"/><Relationship Id="rId134" Type="http://schemas.openxmlformats.org/officeDocument/2006/relationships/image" Target="media/image112.png"/><Relationship Id="rId135" Type="http://schemas.openxmlformats.org/officeDocument/2006/relationships/image" Target="media/image113.png"/><Relationship Id="rId136" Type="http://schemas.openxmlformats.org/officeDocument/2006/relationships/image" Target="media/image114.png"/><Relationship Id="rId137" Type="http://schemas.openxmlformats.org/officeDocument/2006/relationships/image" Target="media/image115.png"/><Relationship Id="rId138" Type="http://schemas.openxmlformats.org/officeDocument/2006/relationships/image" Target="media/image116.png"/><Relationship Id="rId139" Type="http://schemas.openxmlformats.org/officeDocument/2006/relationships/image" Target="media/image117.png"/><Relationship Id="rId140" Type="http://schemas.openxmlformats.org/officeDocument/2006/relationships/image" Target="media/image118.png"/><Relationship Id="rId141" Type="http://schemas.openxmlformats.org/officeDocument/2006/relationships/image" Target="media/image119.jpg"/><Relationship Id="rId142" Type="http://schemas.openxmlformats.org/officeDocument/2006/relationships/image" Target="media/image120.png"/><Relationship Id="rId143" Type="http://schemas.openxmlformats.org/officeDocument/2006/relationships/image" Target="media/image121.png"/><Relationship Id="rId144" Type="http://schemas.openxmlformats.org/officeDocument/2006/relationships/header" Target="header7.xml"/><Relationship Id="rId145" Type="http://schemas.openxmlformats.org/officeDocument/2006/relationships/header" Target="header8.xml"/><Relationship Id="rId146" Type="http://schemas.openxmlformats.org/officeDocument/2006/relationships/footer" Target="footer7.xml"/><Relationship Id="rId147" Type="http://schemas.openxmlformats.org/officeDocument/2006/relationships/image" Target="media/image122.png"/><Relationship Id="rId148" Type="http://schemas.openxmlformats.org/officeDocument/2006/relationships/image" Target="media/image123.png"/><Relationship Id="rId149" Type="http://schemas.openxmlformats.org/officeDocument/2006/relationships/image" Target="media/image124.png"/><Relationship Id="rId150" Type="http://schemas.openxmlformats.org/officeDocument/2006/relationships/image" Target="media/image125.png"/><Relationship Id="rId151" Type="http://schemas.openxmlformats.org/officeDocument/2006/relationships/image" Target="media/image126.png"/><Relationship Id="rId152" Type="http://schemas.openxmlformats.org/officeDocument/2006/relationships/image" Target="media/image127.png"/><Relationship Id="rId153" Type="http://schemas.openxmlformats.org/officeDocument/2006/relationships/image" Target="media/image128.png"/><Relationship Id="rId154" Type="http://schemas.openxmlformats.org/officeDocument/2006/relationships/image" Target="media/image129.png"/><Relationship Id="rId155" Type="http://schemas.openxmlformats.org/officeDocument/2006/relationships/image" Target="media/image130.png"/><Relationship Id="rId156" Type="http://schemas.openxmlformats.org/officeDocument/2006/relationships/image" Target="media/image131.png"/><Relationship Id="rId157" Type="http://schemas.openxmlformats.org/officeDocument/2006/relationships/image" Target="media/image132.png"/><Relationship Id="rId158" Type="http://schemas.openxmlformats.org/officeDocument/2006/relationships/image" Target="media/image133.png"/><Relationship Id="rId159" Type="http://schemas.openxmlformats.org/officeDocument/2006/relationships/image" Target="media/image134.jpg"/><Relationship Id="rId160" Type="http://schemas.openxmlformats.org/officeDocument/2006/relationships/image" Target="media/image135.png"/><Relationship Id="rId161" Type="http://schemas.openxmlformats.org/officeDocument/2006/relationships/image" Target="media/image136.png"/><Relationship Id="rId162" Type="http://schemas.openxmlformats.org/officeDocument/2006/relationships/image" Target="media/image137.png"/><Relationship Id="rId163" Type="http://schemas.openxmlformats.org/officeDocument/2006/relationships/image" Target="media/image138.png"/><Relationship Id="rId164" Type="http://schemas.openxmlformats.org/officeDocument/2006/relationships/header" Target="header9.xml"/><Relationship Id="rId165" Type="http://schemas.openxmlformats.org/officeDocument/2006/relationships/footer" Target="footer8.xml"/><Relationship Id="rId166" Type="http://schemas.openxmlformats.org/officeDocument/2006/relationships/image" Target="media/image139.png"/><Relationship Id="rId167" Type="http://schemas.openxmlformats.org/officeDocument/2006/relationships/image" Target="media/image140.png"/><Relationship Id="rId168" Type="http://schemas.openxmlformats.org/officeDocument/2006/relationships/image" Target="media/image141.png"/><Relationship Id="rId169" Type="http://schemas.openxmlformats.org/officeDocument/2006/relationships/image" Target="media/image142.png"/><Relationship Id="rId170" Type="http://schemas.openxmlformats.org/officeDocument/2006/relationships/image" Target="media/image143.png"/><Relationship Id="rId171" Type="http://schemas.openxmlformats.org/officeDocument/2006/relationships/image" Target="media/image144.png"/><Relationship Id="rId172" Type="http://schemas.openxmlformats.org/officeDocument/2006/relationships/image" Target="media/image145.png"/><Relationship Id="rId173" Type="http://schemas.openxmlformats.org/officeDocument/2006/relationships/image" Target="media/image146.png"/><Relationship Id="rId174" Type="http://schemas.openxmlformats.org/officeDocument/2006/relationships/image" Target="media/image147.png"/><Relationship Id="rId175" Type="http://schemas.openxmlformats.org/officeDocument/2006/relationships/image" Target="media/image148.png"/><Relationship Id="rId176" Type="http://schemas.openxmlformats.org/officeDocument/2006/relationships/image" Target="media/image149.png"/><Relationship Id="rId177" Type="http://schemas.openxmlformats.org/officeDocument/2006/relationships/image" Target="media/image150.png"/><Relationship Id="rId178" Type="http://schemas.openxmlformats.org/officeDocument/2006/relationships/image" Target="media/image151.jpg"/><Relationship Id="rId179" Type="http://schemas.openxmlformats.org/officeDocument/2006/relationships/image" Target="media/image152.png"/><Relationship Id="rId180" Type="http://schemas.openxmlformats.org/officeDocument/2006/relationships/image" Target="media/image153.png"/><Relationship Id="rId181" Type="http://schemas.openxmlformats.org/officeDocument/2006/relationships/image" Target="media/image154.png"/><Relationship Id="rId182" Type="http://schemas.openxmlformats.org/officeDocument/2006/relationships/image" Target="media/image155.png"/><Relationship Id="rId183" Type="http://schemas.openxmlformats.org/officeDocument/2006/relationships/image" Target="media/image156.png"/><Relationship Id="rId184" Type="http://schemas.openxmlformats.org/officeDocument/2006/relationships/image" Target="media/image157.png"/><Relationship Id="rId185" Type="http://schemas.openxmlformats.org/officeDocument/2006/relationships/header" Target="header10.xml"/><Relationship Id="rId186" Type="http://schemas.openxmlformats.org/officeDocument/2006/relationships/footer" Target="footer9.xml"/><Relationship Id="rId187" Type="http://schemas.openxmlformats.org/officeDocument/2006/relationships/image" Target="media/image158.png"/><Relationship Id="rId188" Type="http://schemas.openxmlformats.org/officeDocument/2006/relationships/image" Target="media/image159.jpg"/><Relationship Id="rId189" Type="http://schemas.openxmlformats.org/officeDocument/2006/relationships/image" Target="media/image160.png"/><Relationship Id="rId190" Type="http://schemas.openxmlformats.org/officeDocument/2006/relationships/image" Target="media/image161.png"/><Relationship Id="rId191" Type="http://schemas.openxmlformats.org/officeDocument/2006/relationships/image" Target="media/image162.png"/><Relationship Id="rId192" Type="http://schemas.openxmlformats.org/officeDocument/2006/relationships/image" Target="media/image163.png"/><Relationship Id="rId193" Type="http://schemas.openxmlformats.org/officeDocument/2006/relationships/image" Target="media/image164.png"/><Relationship Id="rId194" Type="http://schemas.openxmlformats.org/officeDocument/2006/relationships/image" Target="media/image165.png"/><Relationship Id="rId195" Type="http://schemas.openxmlformats.org/officeDocument/2006/relationships/image" Target="media/image166.png"/><Relationship Id="rId196" Type="http://schemas.openxmlformats.org/officeDocument/2006/relationships/image" Target="media/image167.png"/><Relationship Id="rId197" Type="http://schemas.openxmlformats.org/officeDocument/2006/relationships/image" Target="media/image168.png"/><Relationship Id="rId198" Type="http://schemas.openxmlformats.org/officeDocument/2006/relationships/image" Target="media/image169.png"/><Relationship Id="rId199" Type="http://schemas.openxmlformats.org/officeDocument/2006/relationships/image" Target="media/image170.png"/><Relationship Id="rId200" Type="http://schemas.openxmlformats.org/officeDocument/2006/relationships/image" Target="media/image171.png"/><Relationship Id="rId201" Type="http://schemas.openxmlformats.org/officeDocument/2006/relationships/image" Target="media/image172.png"/><Relationship Id="rId202" Type="http://schemas.openxmlformats.org/officeDocument/2006/relationships/image" Target="media/image173.png"/><Relationship Id="rId203" Type="http://schemas.openxmlformats.org/officeDocument/2006/relationships/image" Target="media/image174.png"/><Relationship Id="rId204" Type="http://schemas.openxmlformats.org/officeDocument/2006/relationships/image" Target="media/image175.png"/><Relationship Id="rId205" Type="http://schemas.openxmlformats.org/officeDocument/2006/relationships/image" Target="media/image176.png"/><Relationship Id="rId206" Type="http://schemas.openxmlformats.org/officeDocument/2006/relationships/image" Target="media/image177.png"/><Relationship Id="rId207" Type="http://schemas.openxmlformats.org/officeDocument/2006/relationships/image" Target="media/image178.png"/><Relationship Id="rId208" Type="http://schemas.openxmlformats.org/officeDocument/2006/relationships/image" Target="media/image179.png"/><Relationship Id="rId209" Type="http://schemas.openxmlformats.org/officeDocument/2006/relationships/image" Target="media/image180.png"/><Relationship Id="rId210" Type="http://schemas.openxmlformats.org/officeDocument/2006/relationships/hyperlink" Target="http://www.codelearn.org/ruby-on-rails-tutorial/2/Building-to-do-list-web-app/4/Views%2C-layout%2C-helper-methods-%26-assets-pipeline" TargetMode="External"/><Relationship Id="rId211" Type="http://schemas.openxmlformats.org/officeDocument/2006/relationships/image" Target="media/image181.png"/><Relationship Id="rId212" Type="http://schemas.openxmlformats.org/officeDocument/2006/relationships/hyperlink" Target="http://www.codelearn.org/tutorial/1/Module-Name/6/Lesson-Name" TargetMode="External"/><Relationship Id="rId213" Type="http://schemas.openxmlformats.org/officeDocument/2006/relationships/image" Target="media/image182.png"/><Relationship Id="rId214" Type="http://schemas.openxmlformats.org/officeDocument/2006/relationships/image" Target="media/image183.png"/><Relationship Id="rId215" Type="http://schemas.openxmlformats.org/officeDocument/2006/relationships/image" Target="media/image184.png"/><Relationship Id="rId216" Type="http://schemas.openxmlformats.org/officeDocument/2006/relationships/image" Target="media/image185.png"/><Relationship Id="rId217" Type="http://schemas.openxmlformats.org/officeDocument/2006/relationships/image" Target="media/image186.png"/><Relationship Id="rId218" Type="http://schemas.openxmlformats.org/officeDocument/2006/relationships/image" Target="media/image187.png"/><Relationship Id="rId219" Type="http://schemas.openxmlformats.org/officeDocument/2006/relationships/header" Target="header11.xml"/><Relationship Id="rId220" Type="http://schemas.openxmlformats.org/officeDocument/2006/relationships/footer" Target="footer10.xml"/><Relationship Id="rId221" Type="http://schemas.openxmlformats.org/officeDocument/2006/relationships/image" Target="media/image188.png"/><Relationship Id="rId222" Type="http://schemas.openxmlformats.org/officeDocument/2006/relationships/image" Target="media/image189.png"/><Relationship Id="rId223" Type="http://schemas.openxmlformats.org/officeDocument/2006/relationships/image" Target="media/image190.png"/><Relationship Id="rId224" Type="http://schemas.openxmlformats.org/officeDocument/2006/relationships/image" Target="media/image191.png"/><Relationship Id="rId225" Type="http://schemas.openxmlformats.org/officeDocument/2006/relationships/image" Target="media/image192.png"/><Relationship Id="rId226" Type="http://schemas.openxmlformats.org/officeDocument/2006/relationships/image" Target="media/image193.png"/><Relationship Id="rId227" Type="http://schemas.openxmlformats.org/officeDocument/2006/relationships/image" Target="media/image194.png"/><Relationship Id="rId228" Type="http://schemas.openxmlformats.org/officeDocument/2006/relationships/image" Target="media/image195.png"/><Relationship Id="rId229" Type="http://schemas.openxmlformats.org/officeDocument/2006/relationships/image" Target="media/image196.png"/><Relationship Id="rId230" Type="http://schemas.openxmlformats.org/officeDocument/2006/relationships/image" Target="media/image197.png"/><Relationship Id="rId231" Type="http://schemas.openxmlformats.org/officeDocument/2006/relationships/image" Target="media/image198.png"/><Relationship Id="rId232" Type="http://schemas.openxmlformats.org/officeDocument/2006/relationships/image" Target="media/image199.png"/><Relationship Id="rId233" Type="http://schemas.openxmlformats.org/officeDocument/2006/relationships/image" Target="media/image200.png"/><Relationship Id="rId234" Type="http://schemas.openxmlformats.org/officeDocument/2006/relationships/image" Target="media/image201.png"/><Relationship Id="rId235" Type="http://schemas.openxmlformats.org/officeDocument/2006/relationships/image" Target="media/image202.png"/><Relationship Id="rId236" Type="http://schemas.openxmlformats.org/officeDocument/2006/relationships/image" Target="media/image203.png"/><Relationship Id="rId237" Type="http://schemas.openxmlformats.org/officeDocument/2006/relationships/image" Target="media/image204.png"/><Relationship Id="rId238" Type="http://schemas.openxmlformats.org/officeDocument/2006/relationships/image" Target="media/image205.png"/><Relationship Id="rId239" Type="http://schemas.openxmlformats.org/officeDocument/2006/relationships/image" Target="media/image206.png"/><Relationship Id="rId240" Type="http://schemas.openxmlformats.org/officeDocument/2006/relationships/image" Target="media/image207.png"/><Relationship Id="rId241" Type="http://schemas.openxmlformats.org/officeDocument/2006/relationships/image" Target="media/image208.jpg"/><Relationship Id="rId242" Type="http://schemas.openxmlformats.org/officeDocument/2006/relationships/image" Target="media/image209.png"/><Relationship Id="rId243" Type="http://schemas.openxmlformats.org/officeDocument/2006/relationships/image" Target="media/image210.png"/><Relationship Id="rId244" Type="http://schemas.openxmlformats.org/officeDocument/2006/relationships/hyperlink" Target="http://twitter.github.com/bootstrap/base-css.html#buttons" TargetMode="External"/><Relationship Id="rId245" Type="http://schemas.openxmlformats.org/officeDocument/2006/relationships/image" Target="media/image211.png"/><Relationship Id="rId246" Type="http://schemas.openxmlformats.org/officeDocument/2006/relationships/hyperlink" Target="http://twitter.github.com/bootstrap/javascript.html#modals" TargetMode="External"/><Relationship Id="rId247" Type="http://schemas.openxmlformats.org/officeDocument/2006/relationships/image" Target="media/image212.png"/><Relationship Id="rId248" Type="http://schemas.openxmlformats.org/officeDocument/2006/relationships/header" Target="header12.xml"/><Relationship Id="rId249" Type="http://schemas.openxmlformats.org/officeDocument/2006/relationships/image" Target="media/image213.png"/><Relationship Id="rId250" Type="http://schemas.openxmlformats.org/officeDocument/2006/relationships/image" Target="media/image214.png"/><Relationship Id="rId251" Type="http://schemas.openxmlformats.org/officeDocument/2006/relationships/header" Target="header13.xml"/><Relationship Id="rId252" Type="http://schemas.openxmlformats.org/officeDocument/2006/relationships/footer" Target="footer11.xml"/><Relationship Id="rId253" Type="http://schemas.openxmlformats.org/officeDocument/2006/relationships/image" Target="media/image215.png"/><Relationship Id="rId254" Type="http://schemas.openxmlformats.org/officeDocument/2006/relationships/image" Target="media/image216.png"/><Relationship Id="rId255" Type="http://schemas.openxmlformats.org/officeDocument/2006/relationships/image" Target="media/image217.png"/><Relationship Id="rId256" Type="http://schemas.openxmlformats.org/officeDocument/2006/relationships/image" Target="media/image218.png"/><Relationship Id="rId257" Type="http://schemas.openxmlformats.org/officeDocument/2006/relationships/image" Target="media/image219.png"/><Relationship Id="rId258" Type="http://schemas.openxmlformats.org/officeDocument/2006/relationships/image" Target="media/image220.png"/><Relationship Id="rId259" Type="http://schemas.openxmlformats.org/officeDocument/2006/relationships/image" Target="media/image221.png"/><Relationship Id="rId260" Type="http://schemas.openxmlformats.org/officeDocument/2006/relationships/image" Target="media/image222.png"/><Relationship Id="rId261" Type="http://schemas.openxmlformats.org/officeDocument/2006/relationships/image" Target="media/image223.png"/><Relationship Id="rId262" Type="http://schemas.openxmlformats.org/officeDocument/2006/relationships/image" Target="media/image224.png"/><Relationship Id="rId263" Type="http://schemas.openxmlformats.org/officeDocument/2006/relationships/image" Target="media/image225.png"/><Relationship Id="rId264" Type="http://schemas.openxmlformats.org/officeDocument/2006/relationships/image" Target="media/image226.png"/><Relationship Id="rId265" Type="http://schemas.openxmlformats.org/officeDocument/2006/relationships/image" Target="media/image227.png"/><Relationship Id="rId266" Type="http://schemas.openxmlformats.org/officeDocument/2006/relationships/image" Target="media/image228.png"/><Relationship Id="rId267" Type="http://schemas.openxmlformats.org/officeDocument/2006/relationships/image" Target="media/image229.png"/><Relationship Id="rId268" Type="http://schemas.openxmlformats.org/officeDocument/2006/relationships/image" Target="media/image230.png"/><Relationship Id="rId269" Type="http://schemas.openxmlformats.org/officeDocument/2006/relationships/image" Target="media/image231.png"/><Relationship Id="rId270" Type="http://schemas.openxmlformats.org/officeDocument/2006/relationships/image" Target="media/image232.png"/><Relationship Id="rId271" Type="http://schemas.openxmlformats.org/officeDocument/2006/relationships/image" Target="media/image233.png"/><Relationship Id="rId272" Type="http://schemas.openxmlformats.org/officeDocument/2006/relationships/image" Target="media/image234.png"/><Relationship Id="rId273" Type="http://schemas.openxmlformats.org/officeDocument/2006/relationships/image" Target="media/image235.jpg"/><Relationship Id="rId274" Type="http://schemas.openxmlformats.org/officeDocument/2006/relationships/image" Target="media/image236.png"/><Relationship Id="rId275" Type="http://schemas.openxmlformats.org/officeDocument/2006/relationships/image" Target="media/image237.png"/><Relationship Id="rId276" Type="http://schemas.openxmlformats.org/officeDocument/2006/relationships/image" Target="media/image238.png"/><Relationship Id="rId277" Type="http://schemas.openxmlformats.org/officeDocument/2006/relationships/header" Target="header14.xml"/><Relationship Id="rId278" Type="http://schemas.openxmlformats.org/officeDocument/2006/relationships/footer" Target="footer12.xml"/><Relationship Id="rId279" Type="http://schemas.openxmlformats.org/officeDocument/2006/relationships/image" Target="media/image239.png"/><Relationship Id="rId280" Type="http://schemas.openxmlformats.org/officeDocument/2006/relationships/image" Target="media/image240.jpg"/><Relationship Id="rId281" Type="http://schemas.openxmlformats.org/officeDocument/2006/relationships/image" Target="media/image241.png"/><Relationship Id="rId282" Type="http://schemas.openxmlformats.org/officeDocument/2006/relationships/image" Target="media/image242.png"/><Relationship Id="rId283" Type="http://schemas.openxmlformats.org/officeDocument/2006/relationships/image" Target="media/image243.png"/><Relationship Id="rId284" Type="http://schemas.openxmlformats.org/officeDocument/2006/relationships/image" Target="media/image244.png"/><Relationship Id="rId285" Type="http://schemas.openxmlformats.org/officeDocument/2006/relationships/image" Target="media/image245.png"/><Relationship Id="rId286" Type="http://schemas.openxmlformats.org/officeDocument/2006/relationships/image" Target="media/image246.png"/><Relationship Id="rId287" Type="http://schemas.openxmlformats.org/officeDocument/2006/relationships/image" Target="media/image247.png"/><Relationship Id="rId288" Type="http://schemas.openxmlformats.org/officeDocument/2006/relationships/image" Target="media/image248.png"/><Relationship Id="rId289" Type="http://schemas.openxmlformats.org/officeDocument/2006/relationships/image" Target="media/image249.png"/><Relationship Id="rId290" Type="http://schemas.openxmlformats.org/officeDocument/2006/relationships/image" Target="media/image250.png"/><Relationship Id="rId291" Type="http://schemas.openxmlformats.org/officeDocument/2006/relationships/image" Target="media/image251.png"/><Relationship Id="rId292" Type="http://schemas.openxmlformats.org/officeDocument/2006/relationships/image" Target="media/image252.png"/><Relationship Id="rId293" Type="http://schemas.openxmlformats.org/officeDocument/2006/relationships/image" Target="media/image253.png"/><Relationship Id="rId294" Type="http://schemas.openxmlformats.org/officeDocument/2006/relationships/image" Target="media/image254.png"/><Relationship Id="rId295" Type="http://schemas.openxmlformats.org/officeDocument/2006/relationships/image" Target="media/image255.png"/><Relationship Id="rId296" Type="http://schemas.openxmlformats.org/officeDocument/2006/relationships/image" Target="media/image256.png"/><Relationship Id="rId297" Type="http://schemas.openxmlformats.org/officeDocument/2006/relationships/image" Target="media/image257.png"/><Relationship Id="rId298" Type="http://schemas.openxmlformats.org/officeDocument/2006/relationships/image" Target="media/image258.png"/><Relationship Id="rId299" Type="http://schemas.openxmlformats.org/officeDocument/2006/relationships/image" Target="media/image259.png"/><Relationship Id="rId300" Type="http://schemas.openxmlformats.org/officeDocument/2006/relationships/image" Target="media/image260.png"/><Relationship Id="rId301" Type="http://schemas.openxmlformats.org/officeDocument/2006/relationships/image" Target="media/image261.png"/><Relationship Id="rId302" Type="http://schemas.openxmlformats.org/officeDocument/2006/relationships/image" Target="media/image262.png"/><Relationship Id="rId303" Type="http://schemas.openxmlformats.org/officeDocument/2006/relationships/header" Target="header15.xml"/><Relationship Id="rId304" Type="http://schemas.openxmlformats.org/officeDocument/2006/relationships/footer" Target="footer13.xml"/><Relationship Id="rId305" Type="http://schemas.openxmlformats.org/officeDocument/2006/relationships/image" Target="media/image263.png"/><Relationship Id="rId306" Type="http://schemas.openxmlformats.org/officeDocument/2006/relationships/image" Target="media/image264.png"/><Relationship Id="rId307" Type="http://schemas.openxmlformats.org/officeDocument/2006/relationships/image" Target="media/image265.png"/><Relationship Id="rId308" Type="http://schemas.openxmlformats.org/officeDocument/2006/relationships/image" Target="media/image266.png"/><Relationship Id="rId309" Type="http://schemas.openxmlformats.org/officeDocument/2006/relationships/image" Target="media/image267.png"/><Relationship Id="rId310" Type="http://schemas.openxmlformats.org/officeDocument/2006/relationships/image" Target="media/image268.png"/><Relationship Id="rId311" Type="http://schemas.openxmlformats.org/officeDocument/2006/relationships/image" Target="media/image269.png"/><Relationship Id="rId312" Type="http://schemas.openxmlformats.org/officeDocument/2006/relationships/image" Target="media/image270.png"/><Relationship Id="rId313" Type="http://schemas.openxmlformats.org/officeDocument/2006/relationships/image" Target="media/image271.png"/><Relationship Id="rId314" Type="http://schemas.openxmlformats.org/officeDocument/2006/relationships/image" Target="media/image272.png"/><Relationship Id="rId315" Type="http://schemas.openxmlformats.org/officeDocument/2006/relationships/image" Target="media/image273.png"/><Relationship Id="rId316" Type="http://schemas.openxmlformats.org/officeDocument/2006/relationships/image" Target="media/image274.png"/><Relationship Id="rId317" Type="http://schemas.openxmlformats.org/officeDocument/2006/relationships/image" Target="media/image275.png"/><Relationship Id="rId318" Type="http://schemas.openxmlformats.org/officeDocument/2006/relationships/image" Target="media/image276.png"/><Relationship Id="rId319" Type="http://schemas.openxmlformats.org/officeDocument/2006/relationships/image" Target="media/image277.png"/><Relationship Id="rId320" Type="http://schemas.openxmlformats.org/officeDocument/2006/relationships/image" Target="media/image278.png"/><Relationship Id="rId321" Type="http://schemas.openxmlformats.org/officeDocument/2006/relationships/image" Target="media/image279.png"/><Relationship Id="rId322" Type="http://schemas.openxmlformats.org/officeDocument/2006/relationships/image" Target="media/image280.png"/><Relationship Id="rId323" Type="http://schemas.openxmlformats.org/officeDocument/2006/relationships/image" Target="media/image281.png"/><Relationship Id="rId324" Type="http://schemas.openxmlformats.org/officeDocument/2006/relationships/image" Target="media/image282.png"/><Relationship Id="rId325" Type="http://schemas.openxmlformats.org/officeDocument/2006/relationships/image" Target="media/image283.jpg"/><Relationship Id="rId326" Type="http://schemas.openxmlformats.org/officeDocument/2006/relationships/image" Target="media/image284.png"/><Relationship Id="rId327" Type="http://schemas.openxmlformats.org/officeDocument/2006/relationships/image" Target="media/image285.png"/><Relationship Id="rId328" Type="http://schemas.openxmlformats.org/officeDocument/2006/relationships/header" Target="header16.xml"/><Relationship Id="rId329" Type="http://schemas.openxmlformats.org/officeDocument/2006/relationships/image" Target="media/image286.png"/><Relationship Id="rId330" Type="http://schemas.openxmlformats.org/officeDocument/2006/relationships/image" Target="media/image287.png"/><Relationship Id="rId331" Type="http://schemas.openxmlformats.org/officeDocument/2006/relationships/header" Target="header17.xml"/><Relationship Id="rId332" Type="http://schemas.openxmlformats.org/officeDocument/2006/relationships/footer" Target="footer14.xml"/><Relationship Id="rId333" Type="http://schemas.openxmlformats.org/officeDocument/2006/relationships/image" Target="media/image288.png"/><Relationship Id="rId334" Type="http://schemas.openxmlformats.org/officeDocument/2006/relationships/image" Target="media/image289.png"/><Relationship Id="rId335" Type="http://schemas.openxmlformats.org/officeDocument/2006/relationships/image" Target="media/image290.png"/><Relationship Id="rId336" Type="http://schemas.openxmlformats.org/officeDocument/2006/relationships/image" Target="media/image291.png"/><Relationship Id="rId337" Type="http://schemas.openxmlformats.org/officeDocument/2006/relationships/image" Target="media/image292.png"/><Relationship Id="rId338" Type="http://schemas.openxmlformats.org/officeDocument/2006/relationships/image" Target="media/image293.png"/><Relationship Id="rId339" Type="http://schemas.openxmlformats.org/officeDocument/2006/relationships/image" Target="media/image294.png"/><Relationship Id="rId340" Type="http://schemas.openxmlformats.org/officeDocument/2006/relationships/image" Target="media/image295.png"/><Relationship Id="rId341" Type="http://schemas.openxmlformats.org/officeDocument/2006/relationships/image" Target="media/image296.png"/><Relationship Id="rId342" Type="http://schemas.openxmlformats.org/officeDocument/2006/relationships/image" Target="media/image297.png"/><Relationship Id="rId343" Type="http://schemas.openxmlformats.org/officeDocument/2006/relationships/image" Target="media/image298.png"/><Relationship Id="rId344" Type="http://schemas.openxmlformats.org/officeDocument/2006/relationships/image" Target="media/image299.png"/><Relationship Id="rId345" Type="http://schemas.openxmlformats.org/officeDocument/2006/relationships/image" Target="media/image300.png"/><Relationship Id="rId346" Type="http://schemas.openxmlformats.org/officeDocument/2006/relationships/image" Target="media/image301.png"/><Relationship Id="rId347" Type="http://schemas.openxmlformats.org/officeDocument/2006/relationships/image" Target="media/image302.png"/><Relationship Id="rId348" Type="http://schemas.openxmlformats.org/officeDocument/2006/relationships/image" Target="media/image303.png"/><Relationship Id="rId349" Type="http://schemas.openxmlformats.org/officeDocument/2006/relationships/image" Target="media/image304.png"/><Relationship Id="rId350" Type="http://schemas.openxmlformats.org/officeDocument/2006/relationships/image" Target="media/image305.png"/><Relationship Id="rId351" Type="http://schemas.openxmlformats.org/officeDocument/2006/relationships/image" Target="media/image306.png"/><Relationship Id="rId352" Type="http://schemas.openxmlformats.org/officeDocument/2006/relationships/image" Target="media/image307.png"/><Relationship Id="rId353" Type="http://schemas.openxmlformats.org/officeDocument/2006/relationships/image" Target="media/image308.jpg"/><Relationship Id="rId354" Type="http://schemas.openxmlformats.org/officeDocument/2006/relationships/image" Target="media/image309.png"/><Relationship Id="rId355" Type="http://schemas.openxmlformats.org/officeDocument/2006/relationships/image" Target="media/image310.png"/><Relationship Id="rId356" Type="http://schemas.openxmlformats.org/officeDocument/2006/relationships/image" Target="media/image311.png"/><Relationship Id="rId357" Type="http://schemas.openxmlformats.org/officeDocument/2006/relationships/header" Target="header18.xml"/><Relationship Id="rId358" Type="http://schemas.openxmlformats.org/officeDocument/2006/relationships/footer" Target="footer15.xml"/><Relationship Id="rId359" Type="http://schemas.openxmlformats.org/officeDocument/2006/relationships/image" Target="media/image312.png"/><Relationship Id="rId360" Type="http://schemas.openxmlformats.org/officeDocument/2006/relationships/image" Target="media/image313.jpg"/><Relationship Id="rId361" Type="http://schemas.openxmlformats.org/officeDocument/2006/relationships/image" Target="media/image314.png"/><Relationship Id="rId362" Type="http://schemas.openxmlformats.org/officeDocument/2006/relationships/image" Target="media/image315.png"/><Relationship Id="rId363" Type="http://schemas.openxmlformats.org/officeDocument/2006/relationships/image" Target="media/image316.png"/><Relationship Id="rId364" Type="http://schemas.openxmlformats.org/officeDocument/2006/relationships/image" Target="media/image317.png"/><Relationship Id="rId365" Type="http://schemas.openxmlformats.org/officeDocument/2006/relationships/image" Target="media/image318.png"/><Relationship Id="rId366" Type="http://schemas.openxmlformats.org/officeDocument/2006/relationships/image" Target="media/image319.png"/><Relationship Id="rId367" Type="http://schemas.openxmlformats.org/officeDocument/2006/relationships/image" Target="media/image320.png"/><Relationship Id="rId368" Type="http://schemas.openxmlformats.org/officeDocument/2006/relationships/image" Target="media/image321.png"/><Relationship Id="rId369" Type="http://schemas.openxmlformats.org/officeDocument/2006/relationships/image" Target="media/image322.png"/><Relationship Id="rId370" Type="http://schemas.openxmlformats.org/officeDocument/2006/relationships/image" Target="media/image323.png"/><Relationship Id="rId371" Type="http://schemas.openxmlformats.org/officeDocument/2006/relationships/image" Target="media/image324.png"/><Relationship Id="rId372" Type="http://schemas.openxmlformats.org/officeDocument/2006/relationships/image" Target="media/image325.png"/><Relationship Id="rId373" Type="http://schemas.openxmlformats.org/officeDocument/2006/relationships/image" Target="media/image326.png"/><Relationship Id="rId374" Type="http://schemas.openxmlformats.org/officeDocument/2006/relationships/image" Target="media/image327.png"/><Relationship Id="rId375" Type="http://schemas.openxmlformats.org/officeDocument/2006/relationships/image" Target="media/image328.png"/><Relationship Id="rId376" Type="http://schemas.openxmlformats.org/officeDocument/2006/relationships/image" Target="media/image329.png"/><Relationship Id="rId377" Type="http://schemas.openxmlformats.org/officeDocument/2006/relationships/image" Target="media/image330.png"/><Relationship Id="rId378" Type="http://schemas.openxmlformats.org/officeDocument/2006/relationships/image" Target="media/image331.png"/><Relationship Id="rId379" Type="http://schemas.openxmlformats.org/officeDocument/2006/relationships/image" Target="media/image332.png"/><Relationship Id="rId380" Type="http://schemas.openxmlformats.org/officeDocument/2006/relationships/image" Target="media/image333.png"/><Relationship Id="rId381" Type="http://schemas.openxmlformats.org/officeDocument/2006/relationships/image" Target="media/image334.png"/><Relationship Id="rId382" Type="http://schemas.openxmlformats.org/officeDocument/2006/relationships/image" Target="media/image335.png"/><Relationship Id="rId383" Type="http://schemas.openxmlformats.org/officeDocument/2006/relationships/image" Target="media/image336.png"/><Relationship Id="rId384" Type="http://schemas.openxmlformats.org/officeDocument/2006/relationships/header" Target="header19.xml"/><Relationship Id="rId385" Type="http://schemas.openxmlformats.org/officeDocument/2006/relationships/footer" Target="footer16.xml"/><Relationship Id="rId386" Type="http://schemas.openxmlformats.org/officeDocument/2006/relationships/image" Target="media/image337.png"/><Relationship Id="rId387" Type="http://schemas.openxmlformats.org/officeDocument/2006/relationships/image" Target="media/image338.png"/><Relationship Id="rId388" Type="http://schemas.openxmlformats.org/officeDocument/2006/relationships/image" Target="media/image339.png"/><Relationship Id="rId389" Type="http://schemas.openxmlformats.org/officeDocument/2006/relationships/image" Target="media/image340.png"/><Relationship Id="rId390" Type="http://schemas.openxmlformats.org/officeDocument/2006/relationships/image" Target="media/image341.png"/><Relationship Id="rId391" Type="http://schemas.openxmlformats.org/officeDocument/2006/relationships/image" Target="media/image342.png"/><Relationship Id="rId392" Type="http://schemas.openxmlformats.org/officeDocument/2006/relationships/image" Target="media/image343.png"/><Relationship Id="rId393" Type="http://schemas.openxmlformats.org/officeDocument/2006/relationships/image" Target="media/image344.png"/><Relationship Id="rId394" Type="http://schemas.openxmlformats.org/officeDocument/2006/relationships/image" Target="media/image345.png"/><Relationship Id="rId395" Type="http://schemas.openxmlformats.org/officeDocument/2006/relationships/image" Target="media/image346.png"/><Relationship Id="rId396" Type="http://schemas.openxmlformats.org/officeDocument/2006/relationships/image" Target="media/image347.png"/><Relationship Id="rId397" Type="http://schemas.openxmlformats.org/officeDocument/2006/relationships/image" Target="media/image348.png"/><Relationship Id="rId398" Type="http://schemas.openxmlformats.org/officeDocument/2006/relationships/image" Target="media/image349.png"/><Relationship Id="rId399" Type="http://schemas.openxmlformats.org/officeDocument/2006/relationships/image" Target="media/image350.png"/><Relationship Id="rId400" Type="http://schemas.openxmlformats.org/officeDocument/2006/relationships/image" Target="media/image351.png"/><Relationship Id="rId401" Type="http://schemas.openxmlformats.org/officeDocument/2006/relationships/image" Target="media/image352.png"/><Relationship Id="rId402" Type="http://schemas.openxmlformats.org/officeDocument/2006/relationships/image" Target="media/image353.png"/><Relationship Id="rId403" Type="http://schemas.openxmlformats.org/officeDocument/2006/relationships/image" Target="media/image354.png"/><Relationship Id="rId404" Type="http://schemas.openxmlformats.org/officeDocument/2006/relationships/image" Target="media/image355.png"/><Relationship Id="rId405" Type="http://schemas.openxmlformats.org/officeDocument/2006/relationships/image" Target="media/image356.png"/><Relationship Id="rId406" Type="http://schemas.openxmlformats.org/officeDocument/2006/relationships/image" Target="media/image357.jpg"/><Relationship Id="rId407" Type="http://schemas.openxmlformats.org/officeDocument/2006/relationships/image" Target="media/image358.png"/><Relationship Id="rId408" Type="http://schemas.openxmlformats.org/officeDocument/2006/relationships/image" Target="media/image359.png"/><Relationship Id="rId409" Type="http://schemas.openxmlformats.org/officeDocument/2006/relationships/hyperlink" Target="http://twitter.github.com/bootstrap/components.html#navbar" TargetMode="External"/><Relationship Id="rId410" Type="http://schemas.openxmlformats.org/officeDocument/2006/relationships/header" Target="header20.xml"/><Relationship Id="rId411" Type="http://schemas.openxmlformats.org/officeDocument/2006/relationships/image" Target="media/image360.png"/><Relationship Id="rId412" Type="http://schemas.openxmlformats.org/officeDocument/2006/relationships/hyperlink" Target="http://www.smashingmagazine.com/2007/04/14/designing-with-grid-based-approach/" TargetMode="External"/><Relationship Id="rId413" Type="http://schemas.openxmlformats.org/officeDocument/2006/relationships/hyperlink" Target="http://twitter.github.com/bootstrap/scaffolding.html#gridSystem" TargetMode="External"/><Relationship Id="rId414" Type="http://schemas.openxmlformats.org/officeDocument/2006/relationships/hyperlink" Target="http://webdesign.tutsplus.com/tutorials/workflow-tutorials/faster-htmlcss-workflow-with-chrome-developer-tools/" TargetMode="External"/><Relationship Id="rId415" Type="http://schemas.openxmlformats.org/officeDocument/2006/relationships/header" Target="header21.xml"/><Relationship Id="rId416" Type="http://schemas.openxmlformats.org/officeDocument/2006/relationships/footer" Target="footer17.xml"/><Relationship Id="rId417" Type="http://schemas.openxmlformats.org/officeDocument/2006/relationships/image" Target="media/image361.png"/><Relationship Id="rId418" Type="http://schemas.openxmlformats.org/officeDocument/2006/relationships/image" Target="media/image362.png"/><Relationship Id="rId419" Type="http://schemas.openxmlformats.org/officeDocument/2006/relationships/image" Target="media/image363.png"/><Relationship Id="rId420" Type="http://schemas.openxmlformats.org/officeDocument/2006/relationships/image" Target="media/image364.png"/><Relationship Id="rId421" Type="http://schemas.openxmlformats.org/officeDocument/2006/relationships/image" Target="media/image365.png"/><Relationship Id="rId422" Type="http://schemas.openxmlformats.org/officeDocument/2006/relationships/image" Target="media/image366.png"/><Relationship Id="rId423" Type="http://schemas.openxmlformats.org/officeDocument/2006/relationships/image" Target="media/image367.png"/><Relationship Id="rId424" Type="http://schemas.openxmlformats.org/officeDocument/2006/relationships/image" Target="media/image368.png"/><Relationship Id="rId425" Type="http://schemas.openxmlformats.org/officeDocument/2006/relationships/image" Target="media/image369.png"/><Relationship Id="rId426" Type="http://schemas.openxmlformats.org/officeDocument/2006/relationships/image" Target="media/image370.png"/><Relationship Id="rId427" Type="http://schemas.openxmlformats.org/officeDocument/2006/relationships/image" Target="media/image371.png"/><Relationship Id="rId428" Type="http://schemas.openxmlformats.org/officeDocument/2006/relationships/image" Target="media/image372.png"/><Relationship Id="rId429" Type="http://schemas.openxmlformats.org/officeDocument/2006/relationships/image" Target="media/image373.png"/><Relationship Id="rId430" Type="http://schemas.openxmlformats.org/officeDocument/2006/relationships/image" Target="media/image374.png"/><Relationship Id="rId431" Type="http://schemas.openxmlformats.org/officeDocument/2006/relationships/image" Target="media/image375.png"/><Relationship Id="rId432" Type="http://schemas.openxmlformats.org/officeDocument/2006/relationships/image" Target="media/image376.png"/><Relationship Id="rId433" Type="http://schemas.openxmlformats.org/officeDocument/2006/relationships/image" Target="media/image377.png"/><Relationship Id="rId434" Type="http://schemas.openxmlformats.org/officeDocument/2006/relationships/image" Target="media/image378.png"/><Relationship Id="rId435" Type="http://schemas.openxmlformats.org/officeDocument/2006/relationships/image" Target="media/image379.png"/><Relationship Id="rId436" Type="http://schemas.openxmlformats.org/officeDocument/2006/relationships/image" Target="media/image380.png"/><Relationship Id="rId437" Type="http://schemas.openxmlformats.org/officeDocument/2006/relationships/image" Target="media/image381.jpg"/><Relationship Id="rId438" Type="http://schemas.openxmlformats.org/officeDocument/2006/relationships/image" Target="media/image382.png"/><Relationship Id="rId439" Type="http://schemas.openxmlformats.org/officeDocument/2006/relationships/image" Target="media/image383.png"/><Relationship Id="rId440" Type="http://schemas.openxmlformats.org/officeDocument/2006/relationships/image" Target="media/image384.png"/><Relationship Id="rId441" Type="http://schemas.openxmlformats.org/officeDocument/2006/relationships/hyperlink" Target="https://github.com/seyhunak/twitter-bootstrap-rails/" TargetMode="External"/><Relationship Id="rId442" Type="http://schemas.openxmlformats.org/officeDocument/2006/relationships/hyperlink" Target="https://github.com/plataformatec/devise" TargetMode="External"/><Relationship Id="rId443" Type="http://schemas.openxmlformats.org/officeDocument/2006/relationships/image" Target="media/image385.png"/><Relationship Id="rId444" Type="http://schemas.openxmlformats.org/officeDocument/2006/relationships/header" Target="header22.xml"/><Relationship Id="rId445" Type="http://schemas.openxmlformats.org/officeDocument/2006/relationships/footer" Target="footer18.xml"/><Relationship Id="rId446" Type="http://schemas.openxmlformats.org/officeDocument/2006/relationships/image" Target="media/image386.png"/><Relationship Id="rId447" Type="http://schemas.openxmlformats.org/officeDocument/2006/relationships/image" Target="media/image387.png"/><Relationship Id="rId448" Type="http://schemas.openxmlformats.org/officeDocument/2006/relationships/image" Target="media/image388.png"/><Relationship Id="rId449" Type="http://schemas.openxmlformats.org/officeDocument/2006/relationships/image" Target="media/image389.png"/><Relationship Id="rId450" Type="http://schemas.openxmlformats.org/officeDocument/2006/relationships/image" Target="media/image390.png"/><Relationship Id="rId451" Type="http://schemas.openxmlformats.org/officeDocument/2006/relationships/image" Target="media/image391.png"/><Relationship Id="rId452" Type="http://schemas.openxmlformats.org/officeDocument/2006/relationships/image" Target="media/image392.png"/><Relationship Id="rId453" Type="http://schemas.openxmlformats.org/officeDocument/2006/relationships/image" Target="media/image393.png"/><Relationship Id="rId454" Type="http://schemas.openxmlformats.org/officeDocument/2006/relationships/image" Target="media/image394.png"/><Relationship Id="rId455" Type="http://schemas.openxmlformats.org/officeDocument/2006/relationships/image" Target="media/image395.png"/><Relationship Id="rId456" Type="http://schemas.openxmlformats.org/officeDocument/2006/relationships/image" Target="media/image396.png"/><Relationship Id="rId457" Type="http://schemas.openxmlformats.org/officeDocument/2006/relationships/image" Target="media/image397.png"/><Relationship Id="rId458" Type="http://schemas.openxmlformats.org/officeDocument/2006/relationships/image" Target="media/image398.png"/><Relationship Id="rId459" Type="http://schemas.openxmlformats.org/officeDocument/2006/relationships/image" Target="media/image399.png"/><Relationship Id="rId460" Type="http://schemas.openxmlformats.org/officeDocument/2006/relationships/image" Target="media/image400.png"/><Relationship Id="rId461" Type="http://schemas.openxmlformats.org/officeDocument/2006/relationships/image" Target="media/image401.png"/><Relationship Id="rId462" Type="http://schemas.openxmlformats.org/officeDocument/2006/relationships/image" Target="media/image402.png"/><Relationship Id="rId463" Type="http://schemas.openxmlformats.org/officeDocument/2006/relationships/image" Target="media/image403.png"/><Relationship Id="rId464" Type="http://schemas.openxmlformats.org/officeDocument/2006/relationships/image" Target="media/image404.png"/><Relationship Id="rId465" Type="http://schemas.openxmlformats.org/officeDocument/2006/relationships/image" Target="media/image405.png"/><Relationship Id="rId466" Type="http://schemas.openxmlformats.org/officeDocument/2006/relationships/image" Target="media/image406.jpg"/><Relationship Id="rId467" Type="http://schemas.openxmlformats.org/officeDocument/2006/relationships/image" Target="media/image407.png"/><Relationship Id="rId468" Type="http://schemas.openxmlformats.org/officeDocument/2006/relationships/image" Target="media/image408.png"/><Relationship Id="rId469" Type="http://schemas.openxmlformats.org/officeDocument/2006/relationships/header" Target="header23.xml"/><Relationship Id="rId470" Type="http://schemas.openxmlformats.org/officeDocument/2006/relationships/footer" Target="footer19.xml"/><Relationship Id="rId471" Type="http://schemas.openxmlformats.org/officeDocument/2006/relationships/image" Target="media/image409.png"/><Relationship Id="rId472" Type="http://schemas.openxmlformats.org/officeDocument/2006/relationships/image" Target="media/image410.jpg"/><Relationship Id="rId473" Type="http://schemas.openxmlformats.org/officeDocument/2006/relationships/image" Target="media/image411.png"/><Relationship Id="rId474" Type="http://schemas.openxmlformats.org/officeDocument/2006/relationships/image" Target="media/image412.png"/><Relationship Id="rId475" Type="http://schemas.openxmlformats.org/officeDocument/2006/relationships/image" Target="media/image413.png"/><Relationship Id="rId476" Type="http://schemas.openxmlformats.org/officeDocument/2006/relationships/image" Target="media/image414.png"/><Relationship Id="rId477" Type="http://schemas.openxmlformats.org/officeDocument/2006/relationships/image" Target="media/image415.png"/><Relationship Id="rId478" Type="http://schemas.openxmlformats.org/officeDocument/2006/relationships/image" Target="media/image416.png"/><Relationship Id="rId479" Type="http://schemas.openxmlformats.org/officeDocument/2006/relationships/image" Target="media/image417.png"/><Relationship Id="rId480" Type="http://schemas.openxmlformats.org/officeDocument/2006/relationships/image" Target="media/image418.png"/><Relationship Id="rId481" Type="http://schemas.openxmlformats.org/officeDocument/2006/relationships/image" Target="media/image419.png"/><Relationship Id="rId482" Type="http://schemas.openxmlformats.org/officeDocument/2006/relationships/image" Target="media/image420.png"/><Relationship Id="rId483" Type="http://schemas.openxmlformats.org/officeDocument/2006/relationships/image" Target="media/image421.png"/><Relationship Id="rId484" Type="http://schemas.openxmlformats.org/officeDocument/2006/relationships/image" Target="media/image422.png"/><Relationship Id="rId485" Type="http://schemas.openxmlformats.org/officeDocument/2006/relationships/image" Target="media/image423.png"/><Relationship Id="rId486" Type="http://schemas.openxmlformats.org/officeDocument/2006/relationships/image" Target="media/image424.png"/><Relationship Id="rId487" Type="http://schemas.openxmlformats.org/officeDocument/2006/relationships/hyperlink" Target="http://www.codelearn.org/ruby-on-rails-tutorial/tasks/3/2/Rails-migration%2C-form_for-%26-checkboxes/1/Marking-todos-complete" TargetMode="External"/><Relationship Id="rId488" Type="http://schemas.openxmlformats.org/officeDocument/2006/relationships/hyperlink" Target="http://www.codelearn.org/ruby-on-rails-tutorial/tasks/3/2/Rails-migration%2C-form_for-%26-checkboxes/2/Toggle-todos-status" TargetMode="External"/><Relationship Id="rId489" Type="http://schemas.openxmlformats.org/officeDocument/2006/relationships/hyperlink" Target="http://www.codelearn.org/ruby-on-rails-tutorial/3/Introducing-forms%2C-migrations-%26-ajax-in-Rails/3/Coming-soon" TargetMode="External"/><Relationship Id="rId490" Type="http://schemas.openxmlformats.org/officeDocument/2006/relationships/hyperlink" Target="http://www.codelearn.org/ruby-on-rails-tutorial/3/Introducing-forms%2C-migrations-%26-ajax-in-Rails/4/Coming-soon" TargetMode="External"/><Relationship Id="rId491" Type="http://schemas.openxmlformats.org/officeDocument/2006/relationships/header" Target="header24.xml"/><Relationship Id="rId492" Type="http://schemas.openxmlformats.org/officeDocument/2006/relationships/footer" Target="footer20.xml"/><Relationship Id="rId493" Type="http://schemas.openxmlformats.org/officeDocument/2006/relationships/image" Target="media/image425.png"/><Relationship Id="rId494" Type="http://schemas.openxmlformats.org/officeDocument/2006/relationships/image" Target="media/image426.jpg"/><Relationship Id="rId495" Type="http://schemas.openxmlformats.org/officeDocument/2006/relationships/image" Target="media/image427.png"/><Relationship Id="rId496" Type="http://schemas.openxmlformats.org/officeDocument/2006/relationships/image" Target="media/image428.png"/><Relationship Id="rId497" Type="http://schemas.openxmlformats.org/officeDocument/2006/relationships/image" Target="media/image429.png"/><Relationship Id="rId498" Type="http://schemas.openxmlformats.org/officeDocument/2006/relationships/image" Target="media/image430.png"/><Relationship Id="rId499" Type="http://schemas.openxmlformats.org/officeDocument/2006/relationships/image" Target="media/image431.png"/><Relationship Id="rId500" Type="http://schemas.openxmlformats.org/officeDocument/2006/relationships/image" Target="media/image432.png"/><Relationship Id="rId501" Type="http://schemas.openxmlformats.org/officeDocument/2006/relationships/image" Target="media/image433.png"/><Relationship Id="rId502" Type="http://schemas.openxmlformats.org/officeDocument/2006/relationships/image" Target="media/image434.png"/><Relationship Id="rId503" Type="http://schemas.openxmlformats.org/officeDocument/2006/relationships/image" Target="media/image435.png"/><Relationship Id="rId504" Type="http://schemas.openxmlformats.org/officeDocument/2006/relationships/image" Target="media/image436.png"/><Relationship Id="rId505" Type="http://schemas.openxmlformats.org/officeDocument/2006/relationships/image" Target="media/image437.png"/><Relationship Id="rId506" Type="http://schemas.openxmlformats.org/officeDocument/2006/relationships/image" Target="media/image438.png"/><Relationship Id="rId507" Type="http://schemas.openxmlformats.org/officeDocument/2006/relationships/image" Target="media/image439.png"/><Relationship Id="rId508" Type="http://schemas.openxmlformats.org/officeDocument/2006/relationships/image" Target="media/image440.png"/><Relationship Id="rId509" Type="http://schemas.openxmlformats.org/officeDocument/2006/relationships/image" Target="media/image441.png"/><Relationship Id="rId510" Type="http://schemas.openxmlformats.org/officeDocument/2006/relationships/image" Target="media/image442.png"/><Relationship Id="rId511" Type="http://schemas.openxmlformats.org/officeDocument/2006/relationships/image" Target="media/image443.png"/><Relationship Id="rId512" Type="http://schemas.openxmlformats.org/officeDocument/2006/relationships/image" Target="media/image444.png"/><Relationship Id="rId513" Type="http://schemas.openxmlformats.org/officeDocument/2006/relationships/image" Target="media/image445.png"/><Relationship Id="rId514" Type="http://schemas.openxmlformats.org/officeDocument/2006/relationships/image" Target="media/image446.png"/><Relationship Id="rId515" Type="http://schemas.openxmlformats.org/officeDocument/2006/relationships/image" Target="media/image447.png"/><Relationship Id="rId516" Type="http://schemas.openxmlformats.org/officeDocument/2006/relationships/image" Target="media/image448.png"/><Relationship Id="rId517" Type="http://schemas.openxmlformats.org/officeDocument/2006/relationships/image" Target="media/image449.png"/><Relationship Id="rId518" Type="http://schemas.openxmlformats.org/officeDocument/2006/relationships/image" Target="media/image450.png"/><Relationship Id="rId519" Type="http://schemas.openxmlformats.org/officeDocument/2006/relationships/image" Target="media/image451.png"/><Relationship Id="rId520" Type="http://schemas.openxmlformats.org/officeDocument/2006/relationships/image" Target="media/image452.png"/><Relationship Id="rId521" Type="http://schemas.openxmlformats.org/officeDocument/2006/relationships/image" Target="media/image453.png"/><Relationship Id="rId522" Type="http://schemas.openxmlformats.org/officeDocument/2006/relationships/image" Target="media/image454.png"/><Relationship Id="rId523" Type="http://schemas.openxmlformats.org/officeDocument/2006/relationships/hyperlink" Target="http://www.w3schools.com/html/html_forms.asp" TargetMode="External"/><Relationship Id="rId524" Type="http://schemas.openxmlformats.org/officeDocument/2006/relationships/hyperlink" Target="http://guides.rubyonrails.org/form_helpers.html" TargetMode="External"/><Relationship Id="rId525" Type="http://schemas.openxmlformats.org/officeDocument/2006/relationships/image" Target="media/image455.png"/><Relationship Id="rId526" Type="http://schemas.openxmlformats.org/officeDocument/2006/relationships/hyperlink" Target="http://guides.rubyonrails.org/active_record_validations_callbacks.html#validation-helpers" TargetMode="External"/><Relationship Id="rId527" Type="http://schemas.openxmlformats.org/officeDocument/2006/relationships/hyperlink" Target="http://guides.rubyonrails.org/action_controller_overview.html#the-flash" TargetMode="External"/><Relationship Id="rId528" Type="http://schemas.openxmlformats.org/officeDocument/2006/relationships/hyperlink" Target="http://twitter.github.com/bootstrap/components.html#alerts" TargetMode="External"/><Relationship Id="rId529" Type="http://schemas.openxmlformats.org/officeDocument/2006/relationships/image" Target="media/image456.png"/><Relationship Id="rId530" Type="http://schemas.openxmlformats.org/officeDocument/2006/relationships/header" Target="header25.xml"/><Relationship Id="rId531" Type="http://schemas.openxmlformats.org/officeDocument/2006/relationships/footer" Target="footer21.xml"/><Relationship Id="rId532" Type="http://schemas.openxmlformats.org/officeDocument/2006/relationships/image" Target="media/image457.png"/><Relationship Id="rId533" Type="http://schemas.openxmlformats.org/officeDocument/2006/relationships/image" Target="media/image458.jpg"/><Relationship Id="rId534" Type="http://schemas.openxmlformats.org/officeDocument/2006/relationships/image" Target="media/image459.png"/><Relationship Id="rId535" Type="http://schemas.openxmlformats.org/officeDocument/2006/relationships/image" Target="media/image460.png"/><Relationship Id="rId536" Type="http://schemas.openxmlformats.org/officeDocument/2006/relationships/image" Target="media/image461.png"/><Relationship Id="rId537" Type="http://schemas.openxmlformats.org/officeDocument/2006/relationships/image" Target="media/image462.png"/><Relationship Id="rId538" Type="http://schemas.openxmlformats.org/officeDocument/2006/relationships/image" Target="media/image463.png"/><Relationship Id="rId539" Type="http://schemas.openxmlformats.org/officeDocument/2006/relationships/image" Target="media/image464.png"/><Relationship Id="rId540" Type="http://schemas.openxmlformats.org/officeDocument/2006/relationships/image" Target="media/image465.png"/><Relationship Id="rId541" Type="http://schemas.openxmlformats.org/officeDocument/2006/relationships/image" Target="media/image466.png"/><Relationship Id="rId542" Type="http://schemas.openxmlformats.org/officeDocument/2006/relationships/image" Target="media/image467.png"/><Relationship Id="rId543" Type="http://schemas.openxmlformats.org/officeDocument/2006/relationships/image" Target="media/image468.png"/><Relationship Id="rId544" Type="http://schemas.openxmlformats.org/officeDocument/2006/relationships/image" Target="media/image469.png"/><Relationship Id="rId545" Type="http://schemas.openxmlformats.org/officeDocument/2006/relationships/image" Target="media/image470.png"/><Relationship Id="rId546" Type="http://schemas.openxmlformats.org/officeDocument/2006/relationships/image" Target="media/image471.png"/><Relationship Id="rId547" Type="http://schemas.openxmlformats.org/officeDocument/2006/relationships/image" Target="media/image472.png"/><Relationship Id="rId548" Type="http://schemas.openxmlformats.org/officeDocument/2006/relationships/image" Target="media/image473.png"/><Relationship Id="rId549" Type="http://schemas.openxmlformats.org/officeDocument/2006/relationships/header" Target="header26.xml"/><Relationship Id="rId550" Type="http://schemas.openxmlformats.org/officeDocument/2006/relationships/footer" Target="footer22.xml"/><Relationship Id="rId551" Type="http://schemas.openxmlformats.org/officeDocument/2006/relationships/image" Target="media/image474.png"/><Relationship Id="rId552" Type="http://schemas.openxmlformats.org/officeDocument/2006/relationships/image" Target="media/image475.jpg"/><Relationship Id="rId553" Type="http://schemas.openxmlformats.org/officeDocument/2006/relationships/image" Target="media/image476.png"/><Relationship Id="rId554" Type="http://schemas.openxmlformats.org/officeDocument/2006/relationships/image" Target="media/image477.png"/><Relationship Id="rId555" Type="http://schemas.openxmlformats.org/officeDocument/2006/relationships/image" Target="media/image478.png"/><Relationship Id="rId556" Type="http://schemas.openxmlformats.org/officeDocument/2006/relationships/image" Target="media/image479.png"/><Relationship Id="rId557" Type="http://schemas.openxmlformats.org/officeDocument/2006/relationships/image" Target="media/image480.png"/><Relationship Id="rId558" Type="http://schemas.openxmlformats.org/officeDocument/2006/relationships/image" Target="media/image481.png"/><Relationship Id="rId559" Type="http://schemas.openxmlformats.org/officeDocument/2006/relationships/image" Target="media/image482.png"/><Relationship Id="rId560" Type="http://schemas.openxmlformats.org/officeDocument/2006/relationships/image" Target="media/image483.png"/><Relationship Id="rId561" Type="http://schemas.openxmlformats.org/officeDocument/2006/relationships/image" Target="media/image484.png"/><Relationship Id="rId562" Type="http://schemas.openxmlformats.org/officeDocument/2006/relationships/image" Target="media/image485.png"/><Relationship Id="rId563" Type="http://schemas.openxmlformats.org/officeDocument/2006/relationships/image" Target="media/image486.png"/><Relationship Id="rId564" Type="http://schemas.openxmlformats.org/officeDocument/2006/relationships/image" Target="media/image487.png"/><Relationship Id="rId565" Type="http://schemas.openxmlformats.org/officeDocument/2006/relationships/image" Target="media/image488.png"/><Relationship Id="rId566" Type="http://schemas.openxmlformats.org/officeDocument/2006/relationships/image" Target="media/image489.png"/><Relationship Id="rId567" Type="http://schemas.openxmlformats.org/officeDocument/2006/relationships/image" Target="media/image490.png"/><Relationship Id="rId568" Type="http://schemas.openxmlformats.org/officeDocument/2006/relationships/header" Target="header27.xml"/><Relationship Id="rId569" Type="http://schemas.openxmlformats.org/officeDocument/2006/relationships/footer" Target="footer23.xml"/><Relationship Id="rId570" Type="http://schemas.openxmlformats.org/officeDocument/2006/relationships/image" Target="media/image491.png"/><Relationship Id="rId571" Type="http://schemas.openxmlformats.org/officeDocument/2006/relationships/image" Target="media/image492.jpg"/><Relationship Id="rId572" Type="http://schemas.openxmlformats.org/officeDocument/2006/relationships/image" Target="media/image493.png"/><Relationship Id="rId573" Type="http://schemas.openxmlformats.org/officeDocument/2006/relationships/image" Target="media/image494.png"/><Relationship Id="rId574" Type="http://schemas.openxmlformats.org/officeDocument/2006/relationships/image" Target="media/image495.png"/><Relationship Id="rId575" Type="http://schemas.openxmlformats.org/officeDocument/2006/relationships/image" Target="media/image496.png"/><Relationship Id="rId576" Type="http://schemas.openxmlformats.org/officeDocument/2006/relationships/image" Target="media/image497.png"/><Relationship Id="rId577" Type="http://schemas.openxmlformats.org/officeDocument/2006/relationships/image" Target="media/image498.png"/><Relationship Id="rId578" Type="http://schemas.openxmlformats.org/officeDocument/2006/relationships/image" Target="media/image499.png"/><Relationship Id="rId579" Type="http://schemas.openxmlformats.org/officeDocument/2006/relationships/image" Target="media/image500.png"/><Relationship Id="rId580" Type="http://schemas.openxmlformats.org/officeDocument/2006/relationships/image" Target="media/image501.png"/><Relationship Id="rId581" Type="http://schemas.openxmlformats.org/officeDocument/2006/relationships/image" Target="media/image502.png"/><Relationship Id="rId582" Type="http://schemas.openxmlformats.org/officeDocument/2006/relationships/image" Target="media/image503.png"/><Relationship Id="rId583" Type="http://schemas.openxmlformats.org/officeDocument/2006/relationships/image" Target="media/image504.png"/><Relationship Id="rId584" Type="http://schemas.openxmlformats.org/officeDocument/2006/relationships/image" Target="media/image505.png"/><Relationship Id="rId585" Type="http://schemas.openxmlformats.org/officeDocument/2006/relationships/image" Target="media/image506.png"/><Relationship Id="rId586" Type="http://schemas.openxmlformats.org/officeDocument/2006/relationships/image" Target="media/image507.png"/><Relationship Id="rId587" Type="http://schemas.openxmlformats.org/officeDocument/2006/relationships/image" Target="media/image508.png"/><Relationship Id="rId588" Type="http://schemas.openxmlformats.org/officeDocument/2006/relationships/image" Target="media/image509.png"/><Relationship Id="rId589" Type="http://schemas.openxmlformats.org/officeDocument/2006/relationships/image" Target="media/image510.png"/><Relationship Id="rId590" Type="http://schemas.openxmlformats.org/officeDocument/2006/relationships/image" Target="media/image511.png"/><Relationship Id="rId591" Type="http://schemas.openxmlformats.org/officeDocument/2006/relationships/image" Target="media/image512.png"/><Relationship Id="rId592" Type="http://schemas.openxmlformats.org/officeDocument/2006/relationships/image" Target="media/image513.png"/><Relationship Id="rId593" Type="http://schemas.openxmlformats.org/officeDocument/2006/relationships/image" Target="media/image514.png"/><Relationship Id="rId594" Type="http://schemas.openxmlformats.org/officeDocument/2006/relationships/image" Target="media/image515.png"/><Relationship Id="rId595" Type="http://schemas.openxmlformats.org/officeDocument/2006/relationships/image" Target="media/image516.png"/><Relationship Id="rId596" Type="http://schemas.openxmlformats.org/officeDocument/2006/relationships/image" Target="media/image517.png"/><Relationship Id="rId597" Type="http://schemas.openxmlformats.org/officeDocument/2006/relationships/image" Target="media/image518.png"/><Relationship Id="rId598" Type="http://schemas.openxmlformats.org/officeDocument/2006/relationships/image" Target="media/image519.png"/><Relationship Id="rId599" Type="http://schemas.openxmlformats.org/officeDocument/2006/relationships/image" Target="media/image520.png"/><Relationship Id="rId600" Type="http://schemas.openxmlformats.org/officeDocument/2006/relationships/hyperlink" Target="http://guides.rubyonrails.org/migrations.html" TargetMode="External"/><Relationship Id="rId601" Type="http://schemas.openxmlformats.org/officeDocument/2006/relationships/header" Target="header28.xml"/><Relationship Id="rId602" Type="http://schemas.openxmlformats.org/officeDocument/2006/relationships/footer" Target="footer24.xml"/><Relationship Id="rId603" Type="http://schemas.openxmlformats.org/officeDocument/2006/relationships/image" Target="media/image521.png"/><Relationship Id="rId604" Type="http://schemas.openxmlformats.org/officeDocument/2006/relationships/image" Target="media/image522.jpg"/><Relationship Id="rId605" Type="http://schemas.openxmlformats.org/officeDocument/2006/relationships/image" Target="media/image523.png"/><Relationship Id="rId606" Type="http://schemas.openxmlformats.org/officeDocument/2006/relationships/image" Target="media/image524.png"/><Relationship Id="rId607" Type="http://schemas.openxmlformats.org/officeDocument/2006/relationships/image" Target="media/image525.png"/><Relationship Id="rId608" Type="http://schemas.openxmlformats.org/officeDocument/2006/relationships/image" Target="media/image526.png"/><Relationship Id="rId609" Type="http://schemas.openxmlformats.org/officeDocument/2006/relationships/image" Target="media/image527.png"/><Relationship Id="rId610" Type="http://schemas.openxmlformats.org/officeDocument/2006/relationships/image" Target="media/image528.png"/><Relationship Id="rId611" Type="http://schemas.openxmlformats.org/officeDocument/2006/relationships/image" Target="media/image529.png"/><Relationship Id="rId612" Type="http://schemas.openxmlformats.org/officeDocument/2006/relationships/image" Target="media/image530.png"/><Relationship Id="rId613" Type="http://schemas.openxmlformats.org/officeDocument/2006/relationships/image" Target="media/image531.png"/><Relationship Id="rId614" Type="http://schemas.openxmlformats.org/officeDocument/2006/relationships/image" Target="media/image532.png"/><Relationship Id="rId615" Type="http://schemas.openxmlformats.org/officeDocument/2006/relationships/image" Target="media/image533.png"/><Relationship Id="rId616" Type="http://schemas.openxmlformats.org/officeDocument/2006/relationships/image" Target="media/image534.png"/><Relationship Id="rId617" Type="http://schemas.openxmlformats.org/officeDocument/2006/relationships/image" Target="media/image535.png"/><Relationship Id="rId618" Type="http://schemas.openxmlformats.org/officeDocument/2006/relationships/image" Target="media/image536.png"/><Relationship Id="rId619" Type="http://schemas.openxmlformats.org/officeDocument/2006/relationships/image" Target="media/image537.png"/><Relationship Id="rId620" Type="http://schemas.openxmlformats.org/officeDocument/2006/relationships/image" Target="media/image538.png"/><Relationship Id="rId621" Type="http://schemas.openxmlformats.org/officeDocument/2006/relationships/image" Target="media/image539.png"/><Relationship Id="rId622" Type="http://schemas.openxmlformats.org/officeDocument/2006/relationships/image" Target="media/image540.png"/><Relationship Id="rId623" Type="http://schemas.openxmlformats.org/officeDocument/2006/relationships/image" Target="media/image541.png"/><Relationship Id="rId624" Type="http://schemas.openxmlformats.org/officeDocument/2006/relationships/image" Target="media/image542.png"/><Relationship Id="rId625" Type="http://schemas.openxmlformats.org/officeDocument/2006/relationships/image" Target="media/image543.png"/><Relationship Id="rId626" Type="http://schemas.openxmlformats.org/officeDocument/2006/relationships/image" Target="media/image544.jpg"/><Relationship Id="rId627" Type="http://schemas.openxmlformats.org/officeDocument/2006/relationships/image" Target="media/image545.png"/><Relationship Id="rId628" Type="http://schemas.openxmlformats.org/officeDocument/2006/relationships/image" Target="media/image546.png"/><Relationship Id="rId629" Type="http://schemas.openxmlformats.org/officeDocument/2006/relationships/numbering" Target="numbering.xml"/></Relationships>
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1/Learning-Rails-basics/1/Creating-a-new-app" TargetMode="External"/></Relationships>
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tasks/2/4/Views%2C-layout%2C-helper-methods-%26-assets-pipeline/2/Include-modal%2C-modify-delete-to-use-link_to-%26-redirect_to" TargetMode="External"/></Relationships>
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tasks/2/2/Creating-routes%2C-controllers-%26-views-%7C-ruby-tutorial/1/Display-one-hardcoded-todo-from-controller" TargetMode="External"/></Relationships>
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tasks/2/2/Creating-routes%2C-controllers-%26-views-%7C-ruby-tutorial/2/Display-multiple-hardcoded-todos-from-controller-using-array" TargetMode="External"/></Relationships>

</file>

<file path=word/_rels/footer13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2/Building-to-do-list-web-app/3/Rails-models---create%2C-migrate%2C-rollback-and-destroy" TargetMode="External"/></Relationships>
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...rails-tutorial/tasks/2/3/Rails-models---create%2C-migrate%2C-rollback-and-destroy/1/Store-todo-using-Console%2C-fetch-it-in-controller-%26-show-on-the-view" TargetMode="External"/></Relationships>
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tasks/2/3/Rails-models---create%2C-migrate%2C-rollback-and-destroy/2/Implementing-%27delete-last-todo%27-link" TargetMode="External"/></Relationships>
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tasks/2/4/Views%2C-layout%2C-helper-methods-%26-assets-pipeline/1/Add-bootstrap-CSS%2C-insert-navbar-%26-put-todos-in-well" TargetMode="External"/></Relationships>
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2/Building-to-do-list-web-app/5/Introducing-Ruby-Gems-through-Twitter-Bootstrap-Gem" TargetMode="External"/></Relationships>
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...on-rails-tutorial/tasks/2/5/Introducing-Ruby-Gems-through-Twitter-Bootstrap-Gem/1/Remove-bootstrap.css%2C-incorporate-Gem%2C-create-fixed-layout" TargetMode="External"/></Relationships>

</file>

<file path=word/_rels/footer19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tasks/3/2/Rails-models---create%2C-migrate%2C-rollback-and-destroy/2/Implementing-%27delete-last-todo%27-link" TargetMode="External"/></Relationships>
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tasks/1/1/Creating-a-new-app/1/Create-default-app---your_site" TargetMode="External"/></Relationships>
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3/Introducing-forms%2C-migrations-%26-ajax-in-Rails/1/Rails-forms%2C-params%2C-attr_accessible%2C-validation" TargetMode="External"/></Relationships>

</file>

<file path=word/_rels/footer2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tasks/3/1/Rails-forms%2C-params%2C-attr_accessible%2C-validation/1/Implement-adding-todo" TargetMode="External"/></Relationships>

</file>

<file path=word/_rels/footer22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tasks/3/1/Rails-forms%2C-params%2C-attr_accessible%2C-validation/2/How-to-use-form_for" TargetMode="External"/></Relationships>

</file>

<file path=word/_rels/footer23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3/Introducing-forms%2C-migrations-%26-ajax-in-Rails/2/Rails-migration%2C-form_for-%26-checkboxes" TargetMode="External"/></Relationships>

</file>

<file path=word/_rels/footer24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2/Building-to-do-list-web-app/2/Creating-routes%2C-controllers-%26-views-%7C-ruby-tutorial" TargetMode="External"/></Relationships>
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1/Learning-Rails-basics/2/Understanding-Rails-directory" TargetMode="External"/></Relationships>
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1/Learning-Rails-basics/3/Adding-Helloworld-page" TargetMode="External"/></Relationships>
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tasks/1/3/Adding-Helloworld-page/1/Create-greetings-page" TargetMode="External"/></Relationships>
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1/Learning-Rails-basics/4/Adding-pages-from-Rails-controller" TargetMode="External"/></Relationships>
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tasks/1/4/Adding-pages-from-Rails-controller/1/Create-home-%26-about-pages-through-controller" TargetMode="External"/></Relationships>
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1/Learning-Rails-basics/5/Understanding-Rails-model-view-controller-(MVC)" TargetMode="External"/></Relationships>
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hyperlink" Target="http://www.codelearn.org/ruby-on-rails-tutorial/2/Building-to-do-list-web-app/1/How-to-design-a-Rails-app" TargetMode="Externa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Creating a new app | Ruby on Rails Tutorial | Codelearn</dc:title>
  <dcterms:created xsi:type="dcterms:W3CDTF">2012-12-17T15:04:32Z</dcterms:created>
  <dcterms:modified xsi:type="dcterms:W3CDTF">2012-12-17T15:04:32Z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2012-12-14T00:00:00Z</vt:filetime>
  </property>
  <property fmtid="{D5CDD505-2E9C-101B-9397-08002B2CF9AE}" pid="3" name="LastSaved">
    <vt:filetime>2012-12-17T00:00:00Z</vt:filetime>
  </property>
</Properties>
</file>